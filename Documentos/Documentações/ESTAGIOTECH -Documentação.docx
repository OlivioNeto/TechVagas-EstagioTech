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00000">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7265B3F" w14:textId="41286625" w:rsidR="00FA6E6A" w:rsidRDefault="00D05150" w:rsidP="00FA6E6A">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45E35EE6" w14:textId="77777777" w:rsidR="006C7356" w:rsidRDefault="006C7356" w:rsidP="00FA6E6A"/>
    <w:p w14:paraId="6C8D3F57" w14:textId="66560565" w:rsidR="006C7356" w:rsidRDefault="006C7356" w:rsidP="00FA6E6A">
      <w:r>
        <w:t xml:space="preserve">Este projeto tem como objetivo desburocratizar o processo de contratação dos alunos da Fatec, sendo assim facilitando a inserção do aluno no mercado de trabalho, proporcionando também a oportunidade </w:t>
      </w:r>
      <w:r w:rsidR="004775FF">
        <w:t>de o</w:t>
      </w:r>
      <w:r>
        <w:t xml:space="preserve"> aluno adquirir experiencia profissional e se desenvolver</w:t>
      </w:r>
      <w:r w:rsidR="00275FB1">
        <w:t xml:space="preserve"> na área, melhorando também o relacionamento de empresa e instituição </w:t>
      </w:r>
    </w:p>
    <w:p w14:paraId="5F9AD391" w14:textId="663B0EE3" w:rsidR="00275FB1" w:rsidRDefault="00275FB1" w:rsidP="00FA6E6A"/>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w:t>
      </w:r>
      <w:r w:rsidRPr="00587933">
        <w:lastRenderedPageBreak/>
        <w:t xml:space="preserve">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w:t>
      </w:r>
      <w:r w:rsidR="00CA596F">
        <w:lastRenderedPageBreak/>
        <w:t xml:space="preserve">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w:t>
      </w:r>
      <w:r w:rsidR="00D82CDD">
        <w:rPr>
          <w:szCs w:val="24"/>
        </w:rPr>
        <w:lastRenderedPageBreak/>
        <w:t xml:space="preserve">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0E02D137"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lastRenderedPageBreak/>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11878588" w14:textId="70F0344C" w:rsidR="00BD363B"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A39C4B8" w14:textId="77777777" w:rsidR="00EF7952" w:rsidRDefault="00EF7952" w:rsidP="00DF5B5D">
      <w:pPr>
        <w:rPr>
          <w:szCs w:val="24"/>
        </w:rPr>
      </w:pP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2B38A273" w14:textId="4BD7348A"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776C3ED" w:rsidR="0057482F" w:rsidRDefault="00F01176" w:rsidP="0057482F">
      <w:pPr>
        <w:ind w:firstLine="709"/>
        <w:rPr>
          <w:sz w:val="20"/>
        </w:rPr>
      </w:pPr>
      <w:r w:rsidRPr="00F01176">
        <w:rPr>
          <w:szCs w:val="24"/>
        </w:rPr>
        <w:lastRenderedPageBreak/>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3464F08C" w:rsidR="00A64349" w:rsidRDefault="00A64349" w:rsidP="00AD0C8B">
      <w:pPr>
        <w:pStyle w:val="Ttulo2"/>
      </w:pPr>
      <w:r>
        <w:rPr>
          <w:szCs w:val="24"/>
        </w:rPr>
        <w:lastRenderedPageBreak/>
        <w:t xml:space="preserve">  </w:t>
      </w:r>
      <w:r>
        <w:t>An</w:t>
      </w:r>
      <w:r w:rsidR="00E4045B">
        <w:t>á</w:t>
      </w:r>
      <w:r>
        <w:t>lise de Sistemas Existentes</w:t>
      </w:r>
    </w:p>
    <w:p w14:paraId="2402DD1F" w14:textId="1CE9A87C" w:rsidR="00AD0C8B" w:rsidRDefault="00AD0C8B" w:rsidP="00AD0C8B"/>
    <w:p w14:paraId="363B699F" w14:textId="77777777" w:rsidR="00310D95"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19AA52E9"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E0F51" w14:textId="044D3BC0" w:rsidR="00145A91" w:rsidRDefault="00145A91" w:rsidP="00310D95">
      <w:pPr>
        <w:spacing w:before="100" w:beforeAutospacing="1" w:after="100" w:afterAutospacing="1"/>
        <w:ind w:firstLine="709"/>
        <w:rPr>
          <w:szCs w:val="24"/>
        </w:rPr>
      </w:pPr>
      <w:r w:rsidRPr="00145A91">
        <w:rPr>
          <w:szCs w:val="24"/>
        </w:rPr>
        <w:t xml:space="preserve">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w:t>
      </w:r>
      <w:r w:rsidRPr="00145A91">
        <w:rPr>
          <w:szCs w:val="24"/>
        </w:rPr>
        <w:lastRenderedPageBreak/>
        <w:t>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E779279" w:rsidR="00145A91" w:rsidRDefault="00145A91" w:rsidP="00145A91">
      <w:pPr>
        <w:spacing w:line="240" w:lineRule="auto"/>
        <w:jc w:val="center"/>
        <w:rPr>
          <w:szCs w:val="24"/>
          <w:lang w:eastAsia="en-US"/>
        </w:rPr>
      </w:pPr>
      <w:r>
        <w:rPr>
          <w:b/>
          <w:szCs w:val="24"/>
        </w:rPr>
        <w:t xml:space="preserve">Figura </w:t>
      </w:r>
      <w:r w:rsidR="00AD0C8B">
        <w:rPr>
          <w:b/>
          <w:szCs w:val="24"/>
        </w:rPr>
        <w:t>7</w:t>
      </w:r>
      <w:r>
        <w:rPr>
          <w:szCs w:val="24"/>
        </w:rPr>
        <w:t xml:space="preserve"> – Tela do Sistema " SGE – Sistema de Gerenciamento de Estágio</w:t>
      </w:r>
    </w:p>
    <w:p w14:paraId="72BC30B5" w14:textId="4FD168D1" w:rsidR="00145A91" w:rsidRDefault="00145A91" w:rsidP="00145A91">
      <w:pPr>
        <w:spacing w:line="240" w:lineRule="auto"/>
        <w:jc w:val="center"/>
        <w:rPr>
          <w:szCs w:val="24"/>
        </w:rPr>
      </w:pPr>
      <w:r>
        <w:rPr>
          <w:noProof/>
          <w:szCs w:val="24"/>
        </w:rPr>
        <w:drawing>
          <wp:inline distT="0" distB="0" distL="0" distR="0" wp14:anchorId="7992EDFB" wp14:editId="711F10B8">
            <wp:extent cx="5629275" cy="1574165"/>
            <wp:effectExtent l="0" t="0" r="952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inline>
        </w:drawing>
      </w:r>
    </w:p>
    <w:p w14:paraId="38A586F7" w14:textId="77777777" w:rsidR="00145A91" w:rsidRDefault="00145A91" w:rsidP="00145A91">
      <w:pPr>
        <w:spacing w:line="240" w:lineRule="auto"/>
        <w:jc w:val="center"/>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34C4B527"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2072F911">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54EA0E71" w14:textId="41F1EE86" w:rsidR="00FB1824" w:rsidRPr="00DE0E82" w:rsidRDefault="00FB1824" w:rsidP="00A64349">
      <w:pPr>
        <w:pStyle w:val="Ttulo2"/>
        <w:numPr>
          <w:ilvl w:val="1"/>
          <w:numId w:val="27"/>
        </w:numPr>
      </w:pPr>
      <w:bookmarkStart w:id="30" w:name="_Toc144809993"/>
      <w:bookmarkEnd w:id="22"/>
      <w:bookmarkEnd w:id="23"/>
      <w:bookmarkEnd w:id="24"/>
      <w:bookmarkEnd w:id="25"/>
      <w:bookmarkEnd w:id="26"/>
      <w:bookmarkEnd w:id="27"/>
      <w:bookmarkEnd w:id="28"/>
      <w:r w:rsidRPr="00DE0E82">
        <w:t>Descrição dos principais problemas</w:t>
      </w:r>
      <w:bookmarkEnd w:id="30"/>
    </w:p>
    <w:p w14:paraId="3238F0CD" w14:textId="78DC78F2"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3D18CB09" w14:textId="6257522D" w:rsidR="00877400" w:rsidRDefault="00877400" w:rsidP="00FB1824">
      <w:pPr>
        <w:rPr>
          <w:szCs w:val="24"/>
        </w:rPr>
      </w:pPr>
      <w:r>
        <w:rPr>
          <w:szCs w:val="24"/>
        </w:rPr>
        <w:t xml:space="preserve">Pensando em toda essa dor de cabeça </w:t>
      </w:r>
      <w:r w:rsidR="004775FF">
        <w:rPr>
          <w:szCs w:val="24"/>
        </w:rPr>
        <w:t>tudo isso foi pensado para facilitar todos os aspectos da instituição em relação a empresa, tendo como principal objetivo facilitar o acesso com o aluno e as empresas.</w:t>
      </w:r>
    </w:p>
    <w:p w14:paraId="61A430EF" w14:textId="77777777" w:rsidR="006375F1" w:rsidRPr="00DE0E82" w:rsidRDefault="006375F1" w:rsidP="003D0536">
      <w:pPr>
        <w:ind w:firstLine="0"/>
        <w:rPr>
          <w:szCs w:val="24"/>
        </w:rPr>
      </w:pPr>
    </w:p>
    <w:p w14:paraId="4D7AA397" w14:textId="5CE9C1E5" w:rsidR="00FB1824"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lastRenderedPageBreak/>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2" w:name="_Toc144809995"/>
      <w:r w:rsidRPr="00DE0E82">
        <w:rPr>
          <w:szCs w:val="24"/>
        </w:rPr>
        <w:t>Descrição dos requisitos não funcionais</w:t>
      </w:r>
      <w:bookmarkEnd w:id="32"/>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erão definidos os</w:t>
      </w:r>
      <w:r>
        <w:t xml:space="preserve"> atores, </w:t>
      </w:r>
      <w:r>
        <w:t>os</w:t>
      </w:r>
      <w:r>
        <w:t xml:space="preserve">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w:t>
      </w:r>
      <w:r w:rsidR="00310D95">
        <w:t xml:space="preserve">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7C71EFED" w14:textId="1A5620B0" w:rsidR="005E1F89" w:rsidRPr="00E4045B" w:rsidRDefault="00310D95" w:rsidP="00310D95">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30CDD892" w14:textId="77777777" w:rsidR="00E4045B" w:rsidRPr="00E4045B" w:rsidRDefault="00E4045B" w:rsidP="00E4045B">
      <w:pPr>
        <w:pStyle w:val="Pargrafo"/>
      </w:pPr>
    </w:p>
    <w:p w14:paraId="029D9221" w14:textId="77777777" w:rsidR="000959C0" w:rsidRDefault="000959C0" w:rsidP="000959C0">
      <w:pPr>
        <w:pStyle w:val="Ttulo2"/>
        <w:numPr>
          <w:ilvl w:val="0"/>
          <w:numId w:val="0"/>
        </w:numPr>
        <w:rPr>
          <w:szCs w:val="24"/>
        </w:rPr>
      </w:pPr>
    </w:p>
    <w:p w14:paraId="71FBABDD" w14:textId="3697F69E"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w:t>
      </w:r>
      <w:r w:rsidR="009070D7">
        <w:lastRenderedPageBreak/>
        <w:t xml:space="preserve">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 xml:space="preserve">Figura </w:t>
      </w:r>
      <w:r>
        <w:rPr>
          <w:b/>
          <w:bCs/>
          <w:szCs w:val="24"/>
        </w:rPr>
        <w:t>9</w:t>
      </w:r>
      <w:r>
        <w:rPr>
          <w:szCs w:val="24"/>
        </w:rPr>
        <w:t xml:space="preserve"> – </w:t>
      </w:r>
      <w:r>
        <w:rPr>
          <w:szCs w:val="24"/>
        </w:rPr>
        <w:t>Objeto Funcionário</w:t>
      </w:r>
    </w:p>
    <w:p w14:paraId="04CC387A" w14:textId="63255998" w:rsidR="009070D7" w:rsidRDefault="009070D7" w:rsidP="009070D7">
      <w:pPr>
        <w:ind w:firstLine="0"/>
        <w:jc w:val="center"/>
        <w:rPr>
          <w:szCs w:val="24"/>
        </w:rPr>
      </w:pPr>
      <w:r w:rsidRPr="009070D7">
        <w:rPr>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 xml:space="preserve">Fonte: </w:t>
      </w:r>
      <w:r>
        <w:rPr>
          <w:sz w:val="20"/>
        </w:rPr>
        <w:t>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lastRenderedPageBreak/>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lastRenderedPageBreak/>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5C1DDC18" w14:textId="31469D3E" w:rsidR="006C6FBA" w:rsidRDefault="002D4783" w:rsidP="006C6FBA">
      <w:r>
        <w:t xml:space="preserve">A classe </w:t>
      </w:r>
      <w:r w:rsidR="006C6FBA">
        <w:t>Contrato Estágio tem como objetivo definir quis os termos e reponsabilidades irão conter no contrato do aluno.</w:t>
      </w:r>
    </w:p>
    <w:p w14:paraId="7D0B2FD5" w14:textId="77777777" w:rsidR="00370B4C" w:rsidRDefault="00370B4C"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3136F631" w:rsidR="006C6FBA" w:rsidRDefault="006C6FBA" w:rsidP="006C6FBA">
      <w:pPr>
        <w:ind w:firstLine="0"/>
      </w:pPr>
      <w:r>
        <w:t>Fonte: Elaborado pelos autores</w:t>
      </w:r>
    </w:p>
    <w:p w14:paraId="248F7A5D" w14:textId="2F55FCFB" w:rsidR="00370B4C" w:rsidRDefault="00370B4C" w:rsidP="006C6FBA">
      <w:pPr>
        <w:ind w:firstLine="0"/>
      </w:pPr>
    </w:p>
    <w:p w14:paraId="10D6EFB2" w14:textId="20B63038" w:rsidR="00370B4C" w:rsidRDefault="00370B4C" w:rsidP="006C6FBA">
      <w:pPr>
        <w:ind w:firstLine="0"/>
      </w:pPr>
    </w:p>
    <w:p w14:paraId="0864A2CC" w14:textId="77777777" w:rsidR="00370B4C" w:rsidRDefault="00370B4C" w:rsidP="006C6FBA">
      <w:pPr>
        <w:ind w:firstLine="0"/>
      </w:pPr>
    </w:p>
    <w:p w14:paraId="1F1A02B4" w14:textId="77777777" w:rsidR="00D84871" w:rsidRDefault="00D84871" w:rsidP="004C307A"/>
    <w:p w14:paraId="71E25F25" w14:textId="64B56CC1" w:rsidR="004C307A" w:rsidRDefault="007B2385" w:rsidP="004C307A">
      <w:r>
        <w:lastRenderedPageBreak/>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lastRenderedPageBreak/>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6A707CEB" w14:textId="68B600CF" w:rsidR="00D84871"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294A033B" w:rsidR="006C5698" w:rsidRDefault="006C5698" w:rsidP="006C5698">
      <w:pPr>
        <w:ind w:firstLine="0"/>
      </w:pPr>
    </w:p>
    <w:p w14:paraId="176AB5D8" w14:textId="73CED6EA" w:rsidR="00370B4C" w:rsidRDefault="00370B4C" w:rsidP="006C5698">
      <w:pPr>
        <w:ind w:firstLine="0"/>
      </w:pPr>
    </w:p>
    <w:p w14:paraId="6117B8BB" w14:textId="6616C329" w:rsidR="00370B4C" w:rsidRDefault="00370B4C" w:rsidP="006C5698">
      <w:pPr>
        <w:ind w:firstLine="0"/>
      </w:pPr>
    </w:p>
    <w:p w14:paraId="1249E4F2" w14:textId="37E0E4B7" w:rsidR="00370B4C" w:rsidRDefault="00370B4C" w:rsidP="006C5698">
      <w:pPr>
        <w:ind w:firstLine="0"/>
      </w:pPr>
    </w:p>
    <w:p w14:paraId="49B3214A" w14:textId="7810E16E" w:rsidR="00370B4C" w:rsidRDefault="00370B4C" w:rsidP="006C5698">
      <w:pPr>
        <w:ind w:firstLine="0"/>
      </w:pPr>
    </w:p>
    <w:p w14:paraId="3AA53917" w14:textId="6F8BF235" w:rsidR="00370B4C" w:rsidRDefault="00370B4C" w:rsidP="006C5698">
      <w:pPr>
        <w:ind w:firstLine="0"/>
      </w:pPr>
    </w:p>
    <w:p w14:paraId="66D7C6B3" w14:textId="7EEEAD25" w:rsidR="00370B4C" w:rsidRDefault="00370B4C" w:rsidP="006C5698">
      <w:pPr>
        <w:ind w:firstLine="0"/>
      </w:pPr>
    </w:p>
    <w:p w14:paraId="257568C4" w14:textId="2440F8A7" w:rsidR="00370B4C" w:rsidRDefault="00370B4C" w:rsidP="006C5698">
      <w:pPr>
        <w:ind w:firstLine="0"/>
      </w:pPr>
    </w:p>
    <w:p w14:paraId="6B8FE326" w14:textId="77777777" w:rsidR="00370B4C" w:rsidRDefault="00370B4C" w:rsidP="006C5698">
      <w:pPr>
        <w:ind w:firstLine="0"/>
      </w:pPr>
    </w:p>
    <w:p w14:paraId="3671068D" w14:textId="14941FBA" w:rsidR="006C5698" w:rsidRDefault="00875624" w:rsidP="006C5698">
      <w:r>
        <w:lastRenderedPageBreak/>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0A0A29C3" w:rsidR="005D7BE9" w:rsidRDefault="005D7BE9" w:rsidP="005D7BE9">
      <w:pPr>
        <w:ind w:firstLine="0"/>
      </w:pPr>
      <w:r>
        <w:t>Fonte: Elaborado pelos autores</w:t>
      </w:r>
    </w:p>
    <w:p w14:paraId="42F0C22E" w14:textId="77777777" w:rsidR="00370B4C" w:rsidRDefault="00370B4C" w:rsidP="005D7BE9">
      <w:pPr>
        <w:ind w:firstLine="0"/>
      </w:pPr>
    </w:p>
    <w:p w14:paraId="690EF744" w14:textId="77777777" w:rsidR="005D7BE9" w:rsidRDefault="005D7BE9" w:rsidP="005D7BE9">
      <w:pPr>
        <w:ind w:firstLine="0"/>
      </w:pPr>
    </w:p>
    <w:p w14:paraId="1867B7C5" w14:textId="3C81EDAC" w:rsidR="005D7BE9" w:rsidRDefault="00D92CCA" w:rsidP="005D7BE9">
      <w:r>
        <w:lastRenderedPageBreak/>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29563C39" w:rsidR="00A7723A" w:rsidRDefault="00A7723A" w:rsidP="00A7723A">
      <w:pPr>
        <w:ind w:firstLine="0"/>
      </w:pPr>
      <w:r>
        <w:t>Fonte: Elaborado pelos autores</w:t>
      </w:r>
    </w:p>
    <w:p w14:paraId="6C51248E" w14:textId="7FF45138" w:rsidR="00370B4C" w:rsidRDefault="00370B4C" w:rsidP="00A7723A">
      <w:pPr>
        <w:ind w:firstLine="0"/>
      </w:pPr>
    </w:p>
    <w:p w14:paraId="5ADCD870" w14:textId="65682DB5" w:rsidR="00370B4C" w:rsidRDefault="00370B4C" w:rsidP="00A7723A">
      <w:pPr>
        <w:ind w:firstLine="0"/>
      </w:pPr>
    </w:p>
    <w:p w14:paraId="68AE5D9B" w14:textId="0449EFE2" w:rsidR="00370B4C" w:rsidRDefault="00370B4C" w:rsidP="00A7723A">
      <w:pPr>
        <w:ind w:firstLine="0"/>
      </w:pPr>
    </w:p>
    <w:p w14:paraId="23846C26" w14:textId="2A35A661" w:rsidR="00370B4C" w:rsidRDefault="00370B4C" w:rsidP="00A7723A">
      <w:pPr>
        <w:ind w:firstLine="0"/>
      </w:pPr>
    </w:p>
    <w:p w14:paraId="673C9008" w14:textId="196E76F9" w:rsidR="00370B4C" w:rsidRDefault="00370B4C" w:rsidP="00A7723A">
      <w:pPr>
        <w:ind w:firstLine="0"/>
      </w:pPr>
    </w:p>
    <w:p w14:paraId="3DD6EFCC" w14:textId="79BA2791" w:rsidR="00370B4C" w:rsidRDefault="00370B4C" w:rsidP="00A7723A">
      <w:pPr>
        <w:ind w:firstLine="0"/>
      </w:pPr>
    </w:p>
    <w:p w14:paraId="758CEA4C" w14:textId="3A0552EE" w:rsidR="00370B4C" w:rsidRDefault="00370B4C" w:rsidP="00A7723A">
      <w:pPr>
        <w:ind w:firstLine="0"/>
      </w:pPr>
    </w:p>
    <w:p w14:paraId="794B4EE5" w14:textId="77777777" w:rsidR="00370B4C" w:rsidRDefault="00370B4C" w:rsidP="00A7723A">
      <w:pPr>
        <w:ind w:firstLine="0"/>
      </w:pPr>
    </w:p>
    <w:p w14:paraId="71C2D3EC" w14:textId="77777777" w:rsidR="00A7723A" w:rsidRDefault="00A7723A" w:rsidP="00A7723A">
      <w:pPr>
        <w:ind w:firstLine="0"/>
      </w:pPr>
    </w:p>
    <w:p w14:paraId="7D6E2C80" w14:textId="59A5B914" w:rsidR="00A7723A" w:rsidRDefault="00204F23" w:rsidP="00A7723A">
      <w:r>
        <w:lastRenderedPageBreak/>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15FC64C1" w14:textId="054DA98C" w:rsidR="000646CE" w:rsidRDefault="00204F23" w:rsidP="00370B4C">
      <w:r>
        <w:t xml:space="preserve">A classe </w:t>
      </w:r>
      <w:r w:rsidR="000646CE">
        <w:t>Documento Versão tem como objetivo mostrar qual é a versão de um determinado documento</w:t>
      </w:r>
    </w:p>
    <w:p w14:paraId="0F6E0600" w14:textId="77777777" w:rsidR="00370B4C" w:rsidRDefault="00370B4C" w:rsidP="00370B4C"/>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lastRenderedPageBreak/>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956F6CC" w14:textId="56091126" w:rsidR="00D84871"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6" w:name="_Toc356377024"/>
      <w:r>
        <w:t xml:space="preserve">Quadro </w:t>
      </w:r>
      <w:r w:rsidR="00D0309D">
        <w:t>19</w:t>
      </w:r>
      <w:r>
        <w:t xml:space="preserve">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w:t>
            </w:r>
            <w:r>
              <w:lastRenderedPageBreak/>
              <w:t xml:space="preserve">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 xml:space="preserve">Retorna mensagem” </w:t>
            </w:r>
            <w:r>
              <w:lastRenderedPageBreak/>
              <w:t>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lastRenderedPageBreak/>
        <w:t>3.</w:t>
      </w:r>
      <w:r w:rsidR="00D84871">
        <w:rPr>
          <w:szCs w:val="24"/>
        </w:rPr>
        <w:t>5</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49" w:name="_Toc144810002"/>
      <w:r>
        <w:rPr>
          <w:szCs w:val="24"/>
        </w:rPr>
        <w:t>3.</w:t>
      </w:r>
      <w:r w:rsidR="00D84871">
        <w:rPr>
          <w:szCs w:val="24"/>
        </w:rPr>
        <w:t>6</w:t>
      </w:r>
      <w:r w:rsidR="000959C0" w:rsidRPr="000959C0">
        <w:rPr>
          <w:szCs w:val="24"/>
        </w:rPr>
        <w:t>. Diagrama de Casos de uso individuais</w:t>
      </w:r>
      <w:bookmarkEnd w:id="49"/>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0"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1"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2"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1"/>
    <w:bookmarkEnd w:id="52"/>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proofErr w:type="spellStart"/>
      <w:r>
        <w:t>TipoEstagio</w:t>
      </w:r>
      <w:proofErr w:type="spellEnd"/>
      <w:r w:rsidRPr="006E441C">
        <w:t xml:space="preserve">, que valida os dados. Se houver erros, uma mensagem é retornada. Caso contrário, o Controller encaminha a solicitação ao Service </w:t>
      </w:r>
      <w:r>
        <w:t>TipoEstagio</w:t>
      </w:r>
      <w:r w:rsidRPr="006E441C">
        <w:t xml:space="preserve">, que a repassa ao Repository </w:t>
      </w:r>
      <w:proofErr w:type="spellStart"/>
      <w:r>
        <w:t>TipoEstagio</w:t>
      </w:r>
      <w:proofErr w:type="spellEnd"/>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000000">
        <w:fldChar w:fldCharType="begin"/>
      </w:r>
      <w:r w:rsidR="00000000">
        <w:instrText xml:space="preserve"> SEQ Figura \* ARABIC </w:instrText>
      </w:r>
      <w:r w:rsidR="00000000">
        <w:fldChar w:fldCharType="separate"/>
      </w:r>
      <w:r>
        <w:rPr>
          <w:noProof/>
        </w:rPr>
        <w:t>11</w:t>
      </w:r>
      <w:r w:rsidR="00000000">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3" w:name="_Toc144810006"/>
      <w:r w:rsidRPr="002B3561">
        <w:lastRenderedPageBreak/>
        <w:t>DEFINIÇÃO DA INTERFACE COM O USUÁRIO</w:t>
      </w:r>
      <w:bookmarkEnd w:id="53"/>
    </w:p>
    <w:p w14:paraId="69B92985" w14:textId="4CFC4E09" w:rsidR="007944D7" w:rsidRPr="002B3561" w:rsidRDefault="00B6588B" w:rsidP="00C7545B">
      <w:pPr>
        <w:pStyle w:val="Ttulo2"/>
        <w:numPr>
          <w:ilvl w:val="1"/>
          <w:numId w:val="9"/>
        </w:numPr>
        <w:tabs>
          <w:tab w:val="clear" w:pos="3273"/>
          <w:tab w:val="num" w:pos="851"/>
        </w:tabs>
        <w:ind w:left="426"/>
      </w:pPr>
      <w:bookmarkStart w:id="54" w:name="_Toc144810007"/>
      <w:r w:rsidRPr="002B3561">
        <w:t>Descrição de cenário</w:t>
      </w:r>
      <w:bookmarkEnd w:id="54"/>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5" w:name="_Toc144810008"/>
      <w:r w:rsidRPr="002B3561">
        <w:lastRenderedPageBreak/>
        <w:t>Descrição de personas</w:t>
      </w:r>
      <w:bookmarkEnd w:id="55"/>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6" w:name="_Toc144810010"/>
      <w:r w:rsidRPr="002B3561">
        <w:t>Protótipos</w:t>
      </w:r>
      <w:r w:rsidR="00866F91" w:rsidRPr="002B3561">
        <w:t xml:space="preserve"> de tela</w:t>
      </w:r>
      <w:bookmarkEnd w:id="56"/>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7"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7"/>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44871987">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8" w:name="_Toc144810011"/>
      <w:r>
        <w:rPr>
          <w:caps w:val="0"/>
        </w:rPr>
        <w:lastRenderedPageBreak/>
        <w:t>BANCO DE DADOS</w:t>
      </w:r>
      <w:bookmarkEnd w:id="58"/>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59" w:name="_Toc144810012"/>
      <w:r w:rsidRPr="00981C54">
        <w:t>Modelo Entidade Relacionamento</w:t>
      </w:r>
      <w:bookmarkEnd w:id="59"/>
    </w:p>
    <w:p w14:paraId="0C046A4A" w14:textId="77777777" w:rsidR="002B13E8" w:rsidRPr="002B13E8" w:rsidRDefault="002B13E8" w:rsidP="002B13E8"/>
    <w:p w14:paraId="167BADD1" w14:textId="5016A8D0" w:rsidR="004428C5" w:rsidRDefault="004428C5" w:rsidP="004428C5">
      <w:pPr>
        <w:rPr>
          <w:noProof/>
        </w:rPr>
      </w:pPr>
      <w:bookmarkStart w:id="60"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0"/>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1" w:name="_Toc144810013"/>
      <w:r>
        <w:lastRenderedPageBreak/>
        <w:t>Script das tabelas</w:t>
      </w:r>
      <w:bookmarkEnd w:id="61"/>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2" w:name="_Toc152310851"/>
      <w:r>
        <w:t xml:space="preserve">Quadro </w:t>
      </w:r>
      <w:r w:rsidR="008A1480">
        <w:t>3</w:t>
      </w:r>
      <w:r w:rsidR="00D22F84">
        <w:t>2</w:t>
      </w:r>
      <w:r>
        <w:t xml:space="preserve"> </w:t>
      </w:r>
      <w:r w:rsidRPr="007C45DB">
        <w:rPr>
          <w:b w:val="0"/>
        </w:rPr>
        <w:t>– Script SQL – Tabela</w:t>
      </w:r>
      <w:bookmarkEnd w:id="62"/>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proofErr w:type="gramStart"/>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proofErr w:type="gram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3" w:name="_Toc152310852"/>
      <w:r>
        <w:t xml:space="preserve">Quadro </w:t>
      </w:r>
      <w:r w:rsidR="008A1480">
        <w:t>3</w:t>
      </w:r>
      <w:r w:rsidR="00D22F84">
        <w:t>3</w:t>
      </w:r>
      <w:r>
        <w:t xml:space="preserve"> </w:t>
      </w:r>
      <w:r w:rsidRPr="007C45DB">
        <w:rPr>
          <w:b w:val="0"/>
          <w:noProof/>
        </w:rPr>
        <w:t xml:space="preserve">– Script SQL – Tabela </w:t>
      </w:r>
      <w:bookmarkEnd w:id="63"/>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E4045B">
              <w:rPr>
                <w:rFonts w:ascii="Cascadia Mono" w:hAnsi="Cascadia Mono" w:cs="Cascadia Mono"/>
                <w:color w:val="000000"/>
                <w:sz w:val="19"/>
                <w:szCs w:val="19"/>
              </w:rPr>
              <w:t>"</w:t>
            </w:r>
            <w:proofErr w:type="spellStart"/>
            <w:r w:rsidRPr="00E4045B">
              <w:rPr>
                <w:rFonts w:ascii="Cascadia Mono" w:hAnsi="Cascadia Mono" w:cs="Cascadia Mono"/>
                <w:color w:val="000000"/>
                <w:sz w:val="19"/>
                <w:szCs w:val="19"/>
              </w:rPr>
              <w:t>CoordenadorEstagioidCoordenadorEstagio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7756BDB" w14:textId="5D01E8BA"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coordenadorestagioid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2EB78ED2" w14:textId="51C99915"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52EED518" w14:textId="4E793091"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TipoEstagioidTipoEstagio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2F71EC83" w14:textId="7E338E24"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408B1B8E" w14:textId="333CF3F6"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SupervisorEstagioModelidSupervisor</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3ACF8BE" w14:textId="6EC179AC"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CONSTRAINT</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PK_contratoestagio</w:t>
            </w:r>
            <w:proofErr w:type="spellEnd"/>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PRIMARY</w:t>
            </w: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KEY</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ContratoEstagioid</w:t>
            </w:r>
            <w:proofErr w:type="spellEnd"/>
            <w:r w:rsidRPr="00E4045B">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4" w:name="_Toc144810014"/>
      <w:r>
        <w:rPr>
          <w:szCs w:val="24"/>
        </w:rPr>
        <w:lastRenderedPageBreak/>
        <w:t>ARQUITETURA DE SOFTWARE</w:t>
      </w:r>
      <w:bookmarkEnd w:id="64"/>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5" w:name="_Toc144810015"/>
      <w:r w:rsidRPr="002B3561">
        <w:t xml:space="preserve">6.1 </w:t>
      </w:r>
      <w:r w:rsidR="0045363C" w:rsidRPr="002B3561">
        <w:t>Arquitetura de desenvolvimento</w:t>
      </w:r>
      <w:bookmarkEnd w:id="65"/>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6" w:name="_Toc152337810"/>
      <w:bookmarkStart w:id="67"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6"/>
      <w:bookmarkEnd w:id="67"/>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8"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8"/>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69"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0" w:name="_Toc151931921"/>
      <w:bookmarkStart w:id="71" w:name="_Toc152084082"/>
      <w:r w:rsidRPr="002B3561">
        <w:lastRenderedPageBreak/>
        <w:t>6.</w:t>
      </w:r>
      <w:r>
        <w:t>1.4</w:t>
      </w:r>
      <w:r w:rsidRPr="002B3561">
        <w:t xml:space="preserve"> </w:t>
      </w:r>
      <w:r>
        <w:t>PostgreSQL</w:t>
      </w:r>
      <w:bookmarkEnd w:id="70"/>
      <w:bookmarkEnd w:id="71"/>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2" w:name="_Toc144810016"/>
      <w:r w:rsidRPr="002B3561">
        <w:lastRenderedPageBreak/>
        <w:t xml:space="preserve">6.2 </w:t>
      </w:r>
      <w:r w:rsidR="004C384A" w:rsidRPr="002B3561">
        <w:t>Telas do sistema</w:t>
      </w:r>
      <w:bookmarkEnd w:id="72"/>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3" w:name="_Toc311676965"/>
      <w:bookmarkStart w:id="74" w:name="_Toc311677333"/>
      <w:bookmarkStart w:id="75" w:name="_Toc144810017"/>
      <w:r w:rsidRPr="00DE0E82">
        <w:rPr>
          <w:szCs w:val="24"/>
        </w:rPr>
        <w:lastRenderedPageBreak/>
        <w:t>CONCLUSÃO</w:t>
      </w:r>
      <w:bookmarkEnd w:id="73"/>
      <w:bookmarkEnd w:id="74"/>
      <w:bookmarkEnd w:id="75"/>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6" w:name="_Toc311656349"/>
      <w:bookmarkStart w:id="77" w:name="_Toc311656616"/>
      <w:bookmarkStart w:id="78" w:name="_Toc311676966"/>
      <w:bookmarkStart w:id="79" w:name="_Toc311677334"/>
      <w:bookmarkStart w:id="80" w:name="_Toc144810018"/>
      <w:r w:rsidRPr="00DE0E82">
        <w:rPr>
          <w:szCs w:val="24"/>
        </w:rPr>
        <w:lastRenderedPageBreak/>
        <w:t>REFERÊNCIAS</w:t>
      </w:r>
      <w:bookmarkEnd w:id="76"/>
      <w:bookmarkEnd w:id="77"/>
      <w:bookmarkEnd w:id="78"/>
      <w:bookmarkEnd w:id="79"/>
      <w:bookmarkEnd w:id="80"/>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E4045B">
        <w:t xml:space="preserve">CWORK SISTEMAS (2021). </w:t>
      </w:r>
      <w:r w:rsidRPr="00E4045B">
        <w:rPr>
          <w:b/>
          <w:bCs/>
        </w:rPr>
        <w:t>Logo C#.</w:t>
      </w:r>
      <w:r w:rsidRPr="00E4045B">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331C58E" w:rsidR="00812437" w:rsidRPr="00E4045B"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8C7457" w14:textId="77777777" w:rsidR="00D47051" w:rsidRDefault="00D47051">
      <w:r>
        <w:separator/>
      </w:r>
    </w:p>
  </w:endnote>
  <w:endnote w:type="continuationSeparator" w:id="0">
    <w:p w14:paraId="44474DF3" w14:textId="77777777" w:rsidR="00D47051" w:rsidRDefault="00D470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F9BA1" w14:textId="77777777" w:rsidR="00D47051" w:rsidRDefault="00D47051">
      <w:r>
        <w:separator/>
      </w:r>
    </w:p>
  </w:footnote>
  <w:footnote w:type="continuationSeparator" w:id="0">
    <w:p w14:paraId="588D7B27" w14:textId="77777777" w:rsidR="00D47051" w:rsidRDefault="00D470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A43857" w:rsidRPr="00CB3577" w:rsidRDefault="00A4385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43857" w:rsidRDefault="00A4385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A43857" w:rsidRDefault="00A43857">
    <w:pPr>
      <w:pStyle w:val="Cabealho"/>
      <w:jc w:val="right"/>
    </w:pPr>
    <w:r>
      <w:fldChar w:fldCharType="begin"/>
    </w:r>
    <w:r>
      <w:instrText>PAGE   \* MERGEFORMAT</w:instrText>
    </w:r>
    <w:r>
      <w:fldChar w:fldCharType="separate"/>
    </w:r>
    <w:r>
      <w:rPr>
        <w:noProof/>
      </w:rPr>
      <w:t>3</w:t>
    </w:r>
    <w:r>
      <w:fldChar w:fldCharType="end"/>
    </w:r>
  </w:p>
  <w:p w14:paraId="470C0507" w14:textId="77777777" w:rsidR="00A43857" w:rsidRDefault="00A4385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836535205">
    <w:abstractNumId w:val="22"/>
  </w:num>
  <w:num w:numId="2" w16cid:durableId="1139112045">
    <w:abstractNumId w:val="5"/>
  </w:num>
  <w:num w:numId="3" w16cid:durableId="969818935">
    <w:abstractNumId w:val="18"/>
  </w:num>
  <w:num w:numId="4" w16cid:durableId="1289777889">
    <w:abstractNumId w:val="7"/>
  </w:num>
  <w:num w:numId="5" w16cid:durableId="762531041">
    <w:abstractNumId w:val="20"/>
  </w:num>
  <w:num w:numId="6" w16cid:durableId="1895190153">
    <w:abstractNumId w:val="2"/>
  </w:num>
  <w:num w:numId="7" w16cid:durableId="880750011">
    <w:abstractNumId w:val="14"/>
  </w:num>
  <w:num w:numId="8" w16cid:durableId="1236013890">
    <w:abstractNumId w:val="0"/>
  </w:num>
  <w:num w:numId="9" w16cid:durableId="686102655">
    <w:abstractNumId w:val="13"/>
  </w:num>
  <w:num w:numId="10" w16cid:durableId="742684854">
    <w:abstractNumId w:val="4"/>
  </w:num>
  <w:num w:numId="11" w16cid:durableId="1003584526">
    <w:abstractNumId w:val="3"/>
  </w:num>
  <w:num w:numId="12" w16cid:durableId="978001896">
    <w:abstractNumId w:val="19"/>
  </w:num>
  <w:num w:numId="13" w16cid:durableId="773944710">
    <w:abstractNumId w:val="23"/>
  </w:num>
  <w:num w:numId="14" w16cid:durableId="1153761474">
    <w:abstractNumId w:val="11"/>
  </w:num>
  <w:num w:numId="15" w16cid:durableId="1313024667">
    <w:abstractNumId w:val="1"/>
  </w:num>
  <w:num w:numId="16" w16cid:durableId="184639593">
    <w:abstractNumId w:val="8"/>
  </w:num>
  <w:num w:numId="17" w16cid:durableId="193902385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30772435">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15908830">
    <w:abstractNumId w:val="21"/>
  </w:num>
  <w:num w:numId="20" w16cid:durableId="1382903341">
    <w:abstractNumId w:val="16"/>
  </w:num>
  <w:num w:numId="21" w16cid:durableId="1097672629">
    <w:abstractNumId w:val="10"/>
  </w:num>
  <w:num w:numId="22" w16cid:durableId="724527851">
    <w:abstractNumId w:val="6"/>
  </w:num>
  <w:num w:numId="23" w16cid:durableId="680468308">
    <w:abstractNumId w:val="17"/>
  </w:num>
  <w:num w:numId="24" w16cid:durableId="1709722469">
    <w:abstractNumId w:val="12"/>
  </w:num>
  <w:num w:numId="25" w16cid:durableId="1805924744">
    <w:abstractNumId w:val="15"/>
  </w:num>
  <w:num w:numId="26" w16cid:durableId="2093427476">
    <w:abstractNumId w:val="9"/>
  </w:num>
  <w:num w:numId="27" w16cid:durableId="1416785282">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D95"/>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393D"/>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4A6E"/>
    <w:rsid w:val="00B058DB"/>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0BCB3F84-076B-4168-A060-53A6339C6048}">
  <ds:schemaRefs>
    <ds:schemaRef ds:uri="http://schemas.openxmlformats.org/officeDocument/2006/bibliography"/>
  </ds:schemaRefs>
</ds:datastoreItem>
</file>

<file path=customXml/itemProps4.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modelo-tcc</Template>
  <TotalTime>1111</TotalTime>
  <Pages>115</Pages>
  <Words>19804</Words>
  <Characters>106944</Characters>
  <Application>Microsoft Office Word</Application>
  <DocSecurity>0</DocSecurity>
  <Lines>891</Lines>
  <Paragraphs>252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MARQUES BRITO NETO</cp:lastModifiedBy>
  <cp:revision>178</cp:revision>
  <cp:lastPrinted>2010-02-07T21:29:00Z</cp:lastPrinted>
  <dcterms:created xsi:type="dcterms:W3CDTF">2024-06-07T18:04:00Z</dcterms:created>
  <dcterms:modified xsi:type="dcterms:W3CDTF">2024-08-28T13:22:00Z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