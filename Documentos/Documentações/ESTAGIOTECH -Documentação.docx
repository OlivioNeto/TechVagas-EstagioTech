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220C97">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220C97">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220C97">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217297">
      <w:pPr>
        <w:jc w:val="left"/>
      </w:pPr>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bookmarkStart w:id="29" w:name="_GoBack"/>
      <w:bookmarkEnd w:id="29"/>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44809992"/>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63B699F" w14:textId="77777777" w:rsidR="00310D95"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19AA52E9"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E0F51" w14:textId="044D3BC0" w:rsidR="00145A91" w:rsidRDefault="00145A91" w:rsidP="00310D95">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E779279"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44809993"/>
      <w:bookmarkEnd w:id="22"/>
      <w:bookmarkEnd w:id="23"/>
      <w:bookmarkEnd w:id="24"/>
      <w:bookmarkEnd w:id="25"/>
      <w:bookmarkEnd w:id="26"/>
      <w:bookmarkEnd w:id="27"/>
      <w:bookmarkEnd w:id="28"/>
      <w:r w:rsidRPr="00DE0E82">
        <w:t>Descrição dos principais problemas</w:t>
      </w:r>
      <w:bookmarkEnd w:id="31"/>
    </w:p>
    <w:p w14:paraId="61A430EF" w14:textId="7974EA74" w:rsidR="006375F1" w:rsidRDefault="00220C97" w:rsidP="00220C97">
      <w:pPr>
        <w:ind w:left="709" w:hanging="709"/>
      </w:pPr>
      <w:r>
        <w:t xml:space="preserve">                    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7C71EFED" w14:textId="1A5620B0" w:rsidR="005E1F89" w:rsidRPr="00E4045B" w:rsidRDefault="00310D95" w:rsidP="00310D9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30CDD892" w14:textId="77777777" w:rsidR="00E4045B" w:rsidRPr="00E4045B" w:rsidRDefault="00E4045B" w:rsidP="00E4045B">
      <w:pPr>
        <w:pStyle w:val="Pargrafo"/>
      </w:pP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lastRenderedPageBreak/>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44871987">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922E3" w14:textId="77777777" w:rsidR="00622D87" w:rsidRDefault="00622D87">
      <w:r>
        <w:separator/>
      </w:r>
    </w:p>
  </w:endnote>
  <w:endnote w:type="continuationSeparator" w:id="0">
    <w:p w14:paraId="44CC0ABF" w14:textId="77777777" w:rsidR="00622D87" w:rsidRDefault="00622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8943BC" w14:textId="77777777" w:rsidR="00622D87" w:rsidRDefault="00622D87">
      <w:r>
        <w:separator/>
      </w:r>
    </w:p>
  </w:footnote>
  <w:footnote w:type="continuationSeparator" w:id="0">
    <w:p w14:paraId="56BD8681" w14:textId="77777777" w:rsidR="00622D87" w:rsidRDefault="00622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220C97" w:rsidRPr="00CB3577" w:rsidRDefault="00220C9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20C97" w:rsidRDefault="00220C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220C97" w:rsidRDefault="00220C97">
    <w:pPr>
      <w:pStyle w:val="Cabealho"/>
      <w:jc w:val="right"/>
    </w:pPr>
    <w:r>
      <w:fldChar w:fldCharType="begin"/>
    </w:r>
    <w:r>
      <w:instrText>PAGE   \* MERGEFORMAT</w:instrText>
    </w:r>
    <w:r>
      <w:fldChar w:fldCharType="separate"/>
    </w:r>
    <w:r>
      <w:rPr>
        <w:noProof/>
      </w:rPr>
      <w:t>3</w:t>
    </w:r>
    <w:r>
      <w:fldChar w:fldCharType="end"/>
    </w:r>
  </w:p>
  <w:p w14:paraId="470C0507" w14:textId="77777777" w:rsidR="00220C97" w:rsidRDefault="00220C9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0A75CC-90B5-408C-A7A9-32D4E89C7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1122</TotalTime>
  <Pages>116</Pages>
  <Words>19908</Words>
  <Characters>107507</Characters>
  <Application>Microsoft Office Word</Application>
  <DocSecurity>0</DocSecurity>
  <Lines>895</Lines>
  <Paragraphs>254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179</cp:revision>
  <cp:lastPrinted>2010-02-07T21:29:00Z</cp:lastPrinted>
  <dcterms:created xsi:type="dcterms:W3CDTF">2024-06-07T18:04:00Z</dcterms:created>
  <dcterms:modified xsi:type="dcterms:W3CDTF">2024-09-05T16:25:00Z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