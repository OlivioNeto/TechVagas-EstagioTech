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FC4B8E">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FC4B8E">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FC4B8E">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FC4B8E">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FC4B8E">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FC4B8E">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FC4B8E">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FC4B8E">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FC4B8E">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FC4B8E">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FC4B8E">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FC4B8E">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FC4B8E">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FC4B8E">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FC4B8E">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FC4B8E">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FC4B8E">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FC4B8E">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FC4B8E">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FC4B8E">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FC4B8E">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FC4B8E">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FC4B8E">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FC4B8E">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FC4B8E">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FC4B8E">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FC4B8E">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FC4B8E">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FC4B8E">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FC4B8E">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FC4B8E">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FC4B8E">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FC4B8E">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FC4B8E">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FC4B8E">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FC4B8E">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FC4B8E">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FC4B8E">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FC4B8E">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FC4B8E">
        <w:fldChar w:fldCharType="begin"/>
      </w:r>
      <w:r w:rsidR="00FC4B8E">
        <w:instrText xml:space="preserve"> SEQ Quadro \* ARABIC </w:instrText>
      </w:r>
      <w:r w:rsidR="00FC4B8E">
        <w:fldChar w:fldCharType="separate"/>
      </w:r>
      <w:r>
        <w:rPr>
          <w:noProof/>
        </w:rPr>
        <w:t>1</w:t>
      </w:r>
      <w:r w:rsidR="00FC4B8E">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r w:rsidR="00FC4B8E">
        <w:fldChar w:fldCharType="begin"/>
      </w:r>
      <w:r w:rsidR="00FC4B8E">
        <w:instrText xml:space="preserve"> SEQ Quadro \* ARABIC </w:instrText>
      </w:r>
      <w:r w:rsidR="00FC4B8E">
        <w:fldChar w:fldCharType="separate"/>
      </w:r>
      <w:r>
        <w:rPr>
          <w:noProof/>
        </w:rPr>
        <w:t>2</w:t>
      </w:r>
      <w:r w:rsidR="00FC4B8E">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Sommerville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r w:rsidRPr="00FC45F2">
              <w:rPr>
                <w:color w:val="000000" w:themeColor="text1"/>
              </w:rPr>
              <w:t>idAluno</w:t>
            </w:r>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r w:rsidRPr="003E7F98">
              <w:t>NomeAluno</w:t>
            </w:r>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r w:rsidRPr="003E7F98">
              <w:t>StatusAluno</w:t>
            </w:r>
          </w:p>
        </w:tc>
        <w:tc>
          <w:tcPr>
            <w:tcW w:w="1974" w:type="dxa"/>
          </w:tcPr>
          <w:p w14:paraId="51930175" w14:textId="77777777" w:rsidR="00F263ED" w:rsidRPr="003E7F98" w:rsidRDefault="00F263ED" w:rsidP="00AC1588">
            <w:pPr>
              <w:ind w:firstLine="0"/>
            </w:pPr>
            <w:r w:rsidRPr="003E7F98">
              <w:t>Boolean</w:t>
            </w:r>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r w:rsidRPr="003E7F98">
              <w:t>NumeroMatricula</w:t>
            </w:r>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r w:rsidRPr="003E7F98">
              <w:t>AreaInteresse</w:t>
            </w:r>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r w:rsidRPr="003E7F98">
              <w:t>DisponibilidadesHorários</w:t>
            </w:r>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r w:rsidRPr="003E7F98">
              <w:t>dateTime</w:t>
            </w:r>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lastRenderedPageBreak/>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r>
              <w:lastRenderedPageBreak/>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lastRenderedPageBreak/>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r w:rsidRPr="003E7F98">
              <w:t>id</w:t>
            </w:r>
            <w:r>
              <w:t>ContratoEstagio</w:t>
            </w:r>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r>
              <w:t>StatusContratoEstagio</w:t>
            </w:r>
          </w:p>
        </w:tc>
        <w:tc>
          <w:tcPr>
            <w:tcW w:w="1867" w:type="dxa"/>
          </w:tcPr>
          <w:p w14:paraId="4D48F172" w14:textId="77777777" w:rsidR="00F263ED" w:rsidRPr="003E7F98" w:rsidRDefault="00F263ED" w:rsidP="00AC1588">
            <w:pPr>
              <w:ind w:firstLine="0"/>
            </w:pPr>
            <w:r>
              <w:t>Boolean</w:t>
            </w:r>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r>
              <w:t>NotaFinal</w:t>
            </w:r>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r>
              <w:t>HorárioEntrada</w:t>
            </w:r>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r>
              <w:t>DataInicio</w:t>
            </w:r>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r>
              <w:t>DataFim</w:t>
            </w:r>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r>
              <w:lastRenderedPageBreak/>
              <w:t>CargaSemanal</w:t>
            </w:r>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r>
              <w:t>CargaTotal</w:t>
            </w:r>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r>
              <w:t>IdCurso</w:t>
            </w:r>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 xml:space="preserve">A classe "Documento" (Quadro 9)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r>
              <w:lastRenderedPageBreak/>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r w:rsidRPr="003E7F98">
              <w:t>id</w:t>
            </w:r>
            <w:r>
              <w:t>Matricula</w:t>
            </w:r>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r>
              <w:t>registroAcademico</w:t>
            </w:r>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lastRenderedPageBreak/>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r>
              <w:t>idSupervisor</w:t>
            </w:r>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 xml:space="preserve">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w:t>
      </w:r>
      <w:r>
        <w:lastRenderedPageBreak/>
        <w:t>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r>
              <w:t>loginUsuario</w:t>
            </w:r>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r>
              <w:t>senhaUsuario</w:t>
            </w:r>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r>
              <w:t>statusUsuario</w:t>
            </w:r>
          </w:p>
        </w:tc>
        <w:tc>
          <w:tcPr>
            <w:tcW w:w="1653" w:type="dxa"/>
          </w:tcPr>
          <w:p w14:paraId="31AD0819" w14:textId="77777777" w:rsidR="00F263ED" w:rsidRPr="003E7F98" w:rsidRDefault="00F263ED" w:rsidP="00AC1588">
            <w:pPr>
              <w:ind w:firstLine="0"/>
            </w:pPr>
            <w:r>
              <w:t>Boolean</w:t>
            </w:r>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r>
              <w:t>emailUsuario</w:t>
            </w:r>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r w:rsidRPr="003E7F98">
              <w:t>id</w:t>
            </w:r>
            <w:r>
              <w:t>Vagas</w:t>
            </w:r>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r>
              <w:lastRenderedPageBreak/>
              <w:t>IdConcendente</w:t>
            </w:r>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r>
              <w:t xml:space="preserve">QuantidadeVagas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r>
              <w:t>DataPublicaçao</w:t>
            </w:r>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r>
              <w:t>DataLimite</w:t>
            </w:r>
          </w:p>
        </w:tc>
        <w:tc>
          <w:tcPr>
            <w:tcW w:w="1653" w:type="dxa"/>
          </w:tcPr>
          <w:p w14:paraId="2FA92E28" w14:textId="77777777" w:rsidR="00F263ED" w:rsidRPr="003E7F98" w:rsidRDefault="00F263ED" w:rsidP="00AC1588">
            <w:pPr>
              <w:ind w:firstLine="0"/>
            </w:pPr>
            <w:r>
              <w:t>dateTime</w:t>
            </w:r>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r>
              <w:t>Descriçao</w:t>
            </w:r>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r>
              <w:t>LocaldeTrabalho</w:t>
            </w:r>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r>
              <w:t>HorarioEntrada</w:t>
            </w:r>
          </w:p>
        </w:tc>
        <w:tc>
          <w:tcPr>
            <w:tcW w:w="1653" w:type="dxa"/>
          </w:tcPr>
          <w:p w14:paraId="2F410F18" w14:textId="77777777" w:rsidR="00F263ED" w:rsidRPr="003E7F98" w:rsidRDefault="00F263ED" w:rsidP="00AC1588">
            <w:pPr>
              <w:ind w:firstLine="0"/>
            </w:pPr>
            <w:r>
              <w:t>dateTime</w:t>
            </w:r>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r>
              <w:t>dateTime</w:t>
            </w:r>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 xml:space="preserve">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w:t>
      </w:r>
      <w:r>
        <w:lastRenderedPageBreak/>
        <w:t>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w:t>
      </w:r>
      <w:r>
        <w:lastRenderedPageBreak/>
        <w:t>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w:t>
      </w:r>
      <w:r w:rsidRPr="00806281">
        <w:lastRenderedPageBreak/>
        <w:t xml:space="preserve">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6E01100F">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lastRenderedPageBreak/>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Sistema falha ao se comunicar com a 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lastRenderedPageBreak/>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lastRenderedPageBreak/>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lastRenderedPageBreak/>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r>
        <w:t>TipoEstágio</w:t>
      </w:r>
      <w:r w:rsidRPr="00A62763">
        <w:t xml:space="preserve">, especificando as fases que um administrador realiza ao interagir com o sistema para inserir ou </w:t>
      </w:r>
      <w:r w:rsidRPr="00A62763">
        <w:lastRenderedPageBreak/>
        <w:t xml:space="preserve">modificar informações de </w:t>
      </w:r>
      <w:r>
        <w:t>TipoEstágio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lastRenderedPageBreak/>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5B79D23D" w:rsidR="00E5048E" w:rsidRPr="001754FC" w:rsidRDefault="00C43DB7" w:rsidP="001754FC">
      <w:pPr>
        <w:pStyle w:val="Ttulo3"/>
        <w:numPr>
          <w:ilvl w:val="2"/>
          <w:numId w:val="34"/>
        </w:numPr>
      </w:pPr>
      <w:bookmarkStart w:id="56" w:name="_Toc178256857"/>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lastRenderedPageBreak/>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78256859"/>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FC4B8E">
        <w:fldChar w:fldCharType="begin"/>
      </w:r>
      <w:r w:rsidR="00FC4B8E">
        <w:instrText xml:space="preserve"> SEQ Figura \* ARABIC </w:instrText>
      </w:r>
      <w:r w:rsidR="00FC4B8E">
        <w:fldChar w:fldCharType="separate"/>
      </w:r>
      <w:r>
        <w:rPr>
          <w:noProof/>
        </w:rPr>
        <w:t>11</w:t>
      </w:r>
      <w:r w:rsidR="00FC4B8E">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78256860"/>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75CB0BEB" w14:textId="08BE922A" w:rsidR="004A430D" w:rsidRPr="000908BF" w:rsidRDefault="004A430D" w:rsidP="001754FC">
      <w:pPr>
        <w:pStyle w:val="Ttulo2"/>
        <w:numPr>
          <w:ilvl w:val="1"/>
          <w:numId w:val="34"/>
        </w:numPr>
      </w:pPr>
      <w:bookmarkStart w:id="62" w:name="_Toc178256861"/>
      <w:r w:rsidRPr="004A430D">
        <w:lastRenderedPageBreak/>
        <w:t>D</w:t>
      </w:r>
      <w:r w:rsidRPr="001754FC">
        <w:rPr>
          <w:sz w:val="19"/>
          <w:szCs w:val="19"/>
        </w:rPr>
        <w:t xml:space="preserve">IAGRAMA DE </w:t>
      </w:r>
      <w:r w:rsidR="000908BF" w:rsidRPr="001754FC">
        <w:rPr>
          <w:sz w:val="19"/>
          <w:szCs w:val="19"/>
        </w:rPr>
        <w:t>C</w:t>
      </w:r>
      <w:r w:rsidRPr="001754FC">
        <w:rPr>
          <w:sz w:val="19"/>
          <w:szCs w:val="19"/>
        </w:rPr>
        <w:t>OMUNICAÇÃO</w:t>
      </w:r>
      <w:bookmarkEnd w:id="62"/>
    </w:p>
    <w:p w14:paraId="0505EAC0" w14:textId="2195B92B" w:rsidR="000908BF" w:rsidRDefault="000908BF" w:rsidP="001754FC">
      <w:pPr>
        <w:pStyle w:val="Ttulo2"/>
        <w:numPr>
          <w:ilvl w:val="1"/>
          <w:numId w:val="34"/>
        </w:numPr>
      </w:pPr>
      <w:bookmarkStart w:id="63" w:name="_Toc178256862"/>
      <w:r>
        <w:t>D</w:t>
      </w:r>
      <w:r w:rsidRPr="001754FC">
        <w:rPr>
          <w:sz w:val="19"/>
          <w:szCs w:val="19"/>
        </w:rPr>
        <w:t>IAGRAMA</w:t>
      </w:r>
      <w:r>
        <w:t xml:space="preserve"> </w:t>
      </w:r>
      <w:r w:rsidRPr="001754FC">
        <w:rPr>
          <w:sz w:val="19"/>
          <w:szCs w:val="19"/>
        </w:rPr>
        <w:t>DE ATIVIDADE</w:t>
      </w:r>
      <w:bookmarkEnd w:id="63"/>
    </w:p>
    <w:p w14:paraId="07ED736D" w14:textId="79DE0EC9" w:rsidR="000908BF" w:rsidRPr="004A430D" w:rsidRDefault="000908BF" w:rsidP="001754FC">
      <w:pPr>
        <w:pStyle w:val="Ttulo2"/>
        <w:numPr>
          <w:ilvl w:val="1"/>
          <w:numId w:val="34"/>
        </w:numPr>
      </w:pPr>
      <w:bookmarkStart w:id="64" w:name="_Toc178256863"/>
      <w:r>
        <w:t>D</w:t>
      </w:r>
      <w:r w:rsidRPr="00443400">
        <w:rPr>
          <w:sz w:val="19"/>
          <w:szCs w:val="19"/>
        </w:rPr>
        <w:t>IAGRAMA</w:t>
      </w:r>
      <w:r w:rsidRPr="000908BF">
        <w:t xml:space="preserve"> </w:t>
      </w:r>
      <w:r w:rsidRPr="00443400">
        <w:rPr>
          <w:sz w:val="19"/>
          <w:szCs w:val="19"/>
        </w:rPr>
        <w:t>DE MÁQUINA DE ESTADOS</w:t>
      </w:r>
      <w:bookmarkEnd w:id="64"/>
    </w:p>
    <w:p w14:paraId="66CF192F" w14:textId="45C4FBD5" w:rsidR="007944D7" w:rsidRDefault="0082521E" w:rsidP="001754FC">
      <w:pPr>
        <w:pStyle w:val="Ttulo1"/>
        <w:numPr>
          <w:ilvl w:val="0"/>
          <w:numId w:val="34"/>
        </w:numPr>
      </w:pPr>
      <w:bookmarkStart w:id="65" w:name="_Toc178256864"/>
      <w:r w:rsidRPr="002B3561">
        <w:lastRenderedPageBreak/>
        <w:t>DEFINIÇÃO DA INTERFACE COM O USUÁRIO</w:t>
      </w:r>
      <w:bookmarkEnd w:id="65"/>
    </w:p>
    <w:p w14:paraId="2E0058D8" w14:textId="1E379685" w:rsidR="00FC4B8E" w:rsidRPr="00FC4B8E" w:rsidRDefault="003B28AB" w:rsidP="007A7715">
      <w:r>
        <w:t>A interface d</w:t>
      </w:r>
      <w:r>
        <w:t>o</w:t>
      </w:r>
      <w:r>
        <w:t xml:space="preserve">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6" w:name="_Toc178256865"/>
      <w:r w:rsidRPr="002B3561">
        <w:t>Descrição de cenário</w:t>
      </w:r>
      <w:bookmarkEnd w:id="66"/>
    </w:p>
    <w:p w14:paraId="4C0DF6B2" w14:textId="39239402" w:rsidR="00AB7CF7" w:rsidRPr="00AB7CF7" w:rsidRDefault="00373A21" w:rsidP="007A7715">
      <w:r>
        <w:t xml:space="preserve">          </w:t>
      </w:r>
      <w:r w:rsidR="00AB7CF7" w:rsidRPr="00AB7CF7">
        <w:t>A Experiência do Usuário (UX) é uma área multidisciplinar que envolve a análise e o design de interações entre usuários e produtos ou serviços, com o objetivo de melhorar a usabilidade, acessibilidade e, principalmente, a satisfação dos usuários. Segundo Norman (2013),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06B79C53" w:rsidR="00AB7CF7" w:rsidRPr="00AB7CF7" w:rsidRDefault="00373A21" w:rsidP="007A7715">
      <w:r>
        <w:t xml:space="preserve">        </w:t>
      </w:r>
      <w:r w:rsidR="00301968">
        <w:t xml:space="preserve">Segundo </w:t>
      </w:r>
      <w:r w:rsidR="00AB7CF7" w:rsidRPr="00AB7CF7">
        <w:t>Garrett (2011)</w:t>
      </w:r>
      <w:r w:rsidR="00301968">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C769B9">
      <w:pPr>
        <w:ind w:left="709" w:firstLine="622"/>
        <w:rPr>
          <w:szCs w:val="24"/>
        </w:rPr>
      </w:pPr>
      <w:r>
        <w:lastRenderedPageBreak/>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7986F806" w14:textId="2E7A04AC" w:rsidR="00C769B9" w:rsidRPr="00C769B9" w:rsidRDefault="00C769B9" w:rsidP="00C769B9">
      <w:pPr>
        <w:ind w:left="709" w:firstLine="622"/>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6A4BC47B" w14:textId="77777777" w:rsidR="00C769B9" w:rsidRDefault="00C769B9" w:rsidP="00301968">
      <w:pPr>
        <w:rPr>
          <w:szCs w:val="24"/>
        </w:rPr>
      </w:pPr>
    </w:p>
    <w:p w14:paraId="5B8A113D" w14:textId="77777777" w:rsidR="00301968" w:rsidRPr="00301968" w:rsidRDefault="00301968" w:rsidP="00301968">
      <w:pPr>
        <w:rPr>
          <w:szCs w:val="24"/>
        </w:rPr>
      </w:pPr>
    </w:p>
    <w:p w14:paraId="26162F09" w14:textId="03E08CD9" w:rsidR="00301968" w:rsidRPr="00301968" w:rsidRDefault="006905F7" w:rsidP="00301968">
      <w:pPr>
        <w:pStyle w:val="Legenda"/>
        <w:keepNext/>
        <w:jc w:val="left"/>
        <w:rPr>
          <w:b w:val="0"/>
          <w:noProof/>
        </w:rPr>
      </w:pPr>
      <w:r>
        <w:lastRenderedPageBreak/>
        <w:t xml:space="preserve">Figura </w:t>
      </w:r>
      <w:r w:rsidR="00D0309D">
        <w:t>13</w:t>
      </w:r>
      <w:r>
        <w:rPr>
          <w:noProof/>
        </w:rPr>
        <w:t xml:space="preserve"> </w:t>
      </w:r>
      <w:r w:rsidRPr="00AD3C53">
        <w:rPr>
          <w:b w:val="0"/>
          <w:noProof/>
        </w:rPr>
        <w:t xml:space="preserve">– </w:t>
      </w:r>
      <w:r>
        <w:rPr>
          <w:b w:val="0"/>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54089C9D" w14:textId="000AA92F" w:rsidR="007A1497" w:rsidRPr="007A1497" w:rsidRDefault="007A1497" w:rsidP="007A1497">
      <w:pPr>
        <w:ind w:firstLine="0"/>
        <w:rPr>
          <w:sz w:val="20"/>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Nesse cenário, o aluno, agora em uma nova etapa, já está atuando na empresa c</w:t>
      </w:r>
      <w:bookmarkStart w:id="67" w:name="_GoBack"/>
      <w:bookmarkEnd w:id="67"/>
      <w:r w:rsidRPr="007A1497">
        <w:rPr>
          <w:szCs w:val="24"/>
        </w:rPr>
        <w:t xml:space="preserve">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77777777" w:rsidR="007A1497" w:rsidRPr="007A1497" w:rsidRDefault="007A1497" w:rsidP="007A1497">
      <w:pPr>
        <w:spacing w:before="100" w:beforeAutospacing="1" w:after="100" w:afterAutospacing="1"/>
        <w:ind w:firstLine="0"/>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28B5CB" w14:textId="77777777" w:rsidR="007A1497" w:rsidRPr="007A1497" w:rsidRDefault="007A1497" w:rsidP="007A1497">
      <w:pPr>
        <w:spacing w:before="100" w:beforeAutospacing="1" w:after="100" w:afterAutospacing="1"/>
        <w:ind w:firstLine="0"/>
        <w:rPr>
          <w:szCs w:val="24"/>
        </w:rPr>
      </w:pPr>
      <w:r w:rsidRPr="007A1497">
        <w:rPr>
          <w:szCs w:val="24"/>
        </w:rPr>
        <w:lastRenderedPageBreak/>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77777777" w:rsidR="007A1497" w:rsidRPr="007A1497" w:rsidRDefault="007A1497" w:rsidP="007A1497">
      <w:pPr>
        <w:spacing w:before="100" w:beforeAutospacing="1" w:after="100" w:afterAutospacing="1"/>
        <w:ind w:firstLine="0"/>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8" w:name="_Toc178256866"/>
      <w:r w:rsidRPr="002B3561">
        <w:t>Descrição de personas</w:t>
      </w:r>
      <w:bookmarkEnd w:id="68"/>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9" w:name="_Toc178256867"/>
      <w:r>
        <w:t>E</w:t>
      </w:r>
      <w:r w:rsidRPr="00296547">
        <w:rPr>
          <w:sz w:val="19"/>
          <w:szCs w:val="19"/>
        </w:rPr>
        <w:t>SBOÇOS DE</w:t>
      </w:r>
      <w:r>
        <w:t xml:space="preserve"> </w:t>
      </w:r>
      <w:r w:rsidRPr="00296547">
        <w:rPr>
          <w:sz w:val="19"/>
          <w:szCs w:val="19"/>
        </w:rPr>
        <w:t>TELA (WIREFRAME)</w:t>
      </w:r>
      <w:bookmarkEnd w:id="69"/>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70" w:name="_Toc178256868"/>
      <w:r>
        <w:t>P</w:t>
      </w:r>
      <w:r w:rsidRPr="00296547">
        <w:rPr>
          <w:sz w:val="19"/>
          <w:szCs w:val="19"/>
        </w:rPr>
        <w:t>ROTÓTIPOS DE TELA</w:t>
      </w:r>
      <w:bookmarkEnd w:id="70"/>
      <w:r w:rsidR="00866F91" w:rsidRPr="002B3561">
        <w:t xml:space="preserve"> </w:t>
      </w:r>
    </w:p>
    <w:p w14:paraId="2A6C047A" w14:textId="77777777" w:rsidR="00296547" w:rsidRPr="007B6D5F" w:rsidRDefault="00296547" w:rsidP="00296547">
      <w:r w:rsidRPr="007B6D5F">
        <w:t xml:space="preserve">Como afirma Don Norman, autor de "The Design of Everyday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lastRenderedPageBreak/>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lastRenderedPageBreak/>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71" w:name="_Toc152524971"/>
      <w:r w:rsidRPr="00E078C5">
        <w:rPr>
          <w:noProof/>
          <w:color w:val="FF0000"/>
        </w:rPr>
        <w:lastRenderedPageBreak/>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71"/>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w:t>
      </w:r>
      <w:r>
        <w:lastRenderedPageBreak/>
        <w:t>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463157C6">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lastRenderedPageBreak/>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lastRenderedPageBreak/>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0BA837A0" w:rsidR="00092B12" w:rsidRPr="00092B12" w:rsidRDefault="009A2471" w:rsidP="00DF42FD">
      <w:pPr>
        <w:pStyle w:val="Ttulo1"/>
        <w:numPr>
          <w:ilvl w:val="0"/>
          <w:numId w:val="9"/>
        </w:numPr>
      </w:pPr>
      <w:bookmarkStart w:id="72" w:name="_Toc178256869"/>
      <w:r>
        <w:rPr>
          <w:caps w:val="0"/>
        </w:rPr>
        <w:lastRenderedPageBreak/>
        <w:t>BANCO DE DADOS</w:t>
      </w:r>
      <w:bookmarkEnd w:id="72"/>
    </w:p>
    <w:p w14:paraId="68F1E161" w14:textId="77777777" w:rsidR="007944D7" w:rsidRPr="007944D7" w:rsidRDefault="007944D7" w:rsidP="00C7545B">
      <w:pPr>
        <w:pStyle w:val="PargrafodaLista"/>
        <w:keepNext/>
        <w:numPr>
          <w:ilvl w:val="0"/>
          <w:numId w:val="9"/>
        </w:numPr>
        <w:outlineLvl w:val="1"/>
        <w:rPr>
          <w:smallCaps/>
          <w:vanish/>
        </w:rPr>
      </w:pPr>
      <w:bookmarkStart w:id="73" w:name="_Toc178233927"/>
      <w:bookmarkEnd w:id="73"/>
    </w:p>
    <w:p w14:paraId="60178EEB" w14:textId="65A2DFBB" w:rsidR="00981C54" w:rsidRDefault="00981C54" w:rsidP="00C7545B">
      <w:pPr>
        <w:pStyle w:val="Ttulo2"/>
        <w:numPr>
          <w:ilvl w:val="1"/>
          <w:numId w:val="9"/>
        </w:numPr>
        <w:tabs>
          <w:tab w:val="num" w:pos="-1011"/>
        </w:tabs>
        <w:ind w:left="426"/>
      </w:pPr>
      <w:bookmarkStart w:id="74" w:name="_Toc178256870"/>
      <w:r w:rsidRPr="00981C54">
        <w:t>Modelo Entidade Relacionamento</w:t>
      </w:r>
      <w:bookmarkEnd w:id="74"/>
    </w:p>
    <w:p w14:paraId="0C046A4A" w14:textId="77777777" w:rsidR="002B13E8" w:rsidRPr="002B13E8" w:rsidRDefault="002B13E8" w:rsidP="002B13E8"/>
    <w:p w14:paraId="167BADD1" w14:textId="5016A8D0" w:rsidR="004428C5" w:rsidRDefault="004428C5" w:rsidP="004428C5">
      <w:pPr>
        <w:rPr>
          <w:noProof/>
        </w:rPr>
      </w:pPr>
      <w:bookmarkStart w:id="75"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75"/>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6" w:name="_Toc178256871"/>
      <w:r>
        <w:lastRenderedPageBreak/>
        <w:t>Script das tabelas</w:t>
      </w:r>
      <w:bookmarkEnd w:id="76"/>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7" w:name="_Toc152310851"/>
      <w:r>
        <w:t xml:space="preserve">Quadro </w:t>
      </w:r>
      <w:r w:rsidR="008A1480">
        <w:t>3</w:t>
      </w:r>
      <w:r w:rsidR="00D22F84">
        <w:t>2</w:t>
      </w:r>
      <w:r>
        <w:t xml:space="preserve"> </w:t>
      </w:r>
      <w:r w:rsidRPr="007C45DB">
        <w:rPr>
          <w:b w:val="0"/>
        </w:rPr>
        <w:t>– Script SQL – Tabela</w:t>
      </w:r>
      <w:bookmarkEnd w:id="77"/>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nome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idade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rg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statusaluno boolean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areainteresse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experiencias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disponibilidadehorario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curriculo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cpf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datanascimento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nivelescolaridade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telefone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endereco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genero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“AlunoModelAlunoId”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"PK_aluno"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alunoid</w:t>
            </w:r>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"FK_aluno_aluno_AlunoModelAlunoId"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”AlunoModelAlunoId</w:t>
            </w:r>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alunoid</w:t>
            </w:r>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8" w:name="_Toc152310852"/>
      <w:r>
        <w:t xml:space="preserve">Quadro </w:t>
      </w:r>
      <w:r w:rsidR="008A1480">
        <w:t>3</w:t>
      </w:r>
      <w:r w:rsidR="00D22F84">
        <w:t>3</w:t>
      </w:r>
      <w:r>
        <w:t xml:space="preserve"> </w:t>
      </w:r>
      <w:r w:rsidRPr="007C45DB">
        <w:rPr>
          <w:b w:val="0"/>
          <w:noProof/>
        </w:rPr>
        <w:t xml:space="preserve">– Script SQL – Tabela </w:t>
      </w:r>
      <w:bookmarkEnd w:id="78"/>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razaosocial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responsavelestagio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cnpj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"PK_concedente"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cursoid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turnocurso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 xml:space="preserve">urso"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cursoid</w:t>
            </w:r>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 xml:space="preserve">statustipodocumento </w:t>
            </w:r>
            <w:r w:rsidR="006F0B00">
              <w:rPr>
                <w:rFonts w:ascii="Cascadia Mono" w:hAnsi="Cascadia Mono" w:cs="Cascadia Mono"/>
                <w:color w:val="0000FF"/>
                <w:sz w:val="19"/>
                <w:szCs w:val="19"/>
                <w:lang w:val="en-US"/>
              </w:rPr>
              <w:t>boolean</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"PK_tipodocumento"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tipodocumentoid</w:t>
            </w:r>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"PK_tipoestagio"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tipoestagioid</w:t>
            </w:r>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vagas</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quantidade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datapublicacao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datalimite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titulo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localidadetrabalho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totalhorassemanais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"PK_vagas"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vagasid</w:t>
            </w:r>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"FK_vagas_concedente_concedenteId"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documentoversao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documentoversaoid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comentario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anexo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"PK_documentoversao"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documentoversaoid</w:t>
            </w:r>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"FK_documentoversao_documento_documentoid"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cargoid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cargoid</w:t>
            </w:r>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w:t>
            </w:r>
            <w:r>
              <w:rPr>
                <w:rFonts w:ascii="Cascadia Mono" w:hAnsi="Cascadia Mono" w:cs="Cascadia Mono"/>
                <w:color w:val="000000"/>
                <w:sz w:val="19"/>
                <w:szCs w:val="19"/>
                <w:lang w:val="en-US"/>
              </w:rPr>
              <w:t>atacadastro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nomecoordenador</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statuscoordenadorestagio</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w:t>
            </w:r>
            <w:r w:rsidR="00D129B5">
              <w:rPr>
                <w:rFonts w:ascii="Cascadia Mono" w:hAnsi="Cascadia Mono" w:cs="Cascadia Mono"/>
                <w:color w:val="000000"/>
                <w:sz w:val="19"/>
                <w:szCs w:val="19"/>
                <w:lang w:val="en-US"/>
              </w:rPr>
              <w:t>oordenadorestagio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nomeinstituicao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localinstituicao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7151AE">
              <w:rPr>
                <w:rFonts w:ascii="Cascadia Mono" w:hAnsi="Cascadia Mono" w:cs="Cascadia Mono"/>
                <w:color w:val="000000"/>
                <w:sz w:val="19"/>
                <w:szCs w:val="19"/>
                <w:lang w:val="en-US"/>
              </w:rPr>
              <w:t>instituicaoensino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00"/>
                <w:sz w:val="19"/>
                <w:szCs w:val="19"/>
                <w:lang w:val="en-US"/>
              </w:rPr>
              <w:t>cpfcnpjpessoa</w:t>
            </w: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4A7D64">
              <w:rPr>
                <w:rFonts w:ascii="Cascadia Mono" w:hAnsi="Cascadia Mono" w:cs="Cascadia Mono"/>
                <w:color w:val="000000"/>
                <w:sz w:val="19"/>
                <w:szCs w:val="19"/>
                <w:lang w:val="en-US"/>
              </w:rPr>
              <w:t>usuario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nomesupervisor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concedenteid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“ConcedenteModelconcedenteId”</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3C5431">
              <w:rPr>
                <w:rFonts w:ascii="Cascadia Mono" w:hAnsi="Cascadia Mono" w:cs="Cascadia Mono"/>
                <w:color w:val="000000"/>
                <w:sz w:val="19"/>
                <w:szCs w:val="19"/>
                <w:lang w:val="en-US"/>
              </w:rPr>
              <w:t>supervisorestagio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"FK_supervisorestagio_concedente_ConcedenteModelconcedenteId"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("ConcedenteModelconcedenteId")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513161">
              <w:rPr>
                <w:rFonts w:ascii="Cascadia Mono" w:hAnsi="Cascadia Mono" w:cs="Cascadia Mono"/>
                <w:color w:val="000000"/>
                <w:sz w:val="19"/>
                <w:szCs w:val="19"/>
                <w:lang w:val="en-US"/>
              </w:rPr>
              <w:t>apontamento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apontamentoid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coordenadorestagioid </w:t>
            </w:r>
            <w:r w:rsidR="00513161" w:rsidRPr="008A0A45">
              <w:rPr>
                <w:rFonts w:ascii="Cascadia Mono" w:hAnsi="Cascadia Mono" w:cs="Cascadia Mono"/>
                <w:color w:val="0000FF"/>
                <w:sz w:val="19"/>
                <w:szCs w:val="19"/>
              </w:rPr>
              <w:t xml:space="preserve">integer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"CoordenadorEstagioModelidCoordenadorEstagio" </w:t>
            </w:r>
            <w:r w:rsidR="00513161" w:rsidRPr="008A0A45">
              <w:rPr>
                <w:rFonts w:ascii="Cascadia Mono" w:hAnsi="Cascadia Mono" w:cs="Cascadia Mono"/>
                <w:color w:val="0000FF"/>
                <w:sz w:val="19"/>
                <w:szCs w:val="19"/>
              </w:rPr>
              <w:t xml:space="preserve">integer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"PK_apontamento"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(apontamentoid),</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("CoordenadorEstagioModelidCoordenadorEstagio")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coordenadorestagio (coordenadorestagioid),</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"FK_apontamento_coordenadorestagio_coordenadorestagioid"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 xml:space="preserve">(coordenadorestagioid)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coordenadorestagio (coordenadorestagioid)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"FK_matricula_aluno_AlunosAlunoId"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("AlunosAlunoId")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(alunoid),</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"FK_matricula_aluno_AlunosAlunoId"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("AlunosAlunoId")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(alunoid),</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"TipoDocumentoModelidTipoDocumento"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"TipoEstagioModelidTipoEstagio"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"PK_documentonecessario"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(documentonecessarioid),</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("TipoDocumentoModelidTipoDocumento")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tipodocumento (tipodocumentoid),</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(tipodocumentoid)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tipodocumento (tipodocumentoid)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("TipoEstagioModelidTipoEstagio")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tipoestagio (tipoestagioid),</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tipoestagio (tipoestagioid)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sessao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idsessao</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datahoraabertura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datahorafechamento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tokensessao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statussessao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emailpessoa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nivelacesso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"PK_sessao"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(idsessao),</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"FK_sessao_usuario_UsuarioId"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usuario (usuarioid)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notafinal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datainicio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datafim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salario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cargasemanal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cargatotal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BE6C45">
              <w:rPr>
                <w:rFonts w:ascii="Cascadia Mono" w:hAnsi="Cascadia Mono" w:cs="Cascadia Mono"/>
                <w:color w:val="000000"/>
                <w:sz w:val="19"/>
                <w:szCs w:val="19"/>
              </w:rPr>
              <w:t xml:space="preserve">"CoordenadorEstagioidCoordenadorEstagio"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NULL,</w:t>
            </w:r>
          </w:p>
          <w:p w14:paraId="37756BDB" w14:textId="5D01E8BA"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coordenadorestagioid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2EB78ED2" w14:textId="51C99915"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supervisorestagioid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52EED518" w14:textId="4E793091"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"TipoEstagioidTipoEstagio"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NULL,</w:t>
            </w:r>
          </w:p>
          <w:p w14:paraId="2F71EC83" w14:textId="7E338E24"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tipoestagioid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408B1B8E" w14:textId="333CF3F6"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"SupervisorEstagioModelidSupervisor"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NULL,</w:t>
            </w:r>
          </w:p>
          <w:p w14:paraId="33ACF8BE" w14:textId="6EC179AC"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CONSTRAINT</w:t>
            </w:r>
            <w:r w:rsidRPr="00BE6C45">
              <w:rPr>
                <w:rFonts w:ascii="Cascadia Mono" w:hAnsi="Cascadia Mono" w:cs="Cascadia Mono"/>
                <w:color w:val="000000"/>
                <w:sz w:val="19"/>
                <w:szCs w:val="19"/>
              </w:rPr>
              <w:t xml:space="preserve"> "PK_contratoestagio" </w:t>
            </w:r>
            <w:r w:rsidRPr="00BE6C45">
              <w:rPr>
                <w:rFonts w:ascii="Cascadia Mono" w:hAnsi="Cascadia Mono" w:cs="Cascadia Mono"/>
                <w:color w:val="0000FF"/>
                <w:sz w:val="19"/>
                <w:szCs w:val="19"/>
              </w:rPr>
              <w:t>PRIMARY</w:t>
            </w: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KEY</w:t>
            </w:r>
            <w:r w:rsidRPr="00BE6C45">
              <w:rPr>
                <w:rFonts w:ascii="Cascadia Mono" w:hAnsi="Cascadia Mono" w:cs="Cascadia Mono"/>
                <w:color w:val="000000"/>
                <w:sz w:val="19"/>
                <w:szCs w:val="19"/>
              </w:rPr>
              <w:t xml:space="preserve"> ("ContratoEstagioid"),</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("CoordenadorEstagioidCoordenadorEstagio")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coordenadorestagio (coordenadorestagioid),</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("SupervisorEstagioModelidSupervisor")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supervisorestagio (supervisorid),</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(supervisorestagioid)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supervisorestagio (supervisorid)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"FK_contratoestagio_tipoestagio_TipoEstagioidTipoEstagio"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("TipoEstagioidTipoEstagio")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Candidato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situacao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9" w:name="_Toc178256872"/>
      <w:r>
        <w:rPr>
          <w:szCs w:val="24"/>
        </w:rPr>
        <w:lastRenderedPageBreak/>
        <w:t>ARQUITETURA DE SOFTWARE</w:t>
      </w:r>
      <w:bookmarkEnd w:id="79"/>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80" w:name="_Toc178256873"/>
      <w:r w:rsidRPr="002B3561">
        <w:t xml:space="preserve">6.1 </w:t>
      </w:r>
      <w:r w:rsidR="0045363C" w:rsidRPr="002B3561">
        <w:t>Arquitetura de desenvolvimento</w:t>
      </w:r>
      <w:bookmarkEnd w:id="80"/>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Elements of Reusable Object-Oriented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81" w:name="_Toc178256874"/>
      <w:r>
        <w:t>6.1.1 Linguagem de Programação C#</w:t>
      </w:r>
      <w:bookmarkEnd w:id="81"/>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82" w:name="_Toc152337810"/>
      <w:bookmarkStart w:id="83"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82"/>
      <w:bookmarkEnd w:id="83"/>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Cwork </w:t>
      </w:r>
      <w:r w:rsidR="0047625E">
        <w:t>Sistemas (</w:t>
      </w:r>
      <w:r>
        <w:t>2018)</w:t>
      </w:r>
    </w:p>
    <w:p w14:paraId="2DC8E3EB" w14:textId="032840AB" w:rsidR="0077145D" w:rsidRDefault="0077145D" w:rsidP="0077145D">
      <w:pPr>
        <w:ind w:firstLine="709"/>
      </w:pPr>
      <w:r>
        <w:lastRenderedPageBreak/>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4" w:name="_Toc178256875"/>
      <w:r>
        <w:t>6.1.2 VISUAL</w:t>
      </w:r>
      <w:r w:rsidR="006B7414">
        <w:t xml:space="preserve"> Studio</w:t>
      </w:r>
      <w:bookmarkEnd w:id="84"/>
    </w:p>
    <w:p w14:paraId="01612C98" w14:textId="0B6E31C2" w:rsidR="006B7414" w:rsidRPr="0077145D" w:rsidRDefault="006B7414" w:rsidP="006B7414">
      <w:pPr>
        <w:pStyle w:val="Legenda"/>
        <w:keepNext/>
        <w:spacing w:line="240" w:lineRule="auto"/>
        <w:jc w:val="both"/>
        <w:rPr>
          <w:b w:val="0"/>
          <w:bCs w:val="0"/>
          <w:noProof/>
        </w:rPr>
      </w:pPr>
      <w:bookmarkStart w:id="85"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5"/>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6" w:name="_Toc178256876"/>
      <w:r>
        <w:t>6.1.3 Visual Studio Code</w:t>
      </w:r>
      <w:bookmarkEnd w:id="86"/>
    </w:p>
    <w:p w14:paraId="0509312F" w14:textId="675A4279" w:rsidR="000D2D64" w:rsidRPr="0077145D" w:rsidRDefault="000D2D64" w:rsidP="000D2D64">
      <w:pPr>
        <w:pStyle w:val="Legenda"/>
        <w:keepNext/>
        <w:spacing w:line="240" w:lineRule="auto"/>
        <w:jc w:val="both"/>
        <w:rPr>
          <w:b w:val="0"/>
          <w:bCs w:val="0"/>
          <w:noProof/>
        </w:rPr>
      </w:pPr>
      <w:bookmarkStart w:id="87"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7"/>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r w:rsidR="00E22342">
        <w:t>Medium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8" w:name="_Toc151931921"/>
      <w:bookmarkStart w:id="89" w:name="_Toc152084082"/>
      <w:bookmarkStart w:id="90" w:name="_Toc178256877"/>
      <w:r w:rsidRPr="002B3561">
        <w:lastRenderedPageBreak/>
        <w:t>6.</w:t>
      </w:r>
      <w:r>
        <w:t>1.4</w:t>
      </w:r>
      <w:r w:rsidRPr="002B3561">
        <w:t xml:space="preserve"> </w:t>
      </w:r>
      <w:r>
        <w:t>PostgreSQL</w:t>
      </w:r>
      <w:bookmarkEnd w:id="88"/>
      <w:bookmarkEnd w:id="89"/>
      <w:bookmarkEnd w:id="90"/>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r w:rsidR="00E22342">
        <w:t>Medium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r w:rsidRPr="00044DA7">
        <w:t>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gramStart"/>
      <w:r>
        <w:t>Theodo(</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O TypeScript, desenvolvido pela Microsoft, é um superset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A linguagem é compilada para JavaScript, garantindo a execução em ambientes que suportam JavaScript, e oferece recursos como módulos, namespaces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r w:rsidRPr="00142E54">
        <w:t>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r w:rsidR="00945499">
        <w:t>Shadcn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O Shadcn é uma coleção robusta de componentes reutilizáveis, construídos com tecnologias Radix UI e Tailwind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91" w:name="_Toc178256878"/>
      <w:r w:rsidRPr="002B3561">
        <w:lastRenderedPageBreak/>
        <w:t xml:space="preserve">6.2 </w:t>
      </w:r>
      <w:r w:rsidR="004C384A" w:rsidRPr="002B3561">
        <w:t>Telas do sistema</w:t>
      </w:r>
      <w:bookmarkEnd w:id="91"/>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92" w:name="_Toc311676965"/>
      <w:bookmarkStart w:id="93" w:name="_Toc311677333"/>
      <w:bookmarkStart w:id="94" w:name="_Toc178256879"/>
      <w:r w:rsidRPr="00DE0E82">
        <w:rPr>
          <w:szCs w:val="24"/>
        </w:rPr>
        <w:lastRenderedPageBreak/>
        <w:t>CONCLUSÃO</w:t>
      </w:r>
      <w:bookmarkEnd w:id="92"/>
      <w:bookmarkEnd w:id="93"/>
      <w:bookmarkEnd w:id="94"/>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5" w:name="_Toc311656349"/>
      <w:bookmarkStart w:id="96" w:name="_Toc311656616"/>
      <w:bookmarkStart w:id="97" w:name="_Toc311676966"/>
      <w:bookmarkStart w:id="98" w:name="_Toc311677334"/>
      <w:bookmarkStart w:id="99" w:name="_Toc178256880"/>
      <w:r w:rsidRPr="00DE0E82">
        <w:rPr>
          <w:szCs w:val="24"/>
        </w:rPr>
        <w:lastRenderedPageBreak/>
        <w:t>REFERÊNCIAS</w:t>
      </w:r>
      <w:bookmarkEnd w:id="95"/>
      <w:bookmarkEnd w:id="96"/>
      <w:bookmarkEnd w:id="97"/>
      <w:bookmarkEnd w:id="98"/>
      <w:bookmarkEnd w:id="99"/>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Gilleanes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Novatec,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gramStart"/>
      <w:r>
        <w:t>Theodo</w:t>
      </w:r>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Engenharia de Sofware: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lastRenderedPageBreak/>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180A3E1"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6A862C71" w14:textId="23911FE0" w:rsidR="000559D2" w:rsidRPr="00E4045B"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t>2. ed. Boston: Addison-Wesley, 2005.</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2D48A2" w14:textId="77777777" w:rsidR="00C12642" w:rsidRDefault="00C12642">
      <w:r>
        <w:separator/>
      </w:r>
    </w:p>
  </w:endnote>
  <w:endnote w:type="continuationSeparator" w:id="0">
    <w:p w14:paraId="386C2E2F" w14:textId="77777777" w:rsidR="00C12642" w:rsidRDefault="00C126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9C063F" w14:textId="77777777" w:rsidR="00C12642" w:rsidRDefault="00C12642">
      <w:r>
        <w:separator/>
      </w:r>
    </w:p>
  </w:footnote>
  <w:footnote w:type="continuationSeparator" w:id="0">
    <w:p w14:paraId="6F900B2A" w14:textId="77777777" w:rsidR="00C12642" w:rsidRDefault="00C126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FC4B8E" w:rsidRPr="00CB3577" w:rsidRDefault="00FC4B8E">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FC4B8E" w:rsidRDefault="00FC4B8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FC4B8E" w:rsidRDefault="00FC4B8E">
    <w:pPr>
      <w:pStyle w:val="Cabealho"/>
      <w:jc w:val="right"/>
    </w:pPr>
    <w:r>
      <w:fldChar w:fldCharType="begin"/>
    </w:r>
    <w:r>
      <w:instrText>PAGE   \* MERGEFORMAT</w:instrText>
    </w:r>
    <w:r>
      <w:fldChar w:fldCharType="separate"/>
    </w:r>
    <w:r>
      <w:rPr>
        <w:noProof/>
      </w:rPr>
      <w:t>3</w:t>
    </w:r>
    <w:r>
      <w:fldChar w:fldCharType="end"/>
    </w:r>
  </w:p>
  <w:p w14:paraId="470C0507" w14:textId="77777777" w:rsidR="00FC4B8E" w:rsidRDefault="00FC4B8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428A10E6"/>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8"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3"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5"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6"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7"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4"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6"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5"/>
  </w:num>
  <w:num w:numId="2">
    <w:abstractNumId w:val="7"/>
  </w:num>
  <w:num w:numId="3">
    <w:abstractNumId w:val="31"/>
  </w:num>
  <w:num w:numId="4">
    <w:abstractNumId w:val="16"/>
  </w:num>
  <w:num w:numId="5">
    <w:abstractNumId w:val="33"/>
  </w:num>
  <w:num w:numId="6">
    <w:abstractNumId w:val="3"/>
  </w:num>
  <w:num w:numId="7">
    <w:abstractNumId w:val="25"/>
  </w:num>
  <w:num w:numId="8">
    <w:abstractNumId w:val="0"/>
  </w:num>
  <w:num w:numId="9">
    <w:abstractNumId w:val="23"/>
  </w:num>
  <w:num w:numId="10">
    <w:abstractNumId w:val="6"/>
  </w:num>
  <w:num w:numId="11">
    <w:abstractNumId w:val="4"/>
  </w:num>
  <w:num w:numId="12">
    <w:abstractNumId w:val="32"/>
  </w:num>
  <w:num w:numId="13">
    <w:abstractNumId w:val="37"/>
  </w:num>
  <w:num w:numId="14">
    <w:abstractNumId w:val="21"/>
  </w:num>
  <w:num w:numId="15">
    <w:abstractNumId w:val="2"/>
  </w:num>
  <w:num w:numId="16">
    <w:abstractNumId w:val="17"/>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num>
  <w:num w:numId="20">
    <w:abstractNumId w:val="28"/>
  </w:num>
  <w:num w:numId="21">
    <w:abstractNumId w:val="20"/>
  </w:num>
  <w:num w:numId="22">
    <w:abstractNumId w:val="15"/>
  </w:num>
  <w:num w:numId="23">
    <w:abstractNumId w:val="30"/>
  </w:num>
  <w:num w:numId="24">
    <w:abstractNumId w:val="22"/>
  </w:num>
  <w:num w:numId="25">
    <w:abstractNumId w:val="26"/>
  </w:num>
  <w:num w:numId="26">
    <w:abstractNumId w:val="18"/>
  </w:num>
  <w:num w:numId="27">
    <w:abstractNumId w:val="6"/>
  </w:num>
  <w:num w:numId="28">
    <w:abstractNumId w:val="24"/>
  </w:num>
  <w:num w:numId="29">
    <w:abstractNumId w:val="10"/>
  </w:num>
  <w:num w:numId="30">
    <w:abstractNumId w:val="6"/>
    <w:lvlOverride w:ilvl="0">
      <w:startOverride w:val="3"/>
    </w:lvlOverride>
    <w:lvlOverride w:ilvl="1">
      <w:startOverride w:val="1"/>
    </w:lvlOverride>
  </w:num>
  <w:num w:numId="31">
    <w:abstractNumId w:val="6"/>
  </w:num>
  <w:num w:numId="32">
    <w:abstractNumId w:val="6"/>
  </w:num>
  <w:num w:numId="33">
    <w:abstractNumId w:val="29"/>
  </w:num>
  <w:num w:numId="34">
    <w:abstractNumId w:val="11"/>
  </w:num>
  <w:num w:numId="35">
    <w:abstractNumId w:val="13"/>
  </w:num>
  <w:num w:numId="36">
    <w:abstractNumId w:val="19"/>
  </w:num>
  <w:num w:numId="37">
    <w:abstractNumId w:val="5"/>
  </w:num>
  <w:num w:numId="38">
    <w:abstractNumId w:val="14"/>
  </w:num>
  <w:num w:numId="39">
    <w:abstractNumId w:val="9"/>
  </w:num>
  <w:num w:numId="40">
    <w:abstractNumId w:val="36"/>
  </w:num>
  <w:num w:numId="41">
    <w:abstractNumId w:val="27"/>
  </w:num>
  <w:num w:numId="42">
    <w:abstractNumId w:val="1"/>
  </w:num>
  <w:num w:numId="43">
    <w:abstractNumId w:val="8"/>
  </w:num>
  <w:num w:numId="44">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0087"/>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3A21"/>
    <w:rsid w:val="00376416"/>
    <w:rsid w:val="00377577"/>
    <w:rsid w:val="003837A3"/>
    <w:rsid w:val="0038554E"/>
    <w:rsid w:val="003870D6"/>
    <w:rsid w:val="00391327"/>
    <w:rsid w:val="0039401D"/>
    <w:rsid w:val="00397F2D"/>
    <w:rsid w:val="003A45D5"/>
    <w:rsid w:val="003A6A3C"/>
    <w:rsid w:val="003B28AB"/>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64B8"/>
    <w:rsid w:val="00AB6909"/>
    <w:rsid w:val="00AB6AC3"/>
    <w:rsid w:val="00AB7CF7"/>
    <w:rsid w:val="00AC0FF8"/>
    <w:rsid w:val="00AC158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A34"/>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E4BFC"/>
    <w:rsid w:val="00BE6C4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A691BC6B-D72D-4130-9BCB-6F0854AAA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1741</TotalTime>
  <Pages>125</Pages>
  <Words>23590</Words>
  <Characters>127389</Characters>
  <Application>Microsoft Office Word</Application>
  <DocSecurity>0</DocSecurity>
  <Lines>1061</Lines>
  <Paragraphs>301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199</cp:revision>
  <cp:lastPrinted>2010-02-07T21:29:00Z</cp:lastPrinted>
  <dcterms:created xsi:type="dcterms:W3CDTF">2024-06-07T18:04:00Z</dcterms:created>
  <dcterms:modified xsi:type="dcterms:W3CDTF">2024-10-21T14:40:00Z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