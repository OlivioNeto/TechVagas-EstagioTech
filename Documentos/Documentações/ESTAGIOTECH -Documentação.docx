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72580A">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72580A">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72580A">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72580A">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72580A">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72580A">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72580A">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72580A">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72580A">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72580A">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72580A">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72580A">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72580A">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72580A">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72580A">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72580A">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72580A">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72580A">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72580A">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72580A">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72580A">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72580A">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72580A">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72580A">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72580A">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72580A">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72580A">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72580A">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72580A">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72580A">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72580A">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72580A">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72580A">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72580A">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72580A">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72580A">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72580A">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72580A">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72580A">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72580A">
        <w:fldChar w:fldCharType="begin"/>
      </w:r>
      <w:r w:rsidR="0072580A">
        <w:instrText xml:space="preserve"> SEQ Quadro \* ARABIC </w:instrText>
      </w:r>
      <w:r w:rsidR="0072580A">
        <w:fldChar w:fldCharType="separate"/>
      </w:r>
      <w:r>
        <w:rPr>
          <w:noProof/>
        </w:rPr>
        <w:t>1</w:t>
      </w:r>
      <w:r w:rsidR="0072580A">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72580A">
        <w:fldChar w:fldCharType="begin"/>
      </w:r>
      <w:r w:rsidR="0072580A">
        <w:instrText xml:space="preserve"> SEQ Quadro \* ARABIC </w:instrText>
      </w:r>
      <w:r w:rsidR="0072580A">
        <w:fldChar w:fldCharType="separate"/>
      </w:r>
      <w:r>
        <w:rPr>
          <w:noProof/>
        </w:rPr>
        <w:t>2</w:t>
      </w:r>
      <w:r w:rsidR="0072580A">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r w:rsidR="0072580A">
        <w:fldChar w:fldCharType="begin"/>
      </w:r>
      <w:r w:rsidR="0072580A">
        <w:instrText xml:space="preserve"> SEQ Figura \* ARABIC </w:instrText>
      </w:r>
      <w:r w:rsidR="0072580A">
        <w:fldChar w:fldCharType="separate"/>
      </w:r>
      <w:r>
        <w:rPr>
          <w:noProof/>
        </w:rPr>
        <w:t>11</w:t>
      </w:r>
      <w:r w:rsidR="0072580A">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7777777"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38421DFF" w14:textId="1A377433" w:rsidR="009C682D" w:rsidRDefault="009C682D" w:rsidP="000E1624">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5C718452" w14:textId="77777777" w:rsidR="009C682D" w:rsidRDefault="009C682D" w:rsidP="009C682D"/>
    <w:p w14:paraId="3109FBB9" w14:textId="530CF94E" w:rsidR="009C682D" w:rsidRDefault="000E1624" w:rsidP="009C682D">
      <w:r>
        <w:rPr>
          <w:noProof/>
        </w:rPr>
        <w:drawing>
          <wp:anchor distT="0" distB="0" distL="114300" distR="114300" simplePos="0" relativeHeight="251702272" behindDoc="0" locked="0" layoutInCell="1" allowOverlap="1" wp14:anchorId="78D884E6" wp14:editId="33C50552">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009C682D">
        <w:t>login</w:t>
      </w:r>
    </w:p>
    <w:p w14:paraId="670AC15F" w14:textId="2C299A30" w:rsidR="009C682D" w:rsidRDefault="009C682D" w:rsidP="009C682D"/>
    <w:p w14:paraId="22A93932" w14:textId="77777777" w:rsidR="009C682D" w:rsidRDefault="009C682D" w:rsidP="009C682D"/>
    <w:p w14:paraId="0DC29087" w14:textId="77777777" w:rsidR="009C682D" w:rsidRDefault="009C682D" w:rsidP="009C682D"/>
    <w:p w14:paraId="3A3C5479" w14:textId="77777777" w:rsidR="009C682D" w:rsidRDefault="009C682D" w:rsidP="009C682D"/>
    <w:p w14:paraId="2443DD18" w14:textId="77777777" w:rsidR="009C682D" w:rsidRDefault="009C682D" w:rsidP="009C682D"/>
    <w:p w14:paraId="51040B47" w14:textId="065C76BD" w:rsidR="009C682D" w:rsidRDefault="009C682D" w:rsidP="009C682D">
      <w:r>
        <w:t>principal</w:t>
      </w:r>
    </w:p>
    <w:p w14:paraId="23319403" w14:textId="65116156" w:rsidR="009C682D" w:rsidRDefault="000E1624" w:rsidP="009C682D">
      <w:r>
        <w:rPr>
          <w:noProof/>
        </w:rPr>
        <w:drawing>
          <wp:anchor distT="0" distB="0" distL="114300" distR="114300" simplePos="0" relativeHeight="251703296" behindDoc="0" locked="0" layoutInCell="1" allowOverlap="1" wp14:anchorId="52C29394" wp14:editId="66D01D98">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009C682D">
        <w:t xml:space="preserve"> </w:t>
      </w:r>
    </w:p>
    <w:p w14:paraId="4007FC2D" w14:textId="74470ED8" w:rsidR="009C682D" w:rsidRDefault="009C682D" w:rsidP="009C682D"/>
    <w:p w14:paraId="0D620FF6" w14:textId="77777777" w:rsidR="009C682D" w:rsidRDefault="009C682D" w:rsidP="009C682D"/>
    <w:p w14:paraId="060AFA08" w14:textId="77777777" w:rsidR="009C682D" w:rsidRDefault="009C682D" w:rsidP="009C682D"/>
    <w:p w14:paraId="6E26B814" w14:textId="77777777" w:rsidR="009C682D" w:rsidRDefault="009C682D" w:rsidP="009C682D"/>
    <w:p w14:paraId="5E70D9CA" w14:textId="77777777" w:rsidR="009C682D" w:rsidRDefault="009C682D" w:rsidP="009C682D"/>
    <w:p w14:paraId="2A600468" w14:textId="77777777" w:rsidR="009C682D" w:rsidRDefault="009C682D" w:rsidP="009C682D"/>
    <w:p w14:paraId="4095E472" w14:textId="77777777" w:rsidR="009C682D" w:rsidRDefault="009C682D" w:rsidP="009C682D"/>
    <w:p w14:paraId="5169BB03" w14:textId="77777777" w:rsidR="009C682D" w:rsidRDefault="009C682D" w:rsidP="009C682D"/>
    <w:p w14:paraId="60383482" w14:textId="77777777" w:rsidR="009C682D" w:rsidRDefault="009C682D" w:rsidP="009C682D"/>
    <w:p w14:paraId="674357EF" w14:textId="292D3215" w:rsidR="009C682D" w:rsidRDefault="000E1624" w:rsidP="009C682D">
      <w:r>
        <w:rPr>
          <w:noProof/>
        </w:rPr>
        <w:drawing>
          <wp:anchor distT="0" distB="0" distL="114300" distR="114300" simplePos="0" relativeHeight="251704320" behindDoc="0" locked="0" layoutInCell="1" allowOverlap="1" wp14:anchorId="3A6010B0" wp14:editId="45E70713">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009C682D">
        <w:t>CONTROLE de ESTAGIÁRIOS</w:t>
      </w:r>
    </w:p>
    <w:p w14:paraId="1D915D91" w14:textId="0648929D" w:rsidR="009C682D" w:rsidRDefault="009C682D" w:rsidP="009C682D"/>
    <w:p w14:paraId="6CBF532C" w14:textId="77777777" w:rsidR="009C682D" w:rsidRDefault="009C682D" w:rsidP="009C682D"/>
    <w:p w14:paraId="02E6B47A" w14:textId="77777777" w:rsidR="009C682D" w:rsidRDefault="009C682D" w:rsidP="009C682D"/>
    <w:p w14:paraId="67A6589A" w14:textId="77777777" w:rsidR="009C682D" w:rsidRDefault="009C682D" w:rsidP="009C682D"/>
    <w:p w14:paraId="73A1F332" w14:textId="77777777" w:rsidR="009C682D" w:rsidRDefault="009C682D" w:rsidP="009C682D"/>
    <w:p w14:paraId="26FBC18C" w14:textId="77777777" w:rsidR="009C682D" w:rsidRDefault="009C682D" w:rsidP="009C682D"/>
    <w:p w14:paraId="233CDF6B" w14:textId="77777777" w:rsidR="009C682D" w:rsidRDefault="009C682D" w:rsidP="009C682D"/>
    <w:p w14:paraId="7153D141" w14:textId="77777777" w:rsidR="009C682D" w:rsidRDefault="009C682D" w:rsidP="009C682D"/>
    <w:p w14:paraId="378F8C19" w14:textId="77777777" w:rsidR="009C682D" w:rsidRDefault="009C682D" w:rsidP="009C682D"/>
    <w:p w14:paraId="18FE5AB3" w14:textId="7713C764" w:rsidR="009C682D" w:rsidRDefault="000E1624" w:rsidP="009C682D">
      <w:r>
        <w:rPr>
          <w:noProof/>
        </w:rPr>
        <w:drawing>
          <wp:anchor distT="0" distB="0" distL="114300" distR="114300" simplePos="0" relativeHeight="251705344" behindDoc="0" locked="0" layoutInCell="1" allowOverlap="1" wp14:anchorId="3C736192" wp14:editId="4CD53E9E">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009C682D">
        <w:t>Documentos</w:t>
      </w:r>
    </w:p>
    <w:p w14:paraId="4E0E44AD" w14:textId="01DF8591" w:rsidR="009C682D" w:rsidRDefault="009C682D" w:rsidP="009C682D"/>
    <w:p w14:paraId="70EA40AB" w14:textId="77777777" w:rsidR="009C682D" w:rsidRDefault="009C682D" w:rsidP="009C682D">
      <w:r>
        <w:t xml:space="preserve"> </w:t>
      </w:r>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8" w:name="_Toc178256868"/>
      <w:r>
        <w:t>P</w:t>
      </w:r>
      <w:r w:rsidRPr="00296547">
        <w:rPr>
          <w:sz w:val="19"/>
          <w:szCs w:val="19"/>
        </w:rPr>
        <w:t>ROTÓTIPOS DE TELA</w:t>
      </w:r>
      <w:bookmarkEnd w:id="68"/>
      <w:r w:rsidR="00866F91" w:rsidRPr="002B3561">
        <w:t xml:space="preserve"> </w:t>
      </w:r>
    </w:p>
    <w:p w14:paraId="2A6C047A" w14:textId="77777777" w:rsidR="00296547" w:rsidRPr="007B6D5F" w:rsidRDefault="00296547" w:rsidP="00296547">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0" w:name="_Toc178256869"/>
      <w:r>
        <w:rPr>
          <w:caps w:val="0"/>
        </w:rPr>
        <w:t>BANCO DE DADOS</w:t>
      </w:r>
      <w:bookmarkEnd w:id="70"/>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167BADD1" w14:textId="5016A8D0" w:rsidR="004428C5" w:rsidRDefault="004428C5" w:rsidP="004428C5">
      <w:pPr>
        <w:rPr>
          <w:noProof/>
        </w:rPr>
      </w:pPr>
      <w:bookmarkStart w:id="7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3"/>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4F4B83">
      <w:pPr>
        <w:pStyle w:val="Ttulo1"/>
      </w:pPr>
      <w:bookmarkStart w:id="77" w:name="_Toc178256872"/>
      <w:r>
        <w:t>ARQUITETURA DE SOFTWARE</w:t>
      </w:r>
      <w:bookmarkEnd w:id="7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8" w:name="_Toc178256873"/>
      <w:r w:rsidRPr="002B3561">
        <w:t xml:space="preserve">6.1 </w:t>
      </w:r>
      <w:r w:rsidR="0045363C" w:rsidRPr="002B3561">
        <w:t>Arquitetura de desenvolvimento</w:t>
      </w:r>
      <w:bookmarkEnd w:id="78"/>
    </w:p>
    <w:p w14:paraId="2245847D" w14:textId="0BFEE81D" w:rsidR="004169DC" w:rsidRDefault="004169DC" w:rsidP="004169DC">
      <w:bookmarkStart w:id="79" w:name="_GoBack"/>
      <w:bookmarkEnd w:id="79"/>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6.1.3 Visual Studio Code</w:t>
      </w:r>
      <w:bookmarkEnd w:id="85"/>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82784A3" w:rsidR="00F52B9C" w:rsidRPr="00F52B9C" w:rsidRDefault="00F52B9C" w:rsidP="00F52B9C">
      <w:pPr>
        <w:ind w:firstLine="0"/>
        <w:rPr>
          <w:szCs w:val="24"/>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F52B9C">
        <w:rPr>
          <w:szCs w:val="24"/>
        </w:rPr>
        <w:t>Prentice Hall.</w:t>
      </w:r>
    </w:p>
    <w:sectPr w:rsidR="00F52B9C"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D3A1B" w14:textId="77777777" w:rsidR="0072580A" w:rsidRDefault="0072580A">
      <w:r>
        <w:separator/>
      </w:r>
    </w:p>
  </w:endnote>
  <w:endnote w:type="continuationSeparator" w:id="0">
    <w:p w14:paraId="6DBFFC25" w14:textId="77777777" w:rsidR="0072580A" w:rsidRDefault="00725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3365B" w14:textId="77777777" w:rsidR="0072580A" w:rsidRDefault="0072580A">
      <w:r>
        <w:separator/>
      </w:r>
    </w:p>
  </w:footnote>
  <w:footnote w:type="continuationSeparator" w:id="0">
    <w:p w14:paraId="250D4924" w14:textId="77777777" w:rsidR="0072580A" w:rsidRDefault="00725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D23B8" w:rsidRPr="00CB3577" w:rsidRDefault="000D23B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D23B8" w:rsidRDefault="000D23B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D23B8" w:rsidRDefault="000D23B8">
    <w:pPr>
      <w:pStyle w:val="Cabealho"/>
      <w:jc w:val="right"/>
    </w:pPr>
    <w:r>
      <w:fldChar w:fldCharType="begin"/>
    </w:r>
    <w:r>
      <w:instrText>PAGE   \* MERGEFORMAT</w:instrText>
    </w:r>
    <w:r>
      <w:fldChar w:fldCharType="separate"/>
    </w:r>
    <w:r>
      <w:rPr>
        <w:noProof/>
      </w:rPr>
      <w:t>3</w:t>
    </w:r>
    <w:r>
      <w:fldChar w:fldCharType="end"/>
    </w:r>
  </w:p>
  <w:p w14:paraId="470C0507" w14:textId="77777777" w:rsidR="000D23B8" w:rsidRDefault="000D23B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317AAF60-E304-4EAB-99E3-64799A74D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1812</TotalTime>
  <Pages>130</Pages>
  <Words>24063</Words>
  <Characters>129942</Characters>
  <Application>Microsoft Office Word</Application>
  <DocSecurity>0</DocSecurity>
  <Lines>1082</Lines>
  <Paragraphs>307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214</cp:revision>
  <cp:lastPrinted>2010-02-07T21:29:00Z</cp:lastPrinted>
  <dcterms:created xsi:type="dcterms:W3CDTF">2024-06-07T18:04:00Z</dcterms:created>
  <dcterms:modified xsi:type="dcterms:W3CDTF">2024-10-23T11:49:00Z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