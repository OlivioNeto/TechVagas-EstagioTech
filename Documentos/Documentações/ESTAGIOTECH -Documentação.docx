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720C5591" w14:textId="34E8C95D" w:rsidR="00770AFF" w:rsidRPr="00DE0E82" w:rsidRDefault="00FB1824" w:rsidP="00AB6909">
      <w:pPr>
        <w:pStyle w:val="Pargrafocentralizado"/>
        <w:spacing w:line="360" w:lineRule="auto"/>
        <w:rPr>
          <w:szCs w:val="24"/>
        </w:rPr>
      </w:pPr>
      <w:r w:rsidRPr="00DE0E82">
        <w:rPr>
          <w:szCs w:val="24"/>
        </w:rPr>
        <w:t>Disciplina</w:t>
      </w:r>
      <w:r w:rsidR="00EB3CD4">
        <w:rPr>
          <w:szCs w:val="24"/>
        </w:rPr>
        <w:t>s Envolvidas:</w:t>
      </w:r>
      <w:r w:rsidRPr="00DE0E82">
        <w:rPr>
          <w:szCs w:val="24"/>
        </w:rPr>
        <w:t xml:space="preserve"> Engenharia de Software</w:t>
      </w:r>
      <w:r w:rsidR="00EB3CD4">
        <w:rPr>
          <w:szCs w:val="24"/>
        </w:rPr>
        <w:t xml:space="preserve">, </w:t>
      </w:r>
      <w:r w:rsidR="003160D5">
        <w:rPr>
          <w:szCs w:val="24"/>
        </w:rPr>
        <w:t xml:space="preserve">Tópicos Avançado de </w:t>
      </w:r>
      <w:r w:rsidR="00EB3CD4">
        <w:rPr>
          <w:szCs w:val="24"/>
        </w:rPr>
        <w:t xml:space="preserve">Banco de Dados </w:t>
      </w:r>
      <w:r w:rsidR="003160D5">
        <w:rPr>
          <w:szCs w:val="24"/>
        </w:rPr>
        <w:t>Relacional e não Relacional</w:t>
      </w:r>
      <w:r w:rsidR="00EB3CD4">
        <w:rPr>
          <w:szCs w:val="24"/>
        </w:rPr>
        <w:t xml:space="preserve">, </w:t>
      </w:r>
      <w:r w:rsidR="0059589C">
        <w:rPr>
          <w:szCs w:val="24"/>
        </w:rPr>
        <w:t xml:space="preserve">Técnicas Avançadas de </w:t>
      </w:r>
      <w:r w:rsidR="00412A0B">
        <w:rPr>
          <w:szCs w:val="24"/>
        </w:rPr>
        <w:t>Programação</w:t>
      </w:r>
      <w:r w:rsidR="00DD475C">
        <w:rPr>
          <w:szCs w:val="24"/>
        </w:rPr>
        <w:t>,</w:t>
      </w:r>
      <w:r w:rsidR="0059589C">
        <w:rPr>
          <w:szCs w:val="24"/>
        </w:rPr>
        <w:t xml:space="preserve"> Técnicas Avançadas de Programação Web e Mobile</w:t>
      </w:r>
      <w:r w:rsidR="00722AD1">
        <w:rPr>
          <w:szCs w:val="24"/>
        </w:rPr>
        <w:t xml:space="preserve">, </w:t>
      </w:r>
      <w:r w:rsidR="00C16D47">
        <w:rPr>
          <w:szCs w:val="24"/>
        </w:rPr>
        <w:t>Gestão Ágil de Projetos</w:t>
      </w:r>
      <w:r w:rsidR="00E84D90">
        <w:rPr>
          <w:szCs w:val="24"/>
        </w:rPr>
        <w:t xml:space="preserve"> de Software</w:t>
      </w:r>
      <w:r w:rsidR="00DD475C">
        <w:rPr>
          <w:szCs w:val="24"/>
        </w:rPr>
        <w:t>.</w:t>
      </w:r>
    </w:p>
    <w:p w14:paraId="2F2B603F" w14:textId="77777777" w:rsidR="00770AFF" w:rsidRPr="00DE0E82" w:rsidRDefault="00770AFF"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53408946" w14:textId="16D156F9" w:rsidR="00C93DD6" w:rsidRDefault="00460066">
      <w:pPr>
        <w:pStyle w:val="Sumrio1"/>
        <w:rPr>
          <w:rFonts w:asciiTheme="minorHAnsi" w:eastAsiaTheme="minorEastAsia" w:hAnsiTheme="minorHAnsi" w:cstheme="minorBidi"/>
          <w:b w:val="0"/>
          <w:noProof/>
          <w:kern w:val="2"/>
          <w:sz w:val="22"/>
          <w:szCs w:val="22"/>
          <w14:ligatures w14:val="standardContextual"/>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44809989" w:history="1">
        <w:r w:rsidR="00C93DD6" w:rsidRPr="00B10A92">
          <w:rPr>
            <w:rStyle w:val="Hyperlink"/>
            <w:noProof/>
          </w:rPr>
          <w:t>1</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INTRODUÇÃO</w:t>
        </w:r>
        <w:r w:rsidR="00C93DD6">
          <w:rPr>
            <w:noProof/>
            <w:webHidden/>
          </w:rPr>
          <w:tab/>
        </w:r>
        <w:r w:rsidR="00C93DD6">
          <w:rPr>
            <w:noProof/>
            <w:webHidden/>
          </w:rPr>
          <w:fldChar w:fldCharType="begin"/>
        </w:r>
        <w:r w:rsidR="00C93DD6">
          <w:rPr>
            <w:noProof/>
            <w:webHidden/>
          </w:rPr>
          <w:instrText xml:space="preserve"> PAGEREF _Toc144809989 \h </w:instrText>
        </w:r>
        <w:r w:rsidR="00C93DD6">
          <w:rPr>
            <w:noProof/>
            <w:webHidden/>
          </w:rPr>
        </w:r>
        <w:r w:rsidR="00C93DD6">
          <w:rPr>
            <w:noProof/>
            <w:webHidden/>
          </w:rPr>
          <w:fldChar w:fldCharType="separate"/>
        </w:r>
        <w:r w:rsidR="00C93DD6">
          <w:rPr>
            <w:noProof/>
            <w:webHidden/>
          </w:rPr>
          <w:t>3</w:t>
        </w:r>
        <w:r w:rsidR="00C93DD6">
          <w:rPr>
            <w:noProof/>
            <w:webHidden/>
          </w:rPr>
          <w:fldChar w:fldCharType="end"/>
        </w:r>
      </w:hyperlink>
    </w:p>
    <w:p w14:paraId="6DDF3631" w14:textId="0AD214E7" w:rsidR="00C93DD6" w:rsidRDefault="00533B5F">
      <w:pPr>
        <w:pStyle w:val="Sumrio1"/>
        <w:rPr>
          <w:rFonts w:asciiTheme="minorHAnsi" w:eastAsiaTheme="minorEastAsia" w:hAnsiTheme="minorHAnsi" w:cstheme="minorBidi"/>
          <w:b w:val="0"/>
          <w:noProof/>
          <w:kern w:val="2"/>
          <w:sz w:val="22"/>
          <w:szCs w:val="22"/>
          <w14:ligatures w14:val="standardContextual"/>
        </w:rPr>
      </w:pPr>
      <w:hyperlink w:anchor="_Toc144809990" w:history="1">
        <w:r w:rsidR="00C93DD6" w:rsidRPr="00B10A92">
          <w:rPr>
            <w:rStyle w:val="Hyperlink"/>
            <w:noProof/>
          </w:rPr>
          <w:t>2</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LEVANTAMENTO DE REQUISITOS DE SOFTWARE</w:t>
        </w:r>
        <w:r w:rsidR="00C93DD6">
          <w:rPr>
            <w:noProof/>
            <w:webHidden/>
          </w:rPr>
          <w:tab/>
        </w:r>
        <w:r w:rsidR="00C93DD6">
          <w:rPr>
            <w:noProof/>
            <w:webHidden/>
          </w:rPr>
          <w:fldChar w:fldCharType="begin"/>
        </w:r>
        <w:r w:rsidR="00C93DD6">
          <w:rPr>
            <w:noProof/>
            <w:webHidden/>
          </w:rPr>
          <w:instrText xml:space="preserve"> PAGEREF _Toc144809990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272EE7FE" w14:textId="3239566F"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09991" w:history="1">
        <w:r w:rsidR="00C93DD6" w:rsidRPr="00B10A92">
          <w:rPr>
            <w:rStyle w:val="Hyperlink"/>
            <w:noProof/>
          </w:rPr>
          <w:t>2.1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objetivos do sistema</w:t>
        </w:r>
        <w:r w:rsidR="00C93DD6">
          <w:rPr>
            <w:noProof/>
            <w:webHidden/>
          </w:rPr>
          <w:tab/>
        </w:r>
        <w:r w:rsidR="00C93DD6">
          <w:rPr>
            <w:noProof/>
            <w:webHidden/>
          </w:rPr>
          <w:fldChar w:fldCharType="begin"/>
        </w:r>
        <w:r w:rsidR="00C93DD6">
          <w:rPr>
            <w:noProof/>
            <w:webHidden/>
          </w:rPr>
          <w:instrText xml:space="preserve"> PAGEREF _Toc144809991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D86CE38" w14:textId="2B17426E"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09992" w:history="1">
        <w:r w:rsidR="00C93DD6" w:rsidRPr="00B10A92">
          <w:rPr>
            <w:rStyle w:val="Hyperlink"/>
            <w:noProof/>
          </w:rPr>
          <w:t>2.2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 sistema atual</w:t>
        </w:r>
        <w:r w:rsidR="00C93DD6">
          <w:rPr>
            <w:noProof/>
            <w:webHidden/>
          </w:rPr>
          <w:tab/>
        </w:r>
        <w:r w:rsidR="00C93DD6">
          <w:rPr>
            <w:noProof/>
            <w:webHidden/>
          </w:rPr>
          <w:fldChar w:fldCharType="begin"/>
        </w:r>
        <w:r w:rsidR="00C93DD6">
          <w:rPr>
            <w:noProof/>
            <w:webHidden/>
          </w:rPr>
          <w:instrText xml:space="preserve"> PAGEREF _Toc144809992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47A2171B" w14:textId="69534EFC"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09993" w:history="1">
        <w:r w:rsidR="00C93DD6" w:rsidRPr="00B10A92">
          <w:rPr>
            <w:rStyle w:val="Hyperlink"/>
            <w:noProof/>
          </w:rPr>
          <w:t>2.3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principais problemas</w:t>
        </w:r>
        <w:r w:rsidR="00C93DD6">
          <w:rPr>
            <w:noProof/>
            <w:webHidden/>
          </w:rPr>
          <w:tab/>
        </w:r>
        <w:r w:rsidR="00C93DD6">
          <w:rPr>
            <w:noProof/>
            <w:webHidden/>
          </w:rPr>
          <w:fldChar w:fldCharType="begin"/>
        </w:r>
        <w:r w:rsidR="00C93DD6">
          <w:rPr>
            <w:noProof/>
            <w:webHidden/>
          </w:rPr>
          <w:instrText xml:space="preserve"> PAGEREF _Toc144809993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05D3BB4" w14:textId="20252D5C"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09994" w:history="1">
        <w:r w:rsidR="00C93DD6" w:rsidRPr="00B10A92">
          <w:rPr>
            <w:rStyle w:val="Hyperlink"/>
            <w:noProof/>
          </w:rPr>
          <w:t>2.4</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funcionais</w:t>
        </w:r>
        <w:r w:rsidR="00C93DD6">
          <w:rPr>
            <w:noProof/>
            <w:webHidden/>
          </w:rPr>
          <w:tab/>
        </w:r>
        <w:r w:rsidR="00C93DD6">
          <w:rPr>
            <w:noProof/>
            <w:webHidden/>
          </w:rPr>
          <w:fldChar w:fldCharType="begin"/>
        </w:r>
        <w:r w:rsidR="00C93DD6">
          <w:rPr>
            <w:noProof/>
            <w:webHidden/>
          </w:rPr>
          <w:instrText xml:space="preserve"> PAGEREF _Toc144809994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03C83A84" w14:textId="0C224319"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09995" w:history="1">
        <w:r w:rsidR="00C93DD6" w:rsidRPr="00B10A92">
          <w:rPr>
            <w:rStyle w:val="Hyperlink"/>
            <w:noProof/>
          </w:rPr>
          <w:t>2.5</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dos requisitos não funcionais</w:t>
        </w:r>
        <w:r w:rsidR="00C93DD6">
          <w:rPr>
            <w:noProof/>
            <w:webHidden/>
          </w:rPr>
          <w:tab/>
        </w:r>
        <w:r w:rsidR="00C93DD6">
          <w:rPr>
            <w:noProof/>
            <w:webHidden/>
          </w:rPr>
          <w:fldChar w:fldCharType="begin"/>
        </w:r>
        <w:r w:rsidR="00C93DD6">
          <w:rPr>
            <w:noProof/>
            <w:webHidden/>
          </w:rPr>
          <w:instrText xml:space="preserve"> PAGEREF _Toc144809995 \h </w:instrText>
        </w:r>
        <w:r w:rsidR="00C93DD6">
          <w:rPr>
            <w:noProof/>
            <w:webHidden/>
          </w:rPr>
        </w:r>
        <w:r w:rsidR="00C93DD6">
          <w:rPr>
            <w:noProof/>
            <w:webHidden/>
          </w:rPr>
          <w:fldChar w:fldCharType="separate"/>
        </w:r>
        <w:r w:rsidR="00C93DD6">
          <w:rPr>
            <w:noProof/>
            <w:webHidden/>
          </w:rPr>
          <w:t>4</w:t>
        </w:r>
        <w:r w:rsidR="00C93DD6">
          <w:rPr>
            <w:noProof/>
            <w:webHidden/>
          </w:rPr>
          <w:fldChar w:fldCharType="end"/>
        </w:r>
      </w:hyperlink>
    </w:p>
    <w:p w14:paraId="3379906D" w14:textId="08CC853B" w:rsidR="00C93DD6" w:rsidRDefault="00533B5F">
      <w:pPr>
        <w:pStyle w:val="Sumrio1"/>
        <w:rPr>
          <w:rFonts w:asciiTheme="minorHAnsi" w:eastAsiaTheme="minorEastAsia" w:hAnsiTheme="minorHAnsi" w:cstheme="minorBidi"/>
          <w:b w:val="0"/>
          <w:noProof/>
          <w:kern w:val="2"/>
          <w:sz w:val="22"/>
          <w:szCs w:val="22"/>
          <w14:ligatures w14:val="standardContextual"/>
        </w:rPr>
      </w:pPr>
      <w:hyperlink w:anchor="_Toc144809996" w:history="1">
        <w:r w:rsidR="00C93DD6" w:rsidRPr="00B10A92">
          <w:rPr>
            <w:rStyle w:val="Hyperlink"/>
            <w:noProof/>
          </w:rPr>
          <w:t>3</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VISÃO DE CASO DE USO – UML</w:t>
        </w:r>
        <w:r w:rsidR="00C93DD6">
          <w:rPr>
            <w:noProof/>
            <w:webHidden/>
          </w:rPr>
          <w:tab/>
        </w:r>
        <w:r w:rsidR="00C93DD6">
          <w:rPr>
            <w:noProof/>
            <w:webHidden/>
          </w:rPr>
          <w:fldChar w:fldCharType="begin"/>
        </w:r>
        <w:r w:rsidR="00C93DD6">
          <w:rPr>
            <w:noProof/>
            <w:webHidden/>
          </w:rPr>
          <w:instrText xml:space="preserve"> PAGEREF _Toc144809996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9A68175" w14:textId="211A9B2C"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09997" w:history="1">
        <w:r w:rsidR="00C93DD6" w:rsidRPr="00B10A92">
          <w:rPr>
            <w:rStyle w:val="Hyperlink"/>
            <w:noProof/>
          </w:rPr>
          <w:t>3.1 Diagrama de Classes</w:t>
        </w:r>
        <w:r w:rsidR="00C93DD6">
          <w:rPr>
            <w:noProof/>
            <w:webHidden/>
          </w:rPr>
          <w:tab/>
        </w:r>
        <w:r w:rsidR="00C93DD6">
          <w:rPr>
            <w:noProof/>
            <w:webHidden/>
          </w:rPr>
          <w:fldChar w:fldCharType="begin"/>
        </w:r>
        <w:r w:rsidR="00C93DD6">
          <w:rPr>
            <w:noProof/>
            <w:webHidden/>
          </w:rPr>
          <w:instrText xml:space="preserve"> PAGEREF _Toc144809997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63C159DE" w14:textId="0F602134"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09998" w:history="1">
        <w:r w:rsidR="00C93DD6" w:rsidRPr="00B10A92">
          <w:rPr>
            <w:rStyle w:val="Hyperlink"/>
            <w:noProof/>
          </w:rPr>
          <w:t>3.2 Dicionário de classes</w:t>
        </w:r>
        <w:r w:rsidR="00C93DD6">
          <w:rPr>
            <w:noProof/>
            <w:webHidden/>
          </w:rPr>
          <w:tab/>
        </w:r>
        <w:r w:rsidR="00C93DD6">
          <w:rPr>
            <w:noProof/>
            <w:webHidden/>
          </w:rPr>
          <w:fldChar w:fldCharType="begin"/>
        </w:r>
        <w:r w:rsidR="00C93DD6">
          <w:rPr>
            <w:noProof/>
            <w:webHidden/>
          </w:rPr>
          <w:instrText xml:space="preserve"> PAGEREF _Toc144809998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0BA176DD" w14:textId="46B4D924"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09999" w:history="1">
        <w:r w:rsidR="00C93DD6" w:rsidRPr="00B10A92">
          <w:rPr>
            <w:rStyle w:val="Hyperlink"/>
            <w:noProof/>
          </w:rPr>
          <w:t>3.3 Definição dos Atores</w:t>
        </w:r>
        <w:r w:rsidR="00C93DD6">
          <w:rPr>
            <w:noProof/>
            <w:webHidden/>
          </w:rPr>
          <w:tab/>
        </w:r>
        <w:r w:rsidR="00C93DD6">
          <w:rPr>
            <w:noProof/>
            <w:webHidden/>
          </w:rPr>
          <w:fldChar w:fldCharType="begin"/>
        </w:r>
        <w:r w:rsidR="00C93DD6">
          <w:rPr>
            <w:noProof/>
            <w:webHidden/>
          </w:rPr>
          <w:instrText xml:space="preserve"> PAGEREF _Toc144809999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4C59AE43" w14:textId="2006B08F"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00" w:history="1">
        <w:r w:rsidR="00C93DD6" w:rsidRPr="00B10A92">
          <w:rPr>
            <w:rStyle w:val="Hyperlink"/>
            <w:noProof/>
          </w:rPr>
          <w:t>3.4 Lista de Casos de Uso</w:t>
        </w:r>
        <w:r w:rsidR="00C93DD6">
          <w:rPr>
            <w:noProof/>
            <w:webHidden/>
          </w:rPr>
          <w:tab/>
        </w:r>
        <w:r w:rsidR="00C93DD6">
          <w:rPr>
            <w:noProof/>
            <w:webHidden/>
          </w:rPr>
          <w:fldChar w:fldCharType="begin"/>
        </w:r>
        <w:r w:rsidR="00C93DD6">
          <w:rPr>
            <w:noProof/>
            <w:webHidden/>
          </w:rPr>
          <w:instrText xml:space="preserve"> PAGEREF _Toc144810000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277F201A" w14:textId="23926547"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01" w:history="1">
        <w:r w:rsidR="00C93DD6" w:rsidRPr="00B10A92">
          <w:rPr>
            <w:rStyle w:val="Hyperlink"/>
            <w:noProof/>
          </w:rPr>
          <w:t>3.4. Diagrama de Casos de Uso</w:t>
        </w:r>
        <w:r w:rsidR="00C93DD6">
          <w:rPr>
            <w:noProof/>
            <w:webHidden/>
          </w:rPr>
          <w:tab/>
        </w:r>
        <w:r w:rsidR="00C93DD6">
          <w:rPr>
            <w:noProof/>
            <w:webHidden/>
          </w:rPr>
          <w:fldChar w:fldCharType="begin"/>
        </w:r>
        <w:r w:rsidR="00C93DD6">
          <w:rPr>
            <w:noProof/>
            <w:webHidden/>
          </w:rPr>
          <w:instrText xml:space="preserve"> PAGEREF _Toc144810001 \h </w:instrText>
        </w:r>
        <w:r w:rsidR="00C93DD6">
          <w:rPr>
            <w:noProof/>
            <w:webHidden/>
          </w:rPr>
        </w:r>
        <w:r w:rsidR="00C93DD6">
          <w:rPr>
            <w:noProof/>
            <w:webHidden/>
          </w:rPr>
          <w:fldChar w:fldCharType="separate"/>
        </w:r>
        <w:r w:rsidR="00C93DD6">
          <w:rPr>
            <w:noProof/>
            <w:webHidden/>
          </w:rPr>
          <w:t>5</w:t>
        </w:r>
        <w:r w:rsidR="00C93DD6">
          <w:rPr>
            <w:noProof/>
            <w:webHidden/>
          </w:rPr>
          <w:fldChar w:fldCharType="end"/>
        </w:r>
      </w:hyperlink>
    </w:p>
    <w:p w14:paraId="52FF3E2A" w14:textId="5433F4F8"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02" w:history="1">
        <w:r w:rsidR="00C93DD6" w:rsidRPr="00B10A92">
          <w:rPr>
            <w:rStyle w:val="Hyperlink"/>
            <w:noProof/>
          </w:rPr>
          <w:t>3.5. Diagrama de Casos de uso individuais</w:t>
        </w:r>
        <w:r w:rsidR="00C93DD6">
          <w:rPr>
            <w:noProof/>
            <w:webHidden/>
          </w:rPr>
          <w:tab/>
        </w:r>
        <w:r w:rsidR="00C93DD6">
          <w:rPr>
            <w:noProof/>
            <w:webHidden/>
          </w:rPr>
          <w:fldChar w:fldCharType="begin"/>
        </w:r>
        <w:r w:rsidR="00C93DD6">
          <w:rPr>
            <w:noProof/>
            <w:webHidden/>
          </w:rPr>
          <w:instrText xml:space="preserve"> PAGEREF _Toc144810002 \h </w:instrText>
        </w:r>
        <w:r w:rsidR="00C93DD6">
          <w:rPr>
            <w:noProof/>
            <w:webHidden/>
          </w:rPr>
        </w:r>
        <w:r w:rsidR="00C93DD6">
          <w:rPr>
            <w:noProof/>
            <w:webHidden/>
          </w:rPr>
          <w:fldChar w:fldCharType="separate"/>
        </w:r>
        <w:r w:rsidR="00C93DD6">
          <w:rPr>
            <w:noProof/>
            <w:webHidden/>
          </w:rPr>
          <w:t>6</w:t>
        </w:r>
        <w:r w:rsidR="00C93DD6">
          <w:rPr>
            <w:noProof/>
            <w:webHidden/>
          </w:rPr>
          <w:fldChar w:fldCharType="end"/>
        </w:r>
      </w:hyperlink>
    </w:p>
    <w:p w14:paraId="2500BE5B" w14:textId="3DB34206"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03" w:history="1">
        <w:r w:rsidR="00C93DD6" w:rsidRPr="00B10A92">
          <w:rPr>
            <w:rStyle w:val="Hyperlink"/>
            <w:noProof/>
          </w:rPr>
          <w:t>3.6. Diagrama de Sequência</w:t>
        </w:r>
        <w:r w:rsidR="00C93DD6">
          <w:rPr>
            <w:noProof/>
            <w:webHidden/>
          </w:rPr>
          <w:tab/>
        </w:r>
        <w:r w:rsidR="00C93DD6">
          <w:rPr>
            <w:noProof/>
            <w:webHidden/>
          </w:rPr>
          <w:fldChar w:fldCharType="begin"/>
        </w:r>
        <w:r w:rsidR="00C93DD6">
          <w:rPr>
            <w:noProof/>
            <w:webHidden/>
          </w:rPr>
          <w:instrText xml:space="preserve"> PAGEREF _Toc144810003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28936E85" w14:textId="3BC4DC2A"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04" w:history="1">
        <w:r w:rsidR="00C93DD6" w:rsidRPr="00B10A92">
          <w:rPr>
            <w:rStyle w:val="Hyperlink"/>
            <w:noProof/>
          </w:rPr>
          <w:t>3.7. Diagrama de Comunicação</w:t>
        </w:r>
        <w:r w:rsidR="00C93DD6">
          <w:rPr>
            <w:noProof/>
            <w:webHidden/>
          </w:rPr>
          <w:tab/>
        </w:r>
        <w:r w:rsidR="00C93DD6">
          <w:rPr>
            <w:noProof/>
            <w:webHidden/>
          </w:rPr>
          <w:fldChar w:fldCharType="begin"/>
        </w:r>
        <w:r w:rsidR="00C93DD6">
          <w:rPr>
            <w:noProof/>
            <w:webHidden/>
          </w:rPr>
          <w:instrText xml:space="preserve"> PAGEREF _Toc144810004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3B03A667" w14:textId="78AAE537"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05" w:history="1">
        <w:r w:rsidR="00C93DD6" w:rsidRPr="00B10A92">
          <w:rPr>
            <w:rStyle w:val="Hyperlink"/>
            <w:noProof/>
          </w:rPr>
          <w:t>3.8. Diagrama de Atividade</w:t>
        </w:r>
        <w:r w:rsidR="00C93DD6">
          <w:rPr>
            <w:noProof/>
            <w:webHidden/>
          </w:rPr>
          <w:tab/>
        </w:r>
        <w:r w:rsidR="00C93DD6">
          <w:rPr>
            <w:noProof/>
            <w:webHidden/>
          </w:rPr>
          <w:fldChar w:fldCharType="begin"/>
        </w:r>
        <w:r w:rsidR="00C93DD6">
          <w:rPr>
            <w:noProof/>
            <w:webHidden/>
          </w:rPr>
          <w:instrText xml:space="preserve"> PAGEREF _Toc144810005 \h </w:instrText>
        </w:r>
        <w:r w:rsidR="00C93DD6">
          <w:rPr>
            <w:noProof/>
            <w:webHidden/>
          </w:rPr>
        </w:r>
        <w:r w:rsidR="00C93DD6">
          <w:rPr>
            <w:noProof/>
            <w:webHidden/>
          </w:rPr>
          <w:fldChar w:fldCharType="separate"/>
        </w:r>
        <w:r w:rsidR="00C93DD6">
          <w:rPr>
            <w:noProof/>
            <w:webHidden/>
          </w:rPr>
          <w:t>7</w:t>
        </w:r>
        <w:r w:rsidR="00C93DD6">
          <w:rPr>
            <w:noProof/>
            <w:webHidden/>
          </w:rPr>
          <w:fldChar w:fldCharType="end"/>
        </w:r>
      </w:hyperlink>
    </w:p>
    <w:p w14:paraId="16139F34" w14:textId="6B2B480F" w:rsidR="00C93DD6" w:rsidRDefault="00533B5F">
      <w:pPr>
        <w:pStyle w:val="Sumrio1"/>
        <w:rPr>
          <w:rFonts w:asciiTheme="minorHAnsi" w:eastAsiaTheme="minorEastAsia" w:hAnsiTheme="minorHAnsi" w:cstheme="minorBidi"/>
          <w:b w:val="0"/>
          <w:noProof/>
          <w:kern w:val="2"/>
          <w:sz w:val="22"/>
          <w:szCs w:val="22"/>
          <w14:ligatures w14:val="standardContextual"/>
        </w:rPr>
      </w:pPr>
      <w:hyperlink w:anchor="_Toc144810006" w:history="1">
        <w:r w:rsidR="00C93DD6" w:rsidRPr="00B10A92">
          <w:rPr>
            <w:rStyle w:val="Hyperlink"/>
            <w:noProof/>
          </w:rPr>
          <w:t>4</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DEFINIÇÃO DA INTERFACE COM O USUÁRIO (UX) (3º semstre)</w:t>
        </w:r>
        <w:r w:rsidR="00C93DD6">
          <w:rPr>
            <w:noProof/>
            <w:webHidden/>
          </w:rPr>
          <w:tab/>
        </w:r>
        <w:r w:rsidR="00C93DD6">
          <w:rPr>
            <w:noProof/>
            <w:webHidden/>
          </w:rPr>
          <w:fldChar w:fldCharType="begin"/>
        </w:r>
        <w:r w:rsidR="00C93DD6">
          <w:rPr>
            <w:noProof/>
            <w:webHidden/>
          </w:rPr>
          <w:instrText xml:space="preserve"> PAGEREF _Toc144810006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9CF42F2" w14:textId="488733A5"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07" w:history="1">
        <w:r w:rsidR="00C93DD6" w:rsidRPr="00B10A92">
          <w:rPr>
            <w:rStyle w:val="Hyperlink"/>
            <w:noProof/>
          </w:rPr>
          <w:t>4.1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cenário</w:t>
        </w:r>
        <w:r w:rsidR="00C93DD6">
          <w:rPr>
            <w:noProof/>
            <w:webHidden/>
          </w:rPr>
          <w:tab/>
        </w:r>
        <w:r w:rsidR="00C93DD6">
          <w:rPr>
            <w:noProof/>
            <w:webHidden/>
          </w:rPr>
          <w:fldChar w:fldCharType="begin"/>
        </w:r>
        <w:r w:rsidR="00C93DD6">
          <w:rPr>
            <w:noProof/>
            <w:webHidden/>
          </w:rPr>
          <w:instrText xml:space="preserve"> PAGEREF _Toc144810007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6F47E21A" w14:textId="12AEE12F"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08" w:history="1">
        <w:r w:rsidR="00C93DD6" w:rsidRPr="00B10A92">
          <w:rPr>
            <w:rStyle w:val="Hyperlink"/>
            <w:noProof/>
          </w:rPr>
          <w:t>4.2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Descrição de personas</w:t>
        </w:r>
        <w:r w:rsidR="00C93DD6">
          <w:rPr>
            <w:noProof/>
            <w:webHidden/>
          </w:rPr>
          <w:tab/>
        </w:r>
        <w:r w:rsidR="00C93DD6">
          <w:rPr>
            <w:noProof/>
            <w:webHidden/>
          </w:rPr>
          <w:fldChar w:fldCharType="begin"/>
        </w:r>
        <w:r w:rsidR="00C93DD6">
          <w:rPr>
            <w:noProof/>
            <w:webHidden/>
          </w:rPr>
          <w:instrText xml:space="preserve"> PAGEREF _Toc144810008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000786D9" w14:textId="1C1E146A"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10" w:history="1">
        <w:r w:rsidR="00C93DD6" w:rsidRPr="00B10A92">
          <w:rPr>
            <w:rStyle w:val="Hyperlink"/>
            <w:noProof/>
          </w:rPr>
          <w:t>4.</w:t>
        </w:r>
        <w:r w:rsidR="000F1555">
          <w:rPr>
            <w:rStyle w:val="Hyperlink"/>
            <w:noProof/>
          </w:rPr>
          <w:t>3</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Protótipos de tela</w:t>
        </w:r>
        <w:r w:rsidR="00C93DD6">
          <w:rPr>
            <w:noProof/>
            <w:webHidden/>
          </w:rPr>
          <w:tab/>
        </w:r>
        <w:r w:rsidR="00C93DD6">
          <w:rPr>
            <w:noProof/>
            <w:webHidden/>
          </w:rPr>
          <w:fldChar w:fldCharType="begin"/>
        </w:r>
        <w:r w:rsidR="00C93DD6">
          <w:rPr>
            <w:noProof/>
            <w:webHidden/>
          </w:rPr>
          <w:instrText xml:space="preserve"> PAGEREF _Toc144810010 \h </w:instrText>
        </w:r>
        <w:r w:rsidR="00C93DD6">
          <w:rPr>
            <w:noProof/>
            <w:webHidden/>
          </w:rPr>
        </w:r>
        <w:r w:rsidR="00C93DD6">
          <w:rPr>
            <w:noProof/>
            <w:webHidden/>
          </w:rPr>
          <w:fldChar w:fldCharType="separate"/>
        </w:r>
        <w:r w:rsidR="00C93DD6">
          <w:rPr>
            <w:noProof/>
            <w:webHidden/>
          </w:rPr>
          <w:t>8</w:t>
        </w:r>
        <w:r w:rsidR="00C93DD6">
          <w:rPr>
            <w:noProof/>
            <w:webHidden/>
          </w:rPr>
          <w:fldChar w:fldCharType="end"/>
        </w:r>
      </w:hyperlink>
    </w:p>
    <w:p w14:paraId="3BCCE8EE" w14:textId="54E85A21" w:rsidR="00C93DD6" w:rsidRDefault="00533B5F">
      <w:pPr>
        <w:pStyle w:val="Sumrio1"/>
        <w:rPr>
          <w:rFonts w:asciiTheme="minorHAnsi" w:eastAsiaTheme="minorEastAsia" w:hAnsiTheme="minorHAnsi" w:cstheme="minorBidi"/>
          <w:b w:val="0"/>
          <w:noProof/>
          <w:kern w:val="2"/>
          <w:sz w:val="22"/>
          <w:szCs w:val="22"/>
          <w14:ligatures w14:val="standardContextual"/>
        </w:rPr>
      </w:pPr>
      <w:hyperlink w:anchor="_Toc144810011" w:history="1">
        <w:r w:rsidR="00C93DD6" w:rsidRPr="00B10A92">
          <w:rPr>
            <w:rStyle w:val="Hyperlink"/>
            <w:noProof/>
          </w:rPr>
          <w:t>5</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BANCO DE DADOS</w:t>
        </w:r>
        <w:r w:rsidR="00C93DD6">
          <w:rPr>
            <w:noProof/>
            <w:webHidden/>
          </w:rPr>
          <w:tab/>
        </w:r>
        <w:r w:rsidR="00C93DD6">
          <w:rPr>
            <w:noProof/>
            <w:webHidden/>
          </w:rPr>
          <w:fldChar w:fldCharType="begin"/>
        </w:r>
        <w:r w:rsidR="00C93DD6">
          <w:rPr>
            <w:noProof/>
            <w:webHidden/>
          </w:rPr>
          <w:instrText xml:space="preserve"> PAGEREF _Toc144810011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3F10D1D9" w14:textId="448E2DCB"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12" w:history="1">
        <w:r w:rsidR="00C93DD6" w:rsidRPr="00B10A92">
          <w:rPr>
            <w:rStyle w:val="Hyperlink"/>
            <w:noProof/>
          </w:rPr>
          <w:t>5.1</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Modelo Entidade Relacionamento</w:t>
        </w:r>
        <w:r w:rsidR="00C93DD6">
          <w:rPr>
            <w:noProof/>
            <w:webHidden/>
          </w:rPr>
          <w:tab/>
        </w:r>
        <w:r w:rsidR="00C93DD6">
          <w:rPr>
            <w:noProof/>
            <w:webHidden/>
          </w:rPr>
          <w:fldChar w:fldCharType="begin"/>
        </w:r>
        <w:r w:rsidR="00C93DD6">
          <w:rPr>
            <w:noProof/>
            <w:webHidden/>
          </w:rPr>
          <w:instrText xml:space="preserve"> PAGEREF _Toc144810012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034F3BB7" w14:textId="7CBB7AD6"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13" w:history="1">
        <w:r w:rsidR="00C93DD6" w:rsidRPr="00B10A92">
          <w:rPr>
            <w:rStyle w:val="Hyperlink"/>
            <w:noProof/>
          </w:rPr>
          <w:t>5.2</w:t>
        </w:r>
        <w:r w:rsidR="00C93DD6">
          <w:rPr>
            <w:rFonts w:asciiTheme="minorHAnsi" w:eastAsiaTheme="minorEastAsia" w:hAnsiTheme="minorHAnsi" w:cstheme="minorBidi"/>
            <w:smallCaps w:val="0"/>
            <w:noProof/>
            <w:kern w:val="2"/>
            <w:sz w:val="22"/>
            <w:szCs w:val="22"/>
            <w14:ligatures w14:val="standardContextual"/>
          </w:rPr>
          <w:tab/>
        </w:r>
        <w:r w:rsidR="00C93DD6" w:rsidRPr="00B10A92">
          <w:rPr>
            <w:rStyle w:val="Hyperlink"/>
            <w:noProof/>
          </w:rPr>
          <w:t>Script das tabelas</w:t>
        </w:r>
        <w:r w:rsidR="00C93DD6">
          <w:rPr>
            <w:noProof/>
            <w:webHidden/>
          </w:rPr>
          <w:tab/>
        </w:r>
        <w:r w:rsidR="00C93DD6">
          <w:rPr>
            <w:noProof/>
            <w:webHidden/>
          </w:rPr>
          <w:fldChar w:fldCharType="begin"/>
        </w:r>
        <w:r w:rsidR="00C93DD6">
          <w:rPr>
            <w:noProof/>
            <w:webHidden/>
          </w:rPr>
          <w:instrText xml:space="preserve"> PAGEREF _Toc144810013 \h </w:instrText>
        </w:r>
        <w:r w:rsidR="00C93DD6">
          <w:rPr>
            <w:noProof/>
            <w:webHidden/>
          </w:rPr>
        </w:r>
        <w:r w:rsidR="00C93DD6">
          <w:rPr>
            <w:noProof/>
            <w:webHidden/>
          </w:rPr>
          <w:fldChar w:fldCharType="separate"/>
        </w:r>
        <w:r w:rsidR="00C93DD6">
          <w:rPr>
            <w:noProof/>
            <w:webHidden/>
          </w:rPr>
          <w:t>9</w:t>
        </w:r>
        <w:r w:rsidR="00C93DD6">
          <w:rPr>
            <w:noProof/>
            <w:webHidden/>
          </w:rPr>
          <w:fldChar w:fldCharType="end"/>
        </w:r>
      </w:hyperlink>
    </w:p>
    <w:p w14:paraId="11B292B5" w14:textId="501027C4" w:rsidR="00C93DD6" w:rsidRDefault="00533B5F">
      <w:pPr>
        <w:pStyle w:val="Sumrio1"/>
        <w:rPr>
          <w:rFonts w:asciiTheme="minorHAnsi" w:eastAsiaTheme="minorEastAsia" w:hAnsiTheme="minorHAnsi" w:cstheme="minorBidi"/>
          <w:b w:val="0"/>
          <w:noProof/>
          <w:kern w:val="2"/>
          <w:sz w:val="22"/>
          <w:szCs w:val="22"/>
          <w14:ligatures w14:val="standardContextual"/>
        </w:rPr>
      </w:pPr>
      <w:hyperlink w:anchor="_Toc144810014" w:history="1">
        <w:r w:rsidR="00C93DD6" w:rsidRPr="00B10A92">
          <w:rPr>
            <w:rStyle w:val="Hyperlink"/>
            <w:noProof/>
          </w:rPr>
          <w:t>6</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ARQUITETURA DE SOFTWARE</w:t>
        </w:r>
        <w:r w:rsidR="00C93DD6">
          <w:rPr>
            <w:noProof/>
            <w:webHidden/>
          </w:rPr>
          <w:tab/>
        </w:r>
        <w:r w:rsidR="00C93DD6">
          <w:rPr>
            <w:noProof/>
            <w:webHidden/>
          </w:rPr>
          <w:fldChar w:fldCharType="begin"/>
        </w:r>
        <w:r w:rsidR="00C93DD6">
          <w:rPr>
            <w:noProof/>
            <w:webHidden/>
          </w:rPr>
          <w:instrText xml:space="preserve"> PAGEREF _Toc144810014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B2D837" w14:textId="3C7302ED"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15" w:history="1">
        <w:r w:rsidR="00C93DD6" w:rsidRPr="00B10A92">
          <w:rPr>
            <w:rStyle w:val="Hyperlink"/>
            <w:noProof/>
          </w:rPr>
          <w:t>6.1 Arquitetura de desenvolvimento</w:t>
        </w:r>
        <w:r w:rsidR="00C93DD6">
          <w:rPr>
            <w:noProof/>
            <w:webHidden/>
          </w:rPr>
          <w:tab/>
        </w:r>
        <w:r w:rsidR="00C93DD6">
          <w:rPr>
            <w:noProof/>
            <w:webHidden/>
          </w:rPr>
          <w:fldChar w:fldCharType="begin"/>
        </w:r>
        <w:r w:rsidR="00C93DD6">
          <w:rPr>
            <w:noProof/>
            <w:webHidden/>
          </w:rPr>
          <w:instrText xml:space="preserve"> PAGEREF _Toc144810015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0A1D71C7" w14:textId="778DCF4B" w:rsidR="00C93DD6" w:rsidRDefault="00533B5F">
      <w:pPr>
        <w:pStyle w:val="Sumrio2"/>
        <w:rPr>
          <w:rFonts w:asciiTheme="minorHAnsi" w:eastAsiaTheme="minorEastAsia" w:hAnsiTheme="minorHAnsi" w:cstheme="minorBidi"/>
          <w:smallCaps w:val="0"/>
          <w:noProof/>
          <w:kern w:val="2"/>
          <w:sz w:val="22"/>
          <w:szCs w:val="22"/>
          <w14:ligatures w14:val="standardContextual"/>
        </w:rPr>
      </w:pPr>
      <w:hyperlink w:anchor="_Toc144810016" w:history="1">
        <w:r w:rsidR="00C93DD6" w:rsidRPr="00B10A92">
          <w:rPr>
            <w:rStyle w:val="Hyperlink"/>
            <w:noProof/>
          </w:rPr>
          <w:t>6.2 Telas do sistema</w:t>
        </w:r>
        <w:r w:rsidR="00C93DD6">
          <w:rPr>
            <w:noProof/>
            <w:webHidden/>
          </w:rPr>
          <w:tab/>
        </w:r>
        <w:r w:rsidR="00C93DD6">
          <w:rPr>
            <w:noProof/>
            <w:webHidden/>
          </w:rPr>
          <w:fldChar w:fldCharType="begin"/>
        </w:r>
        <w:r w:rsidR="00C93DD6">
          <w:rPr>
            <w:noProof/>
            <w:webHidden/>
          </w:rPr>
          <w:instrText xml:space="preserve"> PAGEREF _Toc144810016 \h </w:instrText>
        </w:r>
        <w:r w:rsidR="00C93DD6">
          <w:rPr>
            <w:noProof/>
            <w:webHidden/>
          </w:rPr>
        </w:r>
        <w:r w:rsidR="00C93DD6">
          <w:rPr>
            <w:noProof/>
            <w:webHidden/>
          </w:rPr>
          <w:fldChar w:fldCharType="separate"/>
        </w:r>
        <w:r w:rsidR="00C93DD6">
          <w:rPr>
            <w:noProof/>
            <w:webHidden/>
          </w:rPr>
          <w:t>10</w:t>
        </w:r>
        <w:r w:rsidR="00C93DD6">
          <w:rPr>
            <w:noProof/>
            <w:webHidden/>
          </w:rPr>
          <w:fldChar w:fldCharType="end"/>
        </w:r>
      </w:hyperlink>
    </w:p>
    <w:p w14:paraId="26A290D3" w14:textId="2E84E3E8" w:rsidR="00C93DD6" w:rsidRDefault="00533B5F">
      <w:pPr>
        <w:pStyle w:val="Sumrio1"/>
        <w:rPr>
          <w:rFonts w:asciiTheme="minorHAnsi" w:eastAsiaTheme="minorEastAsia" w:hAnsiTheme="minorHAnsi" w:cstheme="minorBidi"/>
          <w:b w:val="0"/>
          <w:noProof/>
          <w:kern w:val="2"/>
          <w:sz w:val="22"/>
          <w:szCs w:val="22"/>
          <w14:ligatures w14:val="standardContextual"/>
        </w:rPr>
      </w:pPr>
      <w:hyperlink w:anchor="_Toc144810017" w:history="1">
        <w:r w:rsidR="00C93DD6" w:rsidRPr="00B10A92">
          <w:rPr>
            <w:rStyle w:val="Hyperlink"/>
            <w:noProof/>
          </w:rPr>
          <w:t>7</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CONCLUSÃO</w:t>
        </w:r>
        <w:r w:rsidR="00C93DD6">
          <w:rPr>
            <w:noProof/>
            <w:webHidden/>
          </w:rPr>
          <w:tab/>
        </w:r>
        <w:r w:rsidR="00C93DD6">
          <w:rPr>
            <w:noProof/>
            <w:webHidden/>
          </w:rPr>
          <w:fldChar w:fldCharType="begin"/>
        </w:r>
        <w:r w:rsidR="00C93DD6">
          <w:rPr>
            <w:noProof/>
            <w:webHidden/>
          </w:rPr>
          <w:instrText xml:space="preserve"> PAGEREF _Toc144810017 \h </w:instrText>
        </w:r>
        <w:r w:rsidR="00C93DD6">
          <w:rPr>
            <w:noProof/>
            <w:webHidden/>
          </w:rPr>
        </w:r>
        <w:r w:rsidR="00C93DD6">
          <w:rPr>
            <w:noProof/>
            <w:webHidden/>
          </w:rPr>
          <w:fldChar w:fldCharType="separate"/>
        </w:r>
        <w:r w:rsidR="00C93DD6">
          <w:rPr>
            <w:noProof/>
            <w:webHidden/>
          </w:rPr>
          <w:t>11</w:t>
        </w:r>
        <w:r w:rsidR="00C93DD6">
          <w:rPr>
            <w:noProof/>
            <w:webHidden/>
          </w:rPr>
          <w:fldChar w:fldCharType="end"/>
        </w:r>
      </w:hyperlink>
    </w:p>
    <w:p w14:paraId="459AA49A" w14:textId="1DDD158E" w:rsidR="00C93DD6" w:rsidRDefault="00533B5F">
      <w:pPr>
        <w:pStyle w:val="Sumrio1"/>
        <w:rPr>
          <w:noProof/>
        </w:rPr>
      </w:pPr>
      <w:hyperlink w:anchor="_Toc144810018" w:history="1">
        <w:r w:rsidR="00C93DD6" w:rsidRPr="00B10A92">
          <w:rPr>
            <w:rStyle w:val="Hyperlink"/>
            <w:noProof/>
          </w:rPr>
          <w:t>8</w:t>
        </w:r>
        <w:r w:rsidR="00C93DD6">
          <w:rPr>
            <w:rFonts w:asciiTheme="minorHAnsi" w:eastAsiaTheme="minorEastAsia" w:hAnsiTheme="minorHAnsi" w:cstheme="minorBidi"/>
            <w:b w:val="0"/>
            <w:noProof/>
            <w:kern w:val="2"/>
            <w:sz w:val="22"/>
            <w:szCs w:val="22"/>
            <w14:ligatures w14:val="standardContextual"/>
          </w:rPr>
          <w:tab/>
        </w:r>
        <w:r w:rsidR="00C93DD6" w:rsidRPr="00B10A92">
          <w:rPr>
            <w:rStyle w:val="Hyperlink"/>
            <w:noProof/>
          </w:rPr>
          <w:t>REFERÊNCIAS</w:t>
        </w:r>
        <w:r w:rsidR="00C93DD6">
          <w:rPr>
            <w:noProof/>
            <w:webHidden/>
          </w:rPr>
          <w:tab/>
        </w:r>
        <w:r w:rsidR="00C93DD6">
          <w:rPr>
            <w:noProof/>
            <w:webHidden/>
          </w:rPr>
          <w:fldChar w:fldCharType="begin"/>
        </w:r>
        <w:r w:rsidR="00C93DD6">
          <w:rPr>
            <w:noProof/>
            <w:webHidden/>
          </w:rPr>
          <w:instrText xml:space="preserve"> PAGEREF _Toc144810018 \h </w:instrText>
        </w:r>
        <w:r w:rsidR="00C93DD6">
          <w:rPr>
            <w:noProof/>
            <w:webHidden/>
          </w:rPr>
        </w:r>
        <w:r w:rsidR="00C93DD6">
          <w:rPr>
            <w:noProof/>
            <w:webHidden/>
          </w:rPr>
          <w:fldChar w:fldCharType="separate"/>
        </w:r>
        <w:r w:rsidR="00C93DD6">
          <w:rPr>
            <w:noProof/>
            <w:webHidden/>
          </w:rPr>
          <w:t>12</w:t>
        </w:r>
        <w:r w:rsidR="00C93DD6">
          <w:rPr>
            <w:noProof/>
            <w:webHidden/>
          </w:rPr>
          <w:fldChar w:fldCharType="end"/>
        </w:r>
      </w:hyperlink>
    </w:p>
    <w:p w14:paraId="3DFA55D3" w14:textId="77777777" w:rsidR="00BC5E46" w:rsidRDefault="00BC5E46" w:rsidP="00BC5E46">
      <w:pPr>
        <w:rPr>
          <w:rFonts w:eastAsiaTheme="minorEastAsia"/>
        </w:rPr>
      </w:pPr>
    </w:p>
    <w:p w14:paraId="76E6E527" w14:textId="77777777" w:rsidR="00BC5E46" w:rsidRDefault="00BC5E46" w:rsidP="00BC5E46">
      <w:pPr>
        <w:rPr>
          <w:rFonts w:eastAsiaTheme="minorEastAsia"/>
        </w:rPr>
      </w:pPr>
    </w:p>
    <w:p w14:paraId="696CDE1F" w14:textId="77777777" w:rsidR="00BC5E46" w:rsidRDefault="00BC5E46" w:rsidP="00BC5E46">
      <w:pPr>
        <w:rPr>
          <w:rFonts w:eastAsiaTheme="minorEastAsia"/>
        </w:rPr>
      </w:pPr>
    </w:p>
    <w:p w14:paraId="52C2BB50" w14:textId="77777777" w:rsidR="00BC5E46" w:rsidRDefault="00BC5E46" w:rsidP="00BC5E46">
      <w:pPr>
        <w:rPr>
          <w:rFonts w:eastAsiaTheme="minorEastAsia"/>
        </w:rPr>
      </w:pPr>
    </w:p>
    <w:p w14:paraId="4575F3DE" w14:textId="77777777" w:rsidR="00451C21" w:rsidRDefault="00451C21" w:rsidP="00BC5E46">
      <w:pPr>
        <w:rPr>
          <w:rFonts w:eastAsiaTheme="minorEastAsia"/>
        </w:rPr>
      </w:pPr>
    </w:p>
    <w:p w14:paraId="3CADD139" w14:textId="77777777" w:rsidR="00451C21" w:rsidRDefault="00451C21" w:rsidP="00BC5E46">
      <w:pPr>
        <w:rPr>
          <w:rFonts w:eastAsiaTheme="minorEastAsia"/>
        </w:rPr>
      </w:pPr>
    </w:p>
    <w:p w14:paraId="04DE8109" w14:textId="77777777" w:rsidR="00451C21" w:rsidRDefault="00451C21" w:rsidP="00BC5E46">
      <w:pPr>
        <w:rPr>
          <w:rFonts w:eastAsiaTheme="minorEastAsia"/>
        </w:rPr>
      </w:pPr>
    </w:p>
    <w:p w14:paraId="68F5492E" w14:textId="77777777" w:rsidR="00BC5E46" w:rsidRDefault="00BC5E46" w:rsidP="00BC5E46">
      <w:pPr>
        <w:rPr>
          <w:rFonts w:eastAsiaTheme="minorEastAsia"/>
        </w:rPr>
      </w:pPr>
    </w:p>
    <w:p w14:paraId="1439E559" w14:textId="77777777" w:rsidR="00BC5E46" w:rsidRDefault="00BC5E46" w:rsidP="00BC5E46">
      <w:pPr>
        <w:rPr>
          <w:rFonts w:eastAsiaTheme="minorEastAsia"/>
        </w:rPr>
      </w:pPr>
    </w:p>
    <w:p w14:paraId="4B408B96" w14:textId="77777777" w:rsidR="00BC5E46" w:rsidRPr="00BC5E46" w:rsidRDefault="00BC5E46" w:rsidP="00BC5E46">
      <w:pPr>
        <w:rPr>
          <w:rFonts w:eastAsiaTheme="minorEastAsia"/>
        </w:rPr>
      </w:pPr>
    </w:p>
    <w:p w14:paraId="48239BC6" w14:textId="58A97964"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B744EDA" w:rsidR="00236F70" w:rsidRPr="00DE0E82"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44809989"/>
      <w:r w:rsidRPr="00DE0E82">
        <w:rPr>
          <w:szCs w:val="24"/>
        </w:rPr>
        <w:lastRenderedPageBreak/>
        <w:t>INTRODUÇÃO</w:t>
      </w:r>
      <w:bookmarkEnd w:id="0"/>
      <w:bookmarkEnd w:id="1"/>
      <w:bookmarkEnd w:id="2"/>
      <w:bookmarkEnd w:id="3"/>
      <w:bookmarkEnd w:id="4"/>
      <w:bookmarkEnd w:id="5"/>
      <w:bookmarkEnd w:id="6"/>
      <w:bookmarkEnd w:id="7"/>
    </w:p>
    <w:p w14:paraId="4DF53BB4" w14:textId="5400424E" w:rsidR="00A352CF" w:rsidRDefault="00A352CF" w:rsidP="00F71CC5">
      <w:pPr>
        <w:ind w:firstLine="0"/>
        <w:rPr>
          <w:szCs w:val="24"/>
        </w:rPr>
      </w:pPr>
    </w:p>
    <w:p w14:paraId="092C00A4" w14:textId="63E9E4A3" w:rsidR="00F12606" w:rsidRDefault="00A352CF" w:rsidP="00FA6E6A">
      <w:pPr>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35B03D95" w14:textId="32AB3B82" w:rsidR="00290C1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71D3418E" w14:textId="77777777" w:rsidR="00F71CC5" w:rsidRDefault="00F71CC5" w:rsidP="00FA6E6A">
      <w:pPr>
        <w:rPr>
          <w:szCs w:val="24"/>
        </w:rPr>
      </w:pPr>
    </w:p>
    <w:p w14:paraId="690ABAB0" w14:textId="5BA8F1EA" w:rsidR="00F71CC5" w:rsidRDefault="00F71CC5" w:rsidP="00FA6E6A">
      <w:pPr>
        <w:rPr>
          <w:szCs w:val="24"/>
        </w:rPr>
      </w:pPr>
    </w:p>
    <w:p w14:paraId="7B558122" w14:textId="77777777" w:rsidR="00F71CC5" w:rsidRDefault="00F71CC5" w:rsidP="00FA6E6A">
      <w:pPr>
        <w:rPr>
          <w:szCs w:val="24"/>
        </w:rPr>
      </w:pPr>
    </w:p>
    <w:p w14:paraId="28FC82FA" w14:textId="0F8C01C1" w:rsidR="00A352CF" w:rsidRPr="00DE0E82" w:rsidRDefault="00F12606" w:rsidP="00FA6E6A">
      <w:pPr>
        <w:rPr>
          <w:szCs w:val="24"/>
        </w:rPr>
      </w:pPr>
      <w:r>
        <w:rPr>
          <w:szCs w:val="24"/>
        </w:rPr>
        <w:t xml:space="preserve"> </w:t>
      </w: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44809990"/>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634CE081" w14:textId="2971395A" w:rsidR="004C33F4" w:rsidRPr="004C33F4" w:rsidRDefault="004C33F4" w:rsidP="004C33F4">
      <w:r w:rsidRPr="004C33F4">
        <w:t xml:space="preserve">O levantamento de requisitos é um estágio crucial no ciclo de desenvolvimento de software, </w:t>
      </w:r>
      <w:r>
        <w:t xml:space="preserve">que </w:t>
      </w:r>
      <w:r w:rsidRPr="004C33F4">
        <w:t>desempenha</w:t>
      </w:r>
      <w:r>
        <w:t xml:space="preserve"> </w:t>
      </w:r>
      <w:r w:rsidRPr="004C33F4">
        <w:t>um papel fundamental na compreensão das necessidades dos usuários e na definição clara do escopo do projeto. Para Roger S. Pressman:</w:t>
      </w:r>
    </w:p>
    <w:p w14:paraId="174DA136" w14:textId="77777777" w:rsidR="004C33F4" w:rsidRPr="004C33F4" w:rsidRDefault="004C33F4" w:rsidP="004C33F4">
      <w:pPr>
        <w:spacing w:line="240" w:lineRule="auto"/>
        <w:ind w:firstLine="0"/>
        <w:jc w:val="left"/>
        <w:rPr>
          <w:szCs w:val="24"/>
        </w:rPr>
      </w:pPr>
      <w:r w:rsidRPr="004C33F4">
        <w:rPr>
          <w:szCs w:val="24"/>
        </w:rPr>
        <w:t> </w:t>
      </w:r>
    </w:p>
    <w:p w14:paraId="182E611F" w14:textId="77777777" w:rsidR="004C33F4" w:rsidRDefault="004C33F4" w:rsidP="004C33F4">
      <w:pPr>
        <w:spacing w:line="240" w:lineRule="auto"/>
        <w:ind w:left="600" w:firstLine="0"/>
        <w:rPr>
          <w:szCs w:val="24"/>
        </w:rPr>
      </w:pPr>
      <w:r w:rsidRPr="004C33F4">
        <w:rPr>
          <w:szCs w:val="24"/>
        </w:rPr>
        <w:t>A engenharia de requisitos fornece o mecanismo apropriado para entender o que o cliente deseja, analisando as necessidades, avaliando a exequibilidade, negociando uma condição razoável, especificando e gerindo os requisitos à medida que eles são transformados em um sistema operacional (PRESSMAN, 2011, p.118).</w:t>
      </w:r>
    </w:p>
    <w:p w14:paraId="4CF42CD2" w14:textId="77777777" w:rsidR="004C33F4" w:rsidRPr="004C33F4" w:rsidRDefault="004C33F4" w:rsidP="004C33F4">
      <w:pPr>
        <w:spacing w:line="240" w:lineRule="auto"/>
        <w:ind w:left="600" w:firstLine="0"/>
        <w:jc w:val="left"/>
        <w:rPr>
          <w:szCs w:val="24"/>
        </w:rPr>
      </w:pPr>
    </w:p>
    <w:p w14:paraId="4650A732" w14:textId="408F8F79" w:rsidR="004C33F4" w:rsidRPr="004C33F4" w:rsidRDefault="004C33F4" w:rsidP="004C33F4">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2465909B" w14:textId="5AC4B021" w:rsidR="007A6E26" w:rsidRPr="00C93DD6" w:rsidRDefault="00FB1824" w:rsidP="007A6E26">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44809991"/>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67694BCB" w14:textId="209BBE48" w:rsidR="007A6E26" w:rsidRDefault="007A6E26" w:rsidP="007A6E26">
      <w:pPr>
        <w:pStyle w:val="Ttulo2"/>
        <w:numPr>
          <w:ilvl w:val="0"/>
          <w:numId w:val="0"/>
        </w:numPr>
        <w:rPr>
          <w:szCs w:val="24"/>
        </w:rPr>
      </w:pPr>
    </w:p>
    <w:p w14:paraId="62A74190" w14:textId="491CBC20" w:rsidR="00497914" w:rsidRDefault="00D05150" w:rsidP="00DF5B5D">
      <w:r>
        <w:t xml:space="preserve">Este projeto tem como objetivo desburocratizar o processo de contratação dos alunos da Fatec, auxiliando não somente eles como também os profissionais da instituição. </w:t>
      </w:r>
      <w:r w:rsidR="00760357">
        <w:t>Proporcionando uma ferramenta de fácil acesso e entendimento da comunidade, pode-se facilitar este processo, principalmente com a relação empresa e instituição</w:t>
      </w:r>
      <w:r w:rsidR="00497914">
        <w:t xml:space="preserve"> </w:t>
      </w:r>
    </w:p>
    <w:p w14:paraId="67265B3F" w14:textId="77777777" w:rsidR="00FA6E6A" w:rsidRPr="00FA6E6A" w:rsidRDefault="00FA6E6A" w:rsidP="00FA6E6A"/>
    <w:p w14:paraId="4D8DA182" w14:textId="6F25742D" w:rsidR="00FB1824" w:rsidRDefault="00FB1824" w:rsidP="00BA7689">
      <w:pPr>
        <w:pStyle w:val="Ttulo2"/>
        <w:rPr>
          <w:szCs w:val="24"/>
        </w:rPr>
      </w:pPr>
      <w:bookmarkStart w:id="29" w:name="_Toc144809992"/>
      <w:r w:rsidRPr="00DE0E82">
        <w:rPr>
          <w:szCs w:val="24"/>
        </w:rPr>
        <w:t>Descrição do sistema atual</w:t>
      </w:r>
      <w:bookmarkEnd w:id="29"/>
    </w:p>
    <w:p w14:paraId="2A41C78D" w14:textId="7DA3DA00" w:rsidR="00BF6855" w:rsidRDefault="00877BF3" w:rsidP="00DF5B5D">
      <w:r>
        <w:t>O sistema atual</w:t>
      </w:r>
      <w:r w:rsidR="00C35A03">
        <w:t>mente</w:t>
      </w:r>
      <w:r>
        <w:t xml:space="preserve"> não é informatizado</w:t>
      </w:r>
      <w:r w:rsidR="00C35A03">
        <w:t xml:space="preserve">, porém existe um processo: Para recrutar alunos é por recomendação do professor ou por grupo através do WhatsApp; </w:t>
      </w:r>
      <w:r w:rsidR="00B85A87">
        <w:t>caso</w:t>
      </w:r>
      <w:r w:rsidR="00C35A03">
        <w:t xml:space="preserve"> o aluno seja um dos escolhidos ele receberá uma ligação afim de </w:t>
      </w:r>
      <w:r w:rsidR="00BF6855">
        <w:t xml:space="preserve">ficar por dentro sobre o dia da entrevista, os documentos necessários; </w:t>
      </w:r>
      <w:r w:rsidR="007A706F">
        <w:t>se</w:t>
      </w:r>
      <w:r w:rsidR="00BF6855">
        <w:t xml:space="preserve"> este for contratado receberá outra ligação recebendo as informações contratuais. </w:t>
      </w:r>
    </w:p>
    <w:p w14:paraId="0AE6D871" w14:textId="1B21E9EE" w:rsidR="00DF5B5D" w:rsidRPr="00DF5B5D" w:rsidRDefault="00BF6855" w:rsidP="00DF5B5D">
      <w:r>
        <w:t>Percebemos que em relação a organização dos processos a instituição tem um norte muito bem definido, pois já se tem as pessoas responsáveis, o que falta mesmo é algo mais automatizado, retirando processos antigos e inovando</w:t>
      </w:r>
      <w:r w:rsidR="00921865">
        <w:t xml:space="preserve"> os mesmos</w:t>
      </w:r>
      <w:r>
        <w:t xml:space="preserve">. </w:t>
      </w:r>
    </w:p>
    <w:p w14:paraId="01FD57FF" w14:textId="77777777" w:rsidR="00DF5B5D" w:rsidRPr="00DF5B5D" w:rsidRDefault="00DF5B5D" w:rsidP="00DF5B5D"/>
    <w:p w14:paraId="54EA0E71" w14:textId="6E69EEFD" w:rsidR="00FB1824" w:rsidRPr="00DE0E82" w:rsidRDefault="00FB1824" w:rsidP="00BA7689">
      <w:pPr>
        <w:pStyle w:val="Ttulo2"/>
        <w:rPr>
          <w:szCs w:val="24"/>
        </w:rPr>
      </w:pPr>
      <w:bookmarkStart w:id="30" w:name="_Toc144809993"/>
      <w:bookmarkEnd w:id="22"/>
      <w:bookmarkEnd w:id="23"/>
      <w:bookmarkEnd w:id="24"/>
      <w:bookmarkEnd w:id="25"/>
      <w:bookmarkEnd w:id="26"/>
      <w:bookmarkEnd w:id="27"/>
      <w:bookmarkEnd w:id="28"/>
      <w:r w:rsidRPr="00DE0E82">
        <w:rPr>
          <w:szCs w:val="24"/>
        </w:rPr>
        <w:lastRenderedPageBreak/>
        <w:t>Descrição dos principais problemas</w:t>
      </w:r>
      <w:bookmarkEnd w:id="30"/>
    </w:p>
    <w:p w14:paraId="3238F0CD" w14:textId="0711183C" w:rsidR="00FB1824" w:rsidRDefault="006375F1" w:rsidP="00FB1824">
      <w:pPr>
        <w:rPr>
          <w:szCs w:val="24"/>
        </w:rPr>
      </w:pPr>
      <w:r>
        <w:rPr>
          <w:szCs w:val="24"/>
        </w:rPr>
        <w:t xml:space="preserve">Com base nos problemas relatado por funcionários da própria instituição, </w:t>
      </w:r>
      <w:r w:rsidR="001024A0">
        <w:rPr>
          <w:szCs w:val="24"/>
        </w:rPr>
        <w:t xml:space="preserve">as maiores </w:t>
      </w:r>
      <w:r w:rsidR="00B57FB1">
        <w:rPr>
          <w:szCs w:val="24"/>
        </w:rPr>
        <w:t>dificuldades relatadas</w:t>
      </w:r>
      <w:r>
        <w:rPr>
          <w:szCs w:val="24"/>
        </w:rPr>
        <w:t xml:space="preserve"> é a falta de </w:t>
      </w:r>
      <w:r w:rsidR="001B28C7">
        <w:rPr>
          <w:szCs w:val="24"/>
        </w:rPr>
        <w:t xml:space="preserve">organização das contratações e falta de acompanhamento durante as etapas de </w:t>
      </w:r>
      <w:r w:rsidR="00897C81">
        <w:rPr>
          <w:szCs w:val="24"/>
        </w:rPr>
        <w:t>contratação, para um</w:t>
      </w:r>
      <w:r w:rsidR="000D0ECA">
        <w:rPr>
          <w:szCs w:val="24"/>
        </w:rPr>
        <w:t xml:space="preserve"> </w:t>
      </w:r>
      <w:r w:rsidR="00C35A03">
        <w:rPr>
          <w:szCs w:val="24"/>
        </w:rPr>
        <w:t xml:space="preserve">melhor </w:t>
      </w:r>
      <w:r w:rsidR="000D0ECA">
        <w:rPr>
          <w:szCs w:val="24"/>
        </w:rPr>
        <w:t>feedback sobre como está a contratação</w:t>
      </w:r>
      <w:r w:rsidR="00CE234B">
        <w:rPr>
          <w:szCs w:val="24"/>
        </w:rPr>
        <w:t>.</w:t>
      </w:r>
    </w:p>
    <w:p w14:paraId="61A430EF" w14:textId="77777777" w:rsidR="006375F1" w:rsidRPr="00DE0E82" w:rsidRDefault="006375F1" w:rsidP="003D0536">
      <w:pPr>
        <w:ind w:firstLine="0"/>
        <w:rPr>
          <w:szCs w:val="24"/>
        </w:rPr>
      </w:pPr>
    </w:p>
    <w:p w14:paraId="4D7AA397" w14:textId="220C1FFF" w:rsidR="00FB1824" w:rsidRPr="00DE0E82" w:rsidRDefault="00FB1824" w:rsidP="00BA7689">
      <w:pPr>
        <w:pStyle w:val="Ttulo2"/>
        <w:rPr>
          <w:szCs w:val="24"/>
        </w:rPr>
      </w:pPr>
      <w:r w:rsidRPr="00DE0E82">
        <w:rPr>
          <w:szCs w:val="24"/>
        </w:rPr>
        <w:t xml:space="preserve"> </w:t>
      </w:r>
      <w:bookmarkStart w:id="31" w:name="_Toc144809994"/>
      <w:r w:rsidRPr="00DE0E82">
        <w:rPr>
          <w:szCs w:val="24"/>
        </w:rPr>
        <w:t>Descrição dos requisitos funcionais</w:t>
      </w:r>
      <w:bookmarkEnd w:id="31"/>
    </w:p>
    <w:p w14:paraId="0A31822C" w14:textId="40A38D75"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FF94859"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595945D0" w14:textId="77777777" w:rsidR="00676DA8" w:rsidRDefault="00676DA8" w:rsidP="000E39E2">
      <w:pPr>
        <w:rPr>
          <w:szCs w:val="24"/>
        </w:rPr>
      </w:pPr>
    </w:p>
    <w:p w14:paraId="39969684" w14:textId="50D82157" w:rsidR="00F724F4" w:rsidRDefault="00FB1824" w:rsidP="00BA7689">
      <w:pPr>
        <w:pStyle w:val="Ttulo2"/>
        <w:rPr>
          <w:szCs w:val="24"/>
        </w:rPr>
      </w:pPr>
      <w:bookmarkStart w:id="32" w:name="_Toc144809995"/>
      <w:r w:rsidRPr="00DE0E82">
        <w:rPr>
          <w:szCs w:val="24"/>
        </w:rPr>
        <w:t>Descrição dos requisitos não funcionais</w:t>
      </w:r>
      <w:bookmarkEnd w:id="32"/>
    </w:p>
    <w:p w14:paraId="2B4BE304" w14:textId="4479282B"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E2AFA06" w:rsidR="000959C0" w:rsidRPr="00DE0E82" w:rsidRDefault="000959C0" w:rsidP="000959C0">
      <w:pPr>
        <w:pStyle w:val="Ttulo1"/>
        <w:ind w:left="426"/>
        <w:rPr>
          <w:szCs w:val="24"/>
        </w:rPr>
      </w:pPr>
      <w:r w:rsidRPr="00DE0E82">
        <w:rPr>
          <w:szCs w:val="24"/>
        </w:rPr>
        <w:lastRenderedPageBreak/>
        <w:t xml:space="preserve"> </w:t>
      </w:r>
      <w:bookmarkStart w:id="33" w:name="_Toc144809996"/>
      <w:r w:rsidRPr="000959C0">
        <w:rPr>
          <w:szCs w:val="24"/>
        </w:rPr>
        <w:t xml:space="preserve">VISÃO DE CASO DE USO </w:t>
      </w:r>
      <w:r w:rsidR="00EE3741">
        <w:rPr>
          <w:szCs w:val="24"/>
        </w:rPr>
        <w:t>–</w:t>
      </w:r>
      <w:r w:rsidRPr="000959C0">
        <w:rPr>
          <w:szCs w:val="24"/>
        </w:rPr>
        <w:t xml:space="preserve"> UML</w:t>
      </w:r>
      <w:bookmarkEnd w:id="33"/>
    </w:p>
    <w:p w14:paraId="029D9221" w14:textId="77777777" w:rsidR="000959C0" w:rsidRDefault="000959C0" w:rsidP="000959C0">
      <w:pPr>
        <w:pStyle w:val="Ttulo2"/>
        <w:numPr>
          <w:ilvl w:val="0"/>
          <w:numId w:val="0"/>
        </w:numPr>
        <w:rPr>
          <w:szCs w:val="24"/>
        </w:rPr>
      </w:pPr>
    </w:p>
    <w:p w14:paraId="71FBABDD" w14:textId="109679DC" w:rsidR="000959C0" w:rsidRDefault="000959C0" w:rsidP="000959C0">
      <w:pPr>
        <w:pStyle w:val="Ttulo2"/>
        <w:numPr>
          <w:ilvl w:val="0"/>
          <w:numId w:val="0"/>
        </w:numPr>
        <w:rPr>
          <w:szCs w:val="24"/>
        </w:rPr>
      </w:pPr>
      <w:bookmarkStart w:id="34" w:name="_Toc144809997"/>
      <w:r w:rsidRPr="000959C0">
        <w:rPr>
          <w:szCs w:val="24"/>
        </w:rPr>
        <w:t>3.1 Diagrama de Classes</w:t>
      </w:r>
      <w:bookmarkEnd w:id="34"/>
    </w:p>
    <w:p w14:paraId="4B54ABB7" w14:textId="77777777" w:rsidR="008A0A45" w:rsidRDefault="008A0A45" w:rsidP="008A0A45">
      <w:r w:rsidRPr="00117B3D">
        <w:t>No livro "UML2: uma abordagem prática" de Guedes, o diagrama de classes é um elemento crucial na UML, desempenhando um papel essencial ao dar suporte a grande parte dos demais diagramas. Segundo a obra, esse diagrama é responsável por definir a estrutura das classes utilizadas pelo sistema, detalhando seus atributos, métodos e estabelecendo conexões entre elas. Nesta seção, apresentaremos o diagrama de classes do sistema, abrangendo a configuração da camada de negócios correspondente.</w:t>
      </w:r>
    </w:p>
    <w:p w14:paraId="1BC37DB3" w14:textId="77777777" w:rsidR="004C33F4" w:rsidRDefault="004C33F4" w:rsidP="008A0A45"/>
    <w:p w14:paraId="3B64DFAC" w14:textId="77777777" w:rsidR="004C33F4" w:rsidRDefault="004C33F4" w:rsidP="008A0A45"/>
    <w:p w14:paraId="2CDD59AD" w14:textId="77777777" w:rsidR="004C33F4" w:rsidRDefault="004C33F4" w:rsidP="008A0A45"/>
    <w:p w14:paraId="40F3B0B8" w14:textId="77777777" w:rsidR="004C33F4" w:rsidRDefault="004C33F4" w:rsidP="008A0A45"/>
    <w:p w14:paraId="30D8BA9C" w14:textId="77777777" w:rsidR="004C33F4" w:rsidRDefault="004C33F4" w:rsidP="008A0A45"/>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04B1D142" w14:textId="77777777" w:rsidR="004C33F4" w:rsidRDefault="004C33F4" w:rsidP="008A0A45"/>
    <w:p w14:paraId="2FBBC970" w14:textId="77777777" w:rsidR="004C33F4" w:rsidRDefault="004C33F4" w:rsidP="008A0A45"/>
    <w:p w14:paraId="6F4DFD25" w14:textId="77777777" w:rsidR="004C33F4" w:rsidRDefault="004C33F4" w:rsidP="008A0A45"/>
    <w:p w14:paraId="69A8D0CB" w14:textId="77777777" w:rsidR="004C33F4" w:rsidRDefault="004C33F4" w:rsidP="008A0A45"/>
    <w:p w14:paraId="310EA0CE" w14:textId="5C116C6C" w:rsidR="004C33F4" w:rsidRDefault="004C33F4" w:rsidP="008A0A45"/>
    <w:p w14:paraId="13B99A7C" w14:textId="77777777" w:rsidR="00D84871" w:rsidRDefault="00D84871" w:rsidP="004C33F4">
      <w:pPr>
        <w:ind w:firstLine="0"/>
        <w:rPr>
          <w:sz w:val="22"/>
          <w:szCs w:val="18"/>
        </w:rPr>
      </w:pPr>
      <w:r>
        <w:rPr>
          <w:noProof/>
        </w:rPr>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4C33F4">
        <w:rPr>
          <w:rStyle w:val="ui-provider"/>
          <w:b/>
          <w:bCs/>
        </w:rPr>
        <w:t>1</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51C8FE47" w:rsidR="008C298C" w:rsidRDefault="004024FD" w:rsidP="00F0385B">
      <w:pPr>
        <w:pStyle w:val="Ttulo2"/>
        <w:numPr>
          <w:ilvl w:val="0"/>
          <w:numId w:val="0"/>
        </w:numPr>
        <w:rPr>
          <w:szCs w:val="24"/>
        </w:rPr>
      </w:pPr>
      <w:bookmarkStart w:id="35" w:name="_Toc144809998"/>
      <w:r w:rsidRPr="00DF0DED">
        <w:rPr>
          <w:szCs w:val="24"/>
        </w:rPr>
        <w:t>3.</w:t>
      </w:r>
      <w:r w:rsidR="00BC263E" w:rsidRPr="00DF0DED">
        <w:rPr>
          <w:szCs w:val="24"/>
        </w:rPr>
        <w:t>2</w:t>
      </w:r>
      <w:r w:rsidRPr="00DF0DED">
        <w:rPr>
          <w:szCs w:val="24"/>
        </w:rPr>
        <w:t xml:space="preserve"> Dicionário de classes</w:t>
      </w:r>
      <w:bookmarkEnd w:id="35"/>
    </w:p>
    <w:p w14:paraId="726D0E11" w14:textId="2F7D3D1D" w:rsidR="004C33F4" w:rsidRPr="004C33F4" w:rsidRDefault="004C33F4" w:rsidP="004C33F4">
      <w:r>
        <w:t>Nesta subseção, serão apresentados os dicionários de classe, que desempenham um papel fundamental na identificação dos atributos e na definição de suas funções na regra de negócio do sistema desenvolvido.</w:t>
      </w:r>
    </w:p>
    <w:p w14:paraId="7BB158E5" w14:textId="179CD65B" w:rsidR="008C298C" w:rsidRPr="004C384A" w:rsidRDefault="007F7BA8" w:rsidP="00FC45F2">
      <w:r>
        <w:t xml:space="preserve">A classe </w:t>
      </w:r>
      <w:r w:rsidR="00FC45F2">
        <w:t>Aluno tem como objetivo definir quem é um possível candidato a vagas e novo estagiário da instituição</w:t>
      </w:r>
      <w:r w:rsidR="00F0385B">
        <w:t>.</w:t>
      </w:r>
    </w:p>
    <w:p w14:paraId="5DAC3CE1" w14:textId="77777777" w:rsidR="008C298C" w:rsidRPr="004C384A" w:rsidRDefault="008C298C" w:rsidP="008C298C">
      <w:pPr>
        <w:rPr>
          <w:rFonts w:ascii="Arial" w:hAnsi="Arial" w:cs="Arial"/>
          <w:color w:val="FF0000"/>
        </w:rPr>
      </w:pPr>
    </w:p>
    <w:p w14:paraId="33A86EF6" w14:textId="1B5E1614" w:rsidR="008C298C" w:rsidRPr="004C384A" w:rsidRDefault="008C298C" w:rsidP="00FC45F2">
      <w:pPr>
        <w:ind w:firstLine="0"/>
        <w:rPr>
          <w:rFonts w:ascii="Arial" w:hAnsi="Arial" w:cs="Arial"/>
          <w:color w:val="FF0000"/>
        </w:rPr>
      </w:pPr>
      <w:r w:rsidRPr="00FC45F2">
        <w:rPr>
          <w:b/>
        </w:rPr>
        <w:t>Quadro 1</w:t>
      </w:r>
      <w:r w:rsidRPr="00FC45F2">
        <w:rPr>
          <w:rFonts w:ascii="Arial" w:hAnsi="Arial" w:cs="Arial"/>
        </w:rPr>
        <w:t xml:space="preserve"> </w:t>
      </w:r>
      <w:r w:rsidR="00FC45F2" w:rsidRPr="00FC45F2">
        <w:t>— Descrição</w:t>
      </w:r>
      <w:r w:rsidRPr="00FC45F2">
        <w:t xml:space="preserve"> Classe </w:t>
      </w:r>
      <w:r w:rsidR="00FC45F2" w:rsidRPr="00FC45F2">
        <w:t>Aluno</w:t>
      </w:r>
    </w:p>
    <w:tbl>
      <w:tblPr>
        <w:tblStyle w:val="Tabelacomgrade"/>
        <w:tblW w:w="0" w:type="auto"/>
        <w:tblLook w:val="04A0" w:firstRow="1" w:lastRow="0" w:firstColumn="1" w:lastColumn="0" w:noHBand="0" w:noVBand="1"/>
      </w:tblPr>
      <w:tblGrid>
        <w:gridCol w:w="2986"/>
        <w:gridCol w:w="1974"/>
        <w:gridCol w:w="3901"/>
      </w:tblGrid>
      <w:tr w:rsidR="00FC45F2" w:rsidRPr="003E7F98" w14:paraId="6F77F084" w14:textId="77777777" w:rsidTr="00F0385B">
        <w:tc>
          <w:tcPr>
            <w:tcW w:w="2986" w:type="dxa"/>
          </w:tcPr>
          <w:p w14:paraId="447FD2E6" w14:textId="77777777" w:rsidR="00FC45F2" w:rsidRPr="003E7F98" w:rsidRDefault="00FC45F2" w:rsidP="00F0385B">
            <w:pPr>
              <w:ind w:firstLine="0"/>
            </w:pPr>
            <w:r w:rsidRPr="003E7F98">
              <w:t>Atributo</w:t>
            </w:r>
          </w:p>
        </w:tc>
        <w:tc>
          <w:tcPr>
            <w:tcW w:w="1974" w:type="dxa"/>
          </w:tcPr>
          <w:p w14:paraId="76CAA20F" w14:textId="77777777" w:rsidR="00FC45F2" w:rsidRPr="003E7F98" w:rsidRDefault="00FC45F2" w:rsidP="00F0385B">
            <w:pPr>
              <w:ind w:firstLine="0"/>
            </w:pPr>
            <w:r w:rsidRPr="003E7F98">
              <w:t>Tipo</w:t>
            </w:r>
          </w:p>
        </w:tc>
        <w:tc>
          <w:tcPr>
            <w:tcW w:w="3901" w:type="dxa"/>
          </w:tcPr>
          <w:p w14:paraId="56B817DA" w14:textId="77777777" w:rsidR="00FC45F2" w:rsidRPr="003E7F98" w:rsidRDefault="00FC45F2" w:rsidP="00F0385B">
            <w:pPr>
              <w:ind w:firstLine="0"/>
            </w:pPr>
            <w:r w:rsidRPr="003E7F98">
              <w:t>Descrição</w:t>
            </w:r>
          </w:p>
        </w:tc>
      </w:tr>
      <w:tr w:rsidR="00FC45F2" w:rsidRPr="003E7F98" w14:paraId="48BBBE28" w14:textId="77777777" w:rsidTr="00F0385B">
        <w:tc>
          <w:tcPr>
            <w:tcW w:w="2986" w:type="dxa"/>
          </w:tcPr>
          <w:p w14:paraId="6752EE7D" w14:textId="77777777" w:rsidR="00FC45F2" w:rsidRPr="00FC45F2" w:rsidRDefault="00FC45F2" w:rsidP="00FE0A69">
            <w:pPr>
              <w:ind w:firstLine="0"/>
              <w:rPr>
                <w:color w:val="000000" w:themeColor="text1"/>
              </w:rPr>
            </w:pPr>
            <w:r w:rsidRPr="00FC45F2">
              <w:rPr>
                <w:color w:val="000000" w:themeColor="text1"/>
              </w:rPr>
              <w:t>idAluno</w:t>
            </w:r>
          </w:p>
        </w:tc>
        <w:tc>
          <w:tcPr>
            <w:tcW w:w="1974" w:type="dxa"/>
          </w:tcPr>
          <w:p w14:paraId="73941908" w14:textId="77777777" w:rsidR="00FC45F2" w:rsidRPr="00FC45F2" w:rsidRDefault="00FC45F2" w:rsidP="00FE0A69">
            <w:pPr>
              <w:ind w:firstLine="0"/>
              <w:rPr>
                <w:color w:val="000000" w:themeColor="text1"/>
              </w:rPr>
            </w:pPr>
            <w:r w:rsidRPr="00FC45F2">
              <w:rPr>
                <w:color w:val="000000" w:themeColor="text1"/>
              </w:rPr>
              <w:t>Integer</w:t>
            </w:r>
          </w:p>
        </w:tc>
        <w:tc>
          <w:tcPr>
            <w:tcW w:w="3901" w:type="dxa"/>
          </w:tcPr>
          <w:p w14:paraId="13915021" w14:textId="77777777" w:rsidR="00FC45F2" w:rsidRPr="00FC45F2" w:rsidRDefault="00FC45F2" w:rsidP="00FE0A69">
            <w:pPr>
              <w:ind w:firstLine="0"/>
              <w:rPr>
                <w:color w:val="000000" w:themeColor="text1"/>
              </w:rPr>
            </w:pPr>
            <w:r w:rsidRPr="00FC45F2">
              <w:rPr>
                <w:color w:val="000000" w:themeColor="text1"/>
              </w:rPr>
              <w:t>Utilizado para localizar o aluno dentro do sistema</w:t>
            </w:r>
          </w:p>
        </w:tc>
      </w:tr>
      <w:tr w:rsidR="00FC45F2" w:rsidRPr="003E7F98" w14:paraId="1AD7ECA8" w14:textId="77777777" w:rsidTr="00F0385B">
        <w:tc>
          <w:tcPr>
            <w:tcW w:w="2986" w:type="dxa"/>
          </w:tcPr>
          <w:p w14:paraId="657AD8E6" w14:textId="77777777" w:rsidR="00FC45F2" w:rsidRPr="003E7F98" w:rsidRDefault="00FC45F2" w:rsidP="00FC45F2">
            <w:pPr>
              <w:ind w:firstLine="0"/>
            </w:pPr>
            <w:r w:rsidRPr="003E7F98">
              <w:t>NomeAluno</w:t>
            </w:r>
          </w:p>
        </w:tc>
        <w:tc>
          <w:tcPr>
            <w:tcW w:w="1974" w:type="dxa"/>
          </w:tcPr>
          <w:p w14:paraId="34DFDDA0" w14:textId="77777777" w:rsidR="00FC45F2" w:rsidRPr="003E7F98" w:rsidRDefault="00FC45F2" w:rsidP="00FC45F2">
            <w:pPr>
              <w:ind w:firstLine="0"/>
            </w:pPr>
            <w:r w:rsidRPr="003E7F98">
              <w:t xml:space="preserve">String </w:t>
            </w:r>
          </w:p>
        </w:tc>
        <w:tc>
          <w:tcPr>
            <w:tcW w:w="3901" w:type="dxa"/>
          </w:tcPr>
          <w:p w14:paraId="0B461673" w14:textId="77777777" w:rsidR="00FC45F2" w:rsidRPr="003E7F98" w:rsidRDefault="00FC45F2" w:rsidP="00FC45F2">
            <w:pPr>
              <w:ind w:firstLine="0"/>
            </w:pPr>
            <w:r w:rsidRPr="003E7F98">
              <w:t>Nomeia os usuários do sistema</w:t>
            </w:r>
          </w:p>
        </w:tc>
      </w:tr>
      <w:tr w:rsidR="00FC45F2" w:rsidRPr="003E7F98" w14:paraId="16AB6CD1" w14:textId="77777777" w:rsidTr="00F0385B">
        <w:tc>
          <w:tcPr>
            <w:tcW w:w="2986" w:type="dxa"/>
          </w:tcPr>
          <w:p w14:paraId="689EA951" w14:textId="77777777" w:rsidR="00FC45F2" w:rsidRPr="003E7F98" w:rsidRDefault="00FC45F2" w:rsidP="00FC45F2">
            <w:pPr>
              <w:ind w:firstLine="0"/>
            </w:pPr>
            <w:r w:rsidRPr="003E7F98">
              <w:t xml:space="preserve">Idade </w:t>
            </w:r>
          </w:p>
        </w:tc>
        <w:tc>
          <w:tcPr>
            <w:tcW w:w="1974" w:type="dxa"/>
          </w:tcPr>
          <w:p w14:paraId="29D282C9" w14:textId="77777777" w:rsidR="00FC45F2" w:rsidRPr="003E7F98" w:rsidRDefault="00FC45F2" w:rsidP="00FC45F2">
            <w:pPr>
              <w:ind w:firstLine="0"/>
            </w:pPr>
            <w:r w:rsidRPr="003E7F98">
              <w:t>Integer</w:t>
            </w:r>
          </w:p>
        </w:tc>
        <w:tc>
          <w:tcPr>
            <w:tcW w:w="3901" w:type="dxa"/>
          </w:tcPr>
          <w:p w14:paraId="0BF02440" w14:textId="77777777" w:rsidR="00FC45F2" w:rsidRPr="003E7F98" w:rsidRDefault="00FC45F2" w:rsidP="00FC45F2">
            <w:pPr>
              <w:ind w:firstLine="0"/>
            </w:pPr>
            <w:r w:rsidRPr="003E7F98">
              <w:t>Informa a idade dos usuários</w:t>
            </w:r>
          </w:p>
        </w:tc>
      </w:tr>
      <w:tr w:rsidR="00FC45F2" w:rsidRPr="003E7F98" w14:paraId="17B7A3EC" w14:textId="77777777" w:rsidTr="00F0385B">
        <w:tc>
          <w:tcPr>
            <w:tcW w:w="2986" w:type="dxa"/>
          </w:tcPr>
          <w:p w14:paraId="497A3EEE" w14:textId="583FD47A" w:rsidR="00FC45F2" w:rsidRPr="003E7F98" w:rsidRDefault="00FC45F2" w:rsidP="00FC45F2">
            <w:pPr>
              <w:ind w:firstLine="0"/>
            </w:pPr>
            <w:r w:rsidRPr="003E7F98">
              <w:t>R</w:t>
            </w:r>
            <w:r w:rsidR="00F0385B">
              <w:t>G</w:t>
            </w:r>
          </w:p>
        </w:tc>
        <w:tc>
          <w:tcPr>
            <w:tcW w:w="1974" w:type="dxa"/>
          </w:tcPr>
          <w:p w14:paraId="71CD025B" w14:textId="77777777" w:rsidR="00FC45F2" w:rsidRPr="003E7F98" w:rsidRDefault="00FC45F2" w:rsidP="00FC45F2">
            <w:pPr>
              <w:ind w:firstLine="0"/>
            </w:pPr>
            <w:r w:rsidRPr="003E7F98">
              <w:t>String</w:t>
            </w:r>
          </w:p>
        </w:tc>
        <w:tc>
          <w:tcPr>
            <w:tcW w:w="3901" w:type="dxa"/>
          </w:tcPr>
          <w:p w14:paraId="60E04B5A" w14:textId="77777777" w:rsidR="00FC45F2" w:rsidRPr="003E7F98" w:rsidRDefault="00FC45F2" w:rsidP="00FC45F2">
            <w:pPr>
              <w:ind w:firstLine="0"/>
            </w:pPr>
            <w:r w:rsidRPr="003E7F98">
              <w:t xml:space="preserve">Registro geral dos usuários </w:t>
            </w:r>
          </w:p>
        </w:tc>
      </w:tr>
      <w:tr w:rsidR="00FC45F2" w:rsidRPr="003E7F98" w14:paraId="20A3E957" w14:textId="77777777" w:rsidTr="00F0385B">
        <w:tc>
          <w:tcPr>
            <w:tcW w:w="2986" w:type="dxa"/>
          </w:tcPr>
          <w:p w14:paraId="7B18619C" w14:textId="77777777" w:rsidR="00FC45F2" w:rsidRPr="003E7F98" w:rsidRDefault="00FC45F2" w:rsidP="00FC45F2">
            <w:pPr>
              <w:ind w:firstLine="0"/>
            </w:pPr>
            <w:proofErr w:type="spellStart"/>
            <w:r w:rsidRPr="003E7F98">
              <w:t>StatusAluno</w:t>
            </w:r>
            <w:proofErr w:type="spellEnd"/>
          </w:p>
        </w:tc>
        <w:tc>
          <w:tcPr>
            <w:tcW w:w="1974" w:type="dxa"/>
          </w:tcPr>
          <w:p w14:paraId="71658572" w14:textId="77777777" w:rsidR="00FC45F2" w:rsidRPr="003E7F98" w:rsidRDefault="00FC45F2" w:rsidP="00FC45F2">
            <w:pPr>
              <w:ind w:firstLine="0"/>
            </w:pPr>
            <w:r w:rsidRPr="003E7F98">
              <w:t>Boolean</w:t>
            </w:r>
          </w:p>
        </w:tc>
        <w:tc>
          <w:tcPr>
            <w:tcW w:w="3901" w:type="dxa"/>
          </w:tcPr>
          <w:p w14:paraId="5EBD5648" w14:textId="77777777" w:rsidR="00FC45F2" w:rsidRPr="003E7F98" w:rsidRDefault="00FC45F2" w:rsidP="00FC45F2">
            <w:pPr>
              <w:ind w:firstLine="0"/>
            </w:pPr>
            <w:r w:rsidRPr="003E7F98">
              <w:t>Determina e informa qual o cargo do aluno a qual etapa esta da contratação</w:t>
            </w:r>
          </w:p>
        </w:tc>
      </w:tr>
      <w:tr w:rsidR="00FC45F2" w:rsidRPr="003E7F98" w14:paraId="66FFDB0A" w14:textId="77777777" w:rsidTr="00F0385B">
        <w:tc>
          <w:tcPr>
            <w:tcW w:w="2986" w:type="dxa"/>
          </w:tcPr>
          <w:p w14:paraId="4B3B78A2" w14:textId="77777777" w:rsidR="00FC45F2" w:rsidRPr="003E7F98" w:rsidRDefault="00FC45F2" w:rsidP="00FC45F2">
            <w:pPr>
              <w:ind w:firstLine="0"/>
            </w:pPr>
            <w:r w:rsidRPr="003E7F98">
              <w:t>NumeroMatricula</w:t>
            </w:r>
          </w:p>
        </w:tc>
        <w:tc>
          <w:tcPr>
            <w:tcW w:w="1974" w:type="dxa"/>
          </w:tcPr>
          <w:p w14:paraId="438FCA60" w14:textId="77777777" w:rsidR="00FC45F2" w:rsidRPr="003E7F98" w:rsidRDefault="00FC45F2" w:rsidP="00FC45F2">
            <w:pPr>
              <w:ind w:firstLine="0"/>
            </w:pPr>
            <w:r w:rsidRPr="003E7F98">
              <w:t>String</w:t>
            </w:r>
          </w:p>
        </w:tc>
        <w:tc>
          <w:tcPr>
            <w:tcW w:w="3901" w:type="dxa"/>
          </w:tcPr>
          <w:p w14:paraId="7E539173" w14:textId="64D60EB0" w:rsidR="00FC45F2" w:rsidRPr="003E7F98" w:rsidRDefault="00FC45F2" w:rsidP="00FC45F2">
            <w:pPr>
              <w:ind w:firstLine="0"/>
            </w:pPr>
            <w:r w:rsidRPr="003E7F98">
              <w:t xml:space="preserve">Ordena e numera as matrículas </w:t>
            </w:r>
          </w:p>
        </w:tc>
      </w:tr>
      <w:tr w:rsidR="00FC45F2" w:rsidRPr="003E7F98" w14:paraId="054E61A7" w14:textId="77777777" w:rsidTr="00F0385B">
        <w:tc>
          <w:tcPr>
            <w:tcW w:w="2986" w:type="dxa"/>
          </w:tcPr>
          <w:p w14:paraId="00830EFD" w14:textId="77777777" w:rsidR="00FC45F2" w:rsidRPr="003E7F98" w:rsidRDefault="00FC45F2" w:rsidP="00FC45F2">
            <w:pPr>
              <w:ind w:firstLine="0"/>
            </w:pPr>
            <w:r w:rsidRPr="003E7F98">
              <w:t>AreaInteresse</w:t>
            </w:r>
          </w:p>
        </w:tc>
        <w:tc>
          <w:tcPr>
            <w:tcW w:w="1974" w:type="dxa"/>
          </w:tcPr>
          <w:p w14:paraId="3EE2B928" w14:textId="77777777" w:rsidR="00FC45F2" w:rsidRPr="003E7F98" w:rsidRDefault="00FC45F2" w:rsidP="00FC45F2">
            <w:pPr>
              <w:ind w:firstLine="0"/>
            </w:pPr>
            <w:r w:rsidRPr="003E7F98">
              <w:t>String</w:t>
            </w:r>
          </w:p>
        </w:tc>
        <w:tc>
          <w:tcPr>
            <w:tcW w:w="3901" w:type="dxa"/>
          </w:tcPr>
          <w:p w14:paraId="1AE604AF" w14:textId="7FA8379D" w:rsidR="00FC45F2" w:rsidRPr="003E7F98" w:rsidRDefault="00FC45F2" w:rsidP="00FC45F2">
            <w:pPr>
              <w:ind w:firstLine="0"/>
            </w:pPr>
            <w:r w:rsidRPr="003E7F98">
              <w:t xml:space="preserve">Determina qual área o estagiário </w:t>
            </w:r>
            <w:r>
              <w:t>tem interesse em</w:t>
            </w:r>
            <w:r w:rsidRPr="003E7F98">
              <w:t xml:space="preserve"> atuar </w:t>
            </w:r>
          </w:p>
        </w:tc>
      </w:tr>
      <w:tr w:rsidR="00FC45F2" w:rsidRPr="003E7F98" w14:paraId="13848044" w14:textId="77777777" w:rsidTr="00F0385B">
        <w:tc>
          <w:tcPr>
            <w:tcW w:w="2986" w:type="dxa"/>
          </w:tcPr>
          <w:p w14:paraId="2B05005D" w14:textId="77777777" w:rsidR="00FC45F2" w:rsidRPr="003E7F98" w:rsidRDefault="00FC45F2" w:rsidP="00FC45F2">
            <w:pPr>
              <w:ind w:firstLine="0"/>
            </w:pPr>
            <w:r w:rsidRPr="003E7F98">
              <w:t>Habilidades</w:t>
            </w:r>
          </w:p>
        </w:tc>
        <w:tc>
          <w:tcPr>
            <w:tcW w:w="1974" w:type="dxa"/>
          </w:tcPr>
          <w:p w14:paraId="79EBA834" w14:textId="77777777" w:rsidR="00FC45F2" w:rsidRPr="003E7F98" w:rsidRDefault="00FC45F2" w:rsidP="00FC45F2">
            <w:pPr>
              <w:ind w:firstLine="0"/>
            </w:pPr>
            <w:r w:rsidRPr="003E7F98">
              <w:t xml:space="preserve">String </w:t>
            </w:r>
          </w:p>
        </w:tc>
        <w:tc>
          <w:tcPr>
            <w:tcW w:w="3901" w:type="dxa"/>
          </w:tcPr>
          <w:p w14:paraId="60A0CA79" w14:textId="77777777" w:rsidR="00FC45F2" w:rsidRPr="003E7F98" w:rsidRDefault="00FC45F2" w:rsidP="00FC45F2">
            <w:pPr>
              <w:ind w:firstLine="0"/>
            </w:pPr>
            <w:r w:rsidRPr="003E7F98">
              <w:t>É informado quais são as habilidades que o usuário pode oferecer</w:t>
            </w:r>
          </w:p>
        </w:tc>
      </w:tr>
      <w:tr w:rsidR="00FC45F2" w:rsidRPr="003E7F98" w14:paraId="79A4F3FB" w14:textId="77777777" w:rsidTr="00F0385B">
        <w:tc>
          <w:tcPr>
            <w:tcW w:w="2986" w:type="dxa"/>
          </w:tcPr>
          <w:p w14:paraId="5D39714A" w14:textId="77777777" w:rsidR="00FC45F2" w:rsidRPr="003E7F98" w:rsidRDefault="00FC45F2" w:rsidP="00FC45F2">
            <w:pPr>
              <w:ind w:firstLine="0"/>
            </w:pPr>
            <w:r w:rsidRPr="003E7F98">
              <w:t xml:space="preserve">Experiencias </w:t>
            </w:r>
          </w:p>
        </w:tc>
        <w:tc>
          <w:tcPr>
            <w:tcW w:w="1974" w:type="dxa"/>
          </w:tcPr>
          <w:p w14:paraId="7FBC13BF" w14:textId="77777777" w:rsidR="00FC45F2" w:rsidRPr="003E7F98" w:rsidRDefault="00FC45F2" w:rsidP="00FC45F2">
            <w:pPr>
              <w:ind w:firstLine="0"/>
            </w:pPr>
            <w:r w:rsidRPr="003E7F98">
              <w:t>String</w:t>
            </w:r>
          </w:p>
        </w:tc>
        <w:tc>
          <w:tcPr>
            <w:tcW w:w="3901" w:type="dxa"/>
          </w:tcPr>
          <w:p w14:paraId="6D4E8DDB" w14:textId="77777777" w:rsidR="00FC45F2" w:rsidRPr="003E7F98" w:rsidRDefault="00FC45F2" w:rsidP="00FC45F2">
            <w:pPr>
              <w:ind w:firstLine="0"/>
            </w:pPr>
            <w:r w:rsidRPr="003E7F98">
              <w:t xml:space="preserve">Informa quais foram as experiencia que o usuário possui </w:t>
            </w:r>
          </w:p>
        </w:tc>
      </w:tr>
      <w:tr w:rsidR="00FC45F2" w:rsidRPr="003E7F98" w14:paraId="6BD986D0" w14:textId="77777777" w:rsidTr="00F0385B">
        <w:tc>
          <w:tcPr>
            <w:tcW w:w="2986" w:type="dxa"/>
          </w:tcPr>
          <w:p w14:paraId="4830D3E7" w14:textId="77777777" w:rsidR="00FC45F2" w:rsidRPr="003E7F98" w:rsidRDefault="00FC45F2" w:rsidP="00FC45F2">
            <w:pPr>
              <w:ind w:firstLine="0"/>
            </w:pPr>
            <w:r w:rsidRPr="003E7F98">
              <w:t>DisponibilidadesHorários</w:t>
            </w:r>
          </w:p>
        </w:tc>
        <w:tc>
          <w:tcPr>
            <w:tcW w:w="1974" w:type="dxa"/>
          </w:tcPr>
          <w:p w14:paraId="143E182B" w14:textId="77777777" w:rsidR="00FC45F2" w:rsidRPr="003E7F98" w:rsidRDefault="00FC45F2" w:rsidP="00FC45F2">
            <w:pPr>
              <w:ind w:firstLine="0"/>
            </w:pPr>
            <w:r w:rsidRPr="003E7F98">
              <w:t>String</w:t>
            </w:r>
          </w:p>
        </w:tc>
        <w:tc>
          <w:tcPr>
            <w:tcW w:w="3901" w:type="dxa"/>
          </w:tcPr>
          <w:p w14:paraId="2D31D588" w14:textId="77777777" w:rsidR="00FC45F2" w:rsidRPr="003E7F98" w:rsidRDefault="00FC45F2" w:rsidP="00FC45F2">
            <w:pPr>
              <w:ind w:firstLine="0"/>
            </w:pPr>
            <w:r w:rsidRPr="003E7F98">
              <w:t>Quais os horários o usuário tem disponível</w:t>
            </w:r>
          </w:p>
        </w:tc>
      </w:tr>
      <w:tr w:rsidR="00FC45F2" w:rsidRPr="003E7F98" w14:paraId="62899B99" w14:textId="77777777" w:rsidTr="00F0385B">
        <w:tc>
          <w:tcPr>
            <w:tcW w:w="2986" w:type="dxa"/>
          </w:tcPr>
          <w:p w14:paraId="1315D38C" w14:textId="77777777" w:rsidR="00FC45F2" w:rsidRPr="003E7F98" w:rsidRDefault="00FC45F2" w:rsidP="00FC45F2">
            <w:pPr>
              <w:ind w:firstLine="0"/>
            </w:pPr>
            <w:r w:rsidRPr="003E7F98">
              <w:t>Currículo</w:t>
            </w:r>
          </w:p>
        </w:tc>
        <w:tc>
          <w:tcPr>
            <w:tcW w:w="1974" w:type="dxa"/>
          </w:tcPr>
          <w:p w14:paraId="4761709C" w14:textId="77777777" w:rsidR="00FC45F2" w:rsidRPr="003E7F98" w:rsidRDefault="00FC45F2" w:rsidP="00FC45F2">
            <w:pPr>
              <w:ind w:firstLine="0"/>
            </w:pPr>
            <w:r w:rsidRPr="003E7F98">
              <w:t>String</w:t>
            </w:r>
          </w:p>
        </w:tc>
        <w:tc>
          <w:tcPr>
            <w:tcW w:w="3901" w:type="dxa"/>
          </w:tcPr>
          <w:p w14:paraId="0029E6D8" w14:textId="77777777" w:rsidR="00FC45F2" w:rsidRPr="003E7F98" w:rsidRDefault="00FC45F2" w:rsidP="00FC45F2">
            <w:pPr>
              <w:ind w:firstLine="0"/>
            </w:pPr>
            <w:r w:rsidRPr="003E7F98">
              <w:t>É apresentado o currículo do usuário</w:t>
            </w:r>
          </w:p>
        </w:tc>
      </w:tr>
      <w:tr w:rsidR="007F7BA8" w:rsidRPr="003E7F98" w14:paraId="55E134B9" w14:textId="77777777" w:rsidTr="00F0385B">
        <w:tc>
          <w:tcPr>
            <w:tcW w:w="2986" w:type="dxa"/>
          </w:tcPr>
          <w:p w14:paraId="3624893D" w14:textId="77777777" w:rsidR="007F7BA8" w:rsidRPr="003E7F98" w:rsidRDefault="007F7BA8" w:rsidP="007F7BA8">
            <w:pPr>
              <w:ind w:firstLine="0"/>
            </w:pPr>
            <w:r w:rsidRPr="003E7F98">
              <w:t>C</w:t>
            </w:r>
            <w:r>
              <w:t>PF</w:t>
            </w:r>
          </w:p>
        </w:tc>
        <w:tc>
          <w:tcPr>
            <w:tcW w:w="1974" w:type="dxa"/>
          </w:tcPr>
          <w:p w14:paraId="32B1B357" w14:textId="77777777" w:rsidR="007F7BA8" w:rsidRPr="003E7F98" w:rsidRDefault="007F7BA8" w:rsidP="007F7BA8">
            <w:pPr>
              <w:ind w:firstLine="0"/>
            </w:pPr>
            <w:r w:rsidRPr="003E7F98">
              <w:t>String</w:t>
            </w:r>
          </w:p>
        </w:tc>
        <w:tc>
          <w:tcPr>
            <w:tcW w:w="3901" w:type="dxa"/>
          </w:tcPr>
          <w:p w14:paraId="6639E3B3" w14:textId="77777777" w:rsidR="007F7BA8" w:rsidRPr="003E7F98" w:rsidRDefault="007F7BA8" w:rsidP="007F7BA8">
            <w:pPr>
              <w:ind w:firstLine="0"/>
            </w:pPr>
            <w:r w:rsidRPr="003E7F98">
              <w:t>É o cadastro de pessoa física</w:t>
            </w:r>
          </w:p>
        </w:tc>
      </w:tr>
      <w:tr w:rsidR="00FC45F2" w:rsidRPr="003E7F98" w14:paraId="456FA018" w14:textId="77777777" w:rsidTr="00F0385B">
        <w:tc>
          <w:tcPr>
            <w:tcW w:w="2986" w:type="dxa"/>
          </w:tcPr>
          <w:p w14:paraId="23E044C5" w14:textId="77777777" w:rsidR="00FC45F2" w:rsidRPr="003E7F98" w:rsidRDefault="00FC45F2" w:rsidP="00F0385B">
            <w:pPr>
              <w:ind w:firstLine="0"/>
            </w:pPr>
            <w:r w:rsidRPr="003E7F98">
              <w:t xml:space="preserve">DataNacimento </w:t>
            </w:r>
          </w:p>
        </w:tc>
        <w:tc>
          <w:tcPr>
            <w:tcW w:w="1974" w:type="dxa"/>
          </w:tcPr>
          <w:p w14:paraId="39329901" w14:textId="77777777" w:rsidR="00FC45F2" w:rsidRPr="003E7F98" w:rsidRDefault="00FC45F2" w:rsidP="00F0385B">
            <w:pPr>
              <w:ind w:firstLine="0"/>
            </w:pPr>
            <w:r w:rsidRPr="003E7F98">
              <w:t>dateTime</w:t>
            </w:r>
          </w:p>
        </w:tc>
        <w:tc>
          <w:tcPr>
            <w:tcW w:w="3901" w:type="dxa"/>
          </w:tcPr>
          <w:p w14:paraId="43A5A9CB" w14:textId="77777777" w:rsidR="00FC45F2" w:rsidRPr="003E7F98" w:rsidRDefault="00FC45F2" w:rsidP="00F0385B">
            <w:pPr>
              <w:ind w:firstLine="0"/>
            </w:pPr>
            <w:r w:rsidRPr="003E7F98">
              <w:t>É informado a data de nascimento do usuário</w:t>
            </w:r>
          </w:p>
        </w:tc>
      </w:tr>
      <w:tr w:rsidR="00FC45F2" w:rsidRPr="003E7F98" w14:paraId="4BEB2580" w14:textId="77777777" w:rsidTr="00F0385B">
        <w:tc>
          <w:tcPr>
            <w:tcW w:w="2986" w:type="dxa"/>
          </w:tcPr>
          <w:p w14:paraId="665DA045" w14:textId="77777777" w:rsidR="00FC45F2" w:rsidRPr="003E7F98" w:rsidRDefault="00FC45F2" w:rsidP="00F0385B">
            <w:pPr>
              <w:ind w:firstLine="0"/>
            </w:pPr>
            <w:r w:rsidRPr="003E7F98">
              <w:t>NivelEscolaridade</w:t>
            </w:r>
          </w:p>
        </w:tc>
        <w:tc>
          <w:tcPr>
            <w:tcW w:w="1974" w:type="dxa"/>
          </w:tcPr>
          <w:p w14:paraId="30DA51F5" w14:textId="77777777" w:rsidR="00FC45F2" w:rsidRPr="003E7F98" w:rsidRDefault="00FC45F2" w:rsidP="00F0385B">
            <w:pPr>
              <w:ind w:firstLine="0"/>
            </w:pPr>
            <w:r w:rsidRPr="003E7F98">
              <w:t>String</w:t>
            </w:r>
          </w:p>
        </w:tc>
        <w:tc>
          <w:tcPr>
            <w:tcW w:w="3901" w:type="dxa"/>
          </w:tcPr>
          <w:p w14:paraId="4286E425" w14:textId="77777777" w:rsidR="00FC45F2" w:rsidRPr="003E7F98" w:rsidRDefault="00FC45F2" w:rsidP="00F0385B">
            <w:pPr>
              <w:ind w:firstLine="0"/>
            </w:pPr>
            <w:r w:rsidRPr="003E7F98">
              <w:t>Informa qual o nível de escolaridade do usuário</w:t>
            </w:r>
          </w:p>
        </w:tc>
      </w:tr>
      <w:tr w:rsidR="00FC45F2" w:rsidRPr="003E7F98" w14:paraId="768BF110" w14:textId="77777777" w:rsidTr="00F0385B">
        <w:tc>
          <w:tcPr>
            <w:tcW w:w="2986" w:type="dxa"/>
          </w:tcPr>
          <w:p w14:paraId="170A72F9" w14:textId="77777777" w:rsidR="00FC45F2" w:rsidRPr="003E7F98" w:rsidRDefault="00FC45F2" w:rsidP="00F0385B">
            <w:pPr>
              <w:ind w:firstLine="0"/>
            </w:pPr>
            <w:r w:rsidRPr="003E7F98">
              <w:lastRenderedPageBreak/>
              <w:t>Telefone</w:t>
            </w:r>
          </w:p>
        </w:tc>
        <w:tc>
          <w:tcPr>
            <w:tcW w:w="1974" w:type="dxa"/>
          </w:tcPr>
          <w:p w14:paraId="06E97B46" w14:textId="77777777" w:rsidR="00FC45F2" w:rsidRPr="003E7F98" w:rsidRDefault="00FC45F2" w:rsidP="00F0385B">
            <w:pPr>
              <w:ind w:firstLine="0"/>
            </w:pPr>
            <w:r w:rsidRPr="003E7F98">
              <w:t>String</w:t>
            </w:r>
          </w:p>
        </w:tc>
        <w:tc>
          <w:tcPr>
            <w:tcW w:w="3901" w:type="dxa"/>
          </w:tcPr>
          <w:p w14:paraId="462AE47A" w14:textId="77777777" w:rsidR="00FC45F2" w:rsidRPr="003E7F98" w:rsidRDefault="00FC45F2" w:rsidP="00F0385B">
            <w:pPr>
              <w:ind w:firstLine="0"/>
            </w:pPr>
            <w:r w:rsidRPr="003E7F98">
              <w:t>Mostra o telefone do usuário</w:t>
            </w:r>
          </w:p>
        </w:tc>
      </w:tr>
      <w:tr w:rsidR="00FC45F2" w:rsidRPr="003E7F98" w14:paraId="041943BC" w14:textId="77777777" w:rsidTr="00F0385B">
        <w:tc>
          <w:tcPr>
            <w:tcW w:w="2986" w:type="dxa"/>
          </w:tcPr>
          <w:p w14:paraId="71ABDD5C" w14:textId="77777777" w:rsidR="00FC45F2" w:rsidRPr="003E7F98" w:rsidRDefault="00FC45F2" w:rsidP="00F0385B">
            <w:pPr>
              <w:ind w:firstLine="0"/>
            </w:pPr>
            <w:r w:rsidRPr="003E7F98">
              <w:t>E-mail</w:t>
            </w:r>
          </w:p>
        </w:tc>
        <w:tc>
          <w:tcPr>
            <w:tcW w:w="1974" w:type="dxa"/>
          </w:tcPr>
          <w:p w14:paraId="6957F7A6" w14:textId="77777777" w:rsidR="00FC45F2" w:rsidRPr="003E7F98" w:rsidRDefault="00FC45F2" w:rsidP="00F0385B">
            <w:pPr>
              <w:ind w:firstLine="0"/>
            </w:pPr>
            <w:r w:rsidRPr="003E7F98">
              <w:t>String</w:t>
            </w:r>
          </w:p>
        </w:tc>
        <w:tc>
          <w:tcPr>
            <w:tcW w:w="3901" w:type="dxa"/>
          </w:tcPr>
          <w:p w14:paraId="6EC4846D" w14:textId="77777777" w:rsidR="00FC45F2" w:rsidRPr="003E7F98" w:rsidRDefault="00FC45F2" w:rsidP="00F0385B">
            <w:pPr>
              <w:ind w:firstLine="0"/>
            </w:pPr>
            <w:r w:rsidRPr="003E7F98">
              <w:t>E-mail do usuário</w:t>
            </w:r>
          </w:p>
        </w:tc>
      </w:tr>
      <w:tr w:rsidR="00FC45F2" w:rsidRPr="003E7F98" w14:paraId="6B7F8593" w14:textId="77777777" w:rsidTr="00F0385B">
        <w:tc>
          <w:tcPr>
            <w:tcW w:w="2986" w:type="dxa"/>
          </w:tcPr>
          <w:p w14:paraId="584839C5" w14:textId="77777777" w:rsidR="00FC45F2" w:rsidRPr="003E7F98" w:rsidRDefault="00FC45F2" w:rsidP="00F0385B">
            <w:pPr>
              <w:ind w:firstLine="0"/>
            </w:pPr>
            <w:r w:rsidRPr="003E7F98">
              <w:t>Endereço</w:t>
            </w:r>
          </w:p>
        </w:tc>
        <w:tc>
          <w:tcPr>
            <w:tcW w:w="1974" w:type="dxa"/>
          </w:tcPr>
          <w:p w14:paraId="65DD166D" w14:textId="77777777" w:rsidR="00FC45F2" w:rsidRPr="003E7F98" w:rsidRDefault="00FC45F2" w:rsidP="00F0385B">
            <w:pPr>
              <w:ind w:firstLine="0"/>
            </w:pPr>
            <w:r w:rsidRPr="003E7F98">
              <w:t>String</w:t>
            </w:r>
          </w:p>
        </w:tc>
        <w:tc>
          <w:tcPr>
            <w:tcW w:w="3901" w:type="dxa"/>
          </w:tcPr>
          <w:p w14:paraId="6DB247F5" w14:textId="77777777" w:rsidR="00FC45F2" w:rsidRPr="003E7F98" w:rsidRDefault="00FC45F2" w:rsidP="00F0385B">
            <w:pPr>
              <w:ind w:firstLine="0"/>
            </w:pPr>
            <w:r w:rsidRPr="003E7F98">
              <w:t>Informa o endereço do aluno</w:t>
            </w:r>
          </w:p>
        </w:tc>
      </w:tr>
      <w:tr w:rsidR="00FC45F2" w:rsidRPr="003E7F98" w14:paraId="227D349D" w14:textId="77777777" w:rsidTr="00F0385B">
        <w:tc>
          <w:tcPr>
            <w:tcW w:w="2986" w:type="dxa"/>
          </w:tcPr>
          <w:p w14:paraId="1634571C" w14:textId="77777777" w:rsidR="00FC45F2" w:rsidRPr="003E7F98" w:rsidRDefault="00FC45F2" w:rsidP="00F0385B">
            <w:pPr>
              <w:ind w:firstLine="0"/>
            </w:pPr>
            <w:r w:rsidRPr="003E7F98">
              <w:t>Gênero</w:t>
            </w:r>
          </w:p>
        </w:tc>
        <w:tc>
          <w:tcPr>
            <w:tcW w:w="1974" w:type="dxa"/>
          </w:tcPr>
          <w:p w14:paraId="70FE86A4" w14:textId="77777777" w:rsidR="00FC45F2" w:rsidRPr="003E7F98" w:rsidRDefault="00FC45F2" w:rsidP="00F0385B">
            <w:pPr>
              <w:ind w:firstLine="0"/>
            </w:pPr>
            <w:r w:rsidRPr="003E7F98">
              <w:t>String</w:t>
            </w:r>
          </w:p>
        </w:tc>
        <w:tc>
          <w:tcPr>
            <w:tcW w:w="3901" w:type="dxa"/>
          </w:tcPr>
          <w:p w14:paraId="6F8027A1" w14:textId="77777777" w:rsidR="00FC45F2" w:rsidRPr="003E7F98" w:rsidRDefault="00FC45F2" w:rsidP="00F0385B">
            <w:pPr>
              <w:ind w:firstLine="0"/>
            </w:pPr>
            <w:r w:rsidRPr="003E7F98">
              <w:t>Especifica o gênero do usuário</w:t>
            </w:r>
          </w:p>
        </w:tc>
      </w:tr>
      <w:tr w:rsidR="00FC45F2" w:rsidRPr="003E7F98" w14:paraId="227C83C2" w14:textId="77777777" w:rsidTr="00F0385B">
        <w:tc>
          <w:tcPr>
            <w:tcW w:w="2986" w:type="dxa"/>
          </w:tcPr>
          <w:p w14:paraId="38583EE1" w14:textId="77777777" w:rsidR="00FC45F2" w:rsidRPr="003E7F98" w:rsidRDefault="00FC45F2" w:rsidP="00F0385B">
            <w:pPr>
              <w:ind w:firstLine="0"/>
            </w:pPr>
            <w:r w:rsidRPr="003E7F98">
              <w:t>Bairro</w:t>
            </w:r>
          </w:p>
        </w:tc>
        <w:tc>
          <w:tcPr>
            <w:tcW w:w="1974" w:type="dxa"/>
          </w:tcPr>
          <w:p w14:paraId="2C712165" w14:textId="77777777" w:rsidR="00FC45F2" w:rsidRPr="003E7F98" w:rsidRDefault="00FC45F2" w:rsidP="00F0385B">
            <w:pPr>
              <w:ind w:firstLine="0"/>
            </w:pPr>
            <w:r w:rsidRPr="003E7F98">
              <w:t>String</w:t>
            </w:r>
          </w:p>
        </w:tc>
        <w:tc>
          <w:tcPr>
            <w:tcW w:w="3901" w:type="dxa"/>
          </w:tcPr>
          <w:p w14:paraId="0B1AE980" w14:textId="77777777" w:rsidR="00FC45F2" w:rsidRPr="003E7F98" w:rsidRDefault="00FC45F2" w:rsidP="00F0385B">
            <w:pPr>
              <w:ind w:firstLine="0"/>
            </w:pPr>
            <w:r w:rsidRPr="003E7F98">
              <w:t>Informa o bairro do usuário</w:t>
            </w:r>
          </w:p>
        </w:tc>
      </w:tr>
      <w:tr w:rsidR="00FC45F2" w:rsidRPr="003E7F98" w14:paraId="1188E9F0" w14:textId="77777777" w:rsidTr="00F0385B">
        <w:tc>
          <w:tcPr>
            <w:tcW w:w="2986" w:type="dxa"/>
          </w:tcPr>
          <w:p w14:paraId="1DD75C0E" w14:textId="77777777" w:rsidR="00FC45F2" w:rsidRPr="003E7F98" w:rsidRDefault="00FC45F2" w:rsidP="00F0385B">
            <w:pPr>
              <w:ind w:firstLine="0"/>
            </w:pPr>
            <w:r w:rsidRPr="003E7F98">
              <w:t>Cep</w:t>
            </w:r>
          </w:p>
        </w:tc>
        <w:tc>
          <w:tcPr>
            <w:tcW w:w="1974" w:type="dxa"/>
          </w:tcPr>
          <w:p w14:paraId="69F34FDD" w14:textId="77777777" w:rsidR="00FC45F2" w:rsidRPr="003E7F98" w:rsidRDefault="00FC45F2" w:rsidP="00F0385B">
            <w:pPr>
              <w:ind w:firstLine="0"/>
            </w:pPr>
            <w:r w:rsidRPr="003E7F98">
              <w:t>String</w:t>
            </w:r>
          </w:p>
        </w:tc>
        <w:tc>
          <w:tcPr>
            <w:tcW w:w="3901" w:type="dxa"/>
          </w:tcPr>
          <w:p w14:paraId="364BB5C4" w14:textId="77777777" w:rsidR="00FC45F2" w:rsidRPr="003E7F98" w:rsidRDefault="00FC45F2" w:rsidP="00F0385B">
            <w:pPr>
              <w:ind w:firstLine="0"/>
            </w:pPr>
            <w:r w:rsidRPr="003E7F98">
              <w:t>É informado o código de endereçamento postal</w:t>
            </w:r>
          </w:p>
        </w:tc>
      </w:tr>
      <w:tr w:rsidR="007F7BA8" w:rsidRPr="003E7F98" w14:paraId="588CEC84" w14:textId="77777777" w:rsidTr="00F0385B">
        <w:tc>
          <w:tcPr>
            <w:tcW w:w="2986" w:type="dxa"/>
          </w:tcPr>
          <w:p w14:paraId="60AE330A" w14:textId="007A1CD5" w:rsidR="007F7BA8" w:rsidRPr="003E7F98" w:rsidRDefault="007F7BA8" w:rsidP="00F0385B">
            <w:pPr>
              <w:ind w:firstLine="0"/>
            </w:pPr>
            <w:r>
              <w:t xml:space="preserve">Cidade </w:t>
            </w:r>
          </w:p>
        </w:tc>
        <w:tc>
          <w:tcPr>
            <w:tcW w:w="1974" w:type="dxa"/>
          </w:tcPr>
          <w:p w14:paraId="15E8DF5A" w14:textId="53BC6223" w:rsidR="007F7BA8" w:rsidRPr="003E7F98" w:rsidRDefault="007F7BA8" w:rsidP="00F0385B">
            <w:pPr>
              <w:ind w:firstLine="0"/>
            </w:pPr>
            <w:r w:rsidRPr="003E7F98">
              <w:t>String</w:t>
            </w:r>
          </w:p>
        </w:tc>
        <w:tc>
          <w:tcPr>
            <w:tcW w:w="3901" w:type="dxa"/>
          </w:tcPr>
          <w:p w14:paraId="21CD3592" w14:textId="55FD94DB" w:rsidR="007F7BA8" w:rsidRPr="003E7F98" w:rsidRDefault="007F7BA8" w:rsidP="00F0385B">
            <w:pPr>
              <w:ind w:firstLine="0"/>
            </w:pPr>
            <w:r>
              <w:t>É informado a cidade onde o aluno reside</w:t>
            </w:r>
          </w:p>
        </w:tc>
      </w:tr>
    </w:tbl>
    <w:p w14:paraId="0D120B9C" w14:textId="77777777" w:rsidR="008C298C" w:rsidRDefault="008C298C" w:rsidP="00F0385B">
      <w:pPr>
        <w:ind w:firstLine="0"/>
      </w:pPr>
      <w:r w:rsidRPr="004C384A">
        <w:t>Fonte: Elaborado pelos autores</w:t>
      </w:r>
    </w:p>
    <w:p w14:paraId="07335881" w14:textId="77777777" w:rsidR="00F0385B" w:rsidRDefault="00F0385B" w:rsidP="00F0385B">
      <w:pPr>
        <w:ind w:firstLine="0"/>
      </w:pPr>
    </w:p>
    <w:p w14:paraId="2A3F2126" w14:textId="1A22F5FF" w:rsidR="00F0385B" w:rsidRPr="004C384A" w:rsidRDefault="007F7BA8" w:rsidP="00F0385B">
      <w:r>
        <w:t xml:space="preserve">A classe </w:t>
      </w:r>
      <w:r w:rsidR="00F0385B">
        <w:t>Vagas tem como objetivo definir qual a vaga está disponível para o candidato e todas as suas exigências.</w:t>
      </w:r>
    </w:p>
    <w:p w14:paraId="3FBF8EC3" w14:textId="77777777" w:rsidR="00F0385B" w:rsidRDefault="00F0385B" w:rsidP="00F0385B">
      <w:pPr>
        <w:ind w:firstLine="0"/>
      </w:pPr>
    </w:p>
    <w:p w14:paraId="4EC87E2E" w14:textId="55248C7D" w:rsidR="00F0385B" w:rsidRPr="004C384A" w:rsidRDefault="00F0385B" w:rsidP="00F0385B">
      <w:pPr>
        <w:ind w:firstLine="0"/>
        <w:rPr>
          <w:rFonts w:ascii="Arial" w:hAnsi="Arial" w:cs="Arial"/>
          <w:color w:val="FF0000"/>
        </w:rPr>
      </w:pPr>
      <w:r w:rsidRPr="00FC45F2">
        <w:rPr>
          <w:b/>
        </w:rPr>
        <w:t xml:space="preserve">Quadro </w:t>
      </w:r>
      <w:r>
        <w:rPr>
          <w:b/>
        </w:rPr>
        <w:t>2</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0385B" w:rsidRPr="003E7F98" w14:paraId="0DD4C25A" w14:textId="77777777" w:rsidTr="00FE0A69">
        <w:tc>
          <w:tcPr>
            <w:tcW w:w="3020" w:type="dxa"/>
          </w:tcPr>
          <w:p w14:paraId="13E7CE73" w14:textId="77777777" w:rsidR="00F0385B" w:rsidRPr="003E7F98" w:rsidRDefault="00F0385B" w:rsidP="00F0385B">
            <w:r>
              <w:t xml:space="preserve">Atributo </w:t>
            </w:r>
          </w:p>
        </w:tc>
        <w:tc>
          <w:tcPr>
            <w:tcW w:w="1653" w:type="dxa"/>
          </w:tcPr>
          <w:p w14:paraId="3EE7C4F4" w14:textId="77777777" w:rsidR="00F0385B" w:rsidRPr="003E7F98" w:rsidRDefault="00F0385B" w:rsidP="00F0385B">
            <w:r w:rsidRPr="003E7F98">
              <w:t>Tipo</w:t>
            </w:r>
          </w:p>
        </w:tc>
        <w:tc>
          <w:tcPr>
            <w:tcW w:w="4388" w:type="dxa"/>
          </w:tcPr>
          <w:p w14:paraId="5C7BA0CD" w14:textId="77777777" w:rsidR="00F0385B" w:rsidRPr="003E7F98" w:rsidRDefault="00F0385B" w:rsidP="00F0385B">
            <w:r w:rsidRPr="003E7F98">
              <w:t>Descrição</w:t>
            </w:r>
          </w:p>
        </w:tc>
      </w:tr>
      <w:tr w:rsidR="00F0385B" w:rsidRPr="003E7F98" w14:paraId="7B2C1AF9" w14:textId="77777777" w:rsidTr="00FE0A69">
        <w:tc>
          <w:tcPr>
            <w:tcW w:w="3020" w:type="dxa"/>
          </w:tcPr>
          <w:p w14:paraId="36309D0F" w14:textId="77777777" w:rsidR="00F0385B" w:rsidRPr="003E7F98" w:rsidRDefault="00F0385B" w:rsidP="00F0385B">
            <w:pPr>
              <w:ind w:firstLine="0"/>
            </w:pPr>
            <w:r w:rsidRPr="003E7F98">
              <w:t>id</w:t>
            </w:r>
            <w:r>
              <w:t>Vagas</w:t>
            </w:r>
          </w:p>
        </w:tc>
        <w:tc>
          <w:tcPr>
            <w:tcW w:w="1653" w:type="dxa"/>
          </w:tcPr>
          <w:p w14:paraId="0206224B" w14:textId="77777777" w:rsidR="00F0385B" w:rsidRPr="003E7F98" w:rsidRDefault="00F0385B" w:rsidP="00F0385B">
            <w:pPr>
              <w:ind w:firstLine="0"/>
            </w:pPr>
            <w:r w:rsidRPr="003E7F98">
              <w:t>Integer</w:t>
            </w:r>
          </w:p>
        </w:tc>
        <w:tc>
          <w:tcPr>
            <w:tcW w:w="4388" w:type="dxa"/>
          </w:tcPr>
          <w:p w14:paraId="405E428E" w14:textId="77777777" w:rsidR="00F0385B" w:rsidRPr="003E7F98" w:rsidRDefault="00F0385B" w:rsidP="00F0385B">
            <w:pPr>
              <w:ind w:firstLine="0"/>
            </w:pPr>
            <w:r>
              <w:t>É utilizado para localizar dentro dos sistemas cada uma das vagas</w:t>
            </w:r>
          </w:p>
        </w:tc>
      </w:tr>
      <w:tr w:rsidR="00F0385B" w:rsidRPr="003E7F98" w14:paraId="0585199E" w14:textId="77777777" w:rsidTr="00FE0A69">
        <w:tc>
          <w:tcPr>
            <w:tcW w:w="3020" w:type="dxa"/>
          </w:tcPr>
          <w:p w14:paraId="6613CE0C" w14:textId="77777777" w:rsidR="00F0385B" w:rsidRPr="003E7F98" w:rsidRDefault="00F0385B" w:rsidP="00F0385B">
            <w:pPr>
              <w:ind w:firstLine="0"/>
            </w:pPr>
            <w:r>
              <w:t>IdConcendente</w:t>
            </w:r>
          </w:p>
        </w:tc>
        <w:tc>
          <w:tcPr>
            <w:tcW w:w="1653" w:type="dxa"/>
          </w:tcPr>
          <w:p w14:paraId="20D48B7C" w14:textId="77777777" w:rsidR="00F0385B" w:rsidRPr="003E7F98" w:rsidRDefault="00F0385B" w:rsidP="00F0385B">
            <w:pPr>
              <w:ind w:firstLine="0"/>
            </w:pPr>
            <w:r>
              <w:t>Integer</w:t>
            </w:r>
          </w:p>
        </w:tc>
        <w:tc>
          <w:tcPr>
            <w:tcW w:w="4388" w:type="dxa"/>
          </w:tcPr>
          <w:p w14:paraId="14F7E7D2" w14:textId="7370272F" w:rsidR="00F0385B" w:rsidRPr="003E7F98" w:rsidRDefault="00F0385B" w:rsidP="00F0385B">
            <w:pPr>
              <w:ind w:firstLine="0"/>
            </w:pPr>
            <w:r>
              <w:t xml:space="preserve">É usado para informar qual o identificador da empresa que está contratando o estagiário </w:t>
            </w:r>
          </w:p>
        </w:tc>
      </w:tr>
      <w:tr w:rsidR="00F0385B" w:rsidRPr="003E7F98" w14:paraId="4484B8BC" w14:textId="77777777" w:rsidTr="00FE0A69">
        <w:tc>
          <w:tcPr>
            <w:tcW w:w="3020" w:type="dxa"/>
          </w:tcPr>
          <w:p w14:paraId="5E3469F6" w14:textId="77777777" w:rsidR="00F0385B" w:rsidRPr="003E7F98" w:rsidRDefault="00F0385B" w:rsidP="00F0385B">
            <w:pPr>
              <w:ind w:firstLine="0"/>
            </w:pPr>
            <w:r>
              <w:t xml:space="preserve">QuantidadeVagas </w:t>
            </w:r>
          </w:p>
        </w:tc>
        <w:tc>
          <w:tcPr>
            <w:tcW w:w="1653" w:type="dxa"/>
          </w:tcPr>
          <w:p w14:paraId="1BD1D89D" w14:textId="77777777" w:rsidR="00F0385B" w:rsidRPr="003E7F98" w:rsidRDefault="00F0385B" w:rsidP="00F0385B">
            <w:pPr>
              <w:ind w:firstLine="0"/>
            </w:pPr>
            <w:r w:rsidRPr="003E7F98">
              <w:t>Integer</w:t>
            </w:r>
          </w:p>
        </w:tc>
        <w:tc>
          <w:tcPr>
            <w:tcW w:w="4388" w:type="dxa"/>
          </w:tcPr>
          <w:p w14:paraId="5C6FB522" w14:textId="750BC5D4" w:rsidR="00F0385B" w:rsidRPr="003E7F98" w:rsidRDefault="00F0385B" w:rsidP="00F0385B">
            <w:pPr>
              <w:ind w:firstLine="0"/>
            </w:pPr>
            <w:r>
              <w:t>Informa exatamente o número de vagas existentes de determinada empresa</w:t>
            </w:r>
          </w:p>
        </w:tc>
      </w:tr>
      <w:tr w:rsidR="00F0385B" w:rsidRPr="003E7F98" w14:paraId="75E19201" w14:textId="77777777" w:rsidTr="00FE0A69">
        <w:tc>
          <w:tcPr>
            <w:tcW w:w="3020" w:type="dxa"/>
          </w:tcPr>
          <w:p w14:paraId="32AFE6E7" w14:textId="77777777" w:rsidR="00F0385B" w:rsidRDefault="00F0385B" w:rsidP="00F0385B">
            <w:pPr>
              <w:ind w:firstLine="0"/>
            </w:pPr>
            <w:r>
              <w:t>DataPublicaçao</w:t>
            </w:r>
          </w:p>
        </w:tc>
        <w:tc>
          <w:tcPr>
            <w:tcW w:w="1653" w:type="dxa"/>
          </w:tcPr>
          <w:p w14:paraId="213A0742" w14:textId="77777777" w:rsidR="00F0385B" w:rsidRPr="003E7F98" w:rsidRDefault="00F0385B" w:rsidP="00F0385B">
            <w:pPr>
              <w:ind w:firstLine="0"/>
            </w:pPr>
            <w:r>
              <w:t>Date</w:t>
            </w:r>
          </w:p>
        </w:tc>
        <w:tc>
          <w:tcPr>
            <w:tcW w:w="4388" w:type="dxa"/>
          </w:tcPr>
          <w:p w14:paraId="4A353290" w14:textId="0F7A6710" w:rsidR="00F0385B" w:rsidRPr="003E7F98" w:rsidRDefault="00F0385B" w:rsidP="00F0385B">
            <w:pPr>
              <w:ind w:firstLine="0"/>
            </w:pPr>
            <w:r>
              <w:t>Informa e oficializa a postagem da vaga</w:t>
            </w:r>
          </w:p>
        </w:tc>
      </w:tr>
      <w:tr w:rsidR="00F0385B" w:rsidRPr="003E7F98" w14:paraId="42943B48" w14:textId="77777777" w:rsidTr="00FE0A69">
        <w:tc>
          <w:tcPr>
            <w:tcW w:w="3020" w:type="dxa"/>
          </w:tcPr>
          <w:p w14:paraId="69AB2C71" w14:textId="77777777" w:rsidR="00F0385B" w:rsidRDefault="00F0385B" w:rsidP="00F0385B">
            <w:pPr>
              <w:ind w:firstLine="0"/>
            </w:pPr>
            <w:r>
              <w:t>DataLimite</w:t>
            </w:r>
          </w:p>
        </w:tc>
        <w:tc>
          <w:tcPr>
            <w:tcW w:w="1653" w:type="dxa"/>
          </w:tcPr>
          <w:p w14:paraId="66D4E375" w14:textId="77777777" w:rsidR="00F0385B" w:rsidRPr="003E7F98" w:rsidRDefault="00F0385B" w:rsidP="00F0385B">
            <w:pPr>
              <w:ind w:firstLine="0"/>
            </w:pPr>
            <w:r>
              <w:t>dateTime</w:t>
            </w:r>
          </w:p>
        </w:tc>
        <w:tc>
          <w:tcPr>
            <w:tcW w:w="4388" w:type="dxa"/>
          </w:tcPr>
          <w:p w14:paraId="1026FBBD" w14:textId="77777777" w:rsidR="00F0385B" w:rsidRPr="003E7F98" w:rsidRDefault="00F0385B" w:rsidP="00F0385B">
            <w:pPr>
              <w:ind w:firstLine="0"/>
            </w:pPr>
            <w:r>
              <w:t xml:space="preserve">É defina uma data limite para a inscrição do estagiário para determinada vaga  </w:t>
            </w:r>
          </w:p>
        </w:tc>
      </w:tr>
      <w:tr w:rsidR="00F0385B" w:rsidRPr="003E7F98" w14:paraId="3A19C188" w14:textId="77777777" w:rsidTr="00FE0A69">
        <w:tc>
          <w:tcPr>
            <w:tcW w:w="3020" w:type="dxa"/>
          </w:tcPr>
          <w:p w14:paraId="4BB306C8" w14:textId="77777777" w:rsidR="00F0385B" w:rsidRDefault="00F0385B" w:rsidP="00F0385B">
            <w:pPr>
              <w:ind w:firstLine="0"/>
            </w:pPr>
            <w:r>
              <w:t xml:space="preserve">Localidade </w:t>
            </w:r>
          </w:p>
        </w:tc>
        <w:tc>
          <w:tcPr>
            <w:tcW w:w="1653" w:type="dxa"/>
          </w:tcPr>
          <w:p w14:paraId="2E180764" w14:textId="77777777" w:rsidR="00F0385B" w:rsidRPr="003E7F98" w:rsidRDefault="00F0385B" w:rsidP="00F0385B">
            <w:pPr>
              <w:ind w:firstLine="0"/>
            </w:pPr>
            <w:r>
              <w:t>String</w:t>
            </w:r>
          </w:p>
        </w:tc>
        <w:tc>
          <w:tcPr>
            <w:tcW w:w="4388" w:type="dxa"/>
          </w:tcPr>
          <w:p w14:paraId="6AE04DE9" w14:textId="77777777" w:rsidR="00F0385B" w:rsidRPr="003E7F98" w:rsidRDefault="00F0385B" w:rsidP="00F0385B">
            <w:pPr>
              <w:ind w:firstLine="0"/>
            </w:pPr>
            <w:r>
              <w:t>Informa a localidade em que a empresa se encontra rua, bairro e cidade</w:t>
            </w:r>
          </w:p>
        </w:tc>
      </w:tr>
      <w:tr w:rsidR="00F0385B" w:rsidRPr="003E7F98" w14:paraId="614EA310" w14:textId="77777777" w:rsidTr="00FE0A69">
        <w:tc>
          <w:tcPr>
            <w:tcW w:w="3020" w:type="dxa"/>
          </w:tcPr>
          <w:p w14:paraId="092248D0" w14:textId="77777777" w:rsidR="00F0385B" w:rsidRDefault="00F0385B" w:rsidP="00F0385B">
            <w:pPr>
              <w:ind w:firstLine="0"/>
            </w:pPr>
            <w:r>
              <w:t>Descriçao</w:t>
            </w:r>
          </w:p>
        </w:tc>
        <w:tc>
          <w:tcPr>
            <w:tcW w:w="1653" w:type="dxa"/>
          </w:tcPr>
          <w:p w14:paraId="03501534" w14:textId="77777777" w:rsidR="00F0385B" w:rsidRPr="003E7F98" w:rsidRDefault="00F0385B" w:rsidP="00F0385B">
            <w:pPr>
              <w:ind w:firstLine="0"/>
            </w:pPr>
            <w:r>
              <w:t>String</w:t>
            </w:r>
          </w:p>
        </w:tc>
        <w:tc>
          <w:tcPr>
            <w:tcW w:w="4388" w:type="dxa"/>
          </w:tcPr>
          <w:p w14:paraId="324A23DD" w14:textId="285237E7" w:rsidR="00F0385B" w:rsidRPr="003E7F98" w:rsidRDefault="00F0385B" w:rsidP="00F0385B">
            <w:pPr>
              <w:ind w:firstLine="0"/>
            </w:pPr>
            <w:r>
              <w:t>Na descrição será descrito todas as informações referentes a vaga de estágio</w:t>
            </w:r>
          </w:p>
        </w:tc>
      </w:tr>
      <w:tr w:rsidR="00F0385B" w:rsidRPr="003E7F98" w14:paraId="7763E3A9" w14:textId="77777777" w:rsidTr="00FE0A69">
        <w:tc>
          <w:tcPr>
            <w:tcW w:w="3020" w:type="dxa"/>
          </w:tcPr>
          <w:p w14:paraId="20D27C20" w14:textId="6601AA48" w:rsidR="00F0385B" w:rsidRDefault="00F0385B" w:rsidP="00F0385B">
            <w:pPr>
              <w:ind w:firstLine="0"/>
            </w:pPr>
            <w:r>
              <w:t>Titulo</w:t>
            </w:r>
          </w:p>
        </w:tc>
        <w:tc>
          <w:tcPr>
            <w:tcW w:w="1653" w:type="dxa"/>
          </w:tcPr>
          <w:p w14:paraId="45F08CE6" w14:textId="77777777" w:rsidR="00F0385B" w:rsidRPr="003E7F98" w:rsidRDefault="00F0385B" w:rsidP="00F0385B">
            <w:pPr>
              <w:ind w:firstLine="0"/>
            </w:pPr>
            <w:r>
              <w:t>String</w:t>
            </w:r>
          </w:p>
        </w:tc>
        <w:tc>
          <w:tcPr>
            <w:tcW w:w="4388" w:type="dxa"/>
          </w:tcPr>
          <w:p w14:paraId="385A3304" w14:textId="22353AFA" w:rsidR="00F0385B" w:rsidRPr="003E7F98" w:rsidRDefault="00F0385B" w:rsidP="00F0385B">
            <w:pPr>
              <w:ind w:firstLine="0"/>
            </w:pPr>
            <w:r>
              <w:t xml:space="preserve">Informa como um previa do que o estagiário irá exercer na vaga </w:t>
            </w:r>
          </w:p>
        </w:tc>
      </w:tr>
      <w:tr w:rsidR="00F0385B" w:rsidRPr="003E7F98" w14:paraId="77C9C17D" w14:textId="77777777" w:rsidTr="00FE0A69">
        <w:tc>
          <w:tcPr>
            <w:tcW w:w="3020" w:type="dxa"/>
          </w:tcPr>
          <w:p w14:paraId="4E21C7F9" w14:textId="77777777" w:rsidR="00F0385B" w:rsidRDefault="00F0385B" w:rsidP="00F0385B">
            <w:pPr>
              <w:ind w:firstLine="0"/>
            </w:pPr>
            <w:r>
              <w:t>LocaldeTrabalho</w:t>
            </w:r>
          </w:p>
        </w:tc>
        <w:tc>
          <w:tcPr>
            <w:tcW w:w="1653" w:type="dxa"/>
          </w:tcPr>
          <w:p w14:paraId="010185C9" w14:textId="77777777" w:rsidR="00F0385B" w:rsidRPr="003E7F98" w:rsidRDefault="00F0385B" w:rsidP="00F0385B">
            <w:pPr>
              <w:ind w:firstLine="0"/>
            </w:pPr>
            <w:r>
              <w:t>String</w:t>
            </w:r>
          </w:p>
        </w:tc>
        <w:tc>
          <w:tcPr>
            <w:tcW w:w="4388" w:type="dxa"/>
          </w:tcPr>
          <w:p w14:paraId="327619D5" w14:textId="5D607350" w:rsidR="00F0385B" w:rsidRPr="003E7F98" w:rsidRDefault="00F0385B" w:rsidP="00F0385B">
            <w:pPr>
              <w:ind w:firstLine="0"/>
            </w:pPr>
            <w:r>
              <w:t>Local de trabalho se refere a empresa ou local físico que o estagiário irá trabalhar</w:t>
            </w:r>
          </w:p>
        </w:tc>
      </w:tr>
      <w:tr w:rsidR="00F0385B" w:rsidRPr="003E7F98" w14:paraId="2BFBAAB8" w14:textId="77777777" w:rsidTr="00FE0A69">
        <w:tc>
          <w:tcPr>
            <w:tcW w:w="3020" w:type="dxa"/>
          </w:tcPr>
          <w:p w14:paraId="1210DE33" w14:textId="77777777" w:rsidR="00F0385B" w:rsidRDefault="00F0385B" w:rsidP="00F0385B">
            <w:pPr>
              <w:ind w:firstLine="0"/>
            </w:pPr>
            <w:r>
              <w:lastRenderedPageBreak/>
              <w:t>HorarioEntrada</w:t>
            </w:r>
          </w:p>
        </w:tc>
        <w:tc>
          <w:tcPr>
            <w:tcW w:w="1653" w:type="dxa"/>
          </w:tcPr>
          <w:p w14:paraId="2C28F71C" w14:textId="77777777" w:rsidR="00F0385B" w:rsidRPr="003E7F98" w:rsidRDefault="00F0385B" w:rsidP="00F0385B">
            <w:pPr>
              <w:ind w:firstLine="0"/>
            </w:pPr>
            <w:r>
              <w:t>dateTime</w:t>
            </w:r>
          </w:p>
        </w:tc>
        <w:tc>
          <w:tcPr>
            <w:tcW w:w="4388" w:type="dxa"/>
          </w:tcPr>
          <w:p w14:paraId="3A9CC9EF" w14:textId="77D95EB9" w:rsidR="00F0385B" w:rsidRPr="003E7F98" w:rsidRDefault="00F0385B" w:rsidP="00F0385B">
            <w:pPr>
              <w:ind w:firstLine="0"/>
            </w:pPr>
            <w:r>
              <w:t>Ira definir a entrada em que o estagiário deverá estar para cumprir sua carga horária</w:t>
            </w:r>
          </w:p>
        </w:tc>
      </w:tr>
      <w:tr w:rsidR="00F0385B" w:rsidRPr="003E7F98" w14:paraId="51477801" w14:textId="77777777" w:rsidTr="00FE0A69">
        <w:tc>
          <w:tcPr>
            <w:tcW w:w="3020" w:type="dxa"/>
          </w:tcPr>
          <w:p w14:paraId="70D126F6" w14:textId="05E9AB06" w:rsidR="00F0385B" w:rsidRDefault="007F7BA8" w:rsidP="00F0385B">
            <w:pPr>
              <w:ind w:firstLine="0"/>
            </w:pPr>
            <w:r>
              <w:t>H</w:t>
            </w:r>
            <w:r w:rsidR="00F0385B">
              <w:t>orarioSaida</w:t>
            </w:r>
          </w:p>
        </w:tc>
        <w:tc>
          <w:tcPr>
            <w:tcW w:w="1653" w:type="dxa"/>
          </w:tcPr>
          <w:p w14:paraId="22D0AE92" w14:textId="77777777" w:rsidR="00F0385B" w:rsidRPr="003E7F98" w:rsidRDefault="00F0385B" w:rsidP="00F0385B">
            <w:pPr>
              <w:ind w:firstLine="0"/>
            </w:pPr>
            <w:r>
              <w:t>dateTime</w:t>
            </w:r>
          </w:p>
        </w:tc>
        <w:tc>
          <w:tcPr>
            <w:tcW w:w="4388" w:type="dxa"/>
          </w:tcPr>
          <w:p w14:paraId="3AC5CC9D" w14:textId="77777777" w:rsidR="00F0385B" w:rsidRPr="003E7F98" w:rsidRDefault="00F0385B" w:rsidP="00F0385B">
            <w:pPr>
              <w:ind w:firstLine="0"/>
            </w:pPr>
            <w:r>
              <w:t xml:space="preserve">Hora de saída de acordo com a carga horaria presente no contrato e as horas que precisam ser cumpridas na semana </w:t>
            </w:r>
          </w:p>
        </w:tc>
      </w:tr>
      <w:tr w:rsidR="00F0385B" w:rsidRPr="003E7F98" w14:paraId="1C18B2AA" w14:textId="77777777" w:rsidTr="00FE0A69">
        <w:trPr>
          <w:trHeight w:val="429"/>
        </w:trPr>
        <w:tc>
          <w:tcPr>
            <w:tcW w:w="3020" w:type="dxa"/>
          </w:tcPr>
          <w:p w14:paraId="3DD39774" w14:textId="645FFAC3" w:rsidR="00F0385B" w:rsidRDefault="007F7BA8" w:rsidP="00F0385B">
            <w:pPr>
              <w:ind w:firstLine="0"/>
            </w:pPr>
            <w:r>
              <w:t>T</w:t>
            </w:r>
            <w:r w:rsidR="00F0385B">
              <w:t>otalHorasSemanais</w:t>
            </w:r>
          </w:p>
        </w:tc>
        <w:tc>
          <w:tcPr>
            <w:tcW w:w="1653" w:type="dxa"/>
          </w:tcPr>
          <w:p w14:paraId="796615DA" w14:textId="77777777" w:rsidR="00F0385B" w:rsidRPr="003E7F98" w:rsidRDefault="00F0385B" w:rsidP="00F0385B">
            <w:pPr>
              <w:ind w:firstLine="0"/>
            </w:pPr>
            <w:r>
              <w:t>String</w:t>
            </w:r>
          </w:p>
        </w:tc>
        <w:tc>
          <w:tcPr>
            <w:tcW w:w="4388" w:type="dxa"/>
          </w:tcPr>
          <w:p w14:paraId="5C614ECB" w14:textId="379471BE" w:rsidR="00F0385B" w:rsidRPr="003E7F98" w:rsidRDefault="00F0385B" w:rsidP="00F0385B">
            <w:pPr>
              <w:ind w:firstLine="0"/>
            </w:pPr>
            <w:r>
              <w:t xml:space="preserve">Define a carga horaria total estipulada pelo contrato de acordo com as regras de estágio </w:t>
            </w:r>
          </w:p>
        </w:tc>
      </w:tr>
      <w:tr w:rsidR="002D4783" w:rsidRPr="003E7F98" w14:paraId="22262793" w14:textId="77777777" w:rsidTr="00FE0A69">
        <w:trPr>
          <w:trHeight w:val="429"/>
        </w:trPr>
        <w:tc>
          <w:tcPr>
            <w:tcW w:w="3020" w:type="dxa"/>
          </w:tcPr>
          <w:p w14:paraId="38B62E2D" w14:textId="58002388" w:rsidR="002D4783" w:rsidRDefault="002D4783" w:rsidP="00F0385B">
            <w:pPr>
              <w:ind w:firstLine="0"/>
            </w:pPr>
            <w:r>
              <w:t>IdCargo</w:t>
            </w:r>
          </w:p>
        </w:tc>
        <w:tc>
          <w:tcPr>
            <w:tcW w:w="1653" w:type="dxa"/>
          </w:tcPr>
          <w:p w14:paraId="40164545" w14:textId="13FFFF5C" w:rsidR="002D4783" w:rsidRDefault="002D4783" w:rsidP="00F0385B">
            <w:pPr>
              <w:ind w:firstLine="0"/>
            </w:pPr>
            <w:r w:rsidRPr="003E7F98">
              <w:t>Integer</w:t>
            </w:r>
          </w:p>
        </w:tc>
        <w:tc>
          <w:tcPr>
            <w:tcW w:w="4388" w:type="dxa"/>
          </w:tcPr>
          <w:p w14:paraId="316C4880" w14:textId="173CD833" w:rsidR="002D4783" w:rsidRDefault="002D4783" w:rsidP="00F0385B">
            <w:pPr>
              <w:ind w:firstLine="0"/>
            </w:pPr>
            <w:r>
              <w:t>É a ligação com a tabela cargo, pois uma vaga pode estar ligada a um ou a vários cargos</w:t>
            </w:r>
          </w:p>
        </w:tc>
      </w:tr>
    </w:tbl>
    <w:p w14:paraId="11DBF742" w14:textId="320DAB7B" w:rsidR="00D84871" w:rsidRDefault="006C6FBA" w:rsidP="00F0385B">
      <w:pPr>
        <w:ind w:firstLine="0"/>
      </w:pPr>
      <w:r w:rsidRPr="004C384A">
        <w:t>Fonte: Elaborado pelos autores</w:t>
      </w:r>
    </w:p>
    <w:p w14:paraId="66EE8C09" w14:textId="77777777" w:rsidR="006C6FBA" w:rsidRDefault="006C6FBA" w:rsidP="00F0385B">
      <w:pPr>
        <w:ind w:firstLine="0"/>
      </w:pPr>
    </w:p>
    <w:p w14:paraId="133F5052" w14:textId="296703D5" w:rsidR="00D84871" w:rsidRDefault="002D4783" w:rsidP="006C6FBA">
      <w:r>
        <w:t xml:space="preserve">A classe </w:t>
      </w:r>
      <w:r w:rsidR="006C6FBA">
        <w:t>Contrato Estágio tem como objetivo definir quis os termos e reponsabilidades irão conter no contrato do aluno.</w:t>
      </w:r>
    </w:p>
    <w:p w14:paraId="343C72D7" w14:textId="0E0E780D" w:rsidR="00D84871" w:rsidRDefault="00D84871" w:rsidP="006C6FBA"/>
    <w:p w14:paraId="5C204B4F" w14:textId="5DF60591" w:rsidR="00D84871" w:rsidRDefault="00D84871" w:rsidP="006C6FBA"/>
    <w:p w14:paraId="42406CC8" w14:textId="3C9A1E15" w:rsidR="00D84871" w:rsidRDefault="00D84871" w:rsidP="006C6FBA"/>
    <w:p w14:paraId="7F80D4E8" w14:textId="0C74BADA" w:rsidR="00D84871" w:rsidRDefault="00D84871" w:rsidP="006C6FBA"/>
    <w:p w14:paraId="7530E654" w14:textId="70011A00" w:rsidR="00D84871" w:rsidRDefault="00D84871" w:rsidP="006C6FBA"/>
    <w:p w14:paraId="754F6B02" w14:textId="02C9130F" w:rsidR="00D84871" w:rsidRDefault="00D84871" w:rsidP="006C6FBA"/>
    <w:p w14:paraId="76ECC624" w14:textId="747A4CE9" w:rsidR="00D84871" w:rsidRDefault="00D84871" w:rsidP="006C6FBA"/>
    <w:p w14:paraId="12E584E7" w14:textId="0A2847F2" w:rsidR="00D84871" w:rsidRDefault="00D84871" w:rsidP="006C6FBA"/>
    <w:p w14:paraId="465CC0F7" w14:textId="6F63AA74" w:rsidR="00D84871" w:rsidRDefault="00D84871" w:rsidP="006C6FBA"/>
    <w:p w14:paraId="5D8F2577" w14:textId="579D33D9" w:rsidR="00D84871" w:rsidRDefault="00D84871" w:rsidP="006C6FBA"/>
    <w:p w14:paraId="44DB0212" w14:textId="20EB3825" w:rsidR="00D84871" w:rsidRDefault="00D84871" w:rsidP="006C6FBA"/>
    <w:p w14:paraId="7AD5A17B" w14:textId="70A0D4CE" w:rsidR="00D84871" w:rsidRDefault="00D84871" w:rsidP="006C6FBA"/>
    <w:p w14:paraId="6510DD0B" w14:textId="52FCD2BA" w:rsidR="00D84871" w:rsidRDefault="00D84871" w:rsidP="006C6FBA"/>
    <w:p w14:paraId="482CFA58" w14:textId="008CD478" w:rsidR="00D84871" w:rsidRDefault="00D84871" w:rsidP="006C6FBA"/>
    <w:p w14:paraId="35BFB28C" w14:textId="16316C1F" w:rsidR="00D84871" w:rsidRDefault="00D84871" w:rsidP="006C6FBA"/>
    <w:p w14:paraId="010D963D" w14:textId="014965C0" w:rsidR="00D84871" w:rsidRDefault="00D84871" w:rsidP="006C6FBA"/>
    <w:p w14:paraId="77D12414" w14:textId="2D621AD9" w:rsidR="00D84871" w:rsidRDefault="00D84871" w:rsidP="006C6FBA"/>
    <w:p w14:paraId="27ACC0A3" w14:textId="77777777" w:rsidR="00D84871" w:rsidRDefault="00D84871" w:rsidP="006C6FBA"/>
    <w:p w14:paraId="5C1DDC18" w14:textId="77777777" w:rsidR="006C6FBA" w:rsidRDefault="006C6FBA" w:rsidP="006C6FBA">
      <w:pPr>
        <w:rPr>
          <w:rFonts w:ascii="Arial" w:hAnsi="Arial" w:cs="Arial"/>
          <w:color w:val="000000" w:themeColor="text1"/>
        </w:rPr>
      </w:pPr>
    </w:p>
    <w:p w14:paraId="371A7B35" w14:textId="77777777" w:rsidR="006C6FBA" w:rsidRDefault="006C6FBA" w:rsidP="006C6FBA">
      <w:pPr>
        <w:ind w:firstLine="0"/>
        <w:rPr>
          <w:rFonts w:ascii="Arial" w:hAnsi="Arial" w:cs="Arial"/>
          <w:color w:val="FF0000"/>
        </w:rPr>
      </w:pPr>
      <w:r>
        <w:rPr>
          <w:b/>
        </w:rPr>
        <w:t>Quadro 3</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6C6FBA" w:rsidRPr="003E7F98" w14:paraId="2557C351" w14:textId="77777777" w:rsidTr="006C6FBA">
        <w:tc>
          <w:tcPr>
            <w:tcW w:w="3214" w:type="dxa"/>
          </w:tcPr>
          <w:p w14:paraId="5BA2ECEA" w14:textId="77777777" w:rsidR="006C6FBA" w:rsidRPr="003E7F98" w:rsidRDefault="006C6FBA" w:rsidP="006C6FBA">
            <w:pPr>
              <w:ind w:firstLine="0"/>
            </w:pPr>
            <w:r>
              <w:lastRenderedPageBreak/>
              <w:t xml:space="preserve">Atributo </w:t>
            </w:r>
          </w:p>
        </w:tc>
        <w:tc>
          <w:tcPr>
            <w:tcW w:w="1867" w:type="dxa"/>
          </w:tcPr>
          <w:p w14:paraId="1467C5A5" w14:textId="77777777" w:rsidR="006C6FBA" w:rsidRPr="003E7F98" w:rsidRDefault="006C6FBA" w:rsidP="006C6FBA">
            <w:pPr>
              <w:ind w:firstLine="0"/>
            </w:pPr>
            <w:r w:rsidRPr="003E7F98">
              <w:t>Tipo</w:t>
            </w:r>
          </w:p>
        </w:tc>
        <w:tc>
          <w:tcPr>
            <w:tcW w:w="3981" w:type="dxa"/>
          </w:tcPr>
          <w:p w14:paraId="6C160F59" w14:textId="77777777" w:rsidR="006C6FBA" w:rsidRPr="003E7F98" w:rsidRDefault="006C6FBA" w:rsidP="006C6FBA">
            <w:pPr>
              <w:ind w:firstLine="0"/>
            </w:pPr>
            <w:r w:rsidRPr="003E7F98">
              <w:t>Descrição</w:t>
            </w:r>
          </w:p>
        </w:tc>
      </w:tr>
      <w:tr w:rsidR="006C6FBA" w:rsidRPr="003E7F98" w14:paraId="169022EC" w14:textId="77777777" w:rsidTr="006C6FBA">
        <w:tc>
          <w:tcPr>
            <w:tcW w:w="3214" w:type="dxa"/>
          </w:tcPr>
          <w:p w14:paraId="32ECC92D" w14:textId="246B114F" w:rsidR="006C6FBA" w:rsidRPr="003E7F98" w:rsidRDefault="006C6FBA" w:rsidP="006C6FBA">
            <w:pPr>
              <w:ind w:firstLine="0"/>
            </w:pPr>
            <w:r w:rsidRPr="003E7F98">
              <w:t>id</w:t>
            </w:r>
            <w:r>
              <w:t>ContratoEstagio</w:t>
            </w:r>
          </w:p>
        </w:tc>
        <w:tc>
          <w:tcPr>
            <w:tcW w:w="1867" w:type="dxa"/>
          </w:tcPr>
          <w:p w14:paraId="40EE9984" w14:textId="77777777" w:rsidR="006C6FBA" w:rsidRPr="003E7F98" w:rsidRDefault="006C6FBA" w:rsidP="006C6FBA">
            <w:pPr>
              <w:ind w:firstLine="0"/>
            </w:pPr>
            <w:r w:rsidRPr="003E7F98">
              <w:t>Integer</w:t>
            </w:r>
          </w:p>
        </w:tc>
        <w:tc>
          <w:tcPr>
            <w:tcW w:w="3981" w:type="dxa"/>
          </w:tcPr>
          <w:p w14:paraId="1C843273" w14:textId="77777777" w:rsidR="006C6FBA" w:rsidRPr="003E7F98" w:rsidRDefault="006C6FBA" w:rsidP="006C6FBA">
            <w:pPr>
              <w:ind w:firstLine="0"/>
            </w:pPr>
            <w:r>
              <w:t>Utilizado para identificar os contratos presentes dentro do sistema</w:t>
            </w:r>
          </w:p>
        </w:tc>
      </w:tr>
      <w:tr w:rsidR="006C6FBA" w:rsidRPr="003E7F98" w14:paraId="3DCE9A5D" w14:textId="77777777" w:rsidTr="006C6FBA">
        <w:tc>
          <w:tcPr>
            <w:tcW w:w="3214" w:type="dxa"/>
          </w:tcPr>
          <w:p w14:paraId="3298739A" w14:textId="77777777" w:rsidR="006C6FBA" w:rsidRPr="003E7F98" w:rsidRDefault="006C6FBA" w:rsidP="006C6FBA">
            <w:pPr>
              <w:ind w:firstLine="0"/>
            </w:pPr>
            <w:r>
              <w:t>StatusContratoEstagio</w:t>
            </w:r>
          </w:p>
        </w:tc>
        <w:tc>
          <w:tcPr>
            <w:tcW w:w="1867" w:type="dxa"/>
          </w:tcPr>
          <w:p w14:paraId="1D97B9CF" w14:textId="77777777" w:rsidR="006C6FBA" w:rsidRPr="003E7F98" w:rsidRDefault="006C6FBA" w:rsidP="006C6FBA">
            <w:pPr>
              <w:ind w:firstLine="0"/>
            </w:pPr>
            <w:r>
              <w:t>Boolean</w:t>
            </w:r>
          </w:p>
        </w:tc>
        <w:tc>
          <w:tcPr>
            <w:tcW w:w="3981" w:type="dxa"/>
          </w:tcPr>
          <w:p w14:paraId="60BFEC06" w14:textId="77777777" w:rsidR="006C6FBA" w:rsidRPr="003E7F98" w:rsidRDefault="006C6FBA" w:rsidP="006C6FBA">
            <w:pPr>
              <w:ind w:firstLine="0"/>
            </w:pPr>
            <w:r>
              <w:t>Mostra em qual etapa está a contratação do usuário</w:t>
            </w:r>
          </w:p>
        </w:tc>
      </w:tr>
      <w:tr w:rsidR="006C6FBA" w:rsidRPr="003E7F98" w14:paraId="21624A3A" w14:textId="77777777" w:rsidTr="006C6FBA">
        <w:tc>
          <w:tcPr>
            <w:tcW w:w="3214" w:type="dxa"/>
          </w:tcPr>
          <w:p w14:paraId="3A04C91D" w14:textId="77777777" w:rsidR="006C6FBA" w:rsidRPr="003E7F98" w:rsidRDefault="006C6FBA" w:rsidP="006C6FBA">
            <w:pPr>
              <w:ind w:firstLine="0"/>
            </w:pPr>
            <w:r>
              <w:t>NotaFinal</w:t>
            </w:r>
          </w:p>
        </w:tc>
        <w:tc>
          <w:tcPr>
            <w:tcW w:w="1867" w:type="dxa"/>
          </w:tcPr>
          <w:p w14:paraId="64A42384" w14:textId="433DDE15" w:rsidR="006C6FBA" w:rsidRPr="003E7F98" w:rsidRDefault="00FB27E9" w:rsidP="006C6FBA">
            <w:pPr>
              <w:ind w:firstLine="0"/>
            </w:pPr>
            <w:r>
              <w:t>String</w:t>
            </w:r>
          </w:p>
        </w:tc>
        <w:tc>
          <w:tcPr>
            <w:tcW w:w="3981" w:type="dxa"/>
          </w:tcPr>
          <w:p w14:paraId="07F371D2" w14:textId="77777777" w:rsidR="006C6FBA" w:rsidRPr="003E7F98" w:rsidRDefault="006C6FBA" w:rsidP="006C6FBA">
            <w:pPr>
              <w:ind w:firstLine="0"/>
            </w:pPr>
            <w:r>
              <w:t xml:space="preserve">Nota que avalia o desempenho do estagiário </w:t>
            </w:r>
          </w:p>
        </w:tc>
      </w:tr>
      <w:tr w:rsidR="006C6FBA" w:rsidRPr="003E7F98" w14:paraId="493F87B0" w14:textId="77777777" w:rsidTr="006C6FBA">
        <w:tc>
          <w:tcPr>
            <w:tcW w:w="3214" w:type="dxa"/>
          </w:tcPr>
          <w:p w14:paraId="52C64ABE" w14:textId="77777777" w:rsidR="006C6FBA" w:rsidRPr="003E7F98" w:rsidRDefault="006C6FBA" w:rsidP="006C6FBA">
            <w:pPr>
              <w:ind w:firstLine="0"/>
            </w:pPr>
            <w:r>
              <w:t>Situação</w:t>
            </w:r>
          </w:p>
        </w:tc>
        <w:tc>
          <w:tcPr>
            <w:tcW w:w="1867" w:type="dxa"/>
          </w:tcPr>
          <w:p w14:paraId="1C2E334B" w14:textId="17E12CFC" w:rsidR="006C6FBA" w:rsidRPr="003E7F98" w:rsidRDefault="00FB27E9" w:rsidP="006C6FBA">
            <w:pPr>
              <w:ind w:firstLine="0"/>
            </w:pPr>
            <w:r>
              <w:t>String</w:t>
            </w:r>
          </w:p>
        </w:tc>
        <w:tc>
          <w:tcPr>
            <w:tcW w:w="3981" w:type="dxa"/>
          </w:tcPr>
          <w:p w14:paraId="337276AD" w14:textId="77777777" w:rsidR="006C6FBA" w:rsidRPr="003E7F98" w:rsidRDefault="006C6FBA" w:rsidP="006C6FBA">
            <w:pPr>
              <w:ind w:firstLine="0"/>
            </w:pPr>
            <w:r>
              <w:t>Mostra qual a atual situação do estagiário</w:t>
            </w:r>
          </w:p>
        </w:tc>
      </w:tr>
      <w:tr w:rsidR="006C6FBA" w:rsidRPr="003E7F98" w14:paraId="7166FEA8" w14:textId="77777777" w:rsidTr="006C6FBA">
        <w:tc>
          <w:tcPr>
            <w:tcW w:w="3214" w:type="dxa"/>
          </w:tcPr>
          <w:p w14:paraId="254557A9" w14:textId="77777777" w:rsidR="006C6FBA" w:rsidRDefault="006C6FBA" w:rsidP="006C6FBA">
            <w:pPr>
              <w:ind w:firstLine="0"/>
            </w:pPr>
            <w:proofErr w:type="spellStart"/>
            <w:r>
              <w:t>HorárioEntrada</w:t>
            </w:r>
            <w:proofErr w:type="spellEnd"/>
          </w:p>
        </w:tc>
        <w:tc>
          <w:tcPr>
            <w:tcW w:w="1867" w:type="dxa"/>
          </w:tcPr>
          <w:p w14:paraId="7040B75F" w14:textId="1906A68C" w:rsidR="006C6FBA" w:rsidRPr="003E7F98" w:rsidRDefault="00FB27E9" w:rsidP="006C6FBA">
            <w:pPr>
              <w:ind w:firstLine="0"/>
            </w:pPr>
            <w:r>
              <w:t>String</w:t>
            </w:r>
          </w:p>
        </w:tc>
        <w:tc>
          <w:tcPr>
            <w:tcW w:w="3981" w:type="dxa"/>
          </w:tcPr>
          <w:p w14:paraId="7DC7B490" w14:textId="77777777" w:rsidR="006C6FBA" w:rsidRPr="003E7F98" w:rsidRDefault="006C6FBA" w:rsidP="006C6FBA">
            <w:pPr>
              <w:ind w:firstLine="0"/>
            </w:pPr>
            <w:r>
              <w:t xml:space="preserve">De acordo com o período e a carga horaria é definido o horário de entrada </w:t>
            </w:r>
          </w:p>
        </w:tc>
      </w:tr>
      <w:tr w:rsidR="006C6FBA" w:rsidRPr="003E7F98" w14:paraId="66FA04D0" w14:textId="77777777" w:rsidTr="006C6FBA">
        <w:tc>
          <w:tcPr>
            <w:tcW w:w="3214" w:type="dxa"/>
          </w:tcPr>
          <w:p w14:paraId="17446719" w14:textId="77777777" w:rsidR="006C6FBA" w:rsidRPr="003E7F98" w:rsidRDefault="006C6FBA" w:rsidP="006C6FBA">
            <w:pPr>
              <w:ind w:firstLine="0"/>
            </w:pPr>
            <w:r>
              <w:t>HorarioSaida</w:t>
            </w:r>
          </w:p>
        </w:tc>
        <w:tc>
          <w:tcPr>
            <w:tcW w:w="1867" w:type="dxa"/>
          </w:tcPr>
          <w:p w14:paraId="3633EB7F" w14:textId="00857450" w:rsidR="006C6FBA" w:rsidRPr="003E7F98" w:rsidRDefault="00FB27E9" w:rsidP="006C6FBA">
            <w:pPr>
              <w:ind w:firstLine="0"/>
            </w:pPr>
            <w:r>
              <w:t>String</w:t>
            </w:r>
          </w:p>
        </w:tc>
        <w:tc>
          <w:tcPr>
            <w:tcW w:w="3981" w:type="dxa"/>
          </w:tcPr>
          <w:p w14:paraId="00DE3092" w14:textId="6DA08248" w:rsidR="006C6FBA" w:rsidRPr="003E7F98" w:rsidRDefault="006C6FBA" w:rsidP="006C6FBA">
            <w:pPr>
              <w:ind w:firstLine="0"/>
            </w:pPr>
            <w:r>
              <w:t>De acordo com o horário de entrada é definido o horário de saída</w:t>
            </w:r>
          </w:p>
        </w:tc>
      </w:tr>
      <w:tr w:rsidR="006C6FBA" w:rsidRPr="003E7F98" w14:paraId="7F5BC148" w14:textId="77777777" w:rsidTr="006C6FBA">
        <w:tc>
          <w:tcPr>
            <w:tcW w:w="3214" w:type="dxa"/>
          </w:tcPr>
          <w:p w14:paraId="20978D1C" w14:textId="77777777" w:rsidR="006C6FBA" w:rsidRPr="003E7F98" w:rsidRDefault="006C6FBA" w:rsidP="006C6FBA">
            <w:pPr>
              <w:ind w:firstLine="0"/>
            </w:pPr>
            <w:r>
              <w:t>DataInicio</w:t>
            </w:r>
          </w:p>
        </w:tc>
        <w:tc>
          <w:tcPr>
            <w:tcW w:w="1867" w:type="dxa"/>
          </w:tcPr>
          <w:p w14:paraId="710D3F8A" w14:textId="4C7B826E" w:rsidR="006C6FBA" w:rsidRPr="003E7F98" w:rsidRDefault="00FB27E9" w:rsidP="006C6FBA">
            <w:pPr>
              <w:ind w:firstLine="0"/>
            </w:pPr>
            <w:r>
              <w:t>DateOnly</w:t>
            </w:r>
          </w:p>
        </w:tc>
        <w:tc>
          <w:tcPr>
            <w:tcW w:w="3981" w:type="dxa"/>
          </w:tcPr>
          <w:p w14:paraId="244B7F34" w14:textId="77777777" w:rsidR="006C6FBA" w:rsidRPr="003E7F98" w:rsidRDefault="006C6FBA" w:rsidP="006C6FBA">
            <w:pPr>
              <w:ind w:firstLine="0"/>
            </w:pPr>
            <w:r>
              <w:t xml:space="preserve">É definido no contrato o prazo de início contrato como estagiário </w:t>
            </w:r>
          </w:p>
        </w:tc>
      </w:tr>
      <w:tr w:rsidR="006C6FBA" w:rsidRPr="003E7F98" w14:paraId="2A792181" w14:textId="77777777" w:rsidTr="006C6FBA">
        <w:tc>
          <w:tcPr>
            <w:tcW w:w="3214" w:type="dxa"/>
          </w:tcPr>
          <w:p w14:paraId="7E12EDB9" w14:textId="77777777" w:rsidR="006C6FBA" w:rsidRPr="003E7F98" w:rsidRDefault="006C6FBA" w:rsidP="006C6FBA">
            <w:pPr>
              <w:ind w:firstLine="0"/>
            </w:pPr>
            <w:r>
              <w:t>DataFim</w:t>
            </w:r>
          </w:p>
        </w:tc>
        <w:tc>
          <w:tcPr>
            <w:tcW w:w="1867" w:type="dxa"/>
          </w:tcPr>
          <w:p w14:paraId="3736DB1A" w14:textId="7D7F27C5" w:rsidR="006C6FBA" w:rsidRPr="003E7F98" w:rsidRDefault="00FB27E9" w:rsidP="006C6FBA">
            <w:pPr>
              <w:ind w:firstLine="0"/>
            </w:pPr>
            <w:r>
              <w:t>DateOnly</w:t>
            </w:r>
          </w:p>
        </w:tc>
        <w:tc>
          <w:tcPr>
            <w:tcW w:w="3981" w:type="dxa"/>
          </w:tcPr>
          <w:p w14:paraId="4E8048E4" w14:textId="06D8A75B" w:rsidR="006C6FBA" w:rsidRPr="003E7F98" w:rsidRDefault="006C6FBA" w:rsidP="006C6FBA">
            <w:pPr>
              <w:ind w:firstLine="0"/>
            </w:pPr>
            <w:r>
              <w:t>De acordo com as regras de estágio é definido um prazo limite de dois anos ou menos para o estagiário</w:t>
            </w:r>
          </w:p>
        </w:tc>
      </w:tr>
      <w:tr w:rsidR="006C6FBA" w:rsidRPr="003E7F98" w14:paraId="257D3953" w14:textId="77777777" w:rsidTr="006C6FBA">
        <w:tc>
          <w:tcPr>
            <w:tcW w:w="3214" w:type="dxa"/>
          </w:tcPr>
          <w:p w14:paraId="04072111" w14:textId="4B3A8478" w:rsidR="006C6FBA" w:rsidRPr="003E7F98" w:rsidRDefault="00FB27E9" w:rsidP="006C6FBA">
            <w:pPr>
              <w:ind w:firstLine="0"/>
            </w:pPr>
            <w:r>
              <w:t>Salário</w:t>
            </w:r>
          </w:p>
        </w:tc>
        <w:tc>
          <w:tcPr>
            <w:tcW w:w="1867" w:type="dxa"/>
          </w:tcPr>
          <w:p w14:paraId="208C3C6E" w14:textId="4FA0BF2A" w:rsidR="006C6FBA" w:rsidRPr="003E7F98" w:rsidRDefault="00FB27E9" w:rsidP="006C6FBA">
            <w:pPr>
              <w:ind w:firstLine="0"/>
            </w:pPr>
            <w:r>
              <w:t>String</w:t>
            </w:r>
          </w:p>
        </w:tc>
        <w:tc>
          <w:tcPr>
            <w:tcW w:w="3981" w:type="dxa"/>
          </w:tcPr>
          <w:p w14:paraId="3EF704BA" w14:textId="740EDDDF" w:rsidR="006C6FBA" w:rsidRPr="003E7F98" w:rsidRDefault="006C6FBA" w:rsidP="006C6FBA">
            <w:pPr>
              <w:ind w:firstLine="0"/>
            </w:pPr>
            <w:r>
              <w:t>Salário pode variar de acordo com a empresa e de acordo a área em que ele irá atuar</w:t>
            </w:r>
          </w:p>
        </w:tc>
      </w:tr>
      <w:tr w:rsidR="006C6FBA" w:rsidRPr="003E7F98" w14:paraId="70516417" w14:textId="77777777" w:rsidTr="006C6FBA">
        <w:tc>
          <w:tcPr>
            <w:tcW w:w="3214" w:type="dxa"/>
          </w:tcPr>
          <w:p w14:paraId="500CF241" w14:textId="77777777" w:rsidR="006C6FBA" w:rsidRPr="003E7F98" w:rsidRDefault="006C6FBA" w:rsidP="006C6FBA">
            <w:pPr>
              <w:ind w:firstLine="0"/>
            </w:pPr>
            <w:r>
              <w:t>CargaSemanal</w:t>
            </w:r>
          </w:p>
        </w:tc>
        <w:tc>
          <w:tcPr>
            <w:tcW w:w="1867" w:type="dxa"/>
          </w:tcPr>
          <w:p w14:paraId="1BB67DEF" w14:textId="5F2FFC39" w:rsidR="006C6FBA" w:rsidRPr="003E7F98" w:rsidRDefault="00FB27E9" w:rsidP="006C6FBA">
            <w:pPr>
              <w:ind w:firstLine="0"/>
            </w:pPr>
            <w:r>
              <w:t>String</w:t>
            </w:r>
          </w:p>
        </w:tc>
        <w:tc>
          <w:tcPr>
            <w:tcW w:w="3981" w:type="dxa"/>
          </w:tcPr>
          <w:p w14:paraId="4309F6E4" w14:textId="5A55178D" w:rsidR="006C6FBA" w:rsidRPr="003E7F98" w:rsidRDefault="006C6FBA" w:rsidP="006C6FBA">
            <w:pPr>
              <w:ind w:firstLine="0"/>
            </w:pPr>
            <w:r>
              <w:t>É definido quanto de horas o estagiário deverá cumprir na semana</w:t>
            </w:r>
          </w:p>
        </w:tc>
      </w:tr>
      <w:tr w:rsidR="006C6FBA" w:rsidRPr="003E7F98" w14:paraId="3091EF14" w14:textId="77777777" w:rsidTr="006C6FBA">
        <w:tc>
          <w:tcPr>
            <w:tcW w:w="3214" w:type="dxa"/>
          </w:tcPr>
          <w:p w14:paraId="7D79A955" w14:textId="77777777" w:rsidR="006C6FBA" w:rsidRPr="003E7F98" w:rsidRDefault="006C6FBA" w:rsidP="006C6FBA">
            <w:pPr>
              <w:ind w:firstLine="0"/>
            </w:pPr>
            <w:r>
              <w:t>CargaTotal</w:t>
            </w:r>
          </w:p>
        </w:tc>
        <w:tc>
          <w:tcPr>
            <w:tcW w:w="1867" w:type="dxa"/>
          </w:tcPr>
          <w:p w14:paraId="3F622022" w14:textId="6D3808B6" w:rsidR="006C6FBA" w:rsidRPr="003E7F98" w:rsidRDefault="00FB27E9" w:rsidP="006C6FBA">
            <w:pPr>
              <w:ind w:firstLine="0"/>
            </w:pPr>
            <w:r>
              <w:t>String</w:t>
            </w:r>
          </w:p>
        </w:tc>
        <w:tc>
          <w:tcPr>
            <w:tcW w:w="3981" w:type="dxa"/>
          </w:tcPr>
          <w:p w14:paraId="327794BD" w14:textId="6C255672" w:rsidR="006C6FBA" w:rsidRPr="003E7F98" w:rsidRDefault="006C6FBA" w:rsidP="006C6FBA">
            <w:pPr>
              <w:ind w:firstLine="0"/>
            </w:pPr>
            <w:r>
              <w:t>É somado a carga horaria total que o estagiário deverá entregar</w:t>
            </w:r>
          </w:p>
        </w:tc>
      </w:tr>
      <w:tr w:rsidR="00FB27E9" w:rsidRPr="003E7F98" w14:paraId="34E5EB0D" w14:textId="77777777" w:rsidTr="006C6FBA">
        <w:tc>
          <w:tcPr>
            <w:tcW w:w="3214" w:type="dxa"/>
          </w:tcPr>
          <w:p w14:paraId="53F52A91" w14:textId="24CC6DC9" w:rsidR="00FB27E9" w:rsidRDefault="00FB27E9" w:rsidP="006C6FBA">
            <w:pPr>
              <w:ind w:firstLine="0"/>
            </w:pPr>
            <w:r>
              <w:t>idCoordenadorEstagio</w:t>
            </w:r>
          </w:p>
        </w:tc>
        <w:tc>
          <w:tcPr>
            <w:tcW w:w="1867" w:type="dxa"/>
          </w:tcPr>
          <w:p w14:paraId="7F6EE546" w14:textId="796A526A" w:rsidR="00FB27E9" w:rsidRDefault="00FB27E9" w:rsidP="006C6FBA">
            <w:pPr>
              <w:ind w:firstLine="0"/>
            </w:pPr>
            <w:r>
              <w:t>Integer</w:t>
            </w:r>
          </w:p>
        </w:tc>
        <w:tc>
          <w:tcPr>
            <w:tcW w:w="3981" w:type="dxa"/>
          </w:tcPr>
          <w:p w14:paraId="5C5E9E25" w14:textId="022D262C" w:rsidR="00FB27E9" w:rsidRDefault="007B2385" w:rsidP="006C6FBA">
            <w:pPr>
              <w:ind w:firstLine="0"/>
            </w:pPr>
            <w:r>
              <w:t xml:space="preserve">É a ligação com a tabela Coordenador Estagio, pois um Coordenador Estagio pode estar ligado a um ou a vários Contratos de Estagio </w:t>
            </w:r>
          </w:p>
        </w:tc>
      </w:tr>
      <w:tr w:rsidR="00FB27E9" w:rsidRPr="003E7F98" w14:paraId="1F1C5114" w14:textId="77777777" w:rsidTr="006C6FBA">
        <w:tc>
          <w:tcPr>
            <w:tcW w:w="3214" w:type="dxa"/>
          </w:tcPr>
          <w:p w14:paraId="0C20D0CF" w14:textId="2060456F" w:rsidR="00FB27E9" w:rsidRDefault="00FB27E9" w:rsidP="006C6FBA">
            <w:pPr>
              <w:ind w:firstLine="0"/>
            </w:pPr>
            <w:r>
              <w:t>idTipoEstagio</w:t>
            </w:r>
          </w:p>
        </w:tc>
        <w:tc>
          <w:tcPr>
            <w:tcW w:w="1867" w:type="dxa"/>
          </w:tcPr>
          <w:p w14:paraId="61F740E1" w14:textId="2916CF40" w:rsidR="00FB27E9" w:rsidRDefault="00FB27E9" w:rsidP="006C6FBA">
            <w:pPr>
              <w:ind w:firstLine="0"/>
            </w:pPr>
            <w:r>
              <w:t>Integer</w:t>
            </w:r>
          </w:p>
        </w:tc>
        <w:tc>
          <w:tcPr>
            <w:tcW w:w="3981" w:type="dxa"/>
          </w:tcPr>
          <w:p w14:paraId="6580F3F8" w14:textId="0812496B" w:rsidR="00FB27E9" w:rsidRDefault="007B2385" w:rsidP="006C6FBA">
            <w:pPr>
              <w:ind w:firstLine="0"/>
            </w:pPr>
            <w:r>
              <w:t>É a ligação com a tabela Tipo Estagio, pois um Tipo de Estagio pode estar ligada a um ou a vários Contratos de Estagio</w:t>
            </w:r>
          </w:p>
        </w:tc>
      </w:tr>
    </w:tbl>
    <w:p w14:paraId="2ABE71D6" w14:textId="77777777" w:rsidR="006C6FBA" w:rsidRDefault="006C6FBA" w:rsidP="006C6FBA">
      <w:pPr>
        <w:ind w:firstLine="0"/>
      </w:pPr>
      <w:r>
        <w:t>Fonte: Elaborado pelos autores</w:t>
      </w:r>
    </w:p>
    <w:p w14:paraId="29297F25" w14:textId="77777777" w:rsidR="006C6FBA" w:rsidRDefault="006C6FBA" w:rsidP="006C6FBA">
      <w:pPr>
        <w:ind w:firstLine="0"/>
      </w:pPr>
    </w:p>
    <w:p w14:paraId="6F459F2F" w14:textId="6B3CEE1A" w:rsidR="006C6FBA" w:rsidRDefault="007B2385" w:rsidP="006C6FBA">
      <w:r>
        <w:t xml:space="preserve">A classe </w:t>
      </w:r>
      <w:r w:rsidR="006C6FBA">
        <w:t>Usuário tem como objetivo definir as informações de cadastro e login do usuário</w:t>
      </w:r>
    </w:p>
    <w:p w14:paraId="58858351" w14:textId="77777777" w:rsidR="006C6FBA" w:rsidRDefault="006C6FBA" w:rsidP="006C6FBA">
      <w:pPr>
        <w:ind w:firstLine="0"/>
        <w:rPr>
          <w:rFonts w:ascii="Arial" w:hAnsi="Arial" w:cs="Arial"/>
          <w:color w:val="FF0000"/>
        </w:rPr>
      </w:pPr>
    </w:p>
    <w:p w14:paraId="1E3E0B52" w14:textId="46A6EE43" w:rsidR="006C6FBA" w:rsidRPr="006C6FBA" w:rsidRDefault="006C6FBA" w:rsidP="006C6FBA">
      <w:pPr>
        <w:ind w:firstLine="0"/>
      </w:pPr>
      <w:r>
        <w:rPr>
          <w:b/>
        </w:rPr>
        <w:t>Quadro 4</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6C6FBA" w:rsidRPr="003E7F98" w14:paraId="1831153C" w14:textId="77777777" w:rsidTr="00FE0A69">
        <w:tc>
          <w:tcPr>
            <w:tcW w:w="3020" w:type="dxa"/>
          </w:tcPr>
          <w:p w14:paraId="0BA58128" w14:textId="77777777" w:rsidR="006C6FBA" w:rsidRPr="003E7F98" w:rsidRDefault="006C6FBA" w:rsidP="006C6FBA">
            <w:pPr>
              <w:ind w:firstLine="0"/>
            </w:pPr>
            <w:r>
              <w:t xml:space="preserve">Atributo </w:t>
            </w:r>
          </w:p>
        </w:tc>
        <w:tc>
          <w:tcPr>
            <w:tcW w:w="1653" w:type="dxa"/>
          </w:tcPr>
          <w:p w14:paraId="675898BF" w14:textId="77777777" w:rsidR="006C6FBA" w:rsidRPr="003E7F98" w:rsidRDefault="006C6FBA" w:rsidP="006C6FBA">
            <w:pPr>
              <w:ind w:firstLine="0"/>
            </w:pPr>
            <w:r w:rsidRPr="003E7F98">
              <w:t>Tipo</w:t>
            </w:r>
          </w:p>
        </w:tc>
        <w:tc>
          <w:tcPr>
            <w:tcW w:w="4388" w:type="dxa"/>
          </w:tcPr>
          <w:p w14:paraId="4CE8C096" w14:textId="77777777" w:rsidR="006C6FBA" w:rsidRPr="003E7F98" w:rsidRDefault="006C6FBA" w:rsidP="006C6FBA">
            <w:pPr>
              <w:ind w:firstLine="0"/>
            </w:pPr>
            <w:r w:rsidRPr="003E7F98">
              <w:t>Descrição</w:t>
            </w:r>
          </w:p>
        </w:tc>
      </w:tr>
      <w:tr w:rsidR="006C6FBA" w:rsidRPr="003E7F98" w14:paraId="1C3E3386" w14:textId="77777777" w:rsidTr="00FE0A69">
        <w:tc>
          <w:tcPr>
            <w:tcW w:w="3020" w:type="dxa"/>
          </w:tcPr>
          <w:p w14:paraId="2E085100" w14:textId="77777777" w:rsidR="006C6FBA" w:rsidRPr="003E7F98" w:rsidRDefault="006C6FBA" w:rsidP="006C6FBA">
            <w:pPr>
              <w:ind w:firstLine="0"/>
            </w:pPr>
            <w:proofErr w:type="spellStart"/>
            <w:r>
              <w:t>loginUsuario</w:t>
            </w:r>
            <w:proofErr w:type="spellEnd"/>
          </w:p>
        </w:tc>
        <w:tc>
          <w:tcPr>
            <w:tcW w:w="1653" w:type="dxa"/>
          </w:tcPr>
          <w:p w14:paraId="10183B4E" w14:textId="77777777" w:rsidR="006C6FBA" w:rsidRPr="003E7F98" w:rsidRDefault="006C6FBA" w:rsidP="006C6FBA">
            <w:pPr>
              <w:ind w:firstLine="0"/>
            </w:pPr>
            <w:r>
              <w:t xml:space="preserve">String </w:t>
            </w:r>
          </w:p>
        </w:tc>
        <w:tc>
          <w:tcPr>
            <w:tcW w:w="4388" w:type="dxa"/>
          </w:tcPr>
          <w:p w14:paraId="0CA7CBB2" w14:textId="1F377D14" w:rsidR="006C6FBA" w:rsidRPr="003E7F98" w:rsidRDefault="006C6FBA" w:rsidP="006C6FBA">
            <w:pPr>
              <w:ind w:firstLine="0"/>
            </w:pPr>
            <w:r>
              <w:t>É o que autêntica o usuário no sistema</w:t>
            </w:r>
          </w:p>
        </w:tc>
      </w:tr>
      <w:tr w:rsidR="006C6FBA" w:rsidRPr="003E7F98" w14:paraId="0EF80B75" w14:textId="77777777" w:rsidTr="00FE0A69">
        <w:tc>
          <w:tcPr>
            <w:tcW w:w="3020" w:type="dxa"/>
          </w:tcPr>
          <w:p w14:paraId="194B5693" w14:textId="77777777" w:rsidR="006C6FBA" w:rsidRPr="003E7F98" w:rsidRDefault="006C6FBA" w:rsidP="006C6FBA">
            <w:pPr>
              <w:ind w:firstLine="0"/>
            </w:pPr>
            <w:proofErr w:type="spellStart"/>
            <w:r>
              <w:t>senhaUsuario</w:t>
            </w:r>
            <w:proofErr w:type="spellEnd"/>
          </w:p>
        </w:tc>
        <w:tc>
          <w:tcPr>
            <w:tcW w:w="1653" w:type="dxa"/>
          </w:tcPr>
          <w:p w14:paraId="7A451666" w14:textId="77777777" w:rsidR="006C6FBA" w:rsidRPr="003E7F98" w:rsidRDefault="006C6FBA" w:rsidP="006C6FBA">
            <w:pPr>
              <w:ind w:firstLine="0"/>
            </w:pPr>
            <w:r>
              <w:t>String</w:t>
            </w:r>
          </w:p>
        </w:tc>
        <w:tc>
          <w:tcPr>
            <w:tcW w:w="4388" w:type="dxa"/>
          </w:tcPr>
          <w:p w14:paraId="47792E75" w14:textId="77777777" w:rsidR="006C6FBA" w:rsidRPr="003E7F98" w:rsidRDefault="006C6FBA" w:rsidP="006C6FBA">
            <w:pPr>
              <w:ind w:firstLine="0"/>
            </w:pPr>
            <w:r>
              <w:t xml:space="preserve">É o utilizado juntamente com o login para a autenticação do usuário </w:t>
            </w:r>
          </w:p>
        </w:tc>
      </w:tr>
      <w:tr w:rsidR="006C6FBA" w:rsidRPr="003E7F98" w14:paraId="2D9AE313" w14:textId="77777777" w:rsidTr="00FE0A69">
        <w:tc>
          <w:tcPr>
            <w:tcW w:w="3020" w:type="dxa"/>
          </w:tcPr>
          <w:p w14:paraId="5CDC4FE2" w14:textId="77777777" w:rsidR="006C6FBA" w:rsidRPr="003E7F98" w:rsidRDefault="006C6FBA" w:rsidP="006C6FBA">
            <w:pPr>
              <w:ind w:firstLine="0"/>
            </w:pPr>
            <w:proofErr w:type="spellStart"/>
            <w:r>
              <w:t>statusUsuario</w:t>
            </w:r>
            <w:proofErr w:type="spellEnd"/>
          </w:p>
        </w:tc>
        <w:tc>
          <w:tcPr>
            <w:tcW w:w="1653" w:type="dxa"/>
          </w:tcPr>
          <w:p w14:paraId="0AF17CC7" w14:textId="77777777" w:rsidR="006C6FBA" w:rsidRPr="003E7F98" w:rsidRDefault="006C6FBA" w:rsidP="006C6FBA">
            <w:pPr>
              <w:ind w:firstLine="0"/>
            </w:pPr>
            <w:r>
              <w:t>Boolean</w:t>
            </w:r>
          </w:p>
        </w:tc>
        <w:tc>
          <w:tcPr>
            <w:tcW w:w="4388" w:type="dxa"/>
          </w:tcPr>
          <w:p w14:paraId="6D4C9271" w14:textId="7426688F" w:rsidR="006C6FBA" w:rsidRPr="003E7F98" w:rsidRDefault="006C6FBA" w:rsidP="006C6FBA">
            <w:pPr>
              <w:ind w:firstLine="0"/>
            </w:pPr>
            <w:r>
              <w:t>Mostra qual o status do usuário dentro dos sistemas</w:t>
            </w:r>
          </w:p>
        </w:tc>
      </w:tr>
      <w:tr w:rsidR="006C6FBA" w14:paraId="70163EBE" w14:textId="77777777" w:rsidTr="00FE0A69">
        <w:tc>
          <w:tcPr>
            <w:tcW w:w="3020" w:type="dxa"/>
          </w:tcPr>
          <w:p w14:paraId="2A062AA4" w14:textId="77777777" w:rsidR="006C6FBA" w:rsidRDefault="006C6FBA" w:rsidP="006C6FBA">
            <w:pPr>
              <w:ind w:firstLine="0"/>
            </w:pPr>
            <w:proofErr w:type="spellStart"/>
            <w:r>
              <w:t>emailUsuario</w:t>
            </w:r>
            <w:proofErr w:type="spellEnd"/>
          </w:p>
        </w:tc>
        <w:tc>
          <w:tcPr>
            <w:tcW w:w="1653" w:type="dxa"/>
          </w:tcPr>
          <w:p w14:paraId="499EAE25" w14:textId="77777777" w:rsidR="006C6FBA" w:rsidRDefault="006C6FBA" w:rsidP="006C6FBA">
            <w:pPr>
              <w:ind w:firstLine="0"/>
            </w:pPr>
            <w:r>
              <w:t>Integer</w:t>
            </w:r>
          </w:p>
        </w:tc>
        <w:tc>
          <w:tcPr>
            <w:tcW w:w="4388" w:type="dxa"/>
          </w:tcPr>
          <w:p w14:paraId="678B8FBD" w14:textId="77777777" w:rsidR="006C6FBA" w:rsidRDefault="006C6FBA" w:rsidP="006C6FBA">
            <w:pPr>
              <w:ind w:firstLine="0"/>
            </w:pPr>
            <w:r>
              <w:t xml:space="preserve">É um meio de comunicação com o usuário </w:t>
            </w:r>
          </w:p>
        </w:tc>
      </w:tr>
    </w:tbl>
    <w:p w14:paraId="0745476C" w14:textId="77777777" w:rsidR="006C6FBA" w:rsidRDefault="006C6FBA" w:rsidP="006C6FBA">
      <w:pPr>
        <w:ind w:firstLine="0"/>
      </w:pPr>
      <w:r>
        <w:t>Fonte: Elaborado pelos autores</w:t>
      </w:r>
    </w:p>
    <w:p w14:paraId="1F1A02B4" w14:textId="77777777" w:rsidR="00D84871" w:rsidRDefault="00D84871" w:rsidP="004C307A"/>
    <w:p w14:paraId="71E25F25" w14:textId="64B56CC1" w:rsidR="004C307A" w:rsidRDefault="007B2385" w:rsidP="004C307A">
      <w:r>
        <w:t xml:space="preserve">A classe </w:t>
      </w:r>
      <w:r w:rsidR="004C307A">
        <w:t>Curso tem como objetivo definir as informações do curso que o aluno está matriculado</w:t>
      </w:r>
    </w:p>
    <w:p w14:paraId="648D1AE2" w14:textId="77777777" w:rsidR="004C307A" w:rsidRDefault="004C307A" w:rsidP="006C6FBA">
      <w:pPr>
        <w:ind w:firstLine="0"/>
      </w:pPr>
    </w:p>
    <w:p w14:paraId="1A028D3D" w14:textId="4D2410E9" w:rsidR="004C307A" w:rsidRPr="00AA7688" w:rsidRDefault="004C307A" w:rsidP="004C307A">
      <w:pPr>
        <w:ind w:firstLine="0"/>
      </w:pPr>
      <w:r w:rsidRPr="004C307A">
        <w:rPr>
          <w:b/>
          <w:bCs/>
        </w:rPr>
        <w:t>Quadro 5</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4C307A" w:rsidRPr="003E7F98" w14:paraId="2AB77D88" w14:textId="77777777" w:rsidTr="00FE0A69">
        <w:tc>
          <w:tcPr>
            <w:tcW w:w="3020" w:type="dxa"/>
          </w:tcPr>
          <w:p w14:paraId="6EF124DD" w14:textId="77777777" w:rsidR="004C307A" w:rsidRPr="003E7F98" w:rsidRDefault="004C307A" w:rsidP="004C307A">
            <w:pPr>
              <w:ind w:firstLine="0"/>
            </w:pPr>
            <w:r>
              <w:t xml:space="preserve">Atributo </w:t>
            </w:r>
          </w:p>
        </w:tc>
        <w:tc>
          <w:tcPr>
            <w:tcW w:w="1653" w:type="dxa"/>
          </w:tcPr>
          <w:p w14:paraId="34202BF8" w14:textId="77777777" w:rsidR="004C307A" w:rsidRPr="003E7F98" w:rsidRDefault="004C307A" w:rsidP="004C307A">
            <w:r w:rsidRPr="003E7F98">
              <w:t>Tipo</w:t>
            </w:r>
          </w:p>
        </w:tc>
        <w:tc>
          <w:tcPr>
            <w:tcW w:w="4388" w:type="dxa"/>
          </w:tcPr>
          <w:p w14:paraId="5143A255" w14:textId="77777777" w:rsidR="004C307A" w:rsidRPr="003E7F98" w:rsidRDefault="004C307A" w:rsidP="004C307A">
            <w:r w:rsidRPr="003E7F98">
              <w:t>Descrição</w:t>
            </w:r>
          </w:p>
        </w:tc>
      </w:tr>
      <w:tr w:rsidR="004C307A" w:rsidRPr="003E7F98" w14:paraId="6EE13903" w14:textId="77777777" w:rsidTr="00FE0A69">
        <w:tc>
          <w:tcPr>
            <w:tcW w:w="3020" w:type="dxa"/>
          </w:tcPr>
          <w:p w14:paraId="5C579E66" w14:textId="77777777" w:rsidR="004C307A" w:rsidRPr="003E7F98" w:rsidRDefault="004C307A" w:rsidP="004C307A">
            <w:pPr>
              <w:ind w:firstLine="0"/>
            </w:pPr>
            <w:proofErr w:type="spellStart"/>
            <w:r>
              <w:t>IdCurso</w:t>
            </w:r>
            <w:proofErr w:type="spellEnd"/>
          </w:p>
        </w:tc>
        <w:tc>
          <w:tcPr>
            <w:tcW w:w="1653" w:type="dxa"/>
          </w:tcPr>
          <w:p w14:paraId="2864A0A6" w14:textId="11BA00C8" w:rsidR="004C307A" w:rsidRPr="003E7F98" w:rsidRDefault="007B2385" w:rsidP="004C307A">
            <w:pPr>
              <w:ind w:firstLine="0"/>
            </w:pPr>
            <w:r>
              <w:t>String</w:t>
            </w:r>
          </w:p>
        </w:tc>
        <w:tc>
          <w:tcPr>
            <w:tcW w:w="4388" w:type="dxa"/>
          </w:tcPr>
          <w:p w14:paraId="3773C1DE" w14:textId="77777777" w:rsidR="004C307A" w:rsidRPr="003E7F98" w:rsidRDefault="004C307A" w:rsidP="004C307A">
            <w:pPr>
              <w:ind w:firstLine="0"/>
            </w:pPr>
            <w:r>
              <w:t>Utilizado para identificar o curso do usuário</w:t>
            </w:r>
          </w:p>
        </w:tc>
      </w:tr>
      <w:tr w:rsidR="004C307A" w:rsidRPr="003E7F98" w14:paraId="3ECFD176" w14:textId="77777777" w:rsidTr="00FE0A69">
        <w:tc>
          <w:tcPr>
            <w:tcW w:w="3020" w:type="dxa"/>
          </w:tcPr>
          <w:p w14:paraId="51552059" w14:textId="34E2D4FF" w:rsidR="004C307A" w:rsidRPr="003E7F98" w:rsidRDefault="007B2385" w:rsidP="004C307A">
            <w:pPr>
              <w:ind w:firstLine="0"/>
            </w:pPr>
            <w:r>
              <w:t>N</w:t>
            </w:r>
            <w:r w:rsidR="004C307A">
              <w:t>omeCurso</w:t>
            </w:r>
          </w:p>
        </w:tc>
        <w:tc>
          <w:tcPr>
            <w:tcW w:w="1653" w:type="dxa"/>
          </w:tcPr>
          <w:p w14:paraId="49C6E4B3" w14:textId="0EC0C1B2" w:rsidR="004C307A" w:rsidRPr="003E7F98" w:rsidRDefault="007B2385" w:rsidP="004C307A">
            <w:pPr>
              <w:ind w:firstLine="0"/>
            </w:pPr>
            <w:r>
              <w:t>String</w:t>
            </w:r>
            <w:r w:rsidR="004C307A">
              <w:t xml:space="preserve"> </w:t>
            </w:r>
          </w:p>
        </w:tc>
        <w:tc>
          <w:tcPr>
            <w:tcW w:w="4388" w:type="dxa"/>
          </w:tcPr>
          <w:p w14:paraId="6E409638" w14:textId="77777777" w:rsidR="004C307A" w:rsidRPr="003E7F98" w:rsidRDefault="004C307A" w:rsidP="004C307A">
            <w:pPr>
              <w:ind w:firstLine="0"/>
            </w:pPr>
            <w:r>
              <w:t xml:space="preserve">Nomeia e identifica o curso </w:t>
            </w:r>
          </w:p>
        </w:tc>
      </w:tr>
      <w:tr w:rsidR="007B2385" w:rsidRPr="003E7F98" w14:paraId="5AD40750" w14:textId="77777777" w:rsidTr="00FE0A69">
        <w:tc>
          <w:tcPr>
            <w:tcW w:w="3020" w:type="dxa"/>
          </w:tcPr>
          <w:p w14:paraId="10284586" w14:textId="65543DF0" w:rsidR="007B2385" w:rsidRDefault="007B2385" w:rsidP="004C307A">
            <w:pPr>
              <w:ind w:firstLine="0"/>
            </w:pPr>
            <w:r>
              <w:t>TurnoCurso</w:t>
            </w:r>
          </w:p>
        </w:tc>
        <w:tc>
          <w:tcPr>
            <w:tcW w:w="1653" w:type="dxa"/>
          </w:tcPr>
          <w:p w14:paraId="73FFDA80" w14:textId="068E655C" w:rsidR="007B2385" w:rsidRDefault="007B2385" w:rsidP="004C307A">
            <w:pPr>
              <w:ind w:firstLine="0"/>
            </w:pPr>
            <w:r>
              <w:t>String</w:t>
            </w:r>
          </w:p>
        </w:tc>
        <w:tc>
          <w:tcPr>
            <w:tcW w:w="4388" w:type="dxa"/>
          </w:tcPr>
          <w:p w14:paraId="396E62E0" w14:textId="7D687A2D" w:rsidR="007B2385" w:rsidRDefault="007B2385" w:rsidP="004C307A">
            <w:pPr>
              <w:ind w:firstLine="0"/>
            </w:pPr>
            <w:r>
              <w:t xml:space="preserve">Define qual o turno que </w:t>
            </w:r>
            <w:r w:rsidR="00ED3EA4">
              <w:t>o curso é executado</w:t>
            </w:r>
          </w:p>
        </w:tc>
      </w:tr>
    </w:tbl>
    <w:p w14:paraId="5D678521" w14:textId="77777777" w:rsidR="004C307A" w:rsidRDefault="004C307A" w:rsidP="004C307A">
      <w:pPr>
        <w:ind w:firstLine="0"/>
      </w:pPr>
      <w:r>
        <w:t>Fonte: Elaborado pelos autores</w:t>
      </w:r>
    </w:p>
    <w:p w14:paraId="0D8096A2" w14:textId="77777777" w:rsidR="004C307A" w:rsidRDefault="004C307A" w:rsidP="004C307A">
      <w:pPr>
        <w:ind w:firstLine="0"/>
      </w:pPr>
    </w:p>
    <w:p w14:paraId="1EB0A2A2" w14:textId="54FE42B5" w:rsidR="00E33FAA" w:rsidRDefault="00ED3EA4" w:rsidP="00E33FAA">
      <w:r>
        <w:t xml:space="preserve">A classe </w:t>
      </w:r>
      <w:r w:rsidR="00E33FAA">
        <w:t xml:space="preserve">Matrícula tem como objetivo definir as informações da matrícula realizada pelo aluno </w:t>
      </w:r>
    </w:p>
    <w:p w14:paraId="058A1E14" w14:textId="77777777" w:rsidR="00E33FAA" w:rsidRDefault="00E33FAA" w:rsidP="004C307A">
      <w:pPr>
        <w:ind w:firstLine="0"/>
      </w:pPr>
    </w:p>
    <w:p w14:paraId="656503DB" w14:textId="5F414DFA" w:rsidR="004C307A" w:rsidRPr="004C307A" w:rsidRDefault="004C307A" w:rsidP="004C307A">
      <w:pPr>
        <w:ind w:firstLine="0"/>
      </w:pPr>
      <w:r w:rsidRPr="004C307A">
        <w:rPr>
          <w:b/>
          <w:bCs/>
        </w:rPr>
        <w:t xml:space="preserve">Quadro </w:t>
      </w:r>
      <w:r>
        <w:rPr>
          <w:b/>
          <w:bCs/>
        </w:rPr>
        <w:t>6</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4C307A" w:rsidRPr="003E7F98" w14:paraId="07966138" w14:textId="77777777" w:rsidTr="00FE0A69">
        <w:tc>
          <w:tcPr>
            <w:tcW w:w="3020" w:type="dxa"/>
          </w:tcPr>
          <w:p w14:paraId="6F51CBE9" w14:textId="77777777" w:rsidR="004C307A" w:rsidRPr="003E7F98" w:rsidRDefault="004C307A" w:rsidP="004C307A">
            <w:pPr>
              <w:ind w:firstLine="0"/>
            </w:pPr>
            <w:r>
              <w:t xml:space="preserve">Atributo </w:t>
            </w:r>
          </w:p>
        </w:tc>
        <w:tc>
          <w:tcPr>
            <w:tcW w:w="1653" w:type="dxa"/>
          </w:tcPr>
          <w:p w14:paraId="3008A44E" w14:textId="77777777" w:rsidR="004C307A" w:rsidRPr="003E7F98" w:rsidRDefault="004C307A" w:rsidP="004C307A">
            <w:pPr>
              <w:ind w:firstLine="0"/>
            </w:pPr>
            <w:r w:rsidRPr="003E7F98">
              <w:t>Tipo</w:t>
            </w:r>
          </w:p>
        </w:tc>
        <w:tc>
          <w:tcPr>
            <w:tcW w:w="4388" w:type="dxa"/>
          </w:tcPr>
          <w:p w14:paraId="56940526" w14:textId="77777777" w:rsidR="004C307A" w:rsidRPr="003E7F98" w:rsidRDefault="004C307A" w:rsidP="004C307A">
            <w:pPr>
              <w:ind w:firstLine="0"/>
            </w:pPr>
            <w:r w:rsidRPr="003E7F98">
              <w:t>Descrição</w:t>
            </w:r>
          </w:p>
        </w:tc>
      </w:tr>
      <w:tr w:rsidR="004C307A" w:rsidRPr="003E7F98" w14:paraId="44CFA5FD" w14:textId="77777777" w:rsidTr="00FE0A69">
        <w:tc>
          <w:tcPr>
            <w:tcW w:w="3020" w:type="dxa"/>
          </w:tcPr>
          <w:p w14:paraId="2F1C4FBA" w14:textId="77777777" w:rsidR="004C307A" w:rsidRPr="003E7F98" w:rsidRDefault="004C307A" w:rsidP="004C307A">
            <w:pPr>
              <w:ind w:firstLine="0"/>
            </w:pPr>
            <w:r w:rsidRPr="003E7F98">
              <w:t>id</w:t>
            </w:r>
            <w:r>
              <w:t>Matricula</w:t>
            </w:r>
          </w:p>
        </w:tc>
        <w:tc>
          <w:tcPr>
            <w:tcW w:w="1653" w:type="dxa"/>
          </w:tcPr>
          <w:p w14:paraId="6C2B56C1" w14:textId="77777777" w:rsidR="004C307A" w:rsidRPr="003E7F98" w:rsidRDefault="004C307A" w:rsidP="004C307A">
            <w:pPr>
              <w:ind w:firstLine="0"/>
            </w:pPr>
            <w:r w:rsidRPr="003E7F98">
              <w:t>Integer</w:t>
            </w:r>
          </w:p>
        </w:tc>
        <w:tc>
          <w:tcPr>
            <w:tcW w:w="4388" w:type="dxa"/>
          </w:tcPr>
          <w:p w14:paraId="55AC0F31" w14:textId="0B12E7D0" w:rsidR="004C307A" w:rsidRPr="003E7F98" w:rsidRDefault="004C307A" w:rsidP="004C307A">
            <w:pPr>
              <w:ind w:firstLine="0"/>
            </w:pPr>
            <w:r>
              <w:t xml:space="preserve">Identifica as matrículas que foram feitas </w:t>
            </w:r>
          </w:p>
        </w:tc>
      </w:tr>
      <w:tr w:rsidR="004C307A" w:rsidRPr="003E7F98" w14:paraId="16E9B92E" w14:textId="77777777" w:rsidTr="00FE0A69">
        <w:tc>
          <w:tcPr>
            <w:tcW w:w="3020" w:type="dxa"/>
          </w:tcPr>
          <w:p w14:paraId="6D1FB6EB" w14:textId="77777777" w:rsidR="004C307A" w:rsidRPr="003E7F98" w:rsidRDefault="004C307A" w:rsidP="004C307A">
            <w:pPr>
              <w:ind w:firstLine="0"/>
            </w:pPr>
            <w:r>
              <w:t>registroAcademico</w:t>
            </w:r>
          </w:p>
        </w:tc>
        <w:tc>
          <w:tcPr>
            <w:tcW w:w="1653" w:type="dxa"/>
          </w:tcPr>
          <w:p w14:paraId="74B957AB" w14:textId="77777777" w:rsidR="004C307A" w:rsidRPr="003E7F98" w:rsidRDefault="004C307A" w:rsidP="004C307A">
            <w:pPr>
              <w:ind w:firstLine="0"/>
            </w:pPr>
            <w:r>
              <w:t>Integer</w:t>
            </w:r>
          </w:p>
        </w:tc>
        <w:tc>
          <w:tcPr>
            <w:tcW w:w="4388" w:type="dxa"/>
          </w:tcPr>
          <w:p w14:paraId="05653688" w14:textId="135E1B67" w:rsidR="004C307A" w:rsidRPr="003E7F98" w:rsidRDefault="004C307A" w:rsidP="004C307A">
            <w:pPr>
              <w:ind w:firstLine="0"/>
            </w:pPr>
            <w:r>
              <w:t>Mostra o registro acadêmico do aluno</w:t>
            </w:r>
          </w:p>
        </w:tc>
      </w:tr>
    </w:tbl>
    <w:p w14:paraId="33611D5F" w14:textId="77777777" w:rsidR="00E33FAA" w:rsidRDefault="00E33FAA" w:rsidP="00E33FAA">
      <w:pPr>
        <w:ind w:firstLine="0"/>
      </w:pPr>
      <w:r>
        <w:t>Fonte: Elaborado pelos autores</w:t>
      </w:r>
    </w:p>
    <w:p w14:paraId="03F55076" w14:textId="77777777" w:rsidR="00E33FAA" w:rsidRDefault="00E33FAA" w:rsidP="00E33FAA">
      <w:pPr>
        <w:ind w:firstLine="0"/>
      </w:pPr>
    </w:p>
    <w:p w14:paraId="15FE8621" w14:textId="3170B96C" w:rsidR="00E33FAA" w:rsidRDefault="00ED3EA4" w:rsidP="00E33FAA">
      <w:r>
        <w:lastRenderedPageBreak/>
        <w:t xml:space="preserve">A classe </w:t>
      </w:r>
      <w:r w:rsidR="00E33FAA">
        <w:t>Instituição Ensino tem como objetivo definir as informações da instituição de ensino que pode ou não conceder uma vaga ou estágio</w:t>
      </w:r>
    </w:p>
    <w:p w14:paraId="606C6991" w14:textId="77777777" w:rsidR="00E33FAA" w:rsidRDefault="00E33FAA" w:rsidP="00E33FAA">
      <w:pPr>
        <w:ind w:firstLine="0"/>
      </w:pPr>
    </w:p>
    <w:p w14:paraId="3A1AC7C0" w14:textId="53CA29B5" w:rsidR="00E33FAA" w:rsidRPr="004C307A" w:rsidRDefault="00E33FAA" w:rsidP="00E33FAA">
      <w:pPr>
        <w:ind w:firstLine="0"/>
      </w:pPr>
      <w:r w:rsidRPr="004C307A">
        <w:rPr>
          <w:b/>
          <w:bCs/>
        </w:rPr>
        <w:t xml:space="preserve">Quadro </w:t>
      </w:r>
      <w:r>
        <w:rPr>
          <w:b/>
          <w:bCs/>
        </w:rPr>
        <w:t>7</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E33FAA" w:rsidRPr="003E7F98" w14:paraId="0EA9B793" w14:textId="77777777" w:rsidTr="00FE0A69">
        <w:tc>
          <w:tcPr>
            <w:tcW w:w="3020" w:type="dxa"/>
          </w:tcPr>
          <w:p w14:paraId="306DF60E" w14:textId="77777777" w:rsidR="00E33FAA" w:rsidRPr="003E7F98" w:rsidRDefault="00E33FAA" w:rsidP="00FE0A69">
            <w:pPr>
              <w:ind w:firstLine="0"/>
            </w:pPr>
            <w:r>
              <w:t xml:space="preserve">Atributo </w:t>
            </w:r>
          </w:p>
        </w:tc>
        <w:tc>
          <w:tcPr>
            <w:tcW w:w="1653" w:type="dxa"/>
          </w:tcPr>
          <w:p w14:paraId="058540BF" w14:textId="77777777" w:rsidR="00E33FAA" w:rsidRPr="003E7F98" w:rsidRDefault="00E33FAA" w:rsidP="00FE0A69">
            <w:pPr>
              <w:ind w:firstLine="0"/>
            </w:pPr>
            <w:r w:rsidRPr="003E7F98">
              <w:t>Tipo</w:t>
            </w:r>
          </w:p>
        </w:tc>
        <w:tc>
          <w:tcPr>
            <w:tcW w:w="4388" w:type="dxa"/>
          </w:tcPr>
          <w:p w14:paraId="641181B4" w14:textId="77777777" w:rsidR="00E33FAA" w:rsidRPr="003E7F98" w:rsidRDefault="00E33FAA" w:rsidP="00FE0A69">
            <w:pPr>
              <w:ind w:firstLine="0"/>
            </w:pPr>
            <w:r w:rsidRPr="003E7F98">
              <w:t>Descrição</w:t>
            </w:r>
          </w:p>
        </w:tc>
      </w:tr>
      <w:tr w:rsidR="00ED3EA4" w:rsidRPr="003E7F98" w14:paraId="012410A8" w14:textId="77777777" w:rsidTr="00FE0A69">
        <w:tc>
          <w:tcPr>
            <w:tcW w:w="3020" w:type="dxa"/>
          </w:tcPr>
          <w:p w14:paraId="22EFD12E" w14:textId="0DC52355" w:rsidR="00ED3EA4" w:rsidRDefault="00ED3EA4" w:rsidP="00FE0A69">
            <w:pPr>
              <w:ind w:firstLine="0"/>
            </w:pPr>
            <w:r>
              <w:t>idInstituiçãoEnsino</w:t>
            </w:r>
          </w:p>
        </w:tc>
        <w:tc>
          <w:tcPr>
            <w:tcW w:w="1653" w:type="dxa"/>
          </w:tcPr>
          <w:p w14:paraId="65389BBD" w14:textId="4086A918" w:rsidR="00ED3EA4" w:rsidRPr="003E7F98" w:rsidRDefault="00ED3EA4" w:rsidP="00FE0A69">
            <w:pPr>
              <w:ind w:firstLine="0"/>
            </w:pPr>
            <w:r>
              <w:t>Integer</w:t>
            </w:r>
          </w:p>
        </w:tc>
        <w:tc>
          <w:tcPr>
            <w:tcW w:w="4388" w:type="dxa"/>
          </w:tcPr>
          <w:p w14:paraId="47BB8D2F" w14:textId="4FCA3C65" w:rsidR="00ED3EA4" w:rsidRPr="003E7F98" w:rsidRDefault="00ED3EA4" w:rsidP="00FE0A69">
            <w:pPr>
              <w:ind w:firstLine="0"/>
            </w:pPr>
            <w:r>
              <w:t>Identifica as Instituições de Ensino</w:t>
            </w:r>
          </w:p>
        </w:tc>
      </w:tr>
      <w:tr w:rsidR="00ED3EA4" w:rsidRPr="003E7F98" w14:paraId="04B26990" w14:textId="77777777" w:rsidTr="00FE0A69">
        <w:tc>
          <w:tcPr>
            <w:tcW w:w="3020" w:type="dxa"/>
          </w:tcPr>
          <w:p w14:paraId="259CC4A4" w14:textId="2EE1DB7A" w:rsidR="00ED3EA4" w:rsidRDefault="00ED3EA4" w:rsidP="00FE0A69">
            <w:pPr>
              <w:ind w:firstLine="0"/>
            </w:pPr>
            <w:r w:rsidRPr="00ED3EA4">
              <w:t>NomeInstituicao</w:t>
            </w:r>
          </w:p>
        </w:tc>
        <w:tc>
          <w:tcPr>
            <w:tcW w:w="1653" w:type="dxa"/>
          </w:tcPr>
          <w:p w14:paraId="0A30858C" w14:textId="43BBD730" w:rsidR="00ED3EA4" w:rsidRPr="003E7F98" w:rsidRDefault="00ED3EA4" w:rsidP="00FE0A69">
            <w:pPr>
              <w:ind w:firstLine="0"/>
            </w:pPr>
            <w:r>
              <w:t>String</w:t>
            </w:r>
          </w:p>
        </w:tc>
        <w:tc>
          <w:tcPr>
            <w:tcW w:w="4388" w:type="dxa"/>
          </w:tcPr>
          <w:p w14:paraId="028007A8" w14:textId="6EE4749B" w:rsidR="00ED3EA4" w:rsidRPr="003E7F98" w:rsidRDefault="00ED3EA4" w:rsidP="00FE0A69">
            <w:pPr>
              <w:ind w:firstLine="0"/>
            </w:pPr>
            <w:r>
              <w:t>Campo que mostra qual o nome da Instituição de Ensino</w:t>
            </w:r>
          </w:p>
        </w:tc>
      </w:tr>
      <w:tr w:rsidR="00ED3EA4" w:rsidRPr="003E7F98" w14:paraId="4641B05F" w14:textId="77777777" w:rsidTr="00FE0A69">
        <w:tc>
          <w:tcPr>
            <w:tcW w:w="3020" w:type="dxa"/>
          </w:tcPr>
          <w:p w14:paraId="24D09D7C" w14:textId="5B267460" w:rsidR="00ED3EA4" w:rsidRDefault="00ED3EA4" w:rsidP="00FE0A69">
            <w:pPr>
              <w:ind w:firstLine="0"/>
            </w:pPr>
            <w:r w:rsidRPr="00ED3EA4">
              <w:t>LocalInstituicao</w:t>
            </w:r>
          </w:p>
        </w:tc>
        <w:tc>
          <w:tcPr>
            <w:tcW w:w="1653" w:type="dxa"/>
          </w:tcPr>
          <w:p w14:paraId="7236654D" w14:textId="68076219" w:rsidR="00ED3EA4" w:rsidRPr="003E7F98" w:rsidRDefault="00ED3EA4" w:rsidP="00FE0A69">
            <w:pPr>
              <w:ind w:firstLine="0"/>
            </w:pPr>
            <w:r>
              <w:t>String</w:t>
            </w:r>
          </w:p>
        </w:tc>
        <w:tc>
          <w:tcPr>
            <w:tcW w:w="4388" w:type="dxa"/>
          </w:tcPr>
          <w:p w14:paraId="2BD93136" w14:textId="3E2CF4E4" w:rsidR="00ED3EA4" w:rsidRPr="003E7F98" w:rsidRDefault="00ED3EA4" w:rsidP="00FE0A69">
            <w:pPr>
              <w:ind w:firstLine="0"/>
            </w:pPr>
            <w:r>
              <w:t>Campo que mostra as informações da sede da Instituição de Ensino</w:t>
            </w:r>
          </w:p>
        </w:tc>
      </w:tr>
      <w:tr w:rsidR="00ED3EA4" w:rsidRPr="003E7F98" w14:paraId="3F17EA76" w14:textId="77777777" w:rsidTr="00FE0A69">
        <w:tc>
          <w:tcPr>
            <w:tcW w:w="3020" w:type="dxa"/>
          </w:tcPr>
          <w:p w14:paraId="12A3B5D9" w14:textId="67E08888" w:rsidR="00ED3EA4" w:rsidRDefault="00875624" w:rsidP="00FE0A69">
            <w:pPr>
              <w:ind w:firstLine="0"/>
            </w:pPr>
            <w:r w:rsidRPr="00875624">
              <w:t>TelefoneInstituicao</w:t>
            </w:r>
          </w:p>
        </w:tc>
        <w:tc>
          <w:tcPr>
            <w:tcW w:w="1653" w:type="dxa"/>
          </w:tcPr>
          <w:p w14:paraId="2D8410E9" w14:textId="63C43CE9" w:rsidR="00ED3EA4" w:rsidRPr="003E7F98" w:rsidRDefault="00875624" w:rsidP="00FE0A69">
            <w:pPr>
              <w:ind w:firstLine="0"/>
            </w:pPr>
            <w:r>
              <w:t>String</w:t>
            </w:r>
          </w:p>
        </w:tc>
        <w:tc>
          <w:tcPr>
            <w:tcW w:w="4388" w:type="dxa"/>
          </w:tcPr>
          <w:p w14:paraId="3E8994A2" w14:textId="3D9E6533" w:rsidR="00ED3EA4" w:rsidRPr="003E7F98" w:rsidRDefault="00875624" w:rsidP="00FE0A69">
            <w:pPr>
              <w:ind w:firstLine="0"/>
            </w:pPr>
            <w:r>
              <w:t>Campo que a Instituição define suas informações de contato</w:t>
            </w:r>
          </w:p>
        </w:tc>
      </w:tr>
    </w:tbl>
    <w:p w14:paraId="4AF70D42" w14:textId="77777777" w:rsidR="00E33FAA" w:rsidRDefault="00E33FAA" w:rsidP="00E33FAA">
      <w:pPr>
        <w:ind w:firstLine="0"/>
      </w:pPr>
      <w:r>
        <w:t>Fonte: Elaborado pelos autores</w:t>
      </w:r>
    </w:p>
    <w:p w14:paraId="1BDCF191" w14:textId="77777777" w:rsidR="00E33FAA" w:rsidRDefault="00E33FAA" w:rsidP="00E33FAA">
      <w:pPr>
        <w:ind w:firstLine="0"/>
      </w:pPr>
    </w:p>
    <w:p w14:paraId="47415620" w14:textId="7D094613" w:rsidR="00E33FAA" w:rsidRDefault="00875624" w:rsidP="00D84871">
      <w:r>
        <w:t xml:space="preserve">A classe </w:t>
      </w:r>
      <w:r w:rsidR="00E33FAA">
        <w:t xml:space="preserve">Candidato tem como objetivo definir as informações do candidato, nessa classe ele passa de um aluno para postulante a vaga de estágio </w:t>
      </w:r>
    </w:p>
    <w:p w14:paraId="67D23BA3" w14:textId="77777777" w:rsidR="00D84871" w:rsidRDefault="00D84871" w:rsidP="00D84871"/>
    <w:p w14:paraId="3091EB1C" w14:textId="2BB4C143" w:rsidR="00E33FAA" w:rsidRDefault="00E33FAA" w:rsidP="00E33FAA">
      <w:pPr>
        <w:ind w:firstLine="0"/>
      </w:pPr>
      <w:r>
        <w:rPr>
          <w:b/>
          <w:bCs/>
        </w:rPr>
        <w:t>Quadro 8</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E33FAA" w14:paraId="69A5DA6B"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68F55F18" w14:textId="77777777" w:rsidR="00E33FAA" w:rsidRDefault="00E33FAA">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84E1854" w14:textId="77777777" w:rsidR="00E33FAA" w:rsidRDefault="00E33FAA">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5708049D" w14:textId="77777777" w:rsidR="00E33FAA" w:rsidRDefault="00E33FAA">
            <w:pPr>
              <w:ind w:firstLine="0"/>
            </w:pPr>
            <w:r>
              <w:t>Descrição</w:t>
            </w:r>
          </w:p>
        </w:tc>
      </w:tr>
      <w:tr w:rsidR="00E33FAA" w14:paraId="0FDB7AE2"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1AB91D7B" w14:textId="48C6689D" w:rsidR="00E33FAA" w:rsidRDefault="00E33FAA">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AACACA8" w14:textId="77777777" w:rsidR="00E33FAA" w:rsidRDefault="00E33FAA">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5D6892FA" w14:textId="2E7B82B9" w:rsidR="00E33FAA" w:rsidRDefault="00E33FAA">
            <w:pPr>
              <w:ind w:firstLine="0"/>
            </w:pPr>
            <w:r>
              <w:t xml:space="preserve">Identifica o candidato </w:t>
            </w:r>
          </w:p>
        </w:tc>
      </w:tr>
      <w:tr w:rsidR="00E33FAA" w14:paraId="77AFF235" w14:textId="77777777" w:rsidTr="00E33FAA">
        <w:tc>
          <w:tcPr>
            <w:tcW w:w="3020" w:type="dxa"/>
            <w:tcBorders>
              <w:top w:val="single" w:sz="4" w:space="0" w:color="000000"/>
              <w:left w:val="single" w:sz="4" w:space="0" w:color="000000"/>
              <w:bottom w:val="single" w:sz="4" w:space="0" w:color="000000"/>
              <w:right w:val="single" w:sz="4" w:space="0" w:color="000000"/>
            </w:tcBorders>
            <w:hideMark/>
          </w:tcPr>
          <w:p w14:paraId="7205DF74" w14:textId="7DD66694" w:rsidR="00E33FAA" w:rsidRDefault="00E33FAA">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665A5D8C" w14:textId="592D1E07" w:rsidR="00E33FAA" w:rsidRDefault="00E33FAA">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3C3C02B" w14:textId="4EA440AA" w:rsidR="00E33FAA" w:rsidRDefault="00E33FAA">
            <w:pPr>
              <w:ind w:firstLine="0"/>
            </w:pPr>
            <w:r>
              <w:t>Refere-se ao dia em que o aluno se inscreveu para aquela vaga</w:t>
            </w:r>
          </w:p>
        </w:tc>
      </w:tr>
      <w:tr w:rsidR="00E33FAA" w14:paraId="0AFBEF65" w14:textId="77777777" w:rsidTr="00E33FAA">
        <w:tc>
          <w:tcPr>
            <w:tcW w:w="3020" w:type="dxa"/>
            <w:tcBorders>
              <w:top w:val="single" w:sz="4" w:space="0" w:color="000000"/>
              <w:left w:val="single" w:sz="4" w:space="0" w:color="000000"/>
              <w:bottom w:val="single" w:sz="4" w:space="0" w:color="000000"/>
              <w:right w:val="single" w:sz="4" w:space="0" w:color="000000"/>
            </w:tcBorders>
          </w:tcPr>
          <w:p w14:paraId="281E4DD8" w14:textId="24C2BD4A" w:rsidR="00E33FAA" w:rsidRDefault="00E33FAA">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2D9D2086" w14:textId="71A9475E" w:rsidR="00E33FAA" w:rsidRDefault="00E33FAA">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FF59256" w14:textId="3E52D831" w:rsidR="00E33FAA" w:rsidRDefault="00E33FAA">
            <w:pPr>
              <w:ind w:firstLine="0"/>
            </w:pPr>
            <w:r>
              <w:t>Mostra a situação do candidato perante a vaga</w:t>
            </w:r>
          </w:p>
        </w:tc>
      </w:tr>
    </w:tbl>
    <w:p w14:paraId="6BC2E248" w14:textId="796DD67F" w:rsidR="00E33FAA" w:rsidRDefault="00E33FAA" w:rsidP="001B5512">
      <w:pPr>
        <w:ind w:firstLine="0"/>
      </w:pPr>
      <w:r>
        <w:t>Fonte: Elaborado pelos autores</w:t>
      </w:r>
    </w:p>
    <w:p w14:paraId="0E0130E7" w14:textId="77777777" w:rsidR="006C5698" w:rsidRDefault="006C5698" w:rsidP="00E33FAA">
      <w:pPr>
        <w:ind w:firstLine="0"/>
      </w:pPr>
    </w:p>
    <w:p w14:paraId="7E0F409D" w14:textId="0746DC6C" w:rsidR="006C5698" w:rsidRDefault="00875624" w:rsidP="006C5698">
      <w:r>
        <w:t xml:space="preserve">A classe </w:t>
      </w:r>
      <w:r w:rsidR="006C5698">
        <w:t>Coordenador Estágio tem como objetivo identificar e registrar um dos atores do sistema</w:t>
      </w:r>
    </w:p>
    <w:p w14:paraId="4482C68B" w14:textId="68079BE2" w:rsidR="00D84871" w:rsidRDefault="00D84871" w:rsidP="006C5698"/>
    <w:p w14:paraId="06F421B2" w14:textId="5EBD4F0D" w:rsidR="00D84871" w:rsidRDefault="00D84871" w:rsidP="006C5698"/>
    <w:p w14:paraId="1F8E9811" w14:textId="3C6C7EB2" w:rsidR="00D84871" w:rsidRDefault="00D84871" w:rsidP="006C5698"/>
    <w:p w14:paraId="2945472F" w14:textId="61C8ABB7" w:rsidR="00D84871" w:rsidRDefault="00D84871" w:rsidP="006C5698"/>
    <w:p w14:paraId="6A707CEB" w14:textId="77777777" w:rsidR="00D84871" w:rsidRDefault="00D84871" w:rsidP="006C5698"/>
    <w:p w14:paraId="2A2EC3B8" w14:textId="77777777" w:rsidR="006C5698" w:rsidRDefault="006C5698" w:rsidP="006C5698">
      <w:pPr>
        <w:ind w:firstLine="0"/>
      </w:pPr>
    </w:p>
    <w:p w14:paraId="5F1726E9" w14:textId="71BA39C8" w:rsidR="006C5698" w:rsidRDefault="006C5698" w:rsidP="006C5698">
      <w:pPr>
        <w:ind w:firstLine="0"/>
      </w:pPr>
      <w:r>
        <w:rPr>
          <w:b/>
          <w:bCs/>
        </w:rPr>
        <w:lastRenderedPageBreak/>
        <w:t xml:space="preserve">Quadro </w:t>
      </w:r>
      <w:r w:rsidR="001B5512">
        <w:rPr>
          <w:b/>
          <w:bCs/>
        </w:rPr>
        <w:t>9</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6C5698" w14:paraId="62AAEBD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163C93E9" w14:textId="77777777" w:rsidR="006C5698" w:rsidRDefault="006C5698" w:rsidP="00FE0A69">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2D030E43" w14:textId="77777777" w:rsidR="006C5698" w:rsidRDefault="006C5698" w:rsidP="00FE0A69">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946F827" w14:textId="77777777" w:rsidR="006C5698" w:rsidRDefault="006C5698" w:rsidP="00FE0A69">
            <w:pPr>
              <w:ind w:firstLine="0"/>
            </w:pPr>
            <w:r>
              <w:t>Descrição</w:t>
            </w:r>
          </w:p>
        </w:tc>
      </w:tr>
      <w:tr w:rsidR="006C5698" w14:paraId="0A464B1F"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5227C5F1" w14:textId="089FEE2A" w:rsidR="006C5698" w:rsidRDefault="006C5698" w:rsidP="00FE0A69">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5AE19906" w14:textId="77777777" w:rsidR="006C5698" w:rsidRDefault="006C5698" w:rsidP="00FE0A69">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1BB8594B" w14:textId="5ABDC1A5" w:rsidR="006C5698" w:rsidRDefault="006C5698" w:rsidP="00FE0A69">
            <w:pPr>
              <w:ind w:firstLine="0"/>
            </w:pPr>
            <w:r>
              <w:t>Identifica quem é o coordenador de estágio</w:t>
            </w:r>
          </w:p>
        </w:tc>
      </w:tr>
      <w:tr w:rsidR="006C5698" w14:paraId="129D3C4E" w14:textId="77777777" w:rsidTr="00FE0A69">
        <w:tc>
          <w:tcPr>
            <w:tcW w:w="3020" w:type="dxa"/>
            <w:tcBorders>
              <w:top w:val="single" w:sz="4" w:space="0" w:color="000000"/>
              <w:left w:val="single" w:sz="4" w:space="0" w:color="000000"/>
              <w:bottom w:val="single" w:sz="4" w:space="0" w:color="000000"/>
              <w:right w:val="single" w:sz="4" w:space="0" w:color="000000"/>
            </w:tcBorders>
            <w:hideMark/>
          </w:tcPr>
          <w:p w14:paraId="45BC9291" w14:textId="67875008" w:rsidR="006C5698" w:rsidRDefault="006C5698" w:rsidP="00FE0A69">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6E4FA841" w14:textId="77777777" w:rsidR="006C5698" w:rsidRDefault="006C5698" w:rsidP="00FE0A69">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00F6AED1" w14:textId="599D4C73" w:rsidR="006C5698" w:rsidRDefault="006C5698" w:rsidP="00FE0A69">
            <w:pPr>
              <w:ind w:firstLine="0"/>
            </w:pPr>
            <w:r>
              <w:t>Refere-se ao dia em que o coordenador de estágio foi cadastrado no sistema</w:t>
            </w:r>
          </w:p>
        </w:tc>
      </w:tr>
      <w:tr w:rsidR="006C5698" w14:paraId="62893678"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3B4E81C9" w14:textId="46EC81E8" w:rsidR="006C5698" w:rsidRDefault="006C5698" w:rsidP="00FE0A69">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4DD5BD48" w14:textId="2EA07CBE" w:rsidR="006C5698" w:rsidRDefault="006C5698" w:rsidP="00FE0A69">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1BCB5504" w14:textId="5EAAEFDE" w:rsidR="006C5698" w:rsidRDefault="006C5698" w:rsidP="00FE0A69">
            <w:pPr>
              <w:ind w:firstLine="0"/>
            </w:pPr>
            <w:r>
              <w:t>Define o status do coordenador, se ele está inativo ou ativo no banco</w:t>
            </w:r>
          </w:p>
        </w:tc>
      </w:tr>
      <w:tr w:rsidR="00875624" w14:paraId="56BAE976" w14:textId="77777777" w:rsidTr="00FE0A69">
        <w:tc>
          <w:tcPr>
            <w:tcW w:w="3020" w:type="dxa"/>
            <w:tcBorders>
              <w:top w:val="single" w:sz="4" w:space="0" w:color="000000"/>
              <w:left w:val="single" w:sz="4" w:space="0" w:color="000000"/>
              <w:bottom w:val="single" w:sz="4" w:space="0" w:color="000000"/>
              <w:right w:val="single" w:sz="4" w:space="0" w:color="000000"/>
            </w:tcBorders>
          </w:tcPr>
          <w:p w14:paraId="653DE0DE" w14:textId="155FDFE4" w:rsidR="00875624" w:rsidRDefault="00875624" w:rsidP="00FE0A69">
            <w:pPr>
              <w:ind w:firstLine="0"/>
            </w:pPr>
            <w:r>
              <w:t>NomeCoordenadorEstagio</w:t>
            </w:r>
          </w:p>
        </w:tc>
        <w:tc>
          <w:tcPr>
            <w:tcW w:w="1653" w:type="dxa"/>
            <w:tcBorders>
              <w:top w:val="single" w:sz="4" w:space="0" w:color="000000"/>
              <w:left w:val="single" w:sz="4" w:space="0" w:color="000000"/>
              <w:bottom w:val="single" w:sz="4" w:space="0" w:color="000000"/>
              <w:right w:val="single" w:sz="4" w:space="0" w:color="000000"/>
            </w:tcBorders>
          </w:tcPr>
          <w:p w14:paraId="11E88C94" w14:textId="19B7AF72" w:rsidR="00875624" w:rsidRDefault="00875624" w:rsidP="00FE0A69">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2165BAC5" w14:textId="2B4E109D" w:rsidR="00875624" w:rsidRDefault="00875624" w:rsidP="00FE0A69">
            <w:pPr>
              <w:ind w:firstLine="0"/>
            </w:pPr>
            <w:r>
              <w:t>Define qual o nome do Coordenador de Estagio</w:t>
            </w:r>
          </w:p>
        </w:tc>
      </w:tr>
    </w:tbl>
    <w:p w14:paraId="351F2E8A" w14:textId="77777777" w:rsidR="006C5698" w:rsidRDefault="006C5698" w:rsidP="006C5698">
      <w:pPr>
        <w:ind w:firstLine="0"/>
      </w:pPr>
      <w:r>
        <w:t>Fonte: Elaborado pelos autores</w:t>
      </w:r>
    </w:p>
    <w:p w14:paraId="6F32220A" w14:textId="77777777" w:rsidR="006C5698" w:rsidRDefault="006C5698" w:rsidP="006C5698">
      <w:pPr>
        <w:ind w:firstLine="0"/>
      </w:pPr>
    </w:p>
    <w:p w14:paraId="3671068D" w14:textId="14941FBA" w:rsidR="006C5698" w:rsidRDefault="00875624" w:rsidP="006C5698">
      <w:r>
        <w:t xml:space="preserve">A classe </w:t>
      </w:r>
      <w:r w:rsidR="006C5698">
        <w:t>Concedente tem como objetivo identificar qual a empresa que vai conceder a vaga e o estágio para um candidato</w:t>
      </w:r>
    </w:p>
    <w:p w14:paraId="29150EC3" w14:textId="77777777" w:rsidR="006C5698" w:rsidRDefault="006C5698" w:rsidP="006C5698">
      <w:pPr>
        <w:ind w:firstLine="0"/>
      </w:pPr>
    </w:p>
    <w:p w14:paraId="27E429E1" w14:textId="24F78FEF" w:rsidR="006C5698" w:rsidRDefault="006C5698" w:rsidP="006C5698">
      <w:pPr>
        <w:ind w:firstLine="0"/>
      </w:pPr>
      <w:r>
        <w:rPr>
          <w:b/>
          <w:bCs/>
        </w:rPr>
        <w:t>Quadro 1</w:t>
      </w:r>
      <w:r w:rsidR="001B5512">
        <w:rPr>
          <w:b/>
          <w:bCs/>
        </w:rPr>
        <w:t>0</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6C5698" w14:paraId="24C7DC87"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77276ACF" w14:textId="77777777" w:rsidR="006C5698" w:rsidRDefault="006C5698"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E3991BE" w14:textId="77777777" w:rsidR="006C5698" w:rsidRDefault="006C5698"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198FA51" w14:textId="77777777" w:rsidR="006C5698" w:rsidRDefault="006C5698" w:rsidP="00FE0A69">
            <w:pPr>
              <w:ind w:firstLine="0"/>
            </w:pPr>
            <w:r>
              <w:t>Descrição</w:t>
            </w:r>
          </w:p>
        </w:tc>
      </w:tr>
      <w:tr w:rsidR="006C5698" w14:paraId="0B8DC99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2263FE7D" w14:textId="1CC35926" w:rsidR="006C5698" w:rsidRDefault="006C5698" w:rsidP="00FE0A69">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7126B3E9" w14:textId="77777777" w:rsidR="006C5698" w:rsidRDefault="006C5698"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4D0DBD1" w14:textId="3A80D75E" w:rsidR="006C5698" w:rsidRDefault="006C5698" w:rsidP="00FE0A69">
            <w:pPr>
              <w:ind w:firstLine="0"/>
            </w:pPr>
            <w:r>
              <w:t>Identifica qu</w:t>
            </w:r>
            <w:r w:rsidR="005D7BE9">
              <w:t>al</w:t>
            </w:r>
            <w:r>
              <w:t xml:space="preserve"> é </w:t>
            </w:r>
            <w:r w:rsidR="005D7BE9">
              <w:t>a empresa que irá conceder o estágio</w:t>
            </w:r>
          </w:p>
        </w:tc>
      </w:tr>
      <w:tr w:rsidR="006C5698" w14:paraId="536187FB" w14:textId="77777777" w:rsidTr="006C5698">
        <w:tc>
          <w:tcPr>
            <w:tcW w:w="3376" w:type="dxa"/>
            <w:tcBorders>
              <w:top w:val="single" w:sz="4" w:space="0" w:color="000000"/>
              <w:left w:val="single" w:sz="4" w:space="0" w:color="000000"/>
              <w:bottom w:val="single" w:sz="4" w:space="0" w:color="000000"/>
              <w:right w:val="single" w:sz="4" w:space="0" w:color="000000"/>
            </w:tcBorders>
            <w:hideMark/>
          </w:tcPr>
          <w:p w14:paraId="597BE958" w14:textId="6F761303" w:rsidR="006C5698" w:rsidRDefault="006C5698" w:rsidP="00FE0A69">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01B3AAFE" w14:textId="7D420686" w:rsidR="006C5698" w:rsidRDefault="006C5698"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64B37377" w14:textId="5C1D1543" w:rsidR="006C5698" w:rsidRDefault="005D7BE9" w:rsidP="00FE0A69">
            <w:pPr>
              <w:ind w:firstLine="0"/>
            </w:pPr>
            <w:r>
              <w:t>Mostra quem é a pessoa de dentro da empresa que é responsável por conceder o estágio</w:t>
            </w:r>
          </w:p>
        </w:tc>
      </w:tr>
      <w:tr w:rsidR="00D92CCA" w14:paraId="50D9F712"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2488A51B" w14:textId="3825B4C4" w:rsidR="00D92CCA" w:rsidRDefault="00D92CCA" w:rsidP="00FE0A69">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2932BE13" w14:textId="6846D2D1" w:rsidR="00D92CCA" w:rsidRDefault="00D92CC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AB29A66" w14:textId="01802614" w:rsidR="00D92CCA" w:rsidRDefault="00D92CCA" w:rsidP="00FE0A69">
            <w:pPr>
              <w:ind w:firstLine="0"/>
            </w:pPr>
            <w:r>
              <w:t>Campo que identifica o cadastro nacional de pessoa jurídica da concedente</w:t>
            </w:r>
          </w:p>
        </w:tc>
      </w:tr>
      <w:tr w:rsidR="00D92CCA" w14:paraId="3C005834" w14:textId="77777777" w:rsidTr="006C5698">
        <w:tc>
          <w:tcPr>
            <w:tcW w:w="3376" w:type="dxa"/>
            <w:tcBorders>
              <w:top w:val="single" w:sz="4" w:space="0" w:color="000000"/>
              <w:left w:val="single" w:sz="4" w:space="0" w:color="000000"/>
              <w:bottom w:val="single" w:sz="4" w:space="0" w:color="000000"/>
              <w:right w:val="single" w:sz="4" w:space="0" w:color="000000"/>
            </w:tcBorders>
          </w:tcPr>
          <w:p w14:paraId="19D8ABF2" w14:textId="672006BB" w:rsidR="00D92CCA" w:rsidRDefault="00D92CCA" w:rsidP="00FE0A69">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284933FD" w14:textId="0590AE9F"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1B5C38EB" w14:textId="428FE8FD" w:rsidR="00D92CCA" w:rsidRDefault="00D92CCA" w:rsidP="00FE0A69">
            <w:pPr>
              <w:ind w:firstLine="0"/>
            </w:pPr>
            <w:r>
              <w:t>Esse campo mostra o nome fantasia da concedente, pois ele tem um nome no contrato e outro que é o nome que ela é conhecida</w:t>
            </w:r>
          </w:p>
        </w:tc>
      </w:tr>
    </w:tbl>
    <w:p w14:paraId="7DE23896" w14:textId="77777777" w:rsidR="006C5698" w:rsidRDefault="006C5698" w:rsidP="006C5698">
      <w:pPr>
        <w:ind w:firstLine="0"/>
      </w:pPr>
      <w:r>
        <w:t>Fonte: Elaborado pelos autores</w:t>
      </w:r>
    </w:p>
    <w:p w14:paraId="41FF1BAF" w14:textId="77777777" w:rsidR="005D7BE9" w:rsidRDefault="005D7BE9" w:rsidP="006C5698">
      <w:pPr>
        <w:ind w:firstLine="0"/>
      </w:pPr>
    </w:p>
    <w:p w14:paraId="752B9C5E" w14:textId="787543B8" w:rsidR="005D7BE9" w:rsidRDefault="00D92CCA" w:rsidP="005D7BE9">
      <w:r>
        <w:t xml:space="preserve">A classe </w:t>
      </w:r>
      <w:r w:rsidR="005D7BE9">
        <w:t>Cargo tem como objetivo mostrar qual o cargo os novos estagiários irão trabalhar</w:t>
      </w:r>
    </w:p>
    <w:p w14:paraId="45B3EFD1" w14:textId="77777777" w:rsidR="00D84871" w:rsidRDefault="00D84871" w:rsidP="005D7BE9"/>
    <w:p w14:paraId="251ABE62" w14:textId="77777777" w:rsidR="005D7BE9" w:rsidRDefault="005D7BE9" w:rsidP="005D7BE9">
      <w:pPr>
        <w:ind w:firstLine="0"/>
      </w:pPr>
    </w:p>
    <w:p w14:paraId="0E066F60" w14:textId="2FAC43D2" w:rsidR="005D7BE9" w:rsidRDefault="005D7BE9" w:rsidP="005D7BE9">
      <w:pPr>
        <w:ind w:firstLine="0"/>
      </w:pPr>
      <w:r>
        <w:rPr>
          <w:b/>
          <w:bCs/>
        </w:rPr>
        <w:lastRenderedPageBreak/>
        <w:t>Quadro 1</w:t>
      </w:r>
      <w:r w:rsidR="001B5512">
        <w:rPr>
          <w:b/>
          <w:bCs/>
        </w:rPr>
        <w:t>1</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5D7BE9" w14:paraId="611DCF05"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7EB6B13"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779065"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EEB3A06" w14:textId="77777777" w:rsidR="005D7BE9" w:rsidRDefault="005D7BE9" w:rsidP="00FE0A69">
            <w:pPr>
              <w:ind w:firstLine="0"/>
            </w:pPr>
            <w:r>
              <w:t>Descrição</w:t>
            </w:r>
          </w:p>
        </w:tc>
      </w:tr>
      <w:tr w:rsidR="005D7BE9" w14:paraId="1B2B210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F9BE0A9" w14:textId="65A61603" w:rsidR="005D7BE9" w:rsidRDefault="005D7BE9" w:rsidP="00FE0A69">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A06982D"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A08B596" w14:textId="0A6E56F2" w:rsidR="005D7BE9" w:rsidRDefault="005D7BE9" w:rsidP="00FE0A69">
            <w:pPr>
              <w:ind w:firstLine="0"/>
            </w:pPr>
            <w:r>
              <w:t>Identifica qual é o cargo</w:t>
            </w:r>
          </w:p>
        </w:tc>
      </w:tr>
      <w:tr w:rsidR="005D7BE9" w14:paraId="7B3929A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609E9B60" w14:textId="629F83FD" w:rsidR="005D7BE9" w:rsidRDefault="005D7BE9" w:rsidP="00FE0A69">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3FBB948E" w14:textId="77777777" w:rsidR="005D7BE9" w:rsidRDefault="005D7BE9"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A3EEDE5" w14:textId="52DF4D05" w:rsidR="005D7BE9" w:rsidRDefault="005D7BE9" w:rsidP="00FE0A69">
            <w:pPr>
              <w:ind w:firstLine="0"/>
            </w:pPr>
            <w:r>
              <w:t>Descreve como será o cargo exercido com detalhes</w:t>
            </w:r>
          </w:p>
        </w:tc>
      </w:tr>
      <w:tr w:rsidR="005D7BE9" w14:paraId="6A067B03"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3059D13" w14:textId="32143FB8" w:rsidR="005D7BE9" w:rsidRDefault="005D7BE9" w:rsidP="00FE0A69">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967C81B" w14:textId="57F72D07" w:rsidR="005D7BE9" w:rsidRDefault="005D7BE9" w:rsidP="00FE0A69">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D74845C" w14:textId="46456A86" w:rsidR="005D7BE9" w:rsidRDefault="005D7BE9" w:rsidP="00FE0A69">
            <w:pPr>
              <w:ind w:firstLine="0"/>
            </w:pPr>
            <w:r>
              <w:t>Define quais funções o estagiário irá exercer na instituição</w:t>
            </w:r>
          </w:p>
        </w:tc>
      </w:tr>
    </w:tbl>
    <w:p w14:paraId="5AFFE619" w14:textId="77777777" w:rsidR="005D7BE9" w:rsidRDefault="005D7BE9" w:rsidP="005D7BE9">
      <w:pPr>
        <w:ind w:firstLine="0"/>
      </w:pPr>
      <w:r>
        <w:t>Fonte: Elaborado pelos autores</w:t>
      </w:r>
    </w:p>
    <w:p w14:paraId="690EF744" w14:textId="77777777" w:rsidR="005D7BE9" w:rsidRDefault="005D7BE9" w:rsidP="005D7BE9">
      <w:pPr>
        <w:ind w:firstLine="0"/>
      </w:pPr>
    </w:p>
    <w:p w14:paraId="1867B7C5" w14:textId="3C81EDAC" w:rsidR="005D7BE9" w:rsidRDefault="00D92CCA" w:rsidP="005D7BE9">
      <w:r>
        <w:t xml:space="preserve">A classe </w:t>
      </w:r>
      <w:r w:rsidR="005D7BE9">
        <w:t>Supervisor Estágio tem como objetivo identificar e registrar um dos atores do sistema</w:t>
      </w:r>
    </w:p>
    <w:p w14:paraId="48AE9A22" w14:textId="77777777" w:rsidR="005D7BE9" w:rsidRDefault="005D7BE9" w:rsidP="005D7BE9">
      <w:pPr>
        <w:ind w:firstLine="0"/>
      </w:pPr>
    </w:p>
    <w:p w14:paraId="6D5BE29D" w14:textId="6914D152" w:rsidR="005D7BE9" w:rsidRDefault="005D7BE9" w:rsidP="005D7BE9">
      <w:pPr>
        <w:ind w:firstLine="0"/>
      </w:pPr>
      <w:r>
        <w:rPr>
          <w:b/>
          <w:bCs/>
        </w:rPr>
        <w:t>Quadro 1</w:t>
      </w:r>
      <w:r w:rsidR="001B5512">
        <w:rPr>
          <w:b/>
          <w:bCs/>
        </w:rPr>
        <w:t>2</w:t>
      </w:r>
      <w:r>
        <w:t xml:space="preserve"> — Descrição Classe </w:t>
      </w:r>
      <w:r w:rsidR="00D92CCA">
        <w:t>Supervisor Estagio</w:t>
      </w:r>
    </w:p>
    <w:tbl>
      <w:tblPr>
        <w:tblStyle w:val="Tabelacomgrade"/>
        <w:tblW w:w="0" w:type="auto"/>
        <w:tblLook w:val="04A0" w:firstRow="1" w:lastRow="0" w:firstColumn="1" w:lastColumn="0" w:noHBand="0" w:noVBand="1"/>
      </w:tblPr>
      <w:tblGrid>
        <w:gridCol w:w="3376"/>
        <w:gridCol w:w="1581"/>
        <w:gridCol w:w="4105"/>
      </w:tblGrid>
      <w:tr w:rsidR="005D7BE9" w14:paraId="7AE0F0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911A02F" w14:textId="77777777" w:rsidR="005D7BE9" w:rsidRDefault="005D7BE9"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3B34B8" w14:textId="77777777" w:rsidR="005D7BE9" w:rsidRDefault="005D7BE9"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E62443E" w14:textId="77777777" w:rsidR="005D7BE9" w:rsidRDefault="005D7BE9" w:rsidP="00FE0A69">
            <w:pPr>
              <w:ind w:firstLine="0"/>
            </w:pPr>
            <w:r>
              <w:t>Descrição</w:t>
            </w:r>
          </w:p>
        </w:tc>
      </w:tr>
      <w:tr w:rsidR="005D7BE9" w14:paraId="338A3270"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27F6F6E" w14:textId="1611D8EC" w:rsidR="005D7BE9" w:rsidRDefault="005D7BE9" w:rsidP="00FE0A69">
            <w:pPr>
              <w:ind w:firstLine="0"/>
            </w:pPr>
            <w:r>
              <w:t>id</w:t>
            </w:r>
            <w:r w:rsidR="00A7723A">
              <w:t>Supervisor</w:t>
            </w:r>
          </w:p>
        </w:tc>
        <w:tc>
          <w:tcPr>
            <w:tcW w:w="1581" w:type="dxa"/>
            <w:tcBorders>
              <w:top w:val="single" w:sz="4" w:space="0" w:color="000000"/>
              <w:left w:val="single" w:sz="4" w:space="0" w:color="000000"/>
              <w:bottom w:val="single" w:sz="4" w:space="0" w:color="000000"/>
              <w:right w:val="single" w:sz="4" w:space="0" w:color="000000"/>
            </w:tcBorders>
            <w:hideMark/>
          </w:tcPr>
          <w:p w14:paraId="0DE28570" w14:textId="77777777" w:rsidR="005D7BE9" w:rsidRDefault="005D7BE9"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625CF30" w14:textId="59FE98BB" w:rsidR="005D7BE9" w:rsidRDefault="005D7BE9" w:rsidP="00FE0A69">
            <w:pPr>
              <w:ind w:firstLine="0"/>
            </w:pPr>
            <w:r>
              <w:t xml:space="preserve">Identifica qual é o </w:t>
            </w:r>
            <w:r w:rsidR="00A7723A">
              <w:t xml:space="preserve">identificador do </w:t>
            </w:r>
            <w:r w:rsidR="00D92CCA">
              <w:t>S</w:t>
            </w:r>
            <w:r w:rsidR="00A7723A">
              <w:t xml:space="preserve">upervisor de </w:t>
            </w:r>
            <w:r w:rsidR="00D92CCA">
              <w:t>E</w:t>
            </w:r>
            <w:r w:rsidR="00A7723A">
              <w:t>stágio</w:t>
            </w:r>
          </w:p>
        </w:tc>
      </w:tr>
      <w:tr w:rsidR="005D7BE9" w14:paraId="505ACB5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7BDCFE6" w14:textId="39D95418" w:rsidR="005D7BE9" w:rsidRDefault="00A7723A" w:rsidP="00FE0A69">
            <w:pPr>
              <w:ind w:firstLine="0"/>
            </w:pPr>
            <w:r>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27DD82E6" w14:textId="45DD0939" w:rsidR="005D7BE9" w:rsidRDefault="00A7723A" w:rsidP="00FE0A69">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7F36AF2" w14:textId="630230D4" w:rsidR="005D7BE9" w:rsidRDefault="00A7723A" w:rsidP="00FE0A69">
            <w:pPr>
              <w:ind w:firstLine="0"/>
            </w:pPr>
            <w:r>
              <w:t xml:space="preserve">Define o status do </w:t>
            </w:r>
            <w:r w:rsidR="00D92CCA">
              <w:t>S</w:t>
            </w:r>
            <w:r>
              <w:t>upervisor</w:t>
            </w:r>
            <w:r w:rsidR="00D92CCA">
              <w:t xml:space="preserve"> Estágio</w:t>
            </w:r>
            <w:r>
              <w:t>, se ele está inativo ou ativo no banco</w:t>
            </w:r>
          </w:p>
        </w:tc>
      </w:tr>
      <w:tr w:rsidR="00D92CCA" w14:paraId="4B29B621"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E27651" w14:textId="7885C1E1" w:rsidR="00D92CCA" w:rsidRDefault="00D92CCA" w:rsidP="00FE0A69">
            <w:pPr>
              <w:ind w:firstLine="0"/>
            </w:pPr>
            <w:r>
              <w:t>nomeSupervisor</w:t>
            </w:r>
          </w:p>
        </w:tc>
        <w:tc>
          <w:tcPr>
            <w:tcW w:w="1581" w:type="dxa"/>
            <w:tcBorders>
              <w:top w:val="single" w:sz="4" w:space="0" w:color="000000"/>
              <w:left w:val="single" w:sz="4" w:space="0" w:color="000000"/>
              <w:bottom w:val="single" w:sz="4" w:space="0" w:color="000000"/>
              <w:right w:val="single" w:sz="4" w:space="0" w:color="000000"/>
            </w:tcBorders>
          </w:tcPr>
          <w:p w14:paraId="42E1C77C" w14:textId="6EF1B431" w:rsidR="00D92CCA" w:rsidRDefault="00D92CC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6AAEB384" w14:textId="484BA7B3" w:rsidR="00D92CCA" w:rsidRDefault="00D92CCA" w:rsidP="00FE0A69">
            <w:pPr>
              <w:ind w:firstLine="0"/>
            </w:pPr>
            <w:r>
              <w:t>Define qual o nome do Supervisor Estágio</w:t>
            </w:r>
          </w:p>
        </w:tc>
      </w:tr>
    </w:tbl>
    <w:p w14:paraId="46387598" w14:textId="77777777" w:rsidR="005D7BE9" w:rsidRDefault="005D7BE9" w:rsidP="005D7BE9">
      <w:pPr>
        <w:ind w:firstLine="0"/>
      </w:pPr>
      <w:r>
        <w:t>Fonte: Elaborado pelos autores</w:t>
      </w:r>
    </w:p>
    <w:p w14:paraId="6EA730DB" w14:textId="77777777" w:rsidR="00A7723A" w:rsidRDefault="00A7723A" w:rsidP="005D7BE9">
      <w:pPr>
        <w:ind w:firstLine="0"/>
      </w:pPr>
    </w:p>
    <w:p w14:paraId="20FC1F72" w14:textId="4D2F667B" w:rsidR="00A7723A" w:rsidRDefault="00204F23" w:rsidP="00A7723A">
      <w:r>
        <w:t xml:space="preserve">A classe </w:t>
      </w:r>
      <w:r w:rsidR="00A7723A">
        <w:t>Documento tem como objetivo mostrar qual o documento que está sendo cadastrado</w:t>
      </w:r>
    </w:p>
    <w:p w14:paraId="034F2AC4" w14:textId="77777777" w:rsidR="00A7723A" w:rsidRDefault="00A7723A" w:rsidP="00A7723A">
      <w:pPr>
        <w:ind w:firstLine="0"/>
      </w:pPr>
    </w:p>
    <w:p w14:paraId="0F284639" w14:textId="011D1420" w:rsidR="00A7723A" w:rsidRDefault="00A7723A" w:rsidP="00A7723A">
      <w:pPr>
        <w:ind w:firstLine="0"/>
      </w:pPr>
      <w:r>
        <w:rPr>
          <w:b/>
          <w:bCs/>
        </w:rPr>
        <w:t>Quadro 1</w:t>
      </w:r>
      <w:r w:rsidR="001B5512">
        <w:rPr>
          <w:b/>
          <w:bCs/>
        </w:rPr>
        <w:t>3</w:t>
      </w:r>
      <w:r>
        <w:t xml:space="preserve"> — Descrição Classe </w:t>
      </w:r>
      <w:r w:rsidR="00D92CCA">
        <w:t>Documento</w:t>
      </w:r>
    </w:p>
    <w:tbl>
      <w:tblPr>
        <w:tblStyle w:val="Tabelacomgrade"/>
        <w:tblW w:w="0" w:type="auto"/>
        <w:tblLook w:val="04A0" w:firstRow="1" w:lastRow="0" w:firstColumn="1" w:lastColumn="0" w:noHBand="0" w:noVBand="1"/>
      </w:tblPr>
      <w:tblGrid>
        <w:gridCol w:w="3376"/>
        <w:gridCol w:w="1581"/>
        <w:gridCol w:w="4105"/>
      </w:tblGrid>
      <w:tr w:rsidR="00A7723A" w14:paraId="364211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71AA1D9"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3BFC198"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1E72D42A" w14:textId="77777777" w:rsidR="00A7723A" w:rsidRDefault="00A7723A" w:rsidP="00FE0A69">
            <w:pPr>
              <w:ind w:firstLine="0"/>
            </w:pPr>
            <w:r>
              <w:t>Descrição</w:t>
            </w:r>
          </w:p>
        </w:tc>
      </w:tr>
      <w:tr w:rsidR="00A7723A" w14:paraId="4973B507"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1F979F24" w14:textId="41F082B8" w:rsidR="00A7723A" w:rsidRDefault="00A7723A" w:rsidP="00FE0A69">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6C0E97E"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1CA5035" w14:textId="23AD4559" w:rsidR="00A7723A" w:rsidRDefault="00A7723A" w:rsidP="00FE0A69">
            <w:pPr>
              <w:ind w:firstLine="0"/>
            </w:pPr>
            <w:r>
              <w:t>Identifica qual é o identificador do documento</w:t>
            </w:r>
          </w:p>
        </w:tc>
      </w:tr>
      <w:tr w:rsidR="00A7723A" w14:paraId="7B56724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6F4BB16" w14:textId="22C4D6C5" w:rsidR="00A7723A" w:rsidRDefault="00A7723A" w:rsidP="00FE0A69">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25BA4144" w14:textId="328493DE"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566945C" w14:textId="460007CF" w:rsidR="00A7723A" w:rsidRDefault="00A7723A" w:rsidP="00FE0A69">
            <w:pPr>
              <w:ind w:firstLine="0"/>
            </w:pPr>
            <w:r>
              <w:t>Descreve como está aquele documento no momento</w:t>
            </w:r>
          </w:p>
        </w:tc>
      </w:tr>
      <w:tr w:rsidR="00A7723A" w14:paraId="1EB0D18D"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60D79F9" w14:textId="701F53B4" w:rsidR="00A7723A" w:rsidRDefault="00A7723A" w:rsidP="00FE0A69">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2E0D4031" w14:textId="4C9A254F"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D645F82" w14:textId="781AF58D" w:rsidR="00A7723A" w:rsidRDefault="00A7723A" w:rsidP="00FE0A69">
            <w:pPr>
              <w:ind w:firstLine="0"/>
            </w:pPr>
            <w:r>
              <w:t xml:space="preserve">Define qual a situação que o documento se encontra </w:t>
            </w:r>
          </w:p>
        </w:tc>
      </w:tr>
    </w:tbl>
    <w:p w14:paraId="3E6AD427" w14:textId="77777777" w:rsidR="00A7723A" w:rsidRDefault="00A7723A" w:rsidP="00A7723A">
      <w:pPr>
        <w:ind w:firstLine="0"/>
      </w:pPr>
      <w:r>
        <w:t>Fonte: Elaborado pelos autores</w:t>
      </w:r>
    </w:p>
    <w:p w14:paraId="71C2D3EC" w14:textId="77777777" w:rsidR="00A7723A" w:rsidRDefault="00A7723A" w:rsidP="00A7723A">
      <w:pPr>
        <w:ind w:firstLine="0"/>
      </w:pPr>
    </w:p>
    <w:p w14:paraId="7D6E2C80" w14:textId="59A5B914" w:rsidR="00A7723A" w:rsidRDefault="00204F23" w:rsidP="00A7723A">
      <w:r>
        <w:t xml:space="preserve">A classe </w:t>
      </w:r>
      <w:r w:rsidR="00A7723A">
        <w:t>Apontamento tem como objetivo mostrar qualquer observação referente a um documento específico</w:t>
      </w:r>
    </w:p>
    <w:p w14:paraId="06AE2E27" w14:textId="77777777" w:rsidR="00A7723A" w:rsidRDefault="00A7723A" w:rsidP="00A7723A">
      <w:pPr>
        <w:ind w:firstLine="0"/>
      </w:pPr>
    </w:p>
    <w:p w14:paraId="632D4730" w14:textId="4B68DEEE" w:rsidR="00A7723A" w:rsidRDefault="00A7723A" w:rsidP="00A7723A">
      <w:pPr>
        <w:ind w:firstLine="0"/>
      </w:pPr>
      <w:r>
        <w:rPr>
          <w:b/>
          <w:bCs/>
        </w:rPr>
        <w:t>Quadro 1</w:t>
      </w:r>
      <w:r w:rsidR="001B5512">
        <w:rPr>
          <w:b/>
          <w:bCs/>
        </w:rPr>
        <w:t>4</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A7723A" w14:paraId="374E8AB6"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10DF0B"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1498456"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C669AD3" w14:textId="77777777" w:rsidR="00A7723A" w:rsidRDefault="00A7723A" w:rsidP="00FE0A69">
            <w:pPr>
              <w:ind w:firstLine="0"/>
            </w:pPr>
            <w:r>
              <w:t>Descrição</w:t>
            </w:r>
          </w:p>
        </w:tc>
      </w:tr>
      <w:tr w:rsidR="00A7723A" w14:paraId="5868026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B2C3DE9" w14:textId="49F0E77E" w:rsidR="00A7723A" w:rsidRDefault="00A7723A" w:rsidP="00FE0A69">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4B4FECA9"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436E124" w14:textId="071DBBFD" w:rsidR="00A7723A" w:rsidRDefault="00A7723A" w:rsidP="00FE0A69">
            <w:pPr>
              <w:ind w:firstLine="0"/>
            </w:pPr>
            <w:r>
              <w:t>Identifica qual é o apontamento</w:t>
            </w:r>
          </w:p>
        </w:tc>
      </w:tr>
      <w:tr w:rsidR="00A7723A" w14:paraId="5F1DB7A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324CCB" w14:textId="7C088475" w:rsidR="00A7723A" w:rsidRDefault="00A7723A" w:rsidP="00FE0A69">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9B8D3E0"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2A500D5" w14:textId="2F46787B" w:rsidR="00A7723A" w:rsidRDefault="00A7723A" w:rsidP="00FE0A69">
            <w:pPr>
              <w:ind w:firstLine="0"/>
            </w:pPr>
            <w:r>
              <w:t>Descreve o motivo daquele apontamento estar acontecendo</w:t>
            </w:r>
          </w:p>
        </w:tc>
      </w:tr>
      <w:tr w:rsidR="00A7723A" w14:paraId="154393A2"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21B7E6D" w14:textId="66CCCB7D" w:rsidR="00A7723A" w:rsidRDefault="00A7723A" w:rsidP="00FE0A69">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43CDDFA2" w14:textId="50882CA5" w:rsidR="00A7723A" w:rsidRDefault="00A7723A" w:rsidP="00FE0A69">
            <w:pPr>
              <w:ind w:firstLine="0"/>
            </w:pPr>
            <w:r>
              <w:t>Date</w:t>
            </w:r>
            <w:r w:rsidR="00204F23">
              <w:t>Only</w:t>
            </w:r>
          </w:p>
        </w:tc>
        <w:tc>
          <w:tcPr>
            <w:tcW w:w="4105" w:type="dxa"/>
            <w:tcBorders>
              <w:top w:val="single" w:sz="4" w:space="0" w:color="000000"/>
              <w:left w:val="single" w:sz="4" w:space="0" w:color="000000"/>
              <w:bottom w:val="single" w:sz="4" w:space="0" w:color="000000"/>
              <w:right w:val="single" w:sz="4" w:space="0" w:color="000000"/>
            </w:tcBorders>
          </w:tcPr>
          <w:p w14:paraId="4C0920FE" w14:textId="24660655" w:rsidR="00A7723A" w:rsidRDefault="00A7723A" w:rsidP="00FE0A69">
            <w:pPr>
              <w:ind w:firstLine="0"/>
            </w:pPr>
            <w:r>
              <w:t xml:space="preserve">Define qual a data que aquele apontamento foi feito </w:t>
            </w:r>
          </w:p>
        </w:tc>
      </w:tr>
      <w:tr w:rsidR="00204F23" w14:paraId="5E52B91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202FCCB" w14:textId="0D0235DE" w:rsidR="00204F23" w:rsidRDefault="00204F23" w:rsidP="00FE0A69">
            <w:pPr>
              <w:ind w:firstLine="0"/>
            </w:pPr>
            <w:r>
              <w:t>idCoordenadorEstagio</w:t>
            </w:r>
          </w:p>
        </w:tc>
        <w:tc>
          <w:tcPr>
            <w:tcW w:w="1581" w:type="dxa"/>
            <w:tcBorders>
              <w:top w:val="single" w:sz="4" w:space="0" w:color="000000"/>
              <w:left w:val="single" w:sz="4" w:space="0" w:color="000000"/>
              <w:bottom w:val="single" w:sz="4" w:space="0" w:color="000000"/>
              <w:right w:val="single" w:sz="4" w:space="0" w:color="000000"/>
            </w:tcBorders>
          </w:tcPr>
          <w:p w14:paraId="67A8CC7D" w14:textId="02A1DDFA" w:rsidR="00204F23" w:rsidRDefault="00204F23"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51B9C1F5" w14:textId="04055611" w:rsidR="00204F23" w:rsidRDefault="00204F23" w:rsidP="00FE0A69">
            <w:pPr>
              <w:ind w:firstLine="0"/>
            </w:pPr>
            <w:r>
              <w:t>É a ligação com a tabela Coordenador Estagio, pois um Coordenador Estagio pode fazer um ou mais Apontamentos</w:t>
            </w:r>
          </w:p>
        </w:tc>
      </w:tr>
    </w:tbl>
    <w:p w14:paraId="5C835BC8" w14:textId="77777777" w:rsidR="00A7723A" w:rsidRDefault="00A7723A" w:rsidP="00A7723A">
      <w:pPr>
        <w:ind w:firstLine="0"/>
      </w:pPr>
      <w:r>
        <w:t>Fonte: Elaborado pelos autores</w:t>
      </w:r>
    </w:p>
    <w:p w14:paraId="566AEAEF" w14:textId="77777777" w:rsidR="00A7723A" w:rsidRDefault="00A7723A" w:rsidP="00A7723A">
      <w:pPr>
        <w:ind w:firstLine="0"/>
      </w:pPr>
    </w:p>
    <w:p w14:paraId="01912172" w14:textId="7C1B773C" w:rsidR="00A7723A" w:rsidRDefault="00204F23" w:rsidP="00A7723A">
      <w:r>
        <w:t xml:space="preserve">A classe </w:t>
      </w:r>
      <w:r w:rsidR="00A7723A">
        <w:t>Tipo Documento tem como objetivo mostrar qual o tipo do documento</w:t>
      </w:r>
    </w:p>
    <w:p w14:paraId="37BCB7F4" w14:textId="77777777" w:rsidR="00A7723A" w:rsidRDefault="00A7723A" w:rsidP="00A7723A">
      <w:pPr>
        <w:ind w:firstLine="0"/>
      </w:pPr>
    </w:p>
    <w:p w14:paraId="5DE9E58E" w14:textId="73FF6CF5" w:rsidR="00A7723A" w:rsidRDefault="00A7723A" w:rsidP="00A7723A">
      <w:pPr>
        <w:ind w:firstLine="0"/>
      </w:pPr>
      <w:r>
        <w:rPr>
          <w:b/>
          <w:bCs/>
        </w:rPr>
        <w:t>Quadro 1</w:t>
      </w:r>
      <w:r w:rsidR="001B5512">
        <w:rPr>
          <w:b/>
          <w:bCs/>
        </w:rPr>
        <w:t>5</w:t>
      </w:r>
      <w:r>
        <w:t xml:space="preserve"> — Descrição Classe</w:t>
      </w:r>
      <w:r w:rsidR="000646CE">
        <w:t xml:space="preserve"> Tipo Documento</w:t>
      </w:r>
    </w:p>
    <w:tbl>
      <w:tblPr>
        <w:tblStyle w:val="Tabelacomgrade"/>
        <w:tblW w:w="0" w:type="auto"/>
        <w:tblLook w:val="04A0" w:firstRow="1" w:lastRow="0" w:firstColumn="1" w:lastColumn="0" w:noHBand="0" w:noVBand="1"/>
      </w:tblPr>
      <w:tblGrid>
        <w:gridCol w:w="3376"/>
        <w:gridCol w:w="1581"/>
        <w:gridCol w:w="4105"/>
      </w:tblGrid>
      <w:tr w:rsidR="00A7723A" w14:paraId="5BBCCB61"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1185CB0" w14:textId="77777777" w:rsidR="00A7723A" w:rsidRDefault="00A7723A"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EA8BF8D" w14:textId="77777777" w:rsidR="00A7723A" w:rsidRDefault="00A7723A"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AC9688D" w14:textId="77777777" w:rsidR="00A7723A" w:rsidRDefault="00A7723A" w:rsidP="00FE0A69">
            <w:pPr>
              <w:ind w:firstLine="0"/>
            </w:pPr>
            <w:r>
              <w:t>Descrição</w:t>
            </w:r>
          </w:p>
        </w:tc>
      </w:tr>
      <w:tr w:rsidR="00A7723A" w14:paraId="41A860B8"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4D32020" w14:textId="0A03DEB7" w:rsidR="00A7723A" w:rsidRDefault="00A7723A"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62846E4C" w14:textId="77777777" w:rsidR="00A7723A" w:rsidRDefault="00A7723A"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D88516C" w14:textId="3965D5BE" w:rsidR="00A7723A" w:rsidRDefault="00A7723A" w:rsidP="00FE0A69">
            <w:pPr>
              <w:ind w:firstLine="0"/>
            </w:pPr>
            <w:r>
              <w:t xml:space="preserve">Identifica qual é o </w:t>
            </w:r>
            <w:r w:rsidR="000646CE">
              <w:t>tipo do documento</w:t>
            </w:r>
          </w:p>
        </w:tc>
      </w:tr>
      <w:tr w:rsidR="00A7723A" w14:paraId="352E951F"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73934D6E" w14:textId="3B502175" w:rsidR="00A7723A" w:rsidRDefault="00A7723A" w:rsidP="00FE0A69">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750E65F3" w14:textId="77777777" w:rsidR="00A7723A" w:rsidRDefault="00A7723A"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46A182F" w14:textId="41C6FDDA" w:rsidR="00A7723A" w:rsidRDefault="000646CE" w:rsidP="00FE0A69">
            <w:pPr>
              <w:ind w:firstLine="0"/>
            </w:pPr>
            <w:r>
              <w:t>Mostra qual a descrição do tipo documento</w:t>
            </w:r>
          </w:p>
        </w:tc>
      </w:tr>
    </w:tbl>
    <w:p w14:paraId="7C3FE35D" w14:textId="77777777" w:rsidR="00A7723A" w:rsidRDefault="00A7723A" w:rsidP="00A7723A">
      <w:pPr>
        <w:ind w:firstLine="0"/>
      </w:pPr>
      <w:r>
        <w:t>Fonte: Elaborado pelos autores</w:t>
      </w:r>
    </w:p>
    <w:p w14:paraId="3D64C567" w14:textId="77777777" w:rsidR="000646CE" w:rsidRDefault="000646CE" w:rsidP="00A7723A">
      <w:pPr>
        <w:ind w:firstLine="0"/>
      </w:pPr>
    </w:p>
    <w:p w14:paraId="357CF629" w14:textId="2303F613" w:rsidR="000646CE" w:rsidRDefault="00204F23" w:rsidP="000646CE">
      <w:r>
        <w:t xml:space="preserve">A classe </w:t>
      </w:r>
      <w:r w:rsidR="000646CE">
        <w:t>Documento Versão tem como objetivo mostrar qual é a versão de um determinado documento</w:t>
      </w:r>
    </w:p>
    <w:p w14:paraId="6A0405E0" w14:textId="37624D73" w:rsidR="00D84871" w:rsidRDefault="00D84871" w:rsidP="000646CE"/>
    <w:p w14:paraId="5141FDE8" w14:textId="6BB691E8" w:rsidR="00D84871" w:rsidRDefault="00D84871" w:rsidP="000646CE"/>
    <w:p w14:paraId="56086F4F" w14:textId="1CA3179F" w:rsidR="00D84871" w:rsidRDefault="00D84871" w:rsidP="000646CE"/>
    <w:p w14:paraId="37CDF425" w14:textId="731C10EC" w:rsidR="00D84871" w:rsidRDefault="00D84871" w:rsidP="000646CE"/>
    <w:p w14:paraId="16C213A4" w14:textId="2E782F41" w:rsidR="00D84871" w:rsidRDefault="00D84871" w:rsidP="000646CE"/>
    <w:p w14:paraId="53B99EB0" w14:textId="77777777" w:rsidR="00D84871" w:rsidRDefault="00D84871" w:rsidP="000646CE"/>
    <w:p w14:paraId="15FC64C1" w14:textId="77777777" w:rsidR="000646CE" w:rsidRDefault="000646CE" w:rsidP="000646CE">
      <w:pPr>
        <w:ind w:firstLine="0"/>
      </w:pPr>
    </w:p>
    <w:p w14:paraId="0EB1FC22" w14:textId="1856A16A" w:rsidR="000646CE" w:rsidRDefault="000646CE" w:rsidP="000646CE">
      <w:pPr>
        <w:ind w:firstLine="0"/>
      </w:pPr>
      <w:r>
        <w:rPr>
          <w:b/>
          <w:bCs/>
        </w:rPr>
        <w:lastRenderedPageBreak/>
        <w:t>Quadro 1</w:t>
      </w:r>
      <w:r w:rsidR="001B5512">
        <w:rPr>
          <w:b/>
          <w:bCs/>
        </w:rPr>
        <w:t>6</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0646CE" w14:paraId="129DD60B"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5D226AC8"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C6770F9"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7765ACA9" w14:textId="77777777" w:rsidR="000646CE" w:rsidRDefault="000646CE" w:rsidP="00FE0A69">
            <w:pPr>
              <w:ind w:firstLine="0"/>
            </w:pPr>
            <w:r>
              <w:t>Descrição</w:t>
            </w:r>
          </w:p>
        </w:tc>
      </w:tr>
      <w:tr w:rsidR="000646CE" w14:paraId="26A6038C"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C292735" w14:textId="3A53E2C1" w:rsidR="000646CE" w:rsidRDefault="000646CE" w:rsidP="00FE0A69">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1D1F378" w14:textId="77777777"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E762CEB" w14:textId="64BF3476" w:rsidR="000646CE" w:rsidRDefault="000646CE" w:rsidP="00FE0A69">
            <w:pPr>
              <w:ind w:firstLine="0"/>
            </w:pPr>
            <w:r>
              <w:t>Identifica qual é a versão do documento</w:t>
            </w:r>
          </w:p>
        </w:tc>
      </w:tr>
      <w:tr w:rsidR="000646CE" w14:paraId="77E94B2E"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49E2D2F9" w14:textId="50683137" w:rsidR="000646CE" w:rsidRDefault="000646CE" w:rsidP="00FE0A69">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1DC46E61"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13CB4380" w14:textId="43E4E75D" w:rsidR="000646CE" w:rsidRDefault="000646CE" w:rsidP="00FE0A69">
            <w:pPr>
              <w:ind w:firstLine="0"/>
            </w:pPr>
            <w:r>
              <w:t>Mostra os comentários feitos na versão atual do documento</w:t>
            </w:r>
          </w:p>
        </w:tc>
      </w:tr>
      <w:tr w:rsidR="000646CE" w14:paraId="48A5E89C"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E432D9B" w14:textId="47929AE3" w:rsidR="000646CE" w:rsidRDefault="000646CE" w:rsidP="00FE0A69">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1239436A" w14:textId="0ECF01D2"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39DC0483" w14:textId="08EE7101" w:rsidR="000646CE" w:rsidRDefault="000646CE" w:rsidP="00FE0A69">
            <w:pPr>
              <w:ind w:firstLine="0"/>
            </w:pPr>
            <w:r>
              <w:t>Identifica qual o anexo da versão do documento</w:t>
            </w:r>
          </w:p>
        </w:tc>
      </w:tr>
      <w:tr w:rsidR="000646CE" w14:paraId="4CB57B0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FD98C67" w14:textId="1970979C" w:rsidR="000646CE" w:rsidRDefault="000646CE" w:rsidP="00FE0A69">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77EC1C30" w14:textId="5F1408F5" w:rsidR="000646CE" w:rsidRDefault="000646CE" w:rsidP="00FE0A69">
            <w:pPr>
              <w:ind w:firstLine="0"/>
            </w:pPr>
            <w:r>
              <w:t>Date</w:t>
            </w:r>
            <w:r w:rsidR="00A26702">
              <w:t>Only</w:t>
            </w:r>
            <w:r>
              <w:t xml:space="preserve"> </w:t>
            </w:r>
          </w:p>
        </w:tc>
        <w:tc>
          <w:tcPr>
            <w:tcW w:w="4105" w:type="dxa"/>
            <w:tcBorders>
              <w:top w:val="single" w:sz="4" w:space="0" w:color="000000"/>
              <w:left w:val="single" w:sz="4" w:space="0" w:color="000000"/>
              <w:bottom w:val="single" w:sz="4" w:space="0" w:color="000000"/>
              <w:right w:val="single" w:sz="4" w:space="0" w:color="000000"/>
            </w:tcBorders>
          </w:tcPr>
          <w:p w14:paraId="3802564C" w14:textId="744E3738" w:rsidR="000646CE" w:rsidRDefault="000646CE" w:rsidP="00FE0A69">
            <w:pPr>
              <w:ind w:firstLine="0"/>
            </w:pPr>
            <w:r>
              <w:t>Mostra a data da versão do documento</w:t>
            </w:r>
          </w:p>
        </w:tc>
      </w:tr>
      <w:tr w:rsidR="000646CE" w14:paraId="0D445060"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693C7D39" w14:textId="145FC9A9" w:rsidR="000646CE" w:rsidRDefault="000646CE" w:rsidP="00FE0A69">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509CE5D2" w14:textId="47F956A9"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E299BA2" w14:textId="2BE509A0" w:rsidR="000646CE" w:rsidRDefault="000646CE" w:rsidP="00FE0A69">
            <w:pPr>
              <w:ind w:firstLine="0"/>
            </w:pPr>
            <w:r>
              <w:t>Identifica a situação da versão do documento</w:t>
            </w:r>
          </w:p>
        </w:tc>
      </w:tr>
      <w:tr w:rsidR="00A26702" w14:paraId="26315FFF"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282DA59C" w14:textId="44D93A9F" w:rsidR="00A26702" w:rsidRDefault="00A26702" w:rsidP="00FE0A69">
            <w:pPr>
              <w:ind w:firstLine="0"/>
            </w:pPr>
            <w:r>
              <w:t>idDocumento</w:t>
            </w:r>
          </w:p>
        </w:tc>
        <w:tc>
          <w:tcPr>
            <w:tcW w:w="1581" w:type="dxa"/>
            <w:tcBorders>
              <w:top w:val="single" w:sz="4" w:space="0" w:color="000000"/>
              <w:left w:val="single" w:sz="4" w:space="0" w:color="000000"/>
              <w:bottom w:val="single" w:sz="4" w:space="0" w:color="000000"/>
              <w:right w:val="single" w:sz="4" w:space="0" w:color="000000"/>
            </w:tcBorders>
          </w:tcPr>
          <w:p w14:paraId="7A371421" w14:textId="7E33D934"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2E0C3A9D" w14:textId="2FAA0D38" w:rsidR="00A26702" w:rsidRDefault="00A26702" w:rsidP="00FE0A69">
            <w:pPr>
              <w:ind w:firstLine="0"/>
            </w:pPr>
            <w:r>
              <w:t>É a ligação com a tabela Documento, pois um Documento pode ter várias Versões</w:t>
            </w:r>
          </w:p>
        </w:tc>
      </w:tr>
    </w:tbl>
    <w:p w14:paraId="4BF62111" w14:textId="77777777" w:rsidR="000646CE" w:rsidRDefault="000646CE" w:rsidP="000646CE">
      <w:pPr>
        <w:ind w:firstLine="0"/>
      </w:pPr>
      <w:r>
        <w:t>Fonte: Elaborado pelos autores</w:t>
      </w:r>
    </w:p>
    <w:p w14:paraId="35084ABF" w14:textId="77777777" w:rsidR="000646CE" w:rsidRDefault="000646CE" w:rsidP="000646CE">
      <w:pPr>
        <w:ind w:firstLine="0"/>
      </w:pPr>
    </w:p>
    <w:p w14:paraId="57311902" w14:textId="18C29B68" w:rsidR="000646CE" w:rsidRDefault="00A26702" w:rsidP="000646CE">
      <w:r>
        <w:t xml:space="preserve">A classe </w:t>
      </w:r>
      <w:r w:rsidR="000646CE">
        <w:t>Tipo Estágio tem como objetivo mostrar qual é o tipo do estágio</w:t>
      </w:r>
    </w:p>
    <w:p w14:paraId="11993832" w14:textId="77777777" w:rsidR="000646CE" w:rsidRDefault="000646CE" w:rsidP="000646CE">
      <w:pPr>
        <w:ind w:firstLine="0"/>
      </w:pPr>
    </w:p>
    <w:p w14:paraId="3E0DA12B" w14:textId="63773500" w:rsidR="000646CE" w:rsidRDefault="000646CE" w:rsidP="000646CE">
      <w:pPr>
        <w:ind w:firstLine="0"/>
      </w:pPr>
      <w:r>
        <w:rPr>
          <w:b/>
          <w:bCs/>
        </w:rPr>
        <w:t>Quadro 1</w:t>
      </w:r>
      <w:r w:rsidR="001B5512">
        <w:rPr>
          <w:b/>
          <w:bCs/>
        </w:rPr>
        <w:t>7</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0646CE" w14:paraId="438AD374"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BECC1A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4CD944F"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DBF6B79" w14:textId="77777777" w:rsidR="000646CE" w:rsidRDefault="000646CE" w:rsidP="00FE0A69">
            <w:pPr>
              <w:ind w:firstLine="0"/>
            </w:pPr>
            <w:r>
              <w:t>Descrição</w:t>
            </w:r>
          </w:p>
        </w:tc>
      </w:tr>
      <w:tr w:rsidR="000646CE" w14:paraId="0256868A"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918B709" w14:textId="204C7025" w:rsidR="000646CE" w:rsidRDefault="000646CE"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34329708" w14:textId="39F20571" w:rsidR="000646CE" w:rsidRDefault="000646CE"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3D8E1AE" w14:textId="6AA3CA11" w:rsidR="000646CE" w:rsidRDefault="000646CE" w:rsidP="00FE0A69">
            <w:pPr>
              <w:ind w:firstLine="0"/>
            </w:pPr>
            <w:r>
              <w:t>Identifica qual o tipo do estágio</w:t>
            </w:r>
          </w:p>
        </w:tc>
      </w:tr>
      <w:tr w:rsidR="000646CE" w14:paraId="254411B5"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4C7403B2" w14:textId="27BED348" w:rsidR="000646CE" w:rsidRDefault="000646CE" w:rsidP="00FE0A69">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9BE99E9" w14:textId="77777777" w:rsidR="000646CE" w:rsidRDefault="000646CE" w:rsidP="00FE0A69">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0234CBF" w14:textId="53F19DFB" w:rsidR="000646CE" w:rsidRDefault="000646CE" w:rsidP="00FE0A69">
            <w:pPr>
              <w:ind w:firstLine="0"/>
            </w:pPr>
            <w:r>
              <w:t>Descreve como será aquele estágio</w:t>
            </w:r>
          </w:p>
        </w:tc>
      </w:tr>
    </w:tbl>
    <w:p w14:paraId="79E6E7DA" w14:textId="77777777" w:rsidR="000646CE" w:rsidRDefault="000646CE" w:rsidP="000646CE">
      <w:pPr>
        <w:ind w:firstLine="0"/>
      </w:pPr>
      <w:r>
        <w:t>Fonte: Elaborado pelos autores</w:t>
      </w:r>
    </w:p>
    <w:p w14:paraId="0F72F864" w14:textId="77777777" w:rsidR="000646CE" w:rsidRDefault="000646CE" w:rsidP="000646CE">
      <w:pPr>
        <w:ind w:firstLine="0"/>
      </w:pPr>
    </w:p>
    <w:p w14:paraId="60C0014D" w14:textId="1309AA1F" w:rsidR="000646CE" w:rsidRDefault="000646CE" w:rsidP="000646CE">
      <w:r>
        <w:t>Documento Necessário: É uma classe gerada partindo de tipo estágio e tipo documento, ela identifica qual o documento o aluno terá que apresentar para provar que já faz algum estágio ou não</w:t>
      </w:r>
    </w:p>
    <w:p w14:paraId="74D0151D" w14:textId="6DC70007" w:rsidR="00D84871" w:rsidRDefault="00D84871" w:rsidP="000646CE"/>
    <w:p w14:paraId="06590E8C" w14:textId="218FCA08" w:rsidR="00D84871" w:rsidRDefault="00D84871" w:rsidP="000646CE"/>
    <w:p w14:paraId="24465F16" w14:textId="3ABAA217" w:rsidR="00D84871" w:rsidRDefault="00D84871" w:rsidP="000646CE"/>
    <w:p w14:paraId="24E910B1" w14:textId="1C3222F4" w:rsidR="00D84871" w:rsidRDefault="00D84871" w:rsidP="000646CE"/>
    <w:p w14:paraId="4A73BD83" w14:textId="553A2062" w:rsidR="00D84871" w:rsidRDefault="00D84871" w:rsidP="000646CE"/>
    <w:p w14:paraId="31F9289E" w14:textId="3E980725" w:rsidR="00D84871" w:rsidRDefault="00D84871" w:rsidP="000646CE"/>
    <w:p w14:paraId="6956F6CC" w14:textId="77777777" w:rsidR="00D84871" w:rsidRDefault="00D84871" w:rsidP="000646CE"/>
    <w:p w14:paraId="40FEC814" w14:textId="77777777" w:rsidR="000646CE" w:rsidRDefault="000646CE" w:rsidP="000646CE">
      <w:pPr>
        <w:ind w:firstLine="0"/>
      </w:pPr>
    </w:p>
    <w:p w14:paraId="094E90B2" w14:textId="7FAA3A89" w:rsidR="000646CE" w:rsidRDefault="000646CE" w:rsidP="000646CE">
      <w:pPr>
        <w:ind w:firstLine="0"/>
      </w:pPr>
      <w:r>
        <w:rPr>
          <w:b/>
          <w:bCs/>
        </w:rPr>
        <w:lastRenderedPageBreak/>
        <w:t xml:space="preserve">Quadro </w:t>
      </w:r>
      <w:r w:rsidR="001B5512">
        <w:rPr>
          <w:b/>
          <w:bCs/>
        </w:rPr>
        <w:t>18</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0646CE" w14:paraId="6AEC8F7D" w14:textId="77777777" w:rsidTr="00FE0A69">
        <w:tc>
          <w:tcPr>
            <w:tcW w:w="3376" w:type="dxa"/>
            <w:tcBorders>
              <w:top w:val="single" w:sz="4" w:space="0" w:color="000000"/>
              <w:left w:val="single" w:sz="4" w:space="0" w:color="000000"/>
              <w:bottom w:val="single" w:sz="4" w:space="0" w:color="000000"/>
              <w:right w:val="single" w:sz="4" w:space="0" w:color="000000"/>
            </w:tcBorders>
            <w:hideMark/>
          </w:tcPr>
          <w:p w14:paraId="26119F95" w14:textId="77777777" w:rsidR="000646CE" w:rsidRDefault="000646CE" w:rsidP="00FE0A69">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D23E356" w14:textId="77777777" w:rsidR="000646CE" w:rsidRDefault="000646CE" w:rsidP="00FE0A69">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4D5034E" w14:textId="77777777" w:rsidR="000646CE" w:rsidRDefault="000646CE" w:rsidP="00FE0A69">
            <w:pPr>
              <w:ind w:firstLine="0"/>
            </w:pPr>
            <w:r>
              <w:t>Descrição</w:t>
            </w:r>
          </w:p>
        </w:tc>
      </w:tr>
      <w:tr w:rsidR="00A26702" w14:paraId="54D193DE"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00FD971B" w14:textId="0E5CFA19" w:rsidR="00A26702" w:rsidRDefault="00A26702" w:rsidP="00FE0A69">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tcPr>
          <w:p w14:paraId="1B9AA1B4" w14:textId="63B565C9"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163A4764" w14:textId="31007F10" w:rsidR="00A26702" w:rsidRDefault="00A26702" w:rsidP="00FE0A69">
            <w:pPr>
              <w:ind w:firstLine="0"/>
            </w:pPr>
            <w:r>
              <w:t>É a ligação com a tabela Tipo Documento, pois um Tipo de Documento pode estar ligada a um ou a vários Documentos Necessários</w:t>
            </w:r>
          </w:p>
        </w:tc>
      </w:tr>
      <w:tr w:rsidR="00A26702" w14:paraId="51336689" w14:textId="77777777" w:rsidTr="00FE0A69">
        <w:tc>
          <w:tcPr>
            <w:tcW w:w="3376" w:type="dxa"/>
            <w:tcBorders>
              <w:top w:val="single" w:sz="4" w:space="0" w:color="000000"/>
              <w:left w:val="single" w:sz="4" w:space="0" w:color="000000"/>
              <w:bottom w:val="single" w:sz="4" w:space="0" w:color="000000"/>
              <w:right w:val="single" w:sz="4" w:space="0" w:color="000000"/>
            </w:tcBorders>
          </w:tcPr>
          <w:p w14:paraId="18CF10C1" w14:textId="599A4651" w:rsidR="00A26702" w:rsidRDefault="00A26702" w:rsidP="00FE0A69">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tcPr>
          <w:p w14:paraId="5AC28205" w14:textId="051950E3" w:rsidR="00A26702" w:rsidRDefault="00A26702" w:rsidP="00FE0A69">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7302E5B6" w14:textId="1B2FE54D" w:rsidR="00A26702" w:rsidRDefault="00A26702" w:rsidP="00FE0A69">
            <w:pPr>
              <w:ind w:firstLine="0"/>
            </w:pPr>
            <w:r>
              <w:t>É a ligação com a tabela Tipo Estagio, pois um Tipo de Estagio pode estar ligada a um ou a vários Documentos Necessários</w:t>
            </w:r>
          </w:p>
        </w:tc>
      </w:tr>
    </w:tbl>
    <w:p w14:paraId="66D3C622" w14:textId="4846E094" w:rsidR="004C307A" w:rsidRDefault="000646CE" w:rsidP="004C307A">
      <w:pPr>
        <w:ind w:firstLine="0"/>
      </w:pPr>
      <w:r>
        <w:t>Fonte: Elaborado pelos autores</w:t>
      </w:r>
    </w:p>
    <w:p w14:paraId="5C001EAC" w14:textId="77777777" w:rsidR="006C6FBA" w:rsidRDefault="006C6FBA" w:rsidP="006C6FBA">
      <w:pPr>
        <w:ind w:firstLine="0"/>
      </w:pPr>
    </w:p>
    <w:p w14:paraId="72336023" w14:textId="77777777" w:rsidR="006C6FBA" w:rsidRPr="004C384A" w:rsidRDefault="006C6FBA" w:rsidP="00F0385B">
      <w:pPr>
        <w:ind w:firstLine="0"/>
      </w:pPr>
    </w:p>
    <w:p w14:paraId="460E586E" w14:textId="2F63554B" w:rsidR="008C298C" w:rsidRDefault="008C298C" w:rsidP="000959C0">
      <w:pPr>
        <w:pStyle w:val="Pargrafo"/>
        <w:ind w:firstLine="0"/>
        <w:rPr>
          <w:color w:val="FF0000"/>
          <w:szCs w:val="24"/>
        </w:rPr>
      </w:pPr>
    </w:p>
    <w:p w14:paraId="5996E9B8" w14:textId="6BE138D1" w:rsidR="00AA769F" w:rsidRDefault="0098235B" w:rsidP="001B5512">
      <w:pPr>
        <w:pStyle w:val="Ttulo2"/>
        <w:numPr>
          <w:ilvl w:val="0"/>
          <w:numId w:val="0"/>
        </w:numPr>
        <w:rPr>
          <w:szCs w:val="24"/>
        </w:rPr>
      </w:pPr>
      <w:bookmarkStart w:id="36" w:name="_Toc144809999"/>
      <w:r>
        <w:rPr>
          <w:szCs w:val="24"/>
        </w:rPr>
        <w:t>3</w:t>
      </w:r>
      <w:r w:rsidR="000959C0" w:rsidRPr="000959C0">
        <w:rPr>
          <w:szCs w:val="24"/>
        </w:rPr>
        <w:t>.</w:t>
      </w:r>
      <w:r w:rsidR="00BC263E">
        <w:rPr>
          <w:szCs w:val="24"/>
        </w:rPr>
        <w:t>3</w:t>
      </w:r>
      <w:r w:rsidR="000959C0" w:rsidRPr="000959C0">
        <w:rPr>
          <w:szCs w:val="24"/>
        </w:rPr>
        <w:t xml:space="preserve"> Definição dos Atores</w:t>
      </w:r>
      <w:bookmarkEnd w:id="36"/>
    </w:p>
    <w:p w14:paraId="2C38C087" w14:textId="01E8BFED" w:rsidR="00D9487C" w:rsidRDefault="00D9487C" w:rsidP="002C6054">
      <w:pPr>
        <w:rPr>
          <w:szCs w:val="24"/>
        </w:rPr>
      </w:pPr>
      <w:r w:rsidRPr="00D9487C">
        <w:rPr>
          <w:szCs w:val="24"/>
        </w:rPr>
        <w:t>O diagrama de caso de uso se concentra principalmente em dois elementos essenciais: os atores e os casos de uso. Os atores representam quem são os usuários do sistema, bem como qualquer hardware especial ou sistema integrado que possa utilizar as funcionalidades e serviços oferecidos pelo sistema. Na representação gráfica, símbolos como bonecos são usados para identificar os atores, acompanhados de breves descrições que detalham suas funções específicas no sistema. Essa visualização simplifica a compreensão dos papéis desempenhados por diferentes componentes. Cada descrição associada a um ator destaca sua função particular no contexto do sistema, facilitando a análise e compreensão durante o processo de modelagem, conforme recomendado no livro "UML 2 - Uma Abordagem Prática".</w:t>
      </w:r>
    </w:p>
    <w:p w14:paraId="6533B8EB" w14:textId="77777777" w:rsidR="002C6054" w:rsidRDefault="002C6054" w:rsidP="002C6054">
      <w:pPr>
        <w:rPr>
          <w:szCs w:val="24"/>
        </w:rPr>
      </w:pPr>
    </w:p>
    <w:p w14:paraId="594171D1" w14:textId="3F4947A3" w:rsidR="000F6B98" w:rsidRDefault="007D27ED" w:rsidP="000F6B98">
      <w:pPr>
        <w:pStyle w:val="Pargrafos"/>
        <w:ind w:firstLine="709"/>
      </w:pPr>
      <w:r>
        <w:t xml:space="preserve"> </w:t>
      </w:r>
      <w:r w:rsidR="000F6B98">
        <w:rPr>
          <w:b/>
          <w:bCs w:val="0"/>
        </w:rPr>
        <w:t>Administrador</w:t>
      </w:r>
      <w:r w:rsidR="000F6B98" w:rsidRPr="0069295E">
        <w:rPr>
          <w:b/>
          <w:bCs w:val="0"/>
        </w:rPr>
        <w:t>:</w:t>
      </w:r>
      <w:r w:rsidR="000F6B98">
        <w:t xml:space="preserve"> responsável pelo uso da aplicação. Esse usuário tem acesso total ao sistema, possivelmente o diretor ou dono da unidade em que o sistema for implementado. </w:t>
      </w:r>
    </w:p>
    <w:p w14:paraId="66DAE9FA" w14:textId="3F7C7D49" w:rsidR="007D27ED" w:rsidRDefault="000F6B98" w:rsidP="000F6B98">
      <w:r>
        <w:rPr>
          <w:b/>
        </w:rPr>
        <w:t>Instituição de Ensino</w:t>
      </w:r>
      <w:r w:rsidRPr="0069295E">
        <w:rPr>
          <w:b/>
        </w:rPr>
        <w:t>:</w:t>
      </w:r>
      <w:r>
        <w:t xml:space="preserve"> responsável por conceder um estágio ou por ceder o prédio para o estágio. Este usuário pode ser tanto a instituição de ensino como uma concedente</w:t>
      </w:r>
    </w:p>
    <w:p w14:paraId="5AF2C607" w14:textId="77777777" w:rsidR="00960FED" w:rsidRDefault="00246211" w:rsidP="001F226F">
      <w:pPr>
        <w:pStyle w:val="Pargrafos"/>
        <w:ind w:firstLine="709"/>
      </w:pPr>
      <w:r>
        <w:rPr>
          <w:b/>
          <w:bCs w:val="0"/>
        </w:rPr>
        <w:t>Concedente</w:t>
      </w:r>
      <w:r w:rsidRPr="0069295E">
        <w:rPr>
          <w:b/>
          <w:bCs w:val="0"/>
        </w:rPr>
        <w:t>:</w:t>
      </w:r>
      <w:r>
        <w:t xml:space="preserve"> responsável por conceder </w:t>
      </w:r>
      <w:r w:rsidR="006D4684">
        <w:t>o estágio</w:t>
      </w:r>
      <w:r>
        <w:t>. Esse usuário</w:t>
      </w:r>
      <w:r w:rsidR="006D4684">
        <w:t xml:space="preserve"> pode ser uma empresa, uma pessoa ou a própria instituição, </w:t>
      </w:r>
      <w:r w:rsidR="00E24BF0">
        <w:t>é responsável por conceder as vagas de estágio para os alunos.</w:t>
      </w:r>
    </w:p>
    <w:p w14:paraId="2EA3F294" w14:textId="0799CF11" w:rsidR="00960FED" w:rsidRDefault="00960FED" w:rsidP="001F226F">
      <w:pPr>
        <w:pStyle w:val="Pargrafos"/>
        <w:ind w:firstLine="709"/>
      </w:pPr>
      <w:r>
        <w:rPr>
          <w:b/>
          <w:bCs w:val="0"/>
        </w:rPr>
        <w:lastRenderedPageBreak/>
        <w:t>Supervisor Estágio</w:t>
      </w:r>
      <w:r w:rsidRPr="0069295E">
        <w:rPr>
          <w:b/>
          <w:bCs w:val="0"/>
        </w:rPr>
        <w:t>:</w:t>
      </w:r>
      <w:r>
        <w:t xml:space="preserve"> responsável por supervisionar o estagiário. Esse usuário deve realizar o </w:t>
      </w:r>
      <w:r w:rsidR="00C005D2">
        <w:t>supervisionamento do estagiário, atribuir tarefas</w:t>
      </w:r>
      <w:r w:rsidR="00BF53B1">
        <w:t xml:space="preserve"> e assim contratos por exemplo</w:t>
      </w:r>
      <w:r>
        <w:t>,</w:t>
      </w:r>
      <w:r w:rsidR="00BF53B1">
        <w:t xml:space="preserve"> pode ser da própria instituição de ensino ou </w:t>
      </w:r>
      <w:r w:rsidR="004559D5">
        <w:t>da concedente de estágio.</w:t>
      </w:r>
      <w:r>
        <w:t xml:space="preserve"> </w:t>
      </w:r>
    </w:p>
    <w:p w14:paraId="7D891755" w14:textId="5BD1C5B4" w:rsidR="004559D5" w:rsidRDefault="004559D5" w:rsidP="001F226F">
      <w:pPr>
        <w:pStyle w:val="Pargrafos"/>
        <w:ind w:firstLine="709"/>
      </w:pPr>
      <w:r>
        <w:rPr>
          <w:b/>
          <w:bCs w:val="0"/>
        </w:rPr>
        <w:t>Coordenador Estágio</w:t>
      </w:r>
      <w:r w:rsidRPr="0069295E">
        <w:rPr>
          <w:b/>
          <w:bCs w:val="0"/>
        </w:rPr>
        <w:t>:</w:t>
      </w:r>
      <w:r>
        <w:t xml:space="preserve"> responsável por coordenar as vagas de estágio. Esse usuário na maioria das vezes é da </w:t>
      </w:r>
      <w:r w:rsidR="00236049">
        <w:t xml:space="preserve">própria instituição, é o responsável da instituição por </w:t>
      </w:r>
      <w:r w:rsidR="00F30303">
        <w:t xml:space="preserve">distribuir e </w:t>
      </w:r>
      <w:r w:rsidR="001F226F">
        <w:t>criar</w:t>
      </w:r>
      <w:r w:rsidR="00F30303">
        <w:t xml:space="preserve"> vagas de estágio.</w:t>
      </w:r>
      <w:r>
        <w:t xml:space="preserve"> </w:t>
      </w:r>
    </w:p>
    <w:p w14:paraId="5514E54F" w14:textId="77777777" w:rsidR="001F226F" w:rsidRDefault="001F226F" w:rsidP="004559D5">
      <w:pPr>
        <w:pStyle w:val="Pargrafos"/>
      </w:pPr>
    </w:p>
    <w:p w14:paraId="16BEBD1E" w14:textId="77777777" w:rsidR="000959C0" w:rsidRDefault="000959C0" w:rsidP="000959C0"/>
    <w:p w14:paraId="551516C2" w14:textId="6AF5ACBE" w:rsidR="005C7ABA" w:rsidRDefault="006C04EC" w:rsidP="00E86DCC">
      <w:pPr>
        <w:pStyle w:val="Ttulo2"/>
        <w:numPr>
          <w:ilvl w:val="0"/>
          <w:numId w:val="0"/>
        </w:numPr>
        <w:rPr>
          <w:szCs w:val="24"/>
        </w:rPr>
      </w:pPr>
      <w:bookmarkStart w:id="37" w:name="_Toc253375267"/>
      <w:bookmarkStart w:id="38" w:name="_Toc311655770"/>
      <w:bookmarkStart w:id="39" w:name="_Toc311656242"/>
      <w:bookmarkStart w:id="40" w:name="_Toc311656324"/>
      <w:bookmarkStart w:id="41" w:name="_Toc311656591"/>
      <w:bookmarkStart w:id="42" w:name="_Toc311676941"/>
      <w:bookmarkStart w:id="43" w:name="_Toc311677309"/>
      <w:bookmarkStart w:id="44" w:name="_Toc356377170"/>
      <w:bookmarkStart w:id="45" w:name="_Toc144810000"/>
      <w:r>
        <w:rPr>
          <w:szCs w:val="24"/>
        </w:rPr>
        <w:t>3.</w:t>
      </w:r>
      <w:r w:rsidR="00BC263E">
        <w:rPr>
          <w:szCs w:val="24"/>
        </w:rPr>
        <w:t>4</w:t>
      </w:r>
      <w:r>
        <w:rPr>
          <w:szCs w:val="24"/>
        </w:rPr>
        <w:t xml:space="preserve"> </w:t>
      </w:r>
      <w:r w:rsidRPr="006C04EC">
        <w:rPr>
          <w:szCs w:val="24"/>
        </w:rPr>
        <w:t>Lista de Casos de Uso</w:t>
      </w:r>
      <w:bookmarkEnd w:id="37"/>
      <w:bookmarkEnd w:id="38"/>
      <w:bookmarkEnd w:id="39"/>
      <w:bookmarkEnd w:id="40"/>
      <w:bookmarkEnd w:id="41"/>
      <w:bookmarkEnd w:id="42"/>
      <w:bookmarkEnd w:id="43"/>
      <w:bookmarkEnd w:id="44"/>
      <w:bookmarkEnd w:id="45"/>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5918EE46" w14:textId="77777777" w:rsidR="00397F2D" w:rsidRDefault="00397F2D" w:rsidP="00397F2D"/>
    <w:p w14:paraId="40C26208" w14:textId="31E89C03" w:rsidR="000F6B98" w:rsidRPr="00681D0E" w:rsidRDefault="000F6B98" w:rsidP="000F6B98">
      <w:pPr>
        <w:pStyle w:val="Legenda"/>
        <w:jc w:val="both"/>
      </w:pPr>
      <w:bookmarkStart w:id="46" w:name="_Toc356377024"/>
      <w:r>
        <w:t xml:space="preserve">Quadro </w:t>
      </w:r>
      <w:r w:rsidR="00D0309D">
        <w:t>19</w:t>
      </w:r>
      <w:r>
        <w:t xml:space="preserve"> –</w:t>
      </w:r>
      <w:r w:rsidRPr="00681D0E">
        <w:rPr>
          <w:b w:val="0"/>
        </w:rPr>
        <w:t xml:space="preserve"> Lista de Casos de Uso</w:t>
      </w:r>
      <w:bookmarkEnd w:id="46"/>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77777777" w:rsidR="000F6B98" w:rsidRPr="00770AFF" w:rsidRDefault="000F6B98" w:rsidP="00527618">
            <w:pPr>
              <w:pStyle w:val="NormalWeb"/>
              <w:spacing w:before="0" w:beforeAutospacing="0" w:after="0" w:afterAutospacing="0"/>
              <w:jc w:val="left"/>
            </w:pPr>
            <w:r>
              <w:t>Retorna mensagem “Alterado com sucesso”</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77777777" w:rsidR="000F6B98" w:rsidRPr="00770AFF" w:rsidRDefault="000F6B98" w:rsidP="00527618">
            <w:pPr>
              <w:pStyle w:val="NormalWeb"/>
              <w:spacing w:before="0" w:beforeAutospacing="0" w:after="0" w:afterAutospacing="0"/>
              <w:jc w:val="left"/>
              <w:rPr>
                <w:color w:val="000000"/>
                <w:kern w:val="24"/>
              </w:rPr>
            </w:pPr>
            <w:r>
              <w:t xml:space="preserve">Retorna mensagem </w:t>
            </w:r>
            <w:r>
              <w:lastRenderedPageBreak/>
              <w:t>“Alterado com sucesso”</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77777777" w:rsidR="000F6B98" w:rsidRPr="00770AFF" w:rsidRDefault="000F6B98" w:rsidP="00527618">
            <w:pPr>
              <w:pStyle w:val="NormalWeb"/>
              <w:spacing w:before="0" w:beforeAutospacing="0" w:after="0" w:afterAutospacing="0"/>
              <w:jc w:val="left"/>
              <w:rPr>
                <w:color w:val="000000"/>
                <w:kern w:val="24"/>
              </w:rPr>
            </w:pPr>
            <w:r>
              <w:t>Retorna mensagem” Alterado com sucesso”</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77777777" w:rsidR="000F6B98" w:rsidRPr="00770AFF" w:rsidRDefault="000F6B98" w:rsidP="00527618">
            <w:pPr>
              <w:pStyle w:val="NormalWeb"/>
              <w:spacing w:before="0" w:beforeAutospacing="0" w:after="0" w:afterAutospacing="0"/>
              <w:jc w:val="left"/>
              <w:rPr>
                <w:color w:val="000000"/>
                <w:kern w:val="24"/>
              </w:rPr>
            </w:pPr>
            <w:r>
              <w:t xml:space="preserve">Retorna mensagem” Alterado com sucesso” </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7777777" w:rsidR="000F6B98" w:rsidRDefault="000F6B98" w:rsidP="00527618">
            <w:pPr>
              <w:pStyle w:val="NormalWeb"/>
              <w:spacing w:before="0" w:beforeAutospacing="0" w:after="0" w:afterAutospacing="0"/>
              <w:jc w:val="left"/>
            </w:pPr>
            <w:r>
              <w:t xml:space="preserve">Retorna mensagem” Cadastrado com sucesso” </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77777777" w:rsidR="000F6B98" w:rsidRDefault="000F6B98" w:rsidP="00527618">
            <w:pPr>
              <w:pStyle w:val="NormalWeb"/>
              <w:spacing w:before="0" w:beforeAutospacing="0" w:after="0" w:afterAutospacing="0"/>
              <w:jc w:val="left"/>
            </w:pPr>
            <w:r>
              <w:t xml:space="preserve">Retorna mensagem </w:t>
            </w:r>
            <w:r>
              <w:lastRenderedPageBreak/>
              <w:t>“Ativado com sucesso”</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77777777" w:rsidR="000F6B98" w:rsidRDefault="000F6B98" w:rsidP="00527618">
            <w:pPr>
              <w:pStyle w:val="NormalWeb"/>
              <w:spacing w:before="0" w:beforeAutospacing="0" w:after="0" w:afterAutospacing="0"/>
              <w:jc w:val="left"/>
            </w:pPr>
            <w:r>
              <w:t>Retorna mensagem “Ativado com sucesso”</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7777777" w:rsidR="000F6B98" w:rsidRDefault="000F6B98" w:rsidP="00527618">
            <w:pPr>
              <w:pStyle w:val="NormalWeb"/>
              <w:spacing w:before="0" w:beforeAutospacing="0" w:after="0" w:afterAutospacing="0"/>
              <w:jc w:val="left"/>
            </w:pPr>
            <w:r>
              <w:t>Desativa concedente</w:t>
            </w:r>
          </w:p>
        </w:tc>
        <w:tc>
          <w:tcPr>
            <w:tcW w:w="1759" w:type="dxa"/>
            <w:shd w:val="clear" w:color="auto" w:fill="auto"/>
            <w:noWrap/>
            <w:vAlign w:val="center"/>
          </w:tcPr>
          <w:p w14:paraId="4F461002"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77777777" w:rsidR="000F6B98" w:rsidRDefault="000F6B98" w:rsidP="00527618">
            <w:pPr>
              <w:pStyle w:val="NormalWeb"/>
              <w:spacing w:before="0" w:beforeAutospacing="0" w:after="0" w:afterAutospacing="0"/>
              <w:jc w:val="left"/>
            </w:pPr>
            <w:r>
              <w:t xml:space="preserve">Retorna mensagem” Excluído com sucesso” </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77777777" w:rsidR="000F6B98" w:rsidRDefault="000F6B98" w:rsidP="00527618">
            <w:pPr>
              <w:pStyle w:val="NormalWeb"/>
              <w:spacing w:before="0" w:beforeAutospacing="0" w:after="0" w:afterAutospacing="0"/>
              <w:jc w:val="left"/>
            </w:pPr>
            <w:r>
              <w:t xml:space="preserve">Retorna mensagem” Alterado com sucesso” </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C333113" w:rsidR="00E64920" w:rsidRDefault="00E64920" w:rsidP="00527618">
            <w:pPr>
              <w:pStyle w:val="NormalWeb"/>
              <w:spacing w:before="0" w:beforeAutospacing="0" w:after="0" w:afterAutospacing="0"/>
              <w:jc w:val="left"/>
            </w:pPr>
            <w:r>
              <w:t>Retorna mensagem” Alterado com sucesso”</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77777777" w:rsidR="000F6B98" w:rsidRDefault="000F6B98" w:rsidP="00527618">
            <w:pPr>
              <w:pStyle w:val="NormalWeb"/>
              <w:spacing w:before="0" w:beforeAutospacing="0" w:after="0" w:afterAutospacing="0"/>
              <w:jc w:val="left"/>
            </w:pPr>
            <w:r>
              <w:t>Retorna mensagem” Cadastrado com sucesso”</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77777777" w:rsidR="000F6B98" w:rsidRDefault="000F6B98" w:rsidP="00527618">
            <w:pPr>
              <w:pStyle w:val="NormalWeb"/>
              <w:spacing w:before="0" w:beforeAutospacing="0" w:after="0" w:afterAutospacing="0"/>
              <w:jc w:val="left"/>
            </w:pPr>
            <w:r>
              <w:t xml:space="preserve">Retorna mensagem” Cadastrado com sucesso” </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258CEB0D" w:rsidR="00E64920" w:rsidRDefault="00E64920" w:rsidP="00527618">
            <w:pPr>
              <w:pStyle w:val="NormalWeb"/>
              <w:spacing w:before="0" w:beforeAutospacing="0" w:after="0" w:afterAutospacing="0"/>
              <w:jc w:val="left"/>
            </w:pPr>
            <w:r>
              <w:t>Retorna mensagem” Cadastrado com sucesso”</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77777777" w:rsidR="000F6B98" w:rsidRDefault="000F6B98" w:rsidP="00527618">
            <w:pPr>
              <w:pStyle w:val="NormalWeb"/>
              <w:spacing w:before="0" w:beforeAutospacing="0" w:after="0" w:afterAutospacing="0"/>
              <w:jc w:val="left"/>
            </w:pPr>
            <w:r>
              <w:t xml:space="preserve">Retorna mensagem” </w:t>
            </w:r>
            <w:r>
              <w:lastRenderedPageBreak/>
              <w:t>Desativado com sucesso”</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77777777" w:rsidR="000F6B98" w:rsidRDefault="000F6B98" w:rsidP="00527618">
            <w:pPr>
              <w:pStyle w:val="NormalWeb"/>
              <w:spacing w:before="0" w:beforeAutospacing="0" w:after="0" w:afterAutospacing="0"/>
              <w:jc w:val="left"/>
            </w:pPr>
            <w:r>
              <w:t>Retorna mensagem” Desativado com sucesso”</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77777777" w:rsidR="000F6B98" w:rsidRDefault="000F6B98" w:rsidP="00527618">
            <w:pPr>
              <w:pStyle w:val="NormalWeb"/>
              <w:spacing w:before="0" w:beforeAutospacing="0" w:after="0" w:afterAutospacing="0"/>
              <w:jc w:val="left"/>
            </w:pPr>
            <w:r>
              <w:t xml:space="preserve">Retorna mensagem” Desativado com sucesso” </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3BF13256" w:rsidR="00E64920" w:rsidRDefault="00E64920" w:rsidP="00527618">
            <w:pPr>
              <w:pStyle w:val="NormalWeb"/>
              <w:spacing w:before="0" w:beforeAutospacing="0" w:after="0" w:afterAutospacing="0"/>
              <w:jc w:val="left"/>
            </w:pPr>
            <w:r>
              <w:t>Retorna mensagem” Desativado com sucesso”</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77777777" w:rsidR="000F6B98" w:rsidRDefault="000F6B98" w:rsidP="00527618">
            <w:pPr>
              <w:pStyle w:val="NormalWeb"/>
              <w:spacing w:before="0" w:beforeAutospacing="0" w:after="0" w:afterAutospacing="0"/>
              <w:jc w:val="left"/>
            </w:pPr>
            <w:r>
              <w:t>Retorna mensagem” Excluído com sucesso”</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7777777" w:rsidR="000F6B98" w:rsidRDefault="000F6B98" w:rsidP="00527618">
            <w:pPr>
              <w:pStyle w:val="NormalWeb"/>
              <w:spacing w:before="0" w:beforeAutospacing="0" w:after="0" w:afterAutospacing="0"/>
              <w:jc w:val="left"/>
            </w:pPr>
            <w:r>
              <w:t xml:space="preserve">Retorna mensagem” Excluído com sucesso” </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9ED4704" w:rsidR="00E64920" w:rsidRDefault="00E64920" w:rsidP="00527618">
            <w:pPr>
              <w:pStyle w:val="NormalWeb"/>
              <w:spacing w:before="0" w:beforeAutospacing="0" w:after="0" w:afterAutospacing="0"/>
              <w:jc w:val="left"/>
            </w:pPr>
            <w:r>
              <w:t>Retorna mensagem” Excluído com sucesso”</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77777777" w:rsidR="000F6B98" w:rsidRDefault="000F6B98" w:rsidP="00527618">
            <w:pPr>
              <w:pStyle w:val="NormalWeb"/>
              <w:spacing w:before="0" w:beforeAutospacing="0" w:after="0" w:afterAutospacing="0"/>
              <w:jc w:val="left"/>
            </w:pPr>
            <w:r>
              <w:t>Retorna mensagem” Alterado com sucesso”</w:t>
            </w:r>
          </w:p>
        </w:tc>
      </w:tr>
      <w:tr w:rsidR="000F6B98" w:rsidRPr="00770AFF"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77777777" w:rsidR="000F6B98" w:rsidRDefault="000F6B98" w:rsidP="00527618">
            <w:pPr>
              <w:pStyle w:val="NormalWeb"/>
              <w:spacing w:before="0" w:beforeAutospacing="0" w:after="0" w:afterAutospacing="0"/>
              <w:jc w:val="left"/>
            </w:pPr>
            <w:r>
              <w:t>Retorna mensagem” Alterado com sucesso”</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2E48FEAE"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757917B2" w:rsidR="00A85C15" w:rsidRDefault="00A85C15" w:rsidP="00A85C15">
            <w:pPr>
              <w:pStyle w:val="NormalWeb"/>
              <w:spacing w:before="0" w:beforeAutospacing="0" w:after="0" w:afterAutospacing="0"/>
              <w:jc w:val="left"/>
            </w:pPr>
            <w:r>
              <w:t xml:space="preserve">Retorna mensagem” Alterado com sucesso” </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77777777"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01B68D33" w:rsidR="00A85C15" w:rsidRDefault="00A85C15" w:rsidP="00A85C15">
            <w:pPr>
              <w:pStyle w:val="NormalWeb"/>
              <w:spacing w:before="0" w:beforeAutospacing="0" w:after="0" w:afterAutospacing="0"/>
              <w:jc w:val="left"/>
            </w:pPr>
            <w:r>
              <w:t xml:space="preserve">Retorna mensagem” Cadastrado com sucesso” </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7777777" w:rsidR="00A85C15" w:rsidRDefault="00A85C15" w:rsidP="00A85C15">
            <w:pPr>
              <w:pStyle w:val="NormalWeb"/>
              <w:spacing w:before="0" w:beforeAutospacing="0" w:after="0" w:afterAutospacing="0"/>
              <w:jc w:val="left"/>
            </w:pPr>
            <w:r>
              <w:t>Retorna mensagem” Desativado com sucesso”</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723D0FC4"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77777777" w:rsidR="00A85C15" w:rsidRDefault="00A85C15" w:rsidP="00A85C15">
            <w:pPr>
              <w:pStyle w:val="NormalWeb"/>
              <w:spacing w:before="0" w:beforeAutospacing="0" w:after="0" w:afterAutospacing="0"/>
              <w:jc w:val="left"/>
            </w:pPr>
            <w:r>
              <w:t xml:space="preserve">Retorna mensagem” </w:t>
            </w:r>
            <w:r>
              <w:lastRenderedPageBreak/>
              <w:t>Excluído com sucesso”</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77777777"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56A359A" w:rsidR="00A85C15" w:rsidRDefault="00A85C15" w:rsidP="00A85C15">
            <w:pPr>
              <w:pStyle w:val="NormalWeb"/>
              <w:spacing w:before="0" w:beforeAutospacing="0" w:after="0" w:afterAutospacing="0"/>
              <w:jc w:val="left"/>
            </w:pPr>
            <w:r>
              <w:t xml:space="preserve">Retorna mensagem” Excluído com sucesso” </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77777777" w:rsidR="00A85C15" w:rsidRDefault="00A85C15" w:rsidP="00A85C15">
            <w:pPr>
              <w:pStyle w:val="NormalWeb"/>
              <w:spacing w:before="0" w:beforeAutospacing="0" w:after="0" w:afterAutospacing="0"/>
              <w:jc w:val="left"/>
            </w:pPr>
            <w:r>
              <w:t xml:space="preserve">Retorna mensagem” Desativado com sucesso” </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77777777" w:rsidR="00A85C15" w:rsidRDefault="00A85C15" w:rsidP="00A85C15">
            <w:pPr>
              <w:pStyle w:val="NormalWeb"/>
              <w:spacing w:before="0" w:beforeAutospacing="0" w:after="0" w:afterAutospacing="0"/>
              <w:jc w:val="left"/>
            </w:pPr>
            <w:r>
              <w:t>Retorna mensagem” Excluído com sucesso”</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77777777" w:rsidR="00A85C15" w:rsidRDefault="00A85C15" w:rsidP="00A85C15">
            <w:pPr>
              <w:pStyle w:val="NormalWeb"/>
              <w:spacing w:before="0" w:beforeAutospacing="0" w:after="0" w:afterAutospacing="0"/>
              <w:jc w:val="left"/>
            </w:pPr>
            <w:r>
              <w:t>Retorna mensagem” Alterado com sucesso”</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77777777" w:rsidR="00A85C15" w:rsidRDefault="00A85C15" w:rsidP="00A85C15">
            <w:pPr>
              <w:pStyle w:val="NormalWeb"/>
              <w:spacing w:before="0" w:beforeAutospacing="0" w:after="0" w:afterAutospacing="0"/>
              <w:jc w:val="left"/>
            </w:pPr>
            <w:r>
              <w:t xml:space="preserve">Retorna mensagem” Alterado com sucesso” </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53EA4B13"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2D4451BA"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4855A3A8" w:rsidR="00203899" w:rsidRDefault="00203899" w:rsidP="00203899">
            <w:pPr>
              <w:pStyle w:val="NormalWeb"/>
              <w:spacing w:before="0" w:beforeAutospacing="0" w:after="0" w:afterAutospacing="0"/>
              <w:jc w:val="left"/>
            </w:pPr>
            <w:r>
              <w:t xml:space="preserve">Retorna mensagem” Alterado com sucesso” </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77777777" w:rsidR="00203899" w:rsidRDefault="00203899" w:rsidP="00203899">
            <w:pPr>
              <w:pStyle w:val="NormalWeb"/>
              <w:spacing w:before="0" w:beforeAutospacing="0" w:after="0" w:afterAutospacing="0"/>
              <w:jc w:val="left"/>
            </w:pPr>
            <w:r>
              <w:t xml:space="preserve">Retorna mensagem” Cadastrado com sucesso” </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77777777" w:rsidR="00203899" w:rsidRDefault="00203899" w:rsidP="00203899">
            <w:pPr>
              <w:pStyle w:val="NormalWeb"/>
              <w:spacing w:before="0" w:beforeAutospacing="0" w:after="0" w:afterAutospacing="0"/>
              <w:jc w:val="left"/>
            </w:pPr>
            <w:r>
              <w:t>Retorna mensagem” Cadastrado com sucesso”</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77777777" w:rsidR="00203899" w:rsidRDefault="00203899" w:rsidP="00203899">
            <w:pPr>
              <w:pStyle w:val="NormalWeb"/>
              <w:spacing w:before="0" w:beforeAutospacing="0" w:after="0" w:afterAutospacing="0"/>
              <w:jc w:val="left"/>
            </w:pPr>
            <w:r>
              <w:t xml:space="preserve">Retorna mensagem” </w:t>
            </w:r>
            <w:r>
              <w:lastRenderedPageBreak/>
              <w:t>Desativado com sucesso”</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47"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77777777" w:rsidR="00203899" w:rsidRDefault="00203899" w:rsidP="00203899">
            <w:pPr>
              <w:pStyle w:val="NormalWeb"/>
              <w:spacing w:before="0" w:beforeAutospacing="0" w:after="0" w:afterAutospacing="0"/>
              <w:jc w:val="left"/>
            </w:pPr>
            <w:r>
              <w:t xml:space="preserve">Retorna mensagem” Desativado com sucesso” </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77777777" w:rsidR="00203899" w:rsidRDefault="00203899" w:rsidP="00203899">
            <w:pPr>
              <w:pStyle w:val="NormalWeb"/>
              <w:spacing w:before="0" w:beforeAutospacing="0" w:after="0" w:afterAutospacing="0"/>
              <w:jc w:val="left"/>
            </w:pPr>
            <w:r>
              <w:t>Retorna mensagem” Desativado com sucesso”</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77777777" w:rsidR="00203899" w:rsidRDefault="00203899" w:rsidP="00203899">
            <w:pPr>
              <w:pStyle w:val="NormalWeb"/>
              <w:spacing w:before="0" w:beforeAutospacing="0" w:after="0" w:afterAutospacing="0"/>
              <w:jc w:val="left"/>
            </w:pPr>
            <w:r>
              <w:t xml:space="preserve">Retorna mensagem” Excluído com sucesso” </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77777777" w:rsidR="00203899" w:rsidRDefault="00203899" w:rsidP="00203899">
            <w:pPr>
              <w:pStyle w:val="NormalWeb"/>
              <w:spacing w:before="0" w:beforeAutospacing="0" w:after="0" w:afterAutospacing="0"/>
              <w:jc w:val="left"/>
            </w:pPr>
            <w:r>
              <w:t>Retorna mensagem” Excluído com sucesso”</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p w14:paraId="43624598" w14:textId="64E32CEA" w:rsidR="00984025" w:rsidRDefault="00E86DCC" w:rsidP="000959C0">
      <w:pPr>
        <w:pStyle w:val="Ttulo2"/>
        <w:numPr>
          <w:ilvl w:val="0"/>
          <w:numId w:val="0"/>
        </w:numPr>
        <w:rPr>
          <w:rStyle w:val="ui-provider"/>
          <w:sz w:val="20"/>
        </w:rPr>
      </w:pPr>
      <w:bookmarkStart w:id="48" w:name="_Toc144810001"/>
      <w:bookmarkEnd w:id="47"/>
      <w:r w:rsidRPr="00E86DCC">
        <w:rPr>
          <w:rStyle w:val="ui-provider"/>
          <w:sz w:val="20"/>
        </w:rPr>
        <w:t>Fonte: Elaborado pelos autores.</w:t>
      </w:r>
    </w:p>
    <w:p w14:paraId="6E016D4E" w14:textId="77777777" w:rsidR="00E86DCC" w:rsidRPr="00E86DCC" w:rsidRDefault="00E86DCC" w:rsidP="00E86DCC"/>
    <w:p w14:paraId="7676236C" w14:textId="5ADF6EA5" w:rsidR="000959C0" w:rsidRDefault="000959C0" w:rsidP="000959C0">
      <w:pPr>
        <w:pStyle w:val="Ttulo2"/>
        <w:numPr>
          <w:ilvl w:val="0"/>
          <w:numId w:val="0"/>
        </w:numPr>
        <w:rPr>
          <w:szCs w:val="24"/>
        </w:rPr>
      </w:pPr>
      <w:r w:rsidRPr="000959C0">
        <w:rPr>
          <w:szCs w:val="24"/>
        </w:rPr>
        <w:t>3.</w:t>
      </w:r>
      <w:r w:rsidR="00D84871">
        <w:rPr>
          <w:szCs w:val="24"/>
        </w:rPr>
        <w:t>5</w:t>
      </w:r>
      <w:r w:rsidRPr="000959C0">
        <w:rPr>
          <w:szCs w:val="24"/>
        </w:rPr>
        <w:t xml:space="preserve">. Diagrama de </w:t>
      </w:r>
      <w:r w:rsidR="00B93752">
        <w:rPr>
          <w:szCs w:val="24"/>
        </w:rPr>
        <w:t>Casos de Uso</w:t>
      </w:r>
      <w:bookmarkEnd w:id="48"/>
    </w:p>
    <w:p w14:paraId="4754B404" w14:textId="36CBA811" w:rsidR="00E63A1D" w:rsidRDefault="00983653" w:rsidP="00983653">
      <w:r w:rsidRPr="00983653">
        <w:t>Conforme ressaltado no livro "UML 2 - Uma Abordagem Prática", o Diagrama de Caso de Uso é o mais abstrato, por isso, o mais flexível e informal, sendo utilizado para proporcionar uma visão abrangente do sistema. Seu objetivo é identificar os atores que terão interação com o software, juntamente com as funcionalidades correspondentes. Este diagrama é frequentemente utilizado durante as etapas de levantamento e análise de requisitos, mas sua aplicação se estende ao longo de todo o processo de modelagem, podendo até servir como base para a elaboração de outros diagramas.</w:t>
      </w:r>
    </w:p>
    <w:p w14:paraId="2578DE13" w14:textId="77777777" w:rsidR="00EE0661" w:rsidRDefault="00EE0661" w:rsidP="00983653"/>
    <w:p w14:paraId="0BD09CD3" w14:textId="77777777" w:rsidR="00EE0661" w:rsidRDefault="00EE0661" w:rsidP="00983653"/>
    <w:p w14:paraId="2F6D7F50" w14:textId="729B0A92" w:rsidR="00EE0661" w:rsidRDefault="001E386E" w:rsidP="00EE0661">
      <w:pPr>
        <w:pStyle w:val="Legenda"/>
        <w:keepNext/>
        <w:spacing w:line="240" w:lineRule="auto"/>
        <w:jc w:val="both"/>
        <w:rPr>
          <w:b w:val="0"/>
          <w:noProof/>
        </w:rPr>
      </w:pPr>
      <w:r>
        <w:rPr>
          <w:noProof/>
        </w:rPr>
        <w:lastRenderedPageBreak/>
        <w:drawing>
          <wp:anchor distT="0" distB="0" distL="114300" distR="114300" simplePos="0" relativeHeight="251678720" behindDoc="0" locked="0" layoutInCell="1" allowOverlap="1" wp14:anchorId="28CF368F" wp14:editId="132DB9CA">
            <wp:simplePos x="0" y="0"/>
            <wp:positionH relativeFrom="margin">
              <wp:align>left</wp:align>
            </wp:positionH>
            <wp:positionV relativeFrom="paragraph">
              <wp:posOffset>1473200</wp:posOffset>
            </wp:positionV>
            <wp:extent cx="8265795" cy="5997575"/>
            <wp:effectExtent l="0" t="8890" r="0" b="0"/>
            <wp:wrapTopAndBottom/>
            <wp:docPr id="486380410"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80410" name="Imagem 1" descr="Tela de computador com texto preto sobre fundo branco&#10;&#10;Descrição gerada automaticamente com confiança mé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8265795" cy="599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661">
        <w:t xml:space="preserve">Figura 2 – </w:t>
      </w:r>
      <w:r w:rsidR="00EE0661" w:rsidRPr="00285BA3">
        <w:rPr>
          <w:b w:val="0"/>
          <w:noProof/>
        </w:rPr>
        <w:t xml:space="preserve">Diagrama de </w:t>
      </w:r>
      <w:r w:rsidR="00EE0661">
        <w:rPr>
          <w:b w:val="0"/>
          <w:noProof/>
        </w:rPr>
        <w:t xml:space="preserve">caso de uso  </w:t>
      </w:r>
      <w:r w:rsidR="00EE0661" w:rsidRPr="00285BA3">
        <w:rPr>
          <w:b w:val="0"/>
          <w:noProof/>
        </w:rPr>
        <w:t xml:space="preserve"> –</w:t>
      </w:r>
      <w:r w:rsidR="00EE0661">
        <w:rPr>
          <w:b w:val="0"/>
          <w:noProof/>
        </w:rPr>
        <w:t xml:space="preserve">  </w:t>
      </w:r>
      <w:r w:rsidR="00760266">
        <w:rPr>
          <w:b w:val="0"/>
          <w:noProof/>
        </w:rPr>
        <w:t xml:space="preserve">Visão </w:t>
      </w:r>
      <w:r w:rsidR="00EE0661">
        <w:rPr>
          <w:b w:val="0"/>
          <w:noProof/>
        </w:rPr>
        <w:t>Administrador</w:t>
      </w:r>
    </w:p>
    <w:p w14:paraId="4D4840FB" w14:textId="66FCC79A"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lastRenderedPageBreak/>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24EF4463" w:rsidR="004B0034" w:rsidRDefault="00760266" w:rsidP="00404B5B">
      <w:pPr>
        <w:ind w:firstLine="0"/>
      </w:pPr>
      <w:r>
        <w:rPr>
          <w:noProof/>
        </w:rPr>
        <w:drawing>
          <wp:anchor distT="0" distB="0" distL="114300" distR="114300" simplePos="0" relativeHeight="251681792" behindDoc="0" locked="0" layoutInCell="1" allowOverlap="1" wp14:anchorId="2C7B043F" wp14:editId="6DEA5C6C">
            <wp:simplePos x="0" y="0"/>
            <wp:positionH relativeFrom="margin">
              <wp:align>left</wp:align>
            </wp:positionH>
            <wp:positionV relativeFrom="paragraph">
              <wp:posOffset>1350645</wp:posOffset>
            </wp:positionV>
            <wp:extent cx="7875905" cy="5706110"/>
            <wp:effectExtent l="0" t="952" r="0" b="0"/>
            <wp:wrapTopAndBottom/>
            <wp:docPr id="21533100" name="Imagem 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100" name="Imagem 2" descr="Map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875905" cy="570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4DDE3098" w14:textId="6EFE0485" w:rsidR="000959C0" w:rsidRDefault="006C04EC" w:rsidP="000959C0">
      <w:pPr>
        <w:pStyle w:val="Ttulo2"/>
        <w:numPr>
          <w:ilvl w:val="0"/>
          <w:numId w:val="0"/>
        </w:numPr>
        <w:rPr>
          <w:szCs w:val="24"/>
        </w:rPr>
      </w:pPr>
      <w:bookmarkStart w:id="49" w:name="_Toc144810002"/>
      <w:r>
        <w:rPr>
          <w:szCs w:val="24"/>
        </w:rPr>
        <w:t>3.</w:t>
      </w:r>
      <w:r w:rsidR="00D84871">
        <w:rPr>
          <w:szCs w:val="24"/>
        </w:rPr>
        <w:t>6</w:t>
      </w:r>
      <w:r w:rsidR="000959C0" w:rsidRPr="000959C0">
        <w:rPr>
          <w:szCs w:val="24"/>
        </w:rPr>
        <w:t>. Diagrama de Casos de uso individuais</w:t>
      </w:r>
      <w:bookmarkEnd w:id="49"/>
    </w:p>
    <w:p w14:paraId="71A6346E" w14:textId="77777777" w:rsidR="0040633D" w:rsidRPr="0040633D" w:rsidRDefault="0040633D" w:rsidP="0040633D"/>
    <w:p w14:paraId="3277AE92" w14:textId="2397E6DA" w:rsidR="00D95C08" w:rsidRDefault="00D95C08" w:rsidP="00D95C08">
      <w:r>
        <w:t>Os diagramas apresentados nessa subseção visam as ações específicas do usuário Administrador na inserção de aluno e curso.</w:t>
      </w:r>
    </w:p>
    <w:p w14:paraId="157FED33" w14:textId="77777777" w:rsidR="00D0309D" w:rsidRDefault="00D0309D" w:rsidP="00D95C08"/>
    <w:p w14:paraId="4D8F53A5" w14:textId="6B6D6C60" w:rsidR="008A0A45" w:rsidRDefault="008A0A45" w:rsidP="008A0A45">
      <w:pPr>
        <w:pStyle w:val="Legenda"/>
        <w:keepNext/>
        <w:spacing w:line="240" w:lineRule="auto"/>
        <w:jc w:val="both"/>
        <w:rPr>
          <w:b w:val="0"/>
          <w:noProof/>
        </w:rPr>
      </w:pPr>
      <w:r>
        <w:t xml:space="preserve">Figura </w:t>
      </w:r>
      <w:r w:rsidR="00D0309D">
        <w:t>6</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0E88CDF7" w14:textId="77777777" w:rsidR="008A0A45" w:rsidRPr="002D2EA5" w:rsidRDefault="008A0A45" w:rsidP="008A0A45"/>
    <w:p w14:paraId="31523B39" w14:textId="77777777" w:rsidR="008A0A45" w:rsidRDefault="008A0A45" w:rsidP="008A0A45">
      <w:r>
        <w:rPr>
          <w:noProof/>
        </w:rPr>
        <w:drawing>
          <wp:inline distT="0" distB="0" distL="0" distR="0" wp14:anchorId="34DEA62E" wp14:editId="5C9A0E32">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23715"/>
                    </a:xfrm>
                    <a:prstGeom prst="rect">
                      <a:avLst/>
                    </a:prstGeom>
                  </pic:spPr>
                </pic:pic>
              </a:graphicData>
            </a:graphic>
          </wp:inline>
        </w:drawing>
      </w:r>
    </w:p>
    <w:p w14:paraId="3AB6BFEA" w14:textId="77777777" w:rsidR="008A0A45" w:rsidRDefault="008A0A45" w:rsidP="008A0A45"/>
    <w:p w14:paraId="0FED556B" w14:textId="303192EC" w:rsidR="008A0A45" w:rsidRDefault="008A0A45" w:rsidP="008A0A45">
      <w:pPr>
        <w:ind w:firstLine="0"/>
      </w:pPr>
      <w:r w:rsidRPr="00571983">
        <w:rPr>
          <w:sz w:val="20"/>
        </w:rPr>
        <w:t>Fonte: Elaborado pelos autores</w:t>
      </w:r>
      <w:r>
        <w:t>.</w:t>
      </w:r>
    </w:p>
    <w:p w14:paraId="78DE405F" w14:textId="01587826" w:rsidR="00D0309D" w:rsidRDefault="00D0309D" w:rsidP="008A0A45">
      <w:pPr>
        <w:ind w:firstLine="0"/>
      </w:pPr>
    </w:p>
    <w:p w14:paraId="3A05F231" w14:textId="112917F9" w:rsidR="00D0309D" w:rsidRDefault="00D0309D" w:rsidP="008A0A45">
      <w:pPr>
        <w:ind w:firstLine="0"/>
      </w:pPr>
    </w:p>
    <w:p w14:paraId="7089660C" w14:textId="621CDC35" w:rsidR="00D0309D" w:rsidRDefault="00D0309D" w:rsidP="008A0A45">
      <w:pPr>
        <w:ind w:firstLine="0"/>
      </w:pPr>
    </w:p>
    <w:p w14:paraId="0838D538" w14:textId="07587168" w:rsidR="00D0309D" w:rsidRDefault="00D0309D" w:rsidP="008A0A45">
      <w:pPr>
        <w:ind w:firstLine="0"/>
      </w:pPr>
    </w:p>
    <w:p w14:paraId="67034EC3" w14:textId="04F18096" w:rsidR="00D0309D" w:rsidRDefault="00D0309D" w:rsidP="008A0A45">
      <w:pPr>
        <w:ind w:firstLine="0"/>
      </w:pPr>
    </w:p>
    <w:p w14:paraId="3FDEA3A1" w14:textId="77777777" w:rsidR="00D0309D" w:rsidRDefault="00D0309D" w:rsidP="008A0A45">
      <w:pPr>
        <w:ind w:firstLine="0"/>
      </w:pPr>
    </w:p>
    <w:p w14:paraId="4B267D8E" w14:textId="77777777" w:rsidR="00DF6B8C" w:rsidRDefault="00DF6B8C" w:rsidP="008A0A45">
      <w:pPr>
        <w:ind w:firstLine="0"/>
      </w:pPr>
    </w:p>
    <w:p w14:paraId="1EF2A272" w14:textId="77777777" w:rsidR="008A0A45" w:rsidRDefault="008A0A45" w:rsidP="008A0A45">
      <w:pPr>
        <w:ind w:firstLine="0"/>
      </w:pPr>
    </w:p>
    <w:p w14:paraId="5D4EA835" w14:textId="2E222A7A" w:rsidR="008A0A45" w:rsidRPr="006E3931" w:rsidRDefault="008A0A45" w:rsidP="008A0A45">
      <w:pPr>
        <w:pStyle w:val="Legenda"/>
        <w:jc w:val="left"/>
        <w:rPr>
          <w:i/>
          <w:iCs/>
          <w:szCs w:val="24"/>
        </w:rPr>
      </w:pPr>
      <w:r w:rsidRPr="00487D00">
        <w:rPr>
          <w:szCs w:val="24"/>
        </w:rPr>
        <w:t xml:space="preserve">Quadro </w:t>
      </w:r>
      <w:r w:rsidR="00D22F84">
        <w:rPr>
          <w:szCs w:val="24"/>
        </w:rPr>
        <w:t>20</w:t>
      </w:r>
      <w:r>
        <w:rPr>
          <w:szCs w:val="24"/>
        </w:rPr>
        <w:t xml:space="preserve"> </w:t>
      </w:r>
      <w:r w:rsidRPr="00487D00">
        <w:rPr>
          <w:szCs w:val="24"/>
        </w:rPr>
        <w:t xml:space="preserve">— Documentação do caso de uso </w:t>
      </w:r>
      <w:r>
        <w:rPr>
          <w:szCs w:val="24"/>
        </w:rPr>
        <w:t>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878242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D97ED52" w14:textId="77777777" w:rsidR="008A0A45" w:rsidRDefault="008A0A45" w:rsidP="00527618">
            <w:pPr>
              <w:pStyle w:val="Textopargrafo"/>
              <w:ind w:firstLine="0"/>
              <w:jc w:val="center"/>
              <w:rPr>
                <w:b/>
                <w:bCs/>
              </w:rPr>
            </w:pPr>
            <w:r>
              <w:rPr>
                <w:b/>
                <w:bCs/>
              </w:rPr>
              <w:t>Documentação</w:t>
            </w:r>
          </w:p>
        </w:tc>
      </w:tr>
      <w:tr w:rsidR="008A0A45" w14:paraId="2E1CC09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40EC872"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2CC209" w14:textId="77777777" w:rsidR="008A0A45" w:rsidRDefault="008A0A45" w:rsidP="00527618">
            <w:pPr>
              <w:pStyle w:val="Textopargrafo"/>
              <w:ind w:firstLine="0"/>
              <w:jc w:val="center"/>
              <w:rPr>
                <w:b/>
                <w:bCs/>
              </w:rPr>
            </w:pPr>
            <w:r>
              <w:rPr>
                <w:b/>
                <w:bCs/>
              </w:rPr>
              <w:t>Tipo Documento</w:t>
            </w:r>
          </w:p>
        </w:tc>
      </w:tr>
      <w:tr w:rsidR="008A0A45" w14:paraId="69D65B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0153B4C"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9908F4D" w14:textId="77777777" w:rsidR="008A0A45" w:rsidRDefault="008A0A45" w:rsidP="00527618">
            <w:pPr>
              <w:pStyle w:val="Textopargrafo"/>
              <w:ind w:firstLine="0"/>
              <w:jc w:val="center"/>
            </w:pPr>
            <w:r>
              <w:t>Usuário (Administrador)</w:t>
            </w:r>
          </w:p>
        </w:tc>
      </w:tr>
      <w:tr w:rsidR="008A0A45" w14:paraId="024C1B0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F8AF2B2"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08D92F8" w14:textId="77777777" w:rsidR="008A0A45" w:rsidRDefault="008A0A45" w:rsidP="00527618">
            <w:pPr>
              <w:pStyle w:val="Textopargrafo"/>
              <w:ind w:firstLine="0"/>
              <w:jc w:val="center"/>
            </w:pPr>
            <w:r>
              <w:t xml:space="preserve">Esse caso de uso descreve as ações necessárias para que o Administrador liste Tipo Documento </w:t>
            </w:r>
          </w:p>
        </w:tc>
      </w:tr>
      <w:tr w:rsidR="008A0A45" w14:paraId="1A40F78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B6650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4E1323" w14:textId="77777777" w:rsidR="008A0A45" w:rsidRDefault="008A0A45" w:rsidP="00527618">
            <w:pPr>
              <w:pStyle w:val="Textopargrafo"/>
              <w:ind w:firstLine="0"/>
              <w:jc w:val="center"/>
            </w:pPr>
            <w:r>
              <w:t>Tipo documento já cadastrado</w:t>
            </w:r>
          </w:p>
        </w:tc>
      </w:tr>
      <w:tr w:rsidR="008A0A45" w14:paraId="0A3DA3A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652A18"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90CC711" w14:textId="77777777" w:rsidR="008A0A45" w:rsidRDefault="008A0A45" w:rsidP="00527618">
            <w:pPr>
              <w:pStyle w:val="Textopargrafo"/>
              <w:ind w:firstLine="0"/>
              <w:jc w:val="center"/>
            </w:pPr>
            <w:r>
              <w:t>O usuário pode cadastrar, alterar, excluir e desativar a parte desejada do sistema</w:t>
            </w:r>
          </w:p>
        </w:tc>
      </w:tr>
      <w:tr w:rsidR="008A0A45" w14:paraId="64FADC7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9BD0F24" w14:textId="77777777" w:rsidR="008A0A45" w:rsidRDefault="008A0A45" w:rsidP="00527618">
            <w:pPr>
              <w:pStyle w:val="Textopargrafo"/>
              <w:ind w:firstLine="0"/>
              <w:jc w:val="center"/>
              <w:rPr>
                <w:b/>
                <w:bCs/>
              </w:rPr>
            </w:pPr>
            <w:r>
              <w:rPr>
                <w:b/>
                <w:bCs/>
              </w:rPr>
              <w:t>Fluxo normal</w:t>
            </w:r>
          </w:p>
        </w:tc>
      </w:tr>
      <w:tr w:rsidR="008A0A45" w14:paraId="125BAA4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E90CA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978F27" w14:textId="77777777" w:rsidR="008A0A45" w:rsidRDefault="008A0A45" w:rsidP="00527618">
            <w:pPr>
              <w:pStyle w:val="Textopargrafo"/>
              <w:ind w:firstLine="0"/>
              <w:jc w:val="center"/>
              <w:rPr>
                <w:b/>
                <w:bCs/>
              </w:rPr>
            </w:pPr>
            <w:r>
              <w:rPr>
                <w:b/>
                <w:bCs/>
              </w:rPr>
              <w:t>Ações do sistema</w:t>
            </w:r>
          </w:p>
        </w:tc>
      </w:tr>
      <w:tr w:rsidR="008A0A45" w14:paraId="4A64F2D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9F4658" w14:textId="77777777" w:rsidR="008A0A45" w:rsidRDefault="008A0A45" w:rsidP="008A0A45">
            <w:pPr>
              <w:pStyle w:val="Textopargrafo"/>
              <w:numPr>
                <w:ilvl w:val="0"/>
                <w:numId w:val="21"/>
              </w:numPr>
              <w:spacing w:after="0" w:line="240" w:lineRule="auto"/>
              <w:ind w:left="366"/>
              <w:jc w:val="center"/>
            </w:pPr>
            <w:r>
              <w:t>Usuário solicita excluir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A89CB" w14:textId="77777777" w:rsidR="008A0A45" w:rsidRDefault="008A0A45" w:rsidP="00527618">
            <w:pPr>
              <w:pStyle w:val="Textopargrafo"/>
              <w:ind w:firstLine="0"/>
              <w:jc w:val="center"/>
              <w:rPr>
                <w:b/>
                <w:bCs/>
              </w:rPr>
            </w:pPr>
          </w:p>
        </w:tc>
      </w:tr>
      <w:tr w:rsidR="008A0A45" w14:paraId="668E504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C4B72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37B4F"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2787000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A99D2F"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001089" w14:textId="77777777" w:rsidR="008A0A45" w:rsidRDefault="008A0A45" w:rsidP="00527618">
            <w:pPr>
              <w:pStyle w:val="Textopargrafo"/>
              <w:ind w:firstLine="0"/>
            </w:pPr>
          </w:p>
        </w:tc>
      </w:tr>
      <w:tr w:rsidR="008A0A45" w14:paraId="66CFAD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814F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E8D8BE"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DF2A8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3CB049"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43AA8C" w14:textId="77777777" w:rsidR="008A0A45" w:rsidRDefault="008A0A45" w:rsidP="008A0A45">
            <w:pPr>
              <w:pStyle w:val="Textopargrafo"/>
              <w:numPr>
                <w:ilvl w:val="0"/>
                <w:numId w:val="21"/>
              </w:numPr>
              <w:spacing w:after="0" w:line="240" w:lineRule="auto"/>
              <w:jc w:val="left"/>
            </w:pPr>
            <w:r>
              <w:t>Sistema volta para a tela de listar tipo documento</w:t>
            </w:r>
          </w:p>
        </w:tc>
      </w:tr>
      <w:tr w:rsidR="008A0A45" w14:paraId="3A05A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132842D" w14:textId="77777777" w:rsidR="008A0A45" w:rsidRDefault="008A0A45" w:rsidP="00527618">
            <w:pPr>
              <w:pStyle w:val="Textopargrafo"/>
              <w:ind w:firstLine="0"/>
              <w:jc w:val="center"/>
              <w:rPr>
                <w:b/>
                <w:bCs/>
              </w:rPr>
            </w:pPr>
            <w:r>
              <w:rPr>
                <w:b/>
                <w:bCs/>
              </w:rPr>
              <w:t>Fluxo alternativo</w:t>
            </w:r>
          </w:p>
        </w:tc>
      </w:tr>
      <w:tr w:rsidR="008A0A45" w14:paraId="3AD3048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8F50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CC6C9"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604E181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61A47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EEE82E"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32C9D3C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FEC2A2"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7D94FE"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989B3F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F3F4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BC7963"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021CFF63" w14:textId="4EAE0701" w:rsidR="00DF6B8C" w:rsidRDefault="00DF6B8C" w:rsidP="00DF6B8C">
      <w:pPr>
        <w:ind w:firstLine="0"/>
        <w:rPr>
          <w:sz w:val="20"/>
        </w:rPr>
      </w:pPr>
      <w:r w:rsidRPr="00A7751D">
        <w:rPr>
          <w:sz w:val="20"/>
        </w:rPr>
        <w:t xml:space="preserve">Fonte: Elaborado pelos autores. </w:t>
      </w:r>
    </w:p>
    <w:p w14:paraId="52C8EA62" w14:textId="1EAB7C0B" w:rsidR="008A0A45" w:rsidRDefault="008A0A45" w:rsidP="008A0A45">
      <w:pPr>
        <w:ind w:firstLine="0"/>
      </w:pPr>
    </w:p>
    <w:p w14:paraId="33C2621A" w14:textId="433A4A73" w:rsidR="00DF6B8C" w:rsidRDefault="00DF6B8C" w:rsidP="008A0A45">
      <w:pPr>
        <w:ind w:firstLine="0"/>
      </w:pPr>
    </w:p>
    <w:p w14:paraId="2E46F0CD" w14:textId="7290A5D6" w:rsidR="00DF6B8C" w:rsidRDefault="00DF6B8C" w:rsidP="008A0A45">
      <w:pPr>
        <w:ind w:firstLine="0"/>
      </w:pPr>
    </w:p>
    <w:p w14:paraId="3236F9E1" w14:textId="77777777" w:rsidR="00DF6B8C" w:rsidRDefault="00DF6B8C" w:rsidP="008A0A45">
      <w:pPr>
        <w:ind w:firstLine="0"/>
      </w:pPr>
    </w:p>
    <w:p w14:paraId="00D49689" w14:textId="77777777" w:rsidR="008A0A45" w:rsidRPr="00571983" w:rsidRDefault="008A0A45" w:rsidP="008A0A45">
      <w:pPr>
        <w:ind w:firstLine="0"/>
      </w:pPr>
    </w:p>
    <w:p w14:paraId="769FAC94" w14:textId="27312BFA" w:rsidR="008A0A45" w:rsidRDefault="008A0A45" w:rsidP="008A0A45">
      <w:pPr>
        <w:pStyle w:val="Legenda"/>
        <w:jc w:val="both"/>
      </w:pPr>
      <w:r>
        <w:t xml:space="preserve">Quadro </w:t>
      </w:r>
      <w:r w:rsidR="00D22F84">
        <w:t>21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985A66F" w14:textId="77777777" w:rsidTr="00527618">
        <w:trPr>
          <w:trHeight w:val="340"/>
        </w:trPr>
        <w:tc>
          <w:tcPr>
            <w:tcW w:w="9061" w:type="dxa"/>
            <w:gridSpan w:val="2"/>
            <w:shd w:val="clear" w:color="auto" w:fill="DDD9C3" w:themeFill="background2" w:themeFillShade="E6"/>
            <w:vAlign w:val="center"/>
          </w:tcPr>
          <w:p w14:paraId="66ACAD6A"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6C91C92" w14:textId="77777777" w:rsidTr="00527618">
        <w:trPr>
          <w:trHeight w:val="340"/>
        </w:trPr>
        <w:tc>
          <w:tcPr>
            <w:tcW w:w="4530" w:type="dxa"/>
            <w:vAlign w:val="center"/>
          </w:tcPr>
          <w:p w14:paraId="674EAB8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016D3D3" w14:textId="77777777" w:rsidR="008A0A45" w:rsidRPr="00F76535" w:rsidRDefault="008A0A45" w:rsidP="00527618">
            <w:pPr>
              <w:pStyle w:val="Textopargrafo"/>
              <w:ind w:firstLine="0"/>
              <w:jc w:val="center"/>
              <w:rPr>
                <w:b/>
                <w:bCs/>
              </w:rPr>
            </w:pPr>
            <w:r>
              <w:rPr>
                <w:b/>
                <w:bCs/>
              </w:rPr>
              <w:t>Alterar Tipo Documento</w:t>
            </w:r>
          </w:p>
        </w:tc>
      </w:tr>
      <w:tr w:rsidR="008A0A45" w:rsidRPr="00E241BD" w14:paraId="44EF1127" w14:textId="77777777" w:rsidTr="00527618">
        <w:trPr>
          <w:trHeight w:val="340"/>
        </w:trPr>
        <w:tc>
          <w:tcPr>
            <w:tcW w:w="4530" w:type="dxa"/>
            <w:vAlign w:val="center"/>
          </w:tcPr>
          <w:p w14:paraId="3C59DB7D"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E462B11" w14:textId="77777777" w:rsidR="008A0A45" w:rsidRPr="00E241BD" w:rsidRDefault="008A0A45" w:rsidP="00527618">
            <w:pPr>
              <w:pStyle w:val="Textopargrafo"/>
              <w:ind w:firstLine="0"/>
              <w:jc w:val="center"/>
            </w:pPr>
            <w:r>
              <w:t>Usuário (Administrador)</w:t>
            </w:r>
          </w:p>
        </w:tc>
      </w:tr>
      <w:tr w:rsidR="008A0A45" w:rsidRPr="00E241BD" w14:paraId="535A3587" w14:textId="77777777" w:rsidTr="00527618">
        <w:trPr>
          <w:trHeight w:val="340"/>
        </w:trPr>
        <w:tc>
          <w:tcPr>
            <w:tcW w:w="4530" w:type="dxa"/>
            <w:vAlign w:val="center"/>
          </w:tcPr>
          <w:p w14:paraId="2271E72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06BE734E" w14:textId="77777777" w:rsidR="008A0A45" w:rsidRPr="00E241BD" w:rsidRDefault="008A0A45" w:rsidP="00527618">
            <w:pPr>
              <w:pStyle w:val="Textopargrafo"/>
              <w:ind w:firstLine="0"/>
              <w:jc w:val="center"/>
            </w:pPr>
            <w:r>
              <w:t>Esse caso de uso descreve as ações necessárias para que o Administrador altere as informações do tipo documento</w:t>
            </w:r>
          </w:p>
        </w:tc>
      </w:tr>
      <w:tr w:rsidR="008A0A45" w:rsidRPr="00E241BD" w14:paraId="49735EA8" w14:textId="77777777" w:rsidTr="00527618">
        <w:trPr>
          <w:trHeight w:val="340"/>
        </w:trPr>
        <w:tc>
          <w:tcPr>
            <w:tcW w:w="4530" w:type="dxa"/>
            <w:vAlign w:val="center"/>
          </w:tcPr>
          <w:p w14:paraId="46C44CB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73C0E08C" w14:textId="77777777" w:rsidR="008A0A45" w:rsidRPr="00E241BD" w:rsidRDefault="008A0A45" w:rsidP="00527618">
            <w:pPr>
              <w:pStyle w:val="Textopargrafo"/>
              <w:ind w:firstLine="0"/>
              <w:jc w:val="center"/>
            </w:pPr>
            <w:r>
              <w:t>Tipo documento já cadastrado</w:t>
            </w:r>
          </w:p>
        </w:tc>
      </w:tr>
      <w:tr w:rsidR="008A0A45" w:rsidRPr="00E241BD" w14:paraId="3F57F689" w14:textId="77777777" w:rsidTr="00527618">
        <w:trPr>
          <w:trHeight w:val="340"/>
        </w:trPr>
        <w:tc>
          <w:tcPr>
            <w:tcW w:w="4530" w:type="dxa"/>
            <w:vAlign w:val="center"/>
          </w:tcPr>
          <w:p w14:paraId="6A034059"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9C89710" w14:textId="77777777" w:rsidR="008A0A45" w:rsidRPr="00E241BD" w:rsidRDefault="008A0A45" w:rsidP="00527618">
            <w:pPr>
              <w:pStyle w:val="Textopargrafo"/>
              <w:ind w:firstLine="0"/>
              <w:jc w:val="center"/>
            </w:pPr>
            <w:r>
              <w:t>O usuário é direcionado a parte desejada do sistema</w:t>
            </w:r>
          </w:p>
        </w:tc>
      </w:tr>
      <w:tr w:rsidR="008A0A45" w:rsidRPr="00F76535" w14:paraId="22B465B3" w14:textId="77777777" w:rsidTr="00527618">
        <w:trPr>
          <w:trHeight w:val="340"/>
        </w:trPr>
        <w:tc>
          <w:tcPr>
            <w:tcW w:w="9061" w:type="dxa"/>
            <w:gridSpan w:val="2"/>
            <w:shd w:val="clear" w:color="auto" w:fill="DDD9C3" w:themeFill="background2" w:themeFillShade="E6"/>
            <w:vAlign w:val="center"/>
          </w:tcPr>
          <w:p w14:paraId="2C99C8AD" w14:textId="77777777" w:rsidR="008A0A45" w:rsidRPr="00F76535" w:rsidRDefault="008A0A45" w:rsidP="00527618">
            <w:pPr>
              <w:pStyle w:val="Textopargrafo"/>
              <w:ind w:firstLine="0"/>
              <w:jc w:val="center"/>
              <w:rPr>
                <w:b/>
                <w:bCs/>
              </w:rPr>
            </w:pPr>
            <w:r>
              <w:rPr>
                <w:b/>
                <w:bCs/>
              </w:rPr>
              <w:t>Fluxo normal</w:t>
            </w:r>
          </w:p>
        </w:tc>
      </w:tr>
      <w:tr w:rsidR="008A0A45" w14:paraId="69774CC7" w14:textId="77777777" w:rsidTr="00527618">
        <w:trPr>
          <w:trHeight w:val="345"/>
        </w:trPr>
        <w:tc>
          <w:tcPr>
            <w:tcW w:w="4530" w:type="dxa"/>
            <w:shd w:val="clear" w:color="auto" w:fill="FFFFFF" w:themeFill="background1"/>
            <w:vAlign w:val="center"/>
          </w:tcPr>
          <w:p w14:paraId="7DAE3720"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1F85C22F" w14:textId="77777777" w:rsidR="008A0A45" w:rsidRDefault="008A0A45" w:rsidP="00527618">
            <w:pPr>
              <w:pStyle w:val="Textopargrafo"/>
              <w:ind w:firstLine="0"/>
              <w:jc w:val="center"/>
              <w:rPr>
                <w:b/>
                <w:bCs/>
              </w:rPr>
            </w:pPr>
            <w:r>
              <w:rPr>
                <w:b/>
                <w:bCs/>
              </w:rPr>
              <w:t>Ações do sistema</w:t>
            </w:r>
          </w:p>
        </w:tc>
      </w:tr>
      <w:tr w:rsidR="008A0A45" w14:paraId="3C63151A" w14:textId="77777777" w:rsidTr="00527618">
        <w:trPr>
          <w:trHeight w:val="345"/>
        </w:trPr>
        <w:tc>
          <w:tcPr>
            <w:tcW w:w="4530" w:type="dxa"/>
            <w:shd w:val="clear" w:color="auto" w:fill="FFFFFF" w:themeFill="background1"/>
            <w:vAlign w:val="center"/>
          </w:tcPr>
          <w:p w14:paraId="20C967FB" w14:textId="77777777" w:rsidR="008A0A45" w:rsidRPr="000A39CC" w:rsidRDefault="008A0A45" w:rsidP="008A0A45">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69A6BB0F" w14:textId="77777777" w:rsidR="008A0A45" w:rsidRDefault="008A0A45" w:rsidP="00527618">
            <w:pPr>
              <w:pStyle w:val="Textopargrafo"/>
              <w:ind w:firstLine="0"/>
              <w:rPr>
                <w:b/>
                <w:bCs/>
              </w:rPr>
            </w:pPr>
          </w:p>
        </w:tc>
      </w:tr>
      <w:tr w:rsidR="008A0A45" w:rsidRPr="000A39CC" w14:paraId="638DC7B7" w14:textId="77777777" w:rsidTr="00527618">
        <w:trPr>
          <w:trHeight w:val="345"/>
        </w:trPr>
        <w:tc>
          <w:tcPr>
            <w:tcW w:w="4530" w:type="dxa"/>
            <w:shd w:val="clear" w:color="auto" w:fill="FFFFFF" w:themeFill="background1"/>
            <w:vAlign w:val="center"/>
          </w:tcPr>
          <w:p w14:paraId="402D5A71" w14:textId="77777777" w:rsidR="008A0A45" w:rsidRDefault="008A0A45" w:rsidP="00527618">
            <w:pPr>
              <w:pStyle w:val="Textopargrafo"/>
              <w:ind w:firstLine="0"/>
            </w:pPr>
          </w:p>
        </w:tc>
        <w:tc>
          <w:tcPr>
            <w:tcW w:w="4531" w:type="dxa"/>
            <w:shd w:val="clear" w:color="auto" w:fill="FFFFFF" w:themeFill="background1"/>
            <w:vAlign w:val="center"/>
          </w:tcPr>
          <w:p w14:paraId="26F36C48"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00173355" w14:textId="77777777" w:rsidTr="00527618">
        <w:trPr>
          <w:trHeight w:val="345"/>
        </w:trPr>
        <w:tc>
          <w:tcPr>
            <w:tcW w:w="4530" w:type="dxa"/>
            <w:shd w:val="clear" w:color="auto" w:fill="FFFFFF" w:themeFill="background1"/>
            <w:vAlign w:val="center"/>
          </w:tcPr>
          <w:p w14:paraId="5133B536" w14:textId="77777777" w:rsidR="008A0A45" w:rsidRDefault="008A0A45" w:rsidP="008A0A45">
            <w:pPr>
              <w:pStyle w:val="Textopargrafo"/>
              <w:numPr>
                <w:ilvl w:val="0"/>
                <w:numId w:val="15"/>
              </w:numPr>
              <w:spacing w:after="0" w:line="240" w:lineRule="auto"/>
              <w:jc w:val="left"/>
            </w:pPr>
            <w:r>
              <w:t>Após alterar os dados do tipo documento o usuário aperta no botão “Salvar alterações”</w:t>
            </w:r>
          </w:p>
          <w:p w14:paraId="47BBAA83"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58951E3" w14:textId="77777777" w:rsidR="008A0A45" w:rsidRDefault="008A0A45" w:rsidP="00527618">
            <w:pPr>
              <w:pStyle w:val="Textopargrafo"/>
              <w:ind w:firstLine="0"/>
            </w:pPr>
          </w:p>
        </w:tc>
      </w:tr>
      <w:tr w:rsidR="008A0A45" w14:paraId="235C70E5" w14:textId="77777777" w:rsidTr="00527618">
        <w:trPr>
          <w:trHeight w:val="345"/>
        </w:trPr>
        <w:tc>
          <w:tcPr>
            <w:tcW w:w="4530" w:type="dxa"/>
            <w:shd w:val="clear" w:color="auto" w:fill="FFFFFF" w:themeFill="background1"/>
            <w:vAlign w:val="center"/>
          </w:tcPr>
          <w:p w14:paraId="1518EA65" w14:textId="77777777" w:rsidR="008A0A45" w:rsidRDefault="008A0A45" w:rsidP="00527618">
            <w:pPr>
              <w:pStyle w:val="Textopargrafo"/>
              <w:ind w:firstLine="0"/>
            </w:pPr>
          </w:p>
        </w:tc>
        <w:tc>
          <w:tcPr>
            <w:tcW w:w="4531" w:type="dxa"/>
            <w:shd w:val="clear" w:color="auto" w:fill="FFFFFF" w:themeFill="background1"/>
            <w:vAlign w:val="center"/>
          </w:tcPr>
          <w:p w14:paraId="77E4E61A"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54A779CF" w14:textId="77777777" w:rsidTr="00527618">
        <w:trPr>
          <w:trHeight w:val="345"/>
        </w:trPr>
        <w:tc>
          <w:tcPr>
            <w:tcW w:w="4530" w:type="dxa"/>
            <w:shd w:val="clear" w:color="auto" w:fill="FFFFFF" w:themeFill="background1"/>
            <w:vAlign w:val="center"/>
          </w:tcPr>
          <w:p w14:paraId="2C63D5C9" w14:textId="77777777" w:rsidR="008A0A45" w:rsidRDefault="008A0A45" w:rsidP="00527618">
            <w:pPr>
              <w:pStyle w:val="Textopargrafo"/>
              <w:ind w:firstLine="0"/>
            </w:pPr>
          </w:p>
        </w:tc>
        <w:tc>
          <w:tcPr>
            <w:tcW w:w="4531" w:type="dxa"/>
            <w:shd w:val="clear" w:color="auto" w:fill="FFFFFF" w:themeFill="background1"/>
            <w:vAlign w:val="center"/>
          </w:tcPr>
          <w:p w14:paraId="0D0D5CA2"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6214FF5" w14:textId="77777777" w:rsidTr="00527618">
        <w:trPr>
          <w:trHeight w:val="345"/>
        </w:trPr>
        <w:tc>
          <w:tcPr>
            <w:tcW w:w="4530" w:type="dxa"/>
            <w:shd w:val="clear" w:color="auto" w:fill="FFFFFF" w:themeFill="background1"/>
            <w:vAlign w:val="center"/>
          </w:tcPr>
          <w:p w14:paraId="37F8D490" w14:textId="77777777" w:rsidR="008A0A45" w:rsidRDefault="008A0A45" w:rsidP="00527618">
            <w:pPr>
              <w:pStyle w:val="Textopargrafo"/>
              <w:ind w:left="720" w:firstLine="0"/>
            </w:pPr>
          </w:p>
        </w:tc>
        <w:tc>
          <w:tcPr>
            <w:tcW w:w="4531" w:type="dxa"/>
            <w:shd w:val="clear" w:color="auto" w:fill="FFFFFF" w:themeFill="background1"/>
            <w:vAlign w:val="center"/>
          </w:tcPr>
          <w:p w14:paraId="5FFF746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46F5473" w14:textId="77777777" w:rsidTr="00527618">
        <w:trPr>
          <w:trHeight w:val="340"/>
        </w:trPr>
        <w:tc>
          <w:tcPr>
            <w:tcW w:w="9061" w:type="dxa"/>
            <w:gridSpan w:val="2"/>
            <w:shd w:val="clear" w:color="auto" w:fill="DDD9C3" w:themeFill="background2" w:themeFillShade="E6"/>
            <w:vAlign w:val="center"/>
          </w:tcPr>
          <w:p w14:paraId="27056137" w14:textId="77777777" w:rsidR="008A0A45" w:rsidRDefault="008A0A45" w:rsidP="00527618">
            <w:pPr>
              <w:pStyle w:val="Textopargrafo"/>
              <w:ind w:firstLine="0"/>
              <w:jc w:val="center"/>
              <w:rPr>
                <w:b/>
                <w:bCs/>
              </w:rPr>
            </w:pPr>
            <w:r>
              <w:rPr>
                <w:b/>
                <w:bCs/>
              </w:rPr>
              <w:t>Fluxo alternativo</w:t>
            </w:r>
          </w:p>
        </w:tc>
      </w:tr>
      <w:tr w:rsidR="008A0A45" w:rsidRPr="0073302B" w14:paraId="673662B0" w14:textId="77777777" w:rsidTr="00527618">
        <w:trPr>
          <w:trHeight w:val="345"/>
        </w:trPr>
        <w:tc>
          <w:tcPr>
            <w:tcW w:w="4530" w:type="dxa"/>
            <w:shd w:val="clear" w:color="auto" w:fill="FFFFFF" w:themeFill="background1"/>
            <w:vAlign w:val="center"/>
          </w:tcPr>
          <w:p w14:paraId="0E076E9C" w14:textId="77777777" w:rsidR="008A0A45" w:rsidRPr="0073302B" w:rsidRDefault="008A0A45" w:rsidP="00527618">
            <w:pPr>
              <w:pStyle w:val="Textopargrafo"/>
              <w:ind w:firstLine="0"/>
            </w:pPr>
          </w:p>
        </w:tc>
        <w:tc>
          <w:tcPr>
            <w:tcW w:w="4531" w:type="dxa"/>
            <w:shd w:val="clear" w:color="auto" w:fill="FFFFFF" w:themeFill="background1"/>
            <w:vAlign w:val="center"/>
          </w:tcPr>
          <w:p w14:paraId="4E2B1E4E"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214F2FFC" w14:textId="77777777" w:rsidTr="00527618">
        <w:trPr>
          <w:trHeight w:val="345"/>
        </w:trPr>
        <w:tc>
          <w:tcPr>
            <w:tcW w:w="4530" w:type="dxa"/>
            <w:shd w:val="clear" w:color="auto" w:fill="FFFFFF" w:themeFill="background1"/>
            <w:vAlign w:val="center"/>
          </w:tcPr>
          <w:p w14:paraId="2C74D74D" w14:textId="77777777" w:rsidR="008A0A45" w:rsidRPr="0073302B" w:rsidRDefault="008A0A45" w:rsidP="00527618">
            <w:pPr>
              <w:pStyle w:val="Textopargrafo"/>
              <w:ind w:firstLine="0"/>
            </w:pPr>
          </w:p>
        </w:tc>
        <w:tc>
          <w:tcPr>
            <w:tcW w:w="4531" w:type="dxa"/>
            <w:shd w:val="clear" w:color="auto" w:fill="FFFFFF" w:themeFill="background1"/>
            <w:vAlign w:val="center"/>
          </w:tcPr>
          <w:p w14:paraId="197464E4"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141270FE" w14:textId="77777777" w:rsidTr="00527618">
        <w:trPr>
          <w:trHeight w:val="345"/>
        </w:trPr>
        <w:tc>
          <w:tcPr>
            <w:tcW w:w="4530" w:type="dxa"/>
            <w:shd w:val="clear" w:color="auto" w:fill="FFFFFF" w:themeFill="background1"/>
            <w:vAlign w:val="center"/>
          </w:tcPr>
          <w:p w14:paraId="75F09004" w14:textId="77777777" w:rsidR="008A0A45" w:rsidRPr="0073302B" w:rsidRDefault="008A0A45" w:rsidP="00527618">
            <w:pPr>
              <w:pStyle w:val="Textopargrafo"/>
              <w:ind w:firstLine="0"/>
            </w:pPr>
          </w:p>
        </w:tc>
        <w:tc>
          <w:tcPr>
            <w:tcW w:w="4531" w:type="dxa"/>
            <w:shd w:val="clear" w:color="auto" w:fill="FFFFFF" w:themeFill="background1"/>
            <w:vAlign w:val="center"/>
          </w:tcPr>
          <w:p w14:paraId="28D1CF82"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09AD7B" w14:textId="77777777" w:rsidTr="00527618">
        <w:trPr>
          <w:trHeight w:val="345"/>
        </w:trPr>
        <w:tc>
          <w:tcPr>
            <w:tcW w:w="4530" w:type="dxa"/>
            <w:shd w:val="clear" w:color="auto" w:fill="FFFFFF" w:themeFill="background1"/>
            <w:vAlign w:val="center"/>
          </w:tcPr>
          <w:p w14:paraId="22856DAF" w14:textId="77777777" w:rsidR="008A0A45" w:rsidRPr="0073302B" w:rsidRDefault="008A0A45" w:rsidP="00527618">
            <w:pPr>
              <w:pStyle w:val="Textopargrafo"/>
              <w:ind w:firstLine="0"/>
            </w:pPr>
          </w:p>
        </w:tc>
        <w:tc>
          <w:tcPr>
            <w:tcW w:w="4531" w:type="dxa"/>
            <w:shd w:val="clear" w:color="auto" w:fill="FFFFFF" w:themeFill="background1"/>
            <w:vAlign w:val="center"/>
          </w:tcPr>
          <w:p w14:paraId="73CD88E5"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21511DEE" w14:textId="4585D96D" w:rsidR="008A0A45" w:rsidRPr="00DF6B8C" w:rsidRDefault="00DF6B8C" w:rsidP="008A0A45">
      <w:pPr>
        <w:ind w:firstLine="0"/>
        <w:rPr>
          <w:sz w:val="20"/>
        </w:rPr>
      </w:pPr>
      <w:r w:rsidRPr="00A7751D">
        <w:rPr>
          <w:sz w:val="20"/>
        </w:rPr>
        <w:t xml:space="preserve">Fonte: Elaborado pelos autores. </w:t>
      </w:r>
    </w:p>
    <w:p w14:paraId="3FF5E98F" w14:textId="77777777" w:rsidR="008A0A45" w:rsidRDefault="008A0A45" w:rsidP="008A0A45">
      <w:pPr>
        <w:ind w:firstLine="0"/>
      </w:pPr>
    </w:p>
    <w:p w14:paraId="580DF255" w14:textId="3E950A32" w:rsidR="008A0A45" w:rsidRDefault="008A0A45" w:rsidP="008A0A45">
      <w:pPr>
        <w:pStyle w:val="Legenda"/>
        <w:keepNext/>
        <w:jc w:val="left"/>
      </w:pPr>
      <w:r>
        <w:t xml:space="preserve">Quadro </w:t>
      </w:r>
      <w:r w:rsidR="00D22F84">
        <w:t>22</w:t>
      </w:r>
      <w:r>
        <w:t xml:space="preserve"> </w:t>
      </w:r>
      <w:r w:rsidRPr="00380947">
        <w:rPr>
          <w:noProof/>
        </w:rPr>
        <w:t xml:space="preserve">— </w:t>
      </w:r>
      <w:r w:rsidRPr="00606D8E">
        <w:rPr>
          <w:b w:val="0"/>
          <w:noProof/>
        </w:rPr>
        <w:t xml:space="preserve">Documentação do caso de uso Consultar </w:t>
      </w:r>
      <w:r w:rsidRPr="005C7325">
        <w:rPr>
          <w:b w:val="0"/>
          <w:noProof/>
        </w:rPr>
        <w:t>tipo 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3DA53563"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A16897C" w14:textId="77777777" w:rsidR="008A0A45" w:rsidRDefault="008A0A45" w:rsidP="00527618">
            <w:pPr>
              <w:pStyle w:val="Textopargrafo"/>
              <w:ind w:firstLine="0"/>
              <w:jc w:val="center"/>
              <w:rPr>
                <w:b/>
                <w:bCs/>
              </w:rPr>
            </w:pPr>
            <w:r>
              <w:rPr>
                <w:b/>
                <w:bCs/>
              </w:rPr>
              <w:t>Documentação</w:t>
            </w:r>
          </w:p>
        </w:tc>
      </w:tr>
      <w:tr w:rsidR="008A0A45" w14:paraId="44FFDB1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FDDA8E"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6B626EA" w14:textId="77777777" w:rsidR="008A0A45" w:rsidRDefault="008A0A45" w:rsidP="00527618">
            <w:pPr>
              <w:pStyle w:val="Textopargrafo"/>
              <w:ind w:firstLine="0"/>
              <w:jc w:val="center"/>
              <w:rPr>
                <w:b/>
                <w:bCs/>
              </w:rPr>
            </w:pPr>
            <w:r>
              <w:rPr>
                <w:b/>
                <w:bCs/>
              </w:rPr>
              <w:t>Consultar T</w:t>
            </w:r>
            <w:r w:rsidRPr="005C7325">
              <w:rPr>
                <w:b/>
                <w:bCs/>
              </w:rPr>
              <w:t>ipo documento</w:t>
            </w:r>
          </w:p>
        </w:tc>
      </w:tr>
      <w:tr w:rsidR="008A0A45" w14:paraId="61AB8C80"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684D367"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0AEEC49" w14:textId="77777777" w:rsidR="008A0A45" w:rsidRDefault="008A0A45" w:rsidP="00527618">
            <w:pPr>
              <w:pStyle w:val="Textopargrafo"/>
              <w:ind w:firstLine="0"/>
              <w:jc w:val="center"/>
            </w:pPr>
            <w:r>
              <w:t>Usuário (Administrador)</w:t>
            </w:r>
          </w:p>
        </w:tc>
      </w:tr>
      <w:tr w:rsidR="008A0A45" w14:paraId="5BC46C0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D39FE7E"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4E4E226"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tipo documento</w:t>
            </w:r>
          </w:p>
        </w:tc>
      </w:tr>
      <w:tr w:rsidR="008A0A45" w14:paraId="1D2F73E6"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9710011"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F1C5682" w14:textId="77777777" w:rsidR="008A0A45" w:rsidRDefault="008A0A45" w:rsidP="00527618">
            <w:pPr>
              <w:pStyle w:val="Textopargrafo"/>
              <w:ind w:firstLine="0"/>
              <w:jc w:val="center"/>
            </w:pPr>
            <w:r>
              <w:t>T</w:t>
            </w:r>
            <w:r w:rsidRPr="00484580">
              <w:t xml:space="preserve">ipo documento </w:t>
            </w:r>
            <w:r>
              <w:t>cadastrados</w:t>
            </w:r>
          </w:p>
        </w:tc>
      </w:tr>
      <w:tr w:rsidR="008A0A45" w14:paraId="3A010E9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07DFAA6"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C057FB5" w14:textId="77777777" w:rsidR="008A0A45" w:rsidRDefault="008A0A45" w:rsidP="00527618">
            <w:pPr>
              <w:pStyle w:val="Textopargrafo"/>
              <w:ind w:firstLine="0"/>
              <w:jc w:val="center"/>
            </w:pPr>
            <w:r>
              <w:t>O usuário é direcionado a parte desejada do sistema</w:t>
            </w:r>
          </w:p>
        </w:tc>
      </w:tr>
      <w:tr w:rsidR="008A0A45" w14:paraId="72C8DEA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5993D13" w14:textId="77777777" w:rsidR="008A0A45" w:rsidRDefault="008A0A45" w:rsidP="00527618">
            <w:pPr>
              <w:pStyle w:val="Textopargrafo"/>
              <w:ind w:firstLine="0"/>
              <w:jc w:val="center"/>
              <w:rPr>
                <w:b/>
                <w:bCs/>
              </w:rPr>
            </w:pPr>
            <w:r>
              <w:rPr>
                <w:b/>
                <w:bCs/>
              </w:rPr>
              <w:t>Fluxo normal</w:t>
            </w:r>
          </w:p>
        </w:tc>
      </w:tr>
      <w:tr w:rsidR="008A0A45" w14:paraId="06030E1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12F4A7"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407CDE" w14:textId="77777777" w:rsidR="008A0A45" w:rsidRDefault="008A0A45" w:rsidP="00527618">
            <w:pPr>
              <w:pStyle w:val="Textopargrafo"/>
              <w:ind w:firstLine="0"/>
              <w:jc w:val="center"/>
              <w:rPr>
                <w:b/>
                <w:bCs/>
              </w:rPr>
            </w:pPr>
            <w:r>
              <w:rPr>
                <w:b/>
                <w:bCs/>
              </w:rPr>
              <w:t>Ações do sistema</w:t>
            </w:r>
          </w:p>
        </w:tc>
      </w:tr>
      <w:tr w:rsidR="008A0A45" w14:paraId="6C7AFB3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6019" w14:textId="77777777" w:rsidR="008A0A45" w:rsidRDefault="008A0A45" w:rsidP="008A0A45">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B36D75" w14:textId="77777777" w:rsidR="008A0A45" w:rsidRDefault="008A0A45" w:rsidP="00527618">
            <w:pPr>
              <w:pStyle w:val="Textopargrafo"/>
              <w:ind w:firstLine="0"/>
              <w:jc w:val="center"/>
              <w:rPr>
                <w:b/>
                <w:bCs/>
              </w:rPr>
            </w:pPr>
          </w:p>
        </w:tc>
      </w:tr>
      <w:tr w:rsidR="008A0A45" w14:paraId="4BE043E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0370E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0F093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os tipo documento</w:t>
            </w:r>
            <w:proofErr w:type="gramEnd"/>
            <w:r>
              <w:t xml:space="preserve"> cadastrados</w:t>
            </w:r>
          </w:p>
        </w:tc>
      </w:tr>
      <w:tr w:rsidR="008A0A45" w14:paraId="6E9B9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59A3ACD"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BFA9" w14:textId="77777777" w:rsidR="008A0A45" w:rsidRDefault="008A0A45" w:rsidP="00527618">
            <w:pPr>
              <w:pStyle w:val="Textopargrafo"/>
              <w:ind w:firstLine="0"/>
            </w:pPr>
          </w:p>
        </w:tc>
      </w:tr>
      <w:tr w:rsidR="008A0A45" w14:paraId="4A7D75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799C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534B53"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23393A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F0BB3"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E40ACD7"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4E90199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B3C4C2" w14:textId="77777777" w:rsidR="008A0A45" w:rsidRDefault="008A0A45" w:rsidP="00527618">
            <w:pPr>
              <w:pStyle w:val="Textopargrafo"/>
              <w:ind w:firstLine="0"/>
              <w:jc w:val="center"/>
              <w:rPr>
                <w:b/>
                <w:bCs/>
              </w:rPr>
            </w:pPr>
            <w:r>
              <w:rPr>
                <w:b/>
                <w:bCs/>
              </w:rPr>
              <w:t>Fluxo alternativo</w:t>
            </w:r>
          </w:p>
        </w:tc>
      </w:tr>
      <w:tr w:rsidR="008A0A45" w14:paraId="3E2BF2E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31E0B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77F50" w14:textId="77777777" w:rsidR="008A0A45" w:rsidRDefault="008A0A45" w:rsidP="008A0A45">
            <w:pPr>
              <w:pStyle w:val="Textopargrafo"/>
              <w:numPr>
                <w:ilvl w:val="0"/>
                <w:numId w:val="20"/>
              </w:numPr>
              <w:spacing w:after="0" w:line="240" w:lineRule="auto"/>
              <w:jc w:val="left"/>
            </w:pPr>
            <w:r>
              <w:t>Sistema lista solicitação</w:t>
            </w:r>
          </w:p>
        </w:tc>
      </w:tr>
      <w:tr w:rsidR="008A0A45" w14:paraId="02F1724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13909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9FD66B"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2BA368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B907F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A590"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152E0A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EA40D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C7569E"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AF3142C" w14:textId="1A59B334" w:rsidR="00DF6B8C" w:rsidRDefault="00DF6B8C" w:rsidP="00DF6B8C">
      <w:pPr>
        <w:ind w:firstLine="0"/>
        <w:rPr>
          <w:sz w:val="20"/>
        </w:rPr>
      </w:pPr>
      <w:r w:rsidRPr="00A7751D">
        <w:rPr>
          <w:sz w:val="20"/>
        </w:rPr>
        <w:t xml:space="preserve">Fonte: Elaborado pelos autores. </w:t>
      </w:r>
    </w:p>
    <w:p w14:paraId="03819781" w14:textId="77777777" w:rsidR="008A0A45" w:rsidRDefault="008A0A45" w:rsidP="008A0A45">
      <w:pPr>
        <w:ind w:firstLine="0"/>
      </w:pPr>
    </w:p>
    <w:p w14:paraId="1D9DD6C1" w14:textId="77777777" w:rsidR="008A0A45" w:rsidRDefault="008A0A45" w:rsidP="008A0A45">
      <w:pPr>
        <w:ind w:firstLine="0"/>
      </w:pPr>
    </w:p>
    <w:p w14:paraId="4B446801" w14:textId="189A0205" w:rsidR="008A0A45" w:rsidRPr="001B34C5" w:rsidRDefault="008A0A45" w:rsidP="008A0A45">
      <w:pPr>
        <w:pStyle w:val="Legenda"/>
        <w:jc w:val="both"/>
      </w:pPr>
      <w:r>
        <w:t>Quadro 2</w:t>
      </w:r>
      <w:r w:rsidR="00D22F84">
        <w:t>3</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0E7F023D" w14:textId="77777777" w:rsidTr="00527618">
        <w:trPr>
          <w:trHeight w:val="340"/>
        </w:trPr>
        <w:tc>
          <w:tcPr>
            <w:tcW w:w="9061" w:type="dxa"/>
            <w:gridSpan w:val="2"/>
            <w:shd w:val="clear" w:color="auto" w:fill="DDD9C3" w:themeFill="background2" w:themeFillShade="E6"/>
            <w:vAlign w:val="center"/>
          </w:tcPr>
          <w:p w14:paraId="1A56C98E"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89D1CC" w14:textId="77777777" w:rsidTr="00527618">
        <w:trPr>
          <w:trHeight w:val="340"/>
        </w:trPr>
        <w:tc>
          <w:tcPr>
            <w:tcW w:w="4530" w:type="dxa"/>
            <w:vAlign w:val="center"/>
          </w:tcPr>
          <w:p w14:paraId="398593BC"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54816844" w14:textId="77777777" w:rsidR="008A0A45" w:rsidRPr="00F76535" w:rsidRDefault="008A0A45" w:rsidP="00527618">
            <w:pPr>
              <w:pStyle w:val="Textopargrafo"/>
              <w:ind w:firstLine="0"/>
              <w:jc w:val="center"/>
              <w:rPr>
                <w:b/>
                <w:bCs/>
              </w:rPr>
            </w:pPr>
            <w:r>
              <w:rPr>
                <w:b/>
                <w:bCs/>
              </w:rPr>
              <w:t xml:space="preserve">Cadastrar </w:t>
            </w:r>
            <w:r w:rsidRPr="00484580">
              <w:rPr>
                <w:b/>
                <w:bCs/>
              </w:rPr>
              <w:t>tipo documento</w:t>
            </w:r>
          </w:p>
        </w:tc>
      </w:tr>
      <w:tr w:rsidR="008A0A45" w:rsidRPr="00E241BD" w14:paraId="7FF0CE49" w14:textId="77777777" w:rsidTr="00527618">
        <w:trPr>
          <w:trHeight w:val="340"/>
        </w:trPr>
        <w:tc>
          <w:tcPr>
            <w:tcW w:w="4530" w:type="dxa"/>
            <w:vAlign w:val="center"/>
          </w:tcPr>
          <w:p w14:paraId="59423176"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70581A" w14:textId="77777777" w:rsidR="008A0A45" w:rsidRPr="00E241BD" w:rsidRDefault="008A0A45" w:rsidP="00527618">
            <w:pPr>
              <w:pStyle w:val="Textopargrafo"/>
              <w:ind w:firstLine="0"/>
              <w:jc w:val="center"/>
            </w:pPr>
            <w:r>
              <w:t>Usuário (Administrador)</w:t>
            </w:r>
          </w:p>
        </w:tc>
      </w:tr>
      <w:tr w:rsidR="008A0A45" w:rsidRPr="00E241BD" w14:paraId="56C3E625" w14:textId="77777777" w:rsidTr="00527618">
        <w:trPr>
          <w:trHeight w:val="340"/>
        </w:trPr>
        <w:tc>
          <w:tcPr>
            <w:tcW w:w="4530" w:type="dxa"/>
            <w:vAlign w:val="center"/>
          </w:tcPr>
          <w:p w14:paraId="5426B57D"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C0D56B2"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tipo documento</w:t>
            </w:r>
          </w:p>
        </w:tc>
      </w:tr>
      <w:tr w:rsidR="008A0A45" w:rsidRPr="00E241BD" w14:paraId="44B08529" w14:textId="77777777" w:rsidTr="00527618">
        <w:trPr>
          <w:trHeight w:val="340"/>
        </w:trPr>
        <w:tc>
          <w:tcPr>
            <w:tcW w:w="4530" w:type="dxa"/>
            <w:vAlign w:val="center"/>
          </w:tcPr>
          <w:p w14:paraId="3461007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085BCC12" w14:textId="77777777" w:rsidR="008A0A45" w:rsidRPr="00E241BD" w:rsidRDefault="008A0A45" w:rsidP="00527618">
            <w:pPr>
              <w:pStyle w:val="Textopargrafo"/>
              <w:ind w:firstLine="0"/>
              <w:jc w:val="center"/>
            </w:pPr>
            <w:r>
              <w:t xml:space="preserve">Preencher todos os campos para concluir o cadastro do </w:t>
            </w:r>
            <w:r w:rsidRPr="00484580">
              <w:t>tipo documento</w:t>
            </w:r>
          </w:p>
        </w:tc>
      </w:tr>
      <w:tr w:rsidR="008A0A45" w:rsidRPr="00E241BD" w14:paraId="77040E31" w14:textId="77777777" w:rsidTr="00527618">
        <w:trPr>
          <w:trHeight w:val="340"/>
        </w:trPr>
        <w:tc>
          <w:tcPr>
            <w:tcW w:w="4530" w:type="dxa"/>
            <w:vAlign w:val="center"/>
          </w:tcPr>
          <w:p w14:paraId="42F15FB2"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40F0F56C" w14:textId="77777777" w:rsidR="008A0A45" w:rsidRPr="00E241BD" w:rsidRDefault="008A0A45" w:rsidP="00527618">
            <w:pPr>
              <w:pStyle w:val="Textopargrafo"/>
              <w:ind w:firstLine="0"/>
              <w:jc w:val="center"/>
            </w:pPr>
            <w:r>
              <w:t>O usuário é direcionado a parte desejada do sistema</w:t>
            </w:r>
          </w:p>
        </w:tc>
      </w:tr>
      <w:tr w:rsidR="008A0A45" w:rsidRPr="00F76535" w14:paraId="57BE3CDA" w14:textId="77777777" w:rsidTr="00527618">
        <w:trPr>
          <w:trHeight w:val="340"/>
        </w:trPr>
        <w:tc>
          <w:tcPr>
            <w:tcW w:w="9061" w:type="dxa"/>
            <w:gridSpan w:val="2"/>
            <w:shd w:val="clear" w:color="auto" w:fill="DDD9C3" w:themeFill="background2" w:themeFillShade="E6"/>
            <w:vAlign w:val="center"/>
          </w:tcPr>
          <w:p w14:paraId="71A16575" w14:textId="77777777" w:rsidR="008A0A45" w:rsidRPr="00F76535" w:rsidRDefault="008A0A45" w:rsidP="00527618">
            <w:pPr>
              <w:pStyle w:val="Textopargrafo"/>
              <w:ind w:firstLine="0"/>
              <w:jc w:val="center"/>
              <w:rPr>
                <w:b/>
                <w:bCs/>
              </w:rPr>
            </w:pPr>
            <w:r>
              <w:rPr>
                <w:b/>
                <w:bCs/>
              </w:rPr>
              <w:t>Fluxo normal</w:t>
            </w:r>
          </w:p>
        </w:tc>
      </w:tr>
      <w:tr w:rsidR="008A0A45" w14:paraId="2EF4568B" w14:textId="77777777" w:rsidTr="00527618">
        <w:trPr>
          <w:trHeight w:val="345"/>
        </w:trPr>
        <w:tc>
          <w:tcPr>
            <w:tcW w:w="4530" w:type="dxa"/>
            <w:shd w:val="clear" w:color="auto" w:fill="FFFFFF" w:themeFill="background1"/>
            <w:vAlign w:val="center"/>
          </w:tcPr>
          <w:p w14:paraId="38316112"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5965BC44" w14:textId="77777777" w:rsidR="008A0A45" w:rsidRDefault="008A0A45" w:rsidP="00527618">
            <w:pPr>
              <w:pStyle w:val="Textopargrafo"/>
              <w:ind w:firstLine="0"/>
              <w:jc w:val="center"/>
              <w:rPr>
                <w:b/>
                <w:bCs/>
              </w:rPr>
            </w:pPr>
            <w:r>
              <w:rPr>
                <w:b/>
                <w:bCs/>
              </w:rPr>
              <w:t>Ações do sistema</w:t>
            </w:r>
          </w:p>
        </w:tc>
      </w:tr>
      <w:tr w:rsidR="008A0A45" w14:paraId="7D208463" w14:textId="77777777" w:rsidTr="00527618">
        <w:trPr>
          <w:trHeight w:val="345"/>
        </w:trPr>
        <w:tc>
          <w:tcPr>
            <w:tcW w:w="4530" w:type="dxa"/>
            <w:shd w:val="clear" w:color="auto" w:fill="FFFFFF" w:themeFill="background1"/>
            <w:vAlign w:val="center"/>
          </w:tcPr>
          <w:p w14:paraId="6EA8E42A"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60461F02" w14:textId="77777777" w:rsidR="008A0A45" w:rsidRDefault="008A0A45" w:rsidP="00527618">
            <w:pPr>
              <w:pStyle w:val="Textopargrafo"/>
              <w:ind w:firstLine="0"/>
              <w:rPr>
                <w:b/>
                <w:bCs/>
              </w:rPr>
            </w:pPr>
          </w:p>
        </w:tc>
      </w:tr>
      <w:tr w:rsidR="008A0A45" w:rsidRPr="000A39CC" w14:paraId="0583BC07" w14:textId="77777777" w:rsidTr="00527618">
        <w:trPr>
          <w:trHeight w:val="345"/>
        </w:trPr>
        <w:tc>
          <w:tcPr>
            <w:tcW w:w="4530" w:type="dxa"/>
            <w:shd w:val="clear" w:color="auto" w:fill="FFFFFF" w:themeFill="background1"/>
            <w:vAlign w:val="center"/>
          </w:tcPr>
          <w:p w14:paraId="6383C30C" w14:textId="77777777" w:rsidR="008A0A45" w:rsidRDefault="008A0A45" w:rsidP="00527618">
            <w:pPr>
              <w:pStyle w:val="Textopargrafo"/>
              <w:ind w:firstLine="0"/>
            </w:pPr>
          </w:p>
        </w:tc>
        <w:tc>
          <w:tcPr>
            <w:tcW w:w="4531" w:type="dxa"/>
            <w:shd w:val="clear" w:color="auto" w:fill="FFFFFF" w:themeFill="background1"/>
            <w:vAlign w:val="center"/>
          </w:tcPr>
          <w:p w14:paraId="50DE9194"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3D1CDEB4" w14:textId="77777777" w:rsidTr="00527618">
        <w:trPr>
          <w:trHeight w:val="345"/>
        </w:trPr>
        <w:tc>
          <w:tcPr>
            <w:tcW w:w="4530" w:type="dxa"/>
            <w:shd w:val="clear" w:color="auto" w:fill="FFFFFF" w:themeFill="background1"/>
            <w:vAlign w:val="center"/>
          </w:tcPr>
          <w:p w14:paraId="29D1032E"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5273BCBF" w14:textId="77777777" w:rsidR="008A0A45" w:rsidRDefault="008A0A45" w:rsidP="00527618">
            <w:pPr>
              <w:pStyle w:val="Textopargrafo"/>
              <w:ind w:firstLine="0"/>
            </w:pPr>
          </w:p>
        </w:tc>
      </w:tr>
      <w:tr w:rsidR="008A0A45" w14:paraId="29FAEAAD" w14:textId="77777777" w:rsidTr="00527618">
        <w:trPr>
          <w:trHeight w:val="345"/>
        </w:trPr>
        <w:tc>
          <w:tcPr>
            <w:tcW w:w="4530" w:type="dxa"/>
            <w:shd w:val="clear" w:color="auto" w:fill="FFFFFF" w:themeFill="background1"/>
            <w:vAlign w:val="center"/>
          </w:tcPr>
          <w:p w14:paraId="179867C6" w14:textId="77777777" w:rsidR="008A0A45" w:rsidRDefault="008A0A45" w:rsidP="00527618">
            <w:pPr>
              <w:pStyle w:val="Textopargrafo"/>
              <w:ind w:firstLine="0"/>
            </w:pPr>
          </w:p>
        </w:tc>
        <w:tc>
          <w:tcPr>
            <w:tcW w:w="4531" w:type="dxa"/>
            <w:shd w:val="clear" w:color="auto" w:fill="FFFFFF" w:themeFill="background1"/>
            <w:vAlign w:val="center"/>
          </w:tcPr>
          <w:p w14:paraId="4CD1DC3D"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2A929F6D" w14:textId="77777777" w:rsidTr="00527618">
        <w:trPr>
          <w:trHeight w:val="345"/>
        </w:trPr>
        <w:tc>
          <w:tcPr>
            <w:tcW w:w="4530" w:type="dxa"/>
            <w:shd w:val="clear" w:color="auto" w:fill="FFFFFF" w:themeFill="background1"/>
            <w:vAlign w:val="center"/>
          </w:tcPr>
          <w:p w14:paraId="1A09B283" w14:textId="77777777" w:rsidR="008A0A45" w:rsidRDefault="008A0A45" w:rsidP="00527618">
            <w:pPr>
              <w:pStyle w:val="Textopargrafo"/>
              <w:ind w:firstLine="0"/>
            </w:pPr>
          </w:p>
        </w:tc>
        <w:tc>
          <w:tcPr>
            <w:tcW w:w="4531" w:type="dxa"/>
            <w:shd w:val="clear" w:color="auto" w:fill="FFFFFF" w:themeFill="background1"/>
            <w:vAlign w:val="center"/>
          </w:tcPr>
          <w:p w14:paraId="0111FFE5" w14:textId="77777777" w:rsidR="008A0A45" w:rsidRDefault="008A0A45" w:rsidP="008A0A45">
            <w:pPr>
              <w:pStyle w:val="Textopargrafo"/>
              <w:numPr>
                <w:ilvl w:val="0"/>
                <w:numId w:val="13"/>
              </w:numPr>
              <w:spacing w:after="0" w:line="240" w:lineRule="auto"/>
              <w:ind w:left="357" w:firstLine="0"/>
              <w:jc w:val="left"/>
            </w:pPr>
            <w:r>
              <w:t>Sistema retorna mensagem “Tipo documento cadastrado com sucesso”</w:t>
            </w:r>
          </w:p>
        </w:tc>
      </w:tr>
      <w:tr w:rsidR="008A0A45" w14:paraId="1616FCAB" w14:textId="77777777" w:rsidTr="00527618">
        <w:trPr>
          <w:trHeight w:val="340"/>
        </w:trPr>
        <w:tc>
          <w:tcPr>
            <w:tcW w:w="9061" w:type="dxa"/>
            <w:gridSpan w:val="2"/>
            <w:shd w:val="clear" w:color="auto" w:fill="DDD9C3" w:themeFill="background2" w:themeFillShade="E6"/>
            <w:vAlign w:val="center"/>
          </w:tcPr>
          <w:p w14:paraId="55FAEB05" w14:textId="77777777" w:rsidR="008A0A45" w:rsidRDefault="008A0A45" w:rsidP="00527618">
            <w:pPr>
              <w:pStyle w:val="Textopargrafo"/>
              <w:ind w:firstLine="0"/>
              <w:jc w:val="center"/>
              <w:rPr>
                <w:b/>
                <w:bCs/>
              </w:rPr>
            </w:pPr>
            <w:r>
              <w:rPr>
                <w:b/>
                <w:bCs/>
              </w:rPr>
              <w:t>Fluxo alternativo</w:t>
            </w:r>
          </w:p>
        </w:tc>
      </w:tr>
      <w:tr w:rsidR="008A0A45" w:rsidRPr="0073302B" w14:paraId="30F14EAD" w14:textId="77777777" w:rsidTr="00527618">
        <w:trPr>
          <w:trHeight w:val="345"/>
        </w:trPr>
        <w:tc>
          <w:tcPr>
            <w:tcW w:w="4530" w:type="dxa"/>
            <w:shd w:val="clear" w:color="auto" w:fill="FFFFFF" w:themeFill="background1"/>
            <w:vAlign w:val="center"/>
          </w:tcPr>
          <w:p w14:paraId="0AE7DFD3" w14:textId="77777777" w:rsidR="008A0A45" w:rsidRPr="0073302B" w:rsidRDefault="008A0A45" w:rsidP="00527618">
            <w:pPr>
              <w:pStyle w:val="Textopargrafo"/>
              <w:ind w:firstLine="0"/>
            </w:pPr>
          </w:p>
        </w:tc>
        <w:tc>
          <w:tcPr>
            <w:tcW w:w="4531" w:type="dxa"/>
            <w:shd w:val="clear" w:color="auto" w:fill="FFFFFF" w:themeFill="background1"/>
            <w:vAlign w:val="center"/>
          </w:tcPr>
          <w:p w14:paraId="7C8261DD"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6A6B1A5E" w14:textId="77777777" w:rsidTr="00527618">
        <w:trPr>
          <w:trHeight w:val="345"/>
        </w:trPr>
        <w:tc>
          <w:tcPr>
            <w:tcW w:w="4530" w:type="dxa"/>
            <w:shd w:val="clear" w:color="auto" w:fill="FFFFFF" w:themeFill="background1"/>
            <w:vAlign w:val="center"/>
          </w:tcPr>
          <w:p w14:paraId="34641233" w14:textId="77777777" w:rsidR="008A0A45" w:rsidRPr="0073302B" w:rsidRDefault="008A0A45" w:rsidP="00527618">
            <w:pPr>
              <w:pStyle w:val="Textopargrafo"/>
              <w:ind w:firstLine="0"/>
            </w:pPr>
          </w:p>
        </w:tc>
        <w:tc>
          <w:tcPr>
            <w:tcW w:w="4531" w:type="dxa"/>
            <w:shd w:val="clear" w:color="auto" w:fill="FFFFFF" w:themeFill="background1"/>
            <w:vAlign w:val="center"/>
          </w:tcPr>
          <w:p w14:paraId="7E1AEFB6"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691596EE" w14:textId="77777777" w:rsidTr="00527618">
        <w:trPr>
          <w:trHeight w:val="345"/>
        </w:trPr>
        <w:tc>
          <w:tcPr>
            <w:tcW w:w="4530" w:type="dxa"/>
            <w:shd w:val="clear" w:color="auto" w:fill="FFFFFF" w:themeFill="background1"/>
            <w:vAlign w:val="center"/>
          </w:tcPr>
          <w:p w14:paraId="29DF6EBA" w14:textId="77777777" w:rsidR="008A0A45" w:rsidRPr="0073302B" w:rsidRDefault="008A0A45" w:rsidP="00527618">
            <w:pPr>
              <w:pStyle w:val="Textopargrafo"/>
              <w:ind w:firstLine="0"/>
            </w:pPr>
          </w:p>
        </w:tc>
        <w:tc>
          <w:tcPr>
            <w:tcW w:w="4531" w:type="dxa"/>
            <w:shd w:val="clear" w:color="auto" w:fill="FFFFFF" w:themeFill="background1"/>
            <w:vAlign w:val="center"/>
          </w:tcPr>
          <w:p w14:paraId="7BA7A298"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644505E" w14:textId="77777777" w:rsidTr="00527618">
        <w:trPr>
          <w:trHeight w:val="345"/>
        </w:trPr>
        <w:tc>
          <w:tcPr>
            <w:tcW w:w="4530" w:type="dxa"/>
            <w:shd w:val="clear" w:color="auto" w:fill="FFFFFF" w:themeFill="background1"/>
            <w:vAlign w:val="center"/>
          </w:tcPr>
          <w:p w14:paraId="7C4C1015" w14:textId="77777777" w:rsidR="008A0A45" w:rsidRPr="0073302B" w:rsidRDefault="008A0A45" w:rsidP="00527618">
            <w:pPr>
              <w:pStyle w:val="Textopargrafo"/>
              <w:ind w:firstLine="0"/>
            </w:pPr>
          </w:p>
        </w:tc>
        <w:tc>
          <w:tcPr>
            <w:tcW w:w="4531" w:type="dxa"/>
            <w:shd w:val="clear" w:color="auto" w:fill="FFFFFF" w:themeFill="background1"/>
            <w:vAlign w:val="center"/>
          </w:tcPr>
          <w:p w14:paraId="0D11FDDA"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7E3C95D9" w14:textId="3D74A9C6" w:rsidR="00DF6B8C" w:rsidRDefault="00DF6B8C" w:rsidP="00DF6B8C">
      <w:pPr>
        <w:ind w:firstLine="0"/>
        <w:rPr>
          <w:sz w:val="20"/>
        </w:rPr>
      </w:pPr>
      <w:r w:rsidRPr="00A7751D">
        <w:rPr>
          <w:sz w:val="20"/>
        </w:rPr>
        <w:t xml:space="preserve">Fonte: Elaborado pelos autores. </w:t>
      </w:r>
    </w:p>
    <w:p w14:paraId="05CBD429" w14:textId="77777777" w:rsidR="008A0A45" w:rsidRDefault="008A0A45" w:rsidP="008A0A45">
      <w:pPr>
        <w:ind w:firstLine="0"/>
      </w:pPr>
    </w:p>
    <w:p w14:paraId="7796CA3C" w14:textId="77777777" w:rsidR="008A0A45" w:rsidRDefault="008A0A45" w:rsidP="008A0A45">
      <w:pPr>
        <w:ind w:firstLine="0"/>
      </w:pPr>
    </w:p>
    <w:p w14:paraId="6ED9597A" w14:textId="188FE5DE" w:rsidR="008A0A45" w:rsidRDefault="008A0A45" w:rsidP="008A0A45">
      <w:pPr>
        <w:pStyle w:val="Legenda"/>
        <w:keepNext/>
        <w:spacing w:line="240" w:lineRule="auto"/>
        <w:jc w:val="both"/>
        <w:rPr>
          <w:b w:val="0"/>
          <w:noProof/>
        </w:rPr>
      </w:pPr>
      <w:r>
        <w:t xml:space="preserve">Figura </w:t>
      </w:r>
      <w:r w:rsidR="00D0309D">
        <w:t>7</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234A9CED" w14:textId="7F72F1C1" w:rsidR="008A0A45" w:rsidRPr="002D2EA5" w:rsidRDefault="00E86DCC" w:rsidP="008A0A45">
      <w:r>
        <w:rPr>
          <w:noProof/>
        </w:rPr>
        <w:drawing>
          <wp:anchor distT="0" distB="0" distL="114300" distR="114300" simplePos="0" relativeHeight="251676672" behindDoc="0" locked="0" layoutInCell="1" allowOverlap="1" wp14:anchorId="1D1F8C0D" wp14:editId="77B18680">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308E77D" w14:textId="34518F59" w:rsidR="008A0A45" w:rsidRDefault="008A0A45" w:rsidP="008A0A45">
      <w:pPr>
        <w:ind w:firstLine="0"/>
      </w:pPr>
      <w:r w:rsidRPr="00571983">
        <w:rPr>
          <w:sz w:val="20"/>
        </w:rPr>
        <w:t>Fonte: Elaborado pelos autores</w:t>
      </w:r>
      <w:r>
        <w:t>.</w:t>
      </w:r>
    </w:p>
    <w:p w14:paraId="37F51862" w14:textId="50B53347" w:rsidR="00DF6B8C" w:rsidRDefault="00DF6B8C" w:rsidP="008A0A45">
      <w:pPr>
        <w:ind w:firstLine="0"/>
      </w:pPr>
    </w:p>
    <w:p w14:paraId="527D162A" w14:textId="23C82E43" w:rsidR="00DF6B8C" w:rsidRDefault="00DF6B8C" w:rsidP="008A0A45">
      <w:pPr>
        <w:ind w:firstLine="0"/>
      </w:pPr>
    </w:p>
    <w:p w14:paraId="51A3947C" w14:textId="0B843237" w:rsidR="00DF6B8C" w:rsidRDefault="00DF6B8C" w:rsidP="008A0A45">
      <w:pPr>
        <w:ind w:firstLine="0"/>
      </w:pPr>
    </w:p>
    <w:p w14:paraId="6987214C" w14:textId="00155F18" w:rsidR="00DF6B8C" w:rsidRDefault="00DF6B8C" w:rsidP="008A0A45">
      <w:pPr>
        <w:ind w:firstLine="0"/>
      </w:pPr>
    </w:p>
    <w:p w14:paraId="4EEDC035" w14:textId="11F39CB5" w:rsidR="00DF6B8C" w:rsidRDefault="00DF6B8C" w:rsidP="008A0A45">
      <w:pPr>
        <w:ind w:firstLine="0"/>
      </w:pPr>
    </w:p>
    <w:p w14:paraId="49CF78A3" w14:textId="3753D77D" w:rsidR="00DF6B8C" w:rsidRDefault="00DF6B8C" w:rsidP="008A0A45">
      <w:pPr>
        <w:ind w:firstLine="0"/>
      </w:pPr>
    </w:p>
    <w:p w14:paraId="267E9AD2" w14:textId="62063DE8" w:rsidR="00DF6B8C" w:rsidRDefault="00DF6B8C" w:rsidP="008A0A45">
      <w:pPr>
        <w:ind w:firstLine="0"/>
      </w:pPr>
    </w:p>
    <w:p w14:paraId="2481E265" w14:textId="25D712DC" w:rsidR="00DF6B8C" w:rsidRDefault="00DF6B8C" w:rsidP="008A0A45">
      <w:pPr>
        <w:ind w:firstLine="0"/>
      </w:pPr>
    </w:p>
    <w:p w14:paraId="46FB576A" w14:textId="33556104" w:rsidR="00DF6B8C" w:rsidRDefault="00DF6B8C" w:rsidP="008A0A45">
      <w:pPr>
        <w:ind w:firstLine="0"/>
      </w:pPr>
    </w:p>
    <w:p w14:paraId="6D779252" w14:textId="1F3532A7" w:rsidR="00DF6B8C" w:rsidRDefault="00DF6B8C" w:rsidP="008A0A45">
      <w:pPr>
        <w:ind w:firstLine="0"/>
      </w:pPr>
    </w:p>
    <w:p w14:paraId="56E4E2A5" w14:textId="25D7B3B4" w:rsidR="00DF6B8C" w:rsidRDefault="00DF6B8C" w:rsidP="008A0A45">
      <w:pPr>
        <w:ind w:firstLine="0"/>
      </w:pPr>
    </w:p>
    <w:p w14:paraId="5F15B91C" w14:textId="5F6B5444" w:rsidR="00DF6B8C" w:rsidRDefault="00DF6B8C" w:rsidP="008A0A45">
      <w:pPr>
        <w:ind w:firstLine="0"/>
      </w:pPr>
    </w:p>
    <w:p w14:paraId="338CA087" w14:textId="34F71D21" w:rsidR="00DF6B8C" w:rsidRDefault="00DF6B8C" w:rsidP="008A0A45">
      <w:pPr>
        <w:ind w:firstLine="0"/>
      </w:pPr>
    </w:p>
    <w:p w14:paraId="07255CC6" w14:textId="3F64CCFB" w:rsidR="00DF6B8C" w:rsidRDefault="00DF6B8C" w:rsidP="008A0A45">
      <w:pPr>
        <w:ind w:firstLine="0"/>
      </w:pPr>
    </w:p>
    <w:p w14:paraId="191883BD" w14:textId="77777777" w:rsidR="00DF6B8C" w:rsidRDefault="00DF6B8C" w:rsidP="008A0A45">
      <w:pPr>
        <w:ind w:firstLine="0"/>
      </w:pPr>
    </w:p>
    <w:p w14:paraId="3F98472D" w14:textId="77777777" w:rsidR="00E86DCC" w:rsidRDefault="00E86DCC" w:rsidP="008A0A45">
      <w:pPr>
        <w:ind w:firstLine="0"/>
      </w:pPr>
    </w:p>
    <w:p w14:paraId="47A573D0" w14:textId="77777777" w:rsidR="008A0A45" w:rsidRDefault="008A0A45" w:rsidP="008A0A45">
      <w:pPr>
        <w:ind w:firstLine="0"/>
      </w:pPr>
    </w:p>
    <w:p w14:paraId="3158BE64" w14:textId="60F25834" w:rsidR="008A0A45" w:rsidRPr="006E3931" w:rsidRDefault="008A0A45" w:rsidP="008A0A45">
      <w:pPr>
        <w:pStyle w:val="Legenda"/>
        <w:jc w:val="left"/>
        <w:rPr>
          <w:i/>
          <w:iCs/>
          <w:szCs w:val="24"/>
        </w:rPr>
      </w:pPr>
      <w:r w:rsidRPr="00487D00">
        <w:rPr>
          <w:szCs w:val="24"/>
        </w:rPr>
        <w:t xml:space="preserve">Quadro </w:t>
      </w:r>
      <w:r w:rsidR="00D22F84">
        <w:rPr>
          <w:szCs w:val="24"/>
        </w:rPr>
        <w:t>24</w:t>
      </w:r>
      <w:r w:rsidR="00DF6B8C">
        <w:rPr>
          <w:szCs w:val="24"/>
        </w:rPr>
        <w:t xml:space="preserve"> </w:t>
      </w:r>
      <w:r w:rsidR="00DF6B8C" w:rsidRPr="00487D00">
        <w:rPr>
          <w:szCs w:val="24"/>
        </w:rPr>
        <w:t>—</w:t>
      </w:r>
      <w:r w:rsidRPr="00487D00">
        <w:rPr>
          <w:szCs w:val="24"/>
        </w:rPr>
        <w:t xml:space="preserve"> Documentação do caso de uso </w:t>
      </w:r>
      <w:r w:rsidRPr="00C03406">
        <w:rPr>
          <w:szCs w:val="24"/>
        </w:rPr>
        <w:t>Tipo Estágio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9DEBB32"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48CD546" w14:textId="77777777" w:rsidR="008A0A45" w:rsidRDefault="008A0A45" w:rsidP="00527618">
            <w:pPr>
              <w:pStyle w:val="Textopargrafo"/>
              <w:ind w:firstLine="0"/>
              <w:jc w:val="center"/>
              <w:rPr>
                <w:b/>
                <w:bCs/>
              </w:rPr>
            </w:pPr>
            <w:r>
              <w:rPr>
                <w:b/>
                <w:bCs/>
              </w:rPr>
              <w:t>Documentação</w:t>
            </w:r>
          </w:p>
        </w:tc>
      </w:tr>
      <w:tr w:rsidR="008A0A45" w14:paraId="74FBF4D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0C01BB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4F34DC9" w14:textId="77777777" w:rsidR="008A0A45" w:rsidRDefault="008A0A45" w:rsidP="00527618">
            <w:pPr>
              <w:pStyle w:val="Textopargrafo"/>
              <w:ind w:firstLine="0"/>
              <w:jc w:val="center"/>
              <w:rPr>
                <w:b/>
                <w:bCs/>
              </w:rPr>
            </w:pPr>
            <w:r>
              <w:rPr>
                <w:b/>
                <w:bCs/>
              </w:rPr>
              <w:t>Tipo e</w:t>
            </w:r>
            <w:r w:rsidRPr="00C03406">
              <w:rPr>
                <w:b/>
                <w:bCs/>
              </w:rPr>
              <w:t>stágio</w:t>
            </w:r>
          </w:p>
        </w:tc>
      </w:tr>
      <w:tr w:rsidR="008A0A45" w14:paraId="20531CC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ED516D"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B596A63" w14:textId="77777777" w:rsidR="008A0A45" w:rsidRDefault="008A0A45" w:rsidP="00527618">
            <w:pPr>
              <w:pStyle w:val="Textopargrafo"/>
              <w:ind w:firstLine="0"/>
              <w:jc w:val="center"/>
            </w:pPr>
            <w:r>
              <w:t>Usuário (Administrador)</w:t>
            </w:r>
          </w:p>
        </w:tc>
      </w:tr>
      <w:tr w:rsidR="008A0A45" w14:paraId="2BF499D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F82CD5A"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80CBE7D" w14:textId="77777777" w:rsidR="008A0A45" w:rsidRDefault="008A0A45" w:rsidP="00527618">
            <w:pPr>
              <w:pStyle w:val="Textopargrafo"/>
              <w:ind w:firstLine="0"/>
              <w:jc w:val="center"/>
            </w:pPr>
            <w:r>
              <w:t>Esse caso de uso descreve as ações necessárias para que o Administrador liste Tipo e</w:t>
            </w:r>
            <w:r w:rsidRPr="00C03406">
              <w:t>stágio</w:t>
            </w:r>
            <w:r>
              <w:t xml:space="preserve"> </w:t>
            </w:r>
          </w:p>
        </w:tc>
      </w:tr>
      <w:tr w:rsidR="008A0A45" w14:paraId="7B1DAD0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1BF8A5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2B7B16" w14:textId="77777777" w:rsidR="008A0A45" w:rsidRDefault="008A0A45" w:rsidP="00527618">
            <w:pPr>
              <w:pStyle w:val="Textopargrafo"/>
              <w:ind w:firstLine="0"/>
              <w:jc w:val="center"/>
            </w:pPr>
            <w:r>
              <w:t>Tipo documento já cadastrado</w:t>
            </w:r>
          </w:p>
        </w:tc>
      </w:tr>
      <w:tr w:rsidR="008A0A45" w14:paraId="1C504FF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C8465B9"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F453F" w14:textId="77777777" w:rsidR="008A0A45" w:rsidRDefault="008A0A45" w:rsidP="00527618">
            <w:pPr>
              <w:pStyle w:val="Textopargrafo"/>
              <w:ind w:firstLine="0"/>
              <w:jc w:val="center"/>
            </w:pPr>
            <w:r>
              <w:t>O usuário pode cadastrar, alterar, excluir e desativar a parte desejada do sistema</w:t>
            </w:r>
          </w:p>
        </w:tc>
      </w:tr>
      <w:tr w:rsidR="008A0A45" w14:paraId="553BF314"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018748C" w14:textId="77777777" w:rsidR="008A0A45" w:rsidRDefault="008A0A45" w:rsidP="00527618">
            <w:pPr>
              <w:pStyle w:val="Textopargrafo"/>
              <w:ind w:firstLine="0"/>
              <w:jc w:val="center"/>
              <w:rPr>
                <w:b/>
                <w:bCs/>
              </w:rPr>
            </w:pPr>
            <w:r>
              <w:rPr>
                <w:b/>
                <w:bCs/>
              </w:rPr>
              <w:t>Fluxo normal</w:t>
            </w:r>
          </w:p>
        </w:tc>
      </w:tr>
      <w:tr w:rsidR="008A0A45" w14:paraId="42D270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E9266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72F29E" w14:textId="77777777" w:rsidR="008A0A45" w:rsidRDefault="008A0A45" w:rsidP="00527618">
            <w:pPr>
              <w:pStyle w:val="Textopargrafo"/>
              <w:ind w:firstLine="0"/>
              <w:jc w:val="center"/>
              <w:rPr>
                <w:b/>
                <w:bCs/>
              </w:rPr>
            </w:pPr>
            <w:r>
              <w:rPr>
                <w:b/>
                <w:bCs/>
              </w:rPr>
              <w:t>Ações do sistema</w:t>
            </w:r>
          </w:p>
        </w:tc>
      </w:tr>
      <w:tr w:rsidR="008A0A45" w14:paraId="0943168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2104E7" w14:textId="77777777" w:rsidR="008A0A45" w:rsidRDefault="008A0A45" w:rsidP="008A0A45">
            <w:pPr>
              <w:pStyle w:val="Textopargrafo"/>
              <w:numPr>
                <w:ilvl w:val="0"/>
                <w:numId w:val="21"/>
              </w:numPr>
              <w:spacing w:after="0" w:line="240" w:lineRule="auto"/>
              <w:ind w:left="366"/>
              <w:jc w:val="center"/>
            </w:pPr>
            <w:r>
              <w:t>Usuário solicita excluir um tipo e</w:t>
            </w:r>
            <w:r w:rsidRPr="00C03406">
              <w:t>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5E084" w14:textId="77777777" w:rsidR="008A0A45" w:rsidRDefault="008A0A45" w:rsidP="00527618">
            <w:pPr>
              <w:pStyle w:val="Textopargrafo"/>
              <w:ind w:firstLine="0"/>
              <w:jc w:val="center"/>
              <w:rPr>
                <w:b/>
                <w:bCs/>
              </w:rPr>
            </w:pPr>
          </w:p>
        </w:tc>
      </w:tr>
      <w:tr w:rsidR="008A0A45" w14:paraId="6DC6A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C4D69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6967FA"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6B5C701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B03B61"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E2EAF5" w14:textId="77777777" w:rsidR="008A0A45" w:rsidRDefault="008A0A45" w:rsidP="00527618">
            <w:pPr>
              <w:pStyle w:val="Textopargrafo"/>
              <w:ind w:firstLine="0"/>
            </w:pPr>
          </w:p>
        </w:tc>
      </w:tr>
      <w:tr w:rsidR="008A0A45" w14:paraId="6F713B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4762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75635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10D264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03919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F5E2DE" w14:textId="77777777" w:rsidR="008A0A45" w:rsidRDefault="008A0A45" w:rsidP="008A0A45">
            <w:pPr>
              <w:pStyle w:val="Textopargrafo"/>
              <w:numPr>
                <w:ilvl w:val="0"/>
                <w:numId w:val="21"/>
              </w:numPr>
              <w:spacing w:after="0" w:line="240" w:lineRule="auto"/>
              <w:jc w:val="left"/>
            </w:pPr>
            <w:r>
              <w:t>Sistema volta para a tela de listar tipo e</w:t>
            </w:r>
            <w:r w:rsidRPr="00C03406">
              <w:t>stágio</w:t>
            </w:r>
          </w:p>
        </w:tc>
      </w:tr>
      <w:tr w:rsidR="008A0A45" w14:paraId="1556AC9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0826482" w14:textId="77777777" w:rsidR="008A0A45" w:rsidRDefault="008A0A45" w:rsidP="00527618">
            <w:pPr>
              <w:pStyle w:val="Textopargrafo"/>
              <w:ind w:firstLine="0"/>
              <w:jc w:val="center"/>
              <w:rPr>
                <w:b/>
                <w:bCs/>
              </w:rPr>
            </w:pPr>
            <w:r>
              <w:rPr>
                <w:b/>
                <w:bCs/>
              </w:rPr>
              <w:t>Fluxo alternativo</w:t>
            </w:r>
          </w:p>
        </w:tc>
      </w:tr>
      <w:tr w:rsidR="008A0A45" w14:paraId="34F98A7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7DCC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D4915"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254BA22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41B6EB"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133E58"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7CA6845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90A2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28A09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2A73294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F1D1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7C23B7"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C82B93C" w14:textId="49C1C0E5" w:rsidR="00DF6B8C" w:rsidRDefault="00DF6B8C" w:rsidP="00DF6B8C">
      <w:pPr>
        <w:ind w:firstLine="0"/>
        <w:rPr>
          <w:sz w:val="20"/>
        </w:rPr>
      </w:pPr>
      <w:r w:rsidRPr="00A7751D">
        <w:rPr>
          <w:sz w:val="20"/>
        </w:rPr>
        <w:t xml:space="preserve">Fonte: Elaborado pelos autores. </w:t>
      </w:r>
    </w:p>
    <w:p w14:paraId="5D1EF705" w14:textId="07F76AD7" w:rsidR="00DF6B8C" w:rsidRDefault="00DF6B8C" w:rsidP="008A0A45">
      <w:pPr>
        <w:ind w:firstLine="0"/>
      </w:pPr>
    </w:p>
    <w:p w14:paraId="39CA5C6C" w14:textId="23487C6B" w:rsidR="00DF6B8C" w:rsidRDefault="00DF6B8C" w:rsidP="008A0A45">
      <w:pPr>
        <w:ind w:firstLine="0"/>
      </w:pPr>
    </w:p>
    <w:p w14:paraId="2ED9DEE7" w14:textId="77777777" w:rsidR="00DF6B8C" w:rsidRDefault="00DF6B8C" w:rsidP="008A0A45">
      <w:pPr>
        <w:ind w:firstLine="0"/>
      </w:pPr>
    </w:p>
    <w:p w14:paraId="3D9614C5" w14:textId="77777777" w:rsidR="00E86DCC" w:rsidRDefault="00E86DCC" w:rsidP="008A0A45">
      <w:pPr>
        <w:ind w:firstLine="0"/>
      </w:pPr>
    </w:p>
    <w:p w14:paraId="04CB89D2" w14:textId="77777777" w:rsidR="008A0A45" w:rsidRPr="00571983" w:rsidRDefault="008A0A45" w:rsidP="008A0A45">
      <w:pPr>
        <w:ind w:firstLine="0"/>
      </w:pPr>
    </w:p>
    <w:p w14:paraId="0F72F903" w14:textId="46945C02" w:rsidR="008A0A45" w:rsidRDefault="008A0A45" w:rsidP="008A0A45">
      <w:pPr>
        <w:pStyle w:val="Legenda"/>
        <w:jc w:val="both"/>
      </w:pPr>
      <w:r>
        <w:t xml:space="preserve">Quadro </w:t>
      </w:r>
      <w:r w:rsidR="00D22F84">
        <w:t>25</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B51CABD" w14:textId="77777777" w:rsidTr="00527618">
        <w:trPr>
          <w:trHeight w:val="340"/>
        </w:trPr>
        <w:tc>
          <w:tcPr>
            <w:tcW w:w="9061" w:type="dxa"/>
            <w:gridSpan w:val="2"/>
            <w:shd w:val="clear" w:color="auto" w:fill="DDD9C3" w:themeFill="background2" w:themeFillShade="E6"/>
            <w:vAlign w:val="center"/>
          </w:tcPr>
          <w:p w14:paraId="48C792A6"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18BD8A3E" w14:textId="77777777" w:rsidTr="00527618">
        <w:trPr>
          <w:trHeight w:val="340"/>
        </w:trPr>
        <w:tc>
          <w:tcPr>
            <w:tcW w:w="4530" w:type="dxa"/>
            <w:vAlign w:val="center"/>
          </w:tcPr>
          <w:p w14:paraId="7BDB85B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2FA6454E" w14:textId="77777777" w:rsidR="008A0A45" w:rsidRPr="00F76535" w:rsidRDefault="008A0A45" w:rsidP="00527618">
            <w:pPr>
              <w:pStyle w:val="Textopargrafo"/>
              <w:ind w:firstLine="0"/>
              <w:jc w:val="center"/>
              <w:rPr>
                <w:b/>
                <w:bCs/>
              </w:rPr>
            </w:pPr>
            <w:r>
              <w:rPr>
                <w:b/>
                <w:bCs/>
              </w:rPr>
              <w:t xml:space="preserve">Alterar Tipo </w:t>
            </w:r>
            <w:r w:rsidRPr="005B0696">
              <w:rPr>
                <w:b/>
                <w:bCs/>
              </w:rPr>
              <w:t>estágio</w:t>
            </w:r>
          </w:p>
        </w:tc>
      </w:tr>
      <w:tr w:rsidR="008A0A45" w:rsidRPr="00E241BD" w14:paraId="0BD49DA8" w14:textId="77777777" w:rsidTr="00527618">
        <w:trPr>
          <w:trHeight w:val="340"/>
        </w:trPr>
        <w:tc>
          <w:tcPr>
            <w:tcW w:w="4530" w:type="dxa"/>
            <w:vAlign w:val="center"/>
          </w:tcPr>
          <w:p w14:paraId="3A6D3C3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0BAD20EB" w14:textId="77777777" w:rsidR="008A0A45" w:rsidRPr="00E241BD" w:rsidRDefault="008A0A45" w:rsidP="00527618">
            <w:pPr>
              <w:pStyle w:val="Textopargrafo"/>
              <w:ind w:firstLine="0"/>
              <w:jc w:val="center"/>
            </w:pPr>
            <w:r>
              <w:t>Usuário (Administrador)</w:t>
            </w:r>
          </w:p>
        </w:tc>
      </w:tr>
      <w:tr w:rsidR="008A0A45" w:rsidRPr="00E241BD" w14:paraId="767B1CBB" w14:textId="77777777" w:rsidTr="00527618">
        <w:trPr>
          <w:trHeight w:val="340"/>
        </w:trPr>
        <w:tc>
          <w:tcPr>
            <w:tcW w:w="4530" w:type="dxa"/>
            <w:vAlign w:val="center"/>
          </w:tcPr>
          <w:p w14:paraId="76B0F80A"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7E2898CE" w14:textId="77777777" w:rsidR="008A0A45" w:rsidRPr="00E241BD" w:rsidRDefault="008A0A45" w:rsidP="00527618">
            <w:pPr>
              <w:pStyle w:val="Textopargrafo"/>
              <w:ind w:firstLine="0"/>
              <w:jc w:val="center"/>
            </w:pPr>
            <w:r>
              <w:t>Esse caso de uso descreve as ações necessárias para que o Administrador altere as informações do tipo e</w:t>
            </w:r>
            <w:r w:rsidRPr="005B0696">
              <w:t>stágio</w:t>
            </w:r>
          </w:p>
        </w:tc>
      </w:tr>
      <w:tr w:rsidR="008A0A45" w:rsidRPr="00E241BD" w14:paraId="2EC3980B" w14:textId="77777777" w:rsidTr="00527618">
        <w:trPr>
          <w:trHeight w:val="340"/>
        </w:trPr>
        <w:tc>
          <w:tcPr>
            <w:tcW w:w="4530" w:type="dxa"/>
            <w:vAlign w:val="center"/>
          </w:tcPr>
          <w:p w14:paraId="6C0A228C"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BDC555C" w14:textId="77777777" w:rsidR="008A0A45" w:rsidRPr="00E241BD" w:rsidRDefault="008A0A45" w:rsidP="00527618">
            <w:pPr>
              <w:pStyle w:val="Textopargrafo"/>
              <w:ind w:firstLine="0"/>
              <w:jc w:val="center"/>
            </w:pPr>
            <w:r>
              <w:t>Tipo e</w:t>
            </w:r>
            <w:r w:rsidRPr="005B0696">
              <w:t>stágio</w:t>
            </w:r>
            <w:r>
              <w:t xml:space="preserve"> já cadastrado</w:t>
            </w:r>
          </w:p>
        </w:tc>
      </w:tr>
      <w:tr w:rsidR="008A0A45" w:rsidRPr="00E241BD" w14:paraId="0D3EDE71" w14:textId="77777777" w:rsidTr="00527618">
        <w:trPr>
          <w:trHeight w:val="340"/>
        </w:trPr>
        <w:tc>
          <w:tcPr>
            <w:tcW w:w="4530" w:type="dxa"/>
            <w:vAlign w:val="center"/>
          </w:tcPr>
          <w:p w14:paraId="20ACADDF"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1B970F9E" w14:textId="77777777" w:rsidR="008A0A45" w:rsidRPr="00E241BD" w:rsidRDefault="008A0A45" w:rsidP="00527618">
            <w:pPr>
              <w:pStyle w:val="Textopargrafo"/>
              <w:ind w:firstLine="0"/>
              <w:jc w:val="center"/>
            </w:pPr>
            <w:r>
              <w:t>O usuário é direcionado a parte desejada do sistema</w:t>
            </w:r>
          </w:p>
        </w:tc>
      </w:tr>
      <w:tr w:rsidR="008A0A45" w:rsidRPr="00F76535" w14:paraId="4F7D9A55" w14:textId="77777777" w:rsidTr="00527618">
        <w:trPr>
          <w:trHeight w:val="340"/>
        </w:trPr>
        <w:tc>
          <w:tcPr>
            <w:tcW w:w="9061" w:type="dxa"/>
            <w:gridSpan w:val="2"/>
            <w:shd w:val="clear" w:color="auto" w:fill="DDD9C3" w:themeFill="background2" w:themeFillShade="E6"/>
            <w:vAlign w:val="center"/>
          </w:tcPr>
          <w:p w14:paraId="3FE857D0" w14:textId="77777777" w:rsidR="008A0A45" w:rsidRPr="00F76535" w:rsidRDefault="008A0A45" w:rsidP="00527618">
            <w:pPr>
              <w:pStyle w:val="Textopargrafo"/>
              <w:ind w:firstLine="0"/>
              <w:jc w:val="center"/>
              <w:rPr>
                <w:b/>
                <w:bCs/>
              </w:rPr>
            </w:pPr>
            <w:r>
              <w:rPr>
                <w:b/>
                <w:bCs/>
              </w:rPr>
              <w:t>Fluxo normal</w:t>
            </w:r>
          </w:p>
        </w:tc>
      </w:tr>
      <w:tr w:rsidR="008A0A45" w14:paraId="06B17531" w14:textId="77777777" w:rsidTr="00527618">
        <w:trPr>
          <w:trHeight w:val="345"/>
        </w:trPr>
        <w:tc>
          <w:tcPr>
            <w:tcW w:w="4530" w:type="dxa"/>
            <w:shd w:val="clear" w:color="auto" w:fill="FFFFFF" w:themeFill="background1"/>
            <w:vAlign w:val="center"/>
          </w:tcPr>
          <w:p w14:paraId="20968B91"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A75079A" w14:textId="77777777" w:rsidR="008A0A45" w:rsidRDefault="008A0A45" w:rsidP="00527618">
            <w:pPr>
              <w:pStyle w:val="Textopargrafo"/>
              <w:ind w:firstLine="0"/>
              <w:jc w:val="center"/>
              <w:rPr>
                <w:b/>
                <w:bCs/>
              </w:rPr>
            </w:pPr>
            <w:r>
              <w:rPr>
                <w:b/>
                <w:bCs/>
              </w:rPr>
              <w:t>Ações do sistema</w:t>
            </w:r>
          </w:p>
        </w:tc>
      </w:tr>
      <w:tr w:rsidR="008A0A45" w14:paraId="795D95CA" w14:textId="77777777" w:rsidTr="00527618">
        <w:trPr>
          <w:trHeight w:val="345"/>
        </w:trPr>
        <w:tc>
          <w:tcPr>
            <w:tcW w:w="4530" w:type="dxa"/>
            <w:shd w:val="clear" w:color="auto" w:fill="FFFFFF" w:themeFill="background1"/>
            <w:vAlign w:val="center"/>
          </w:tcPr>
          <w:p w14:paraId="60E98EE6" w14:textId="77777777" w:rsidR="008A0A45" w:rsidRPr="000A39CC" w:rsidRDefault="008A0A45" w:rsidP="008A0A45">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7B1BECEF" w14:textId="77777777" w:rsidR="008A0A45" w:rsidRDefault="008A0A45" w:rsidP="00527618">
            <w:pPr>
              <w:pStyle w:val="Textopargrafo"/>
              <w:ind w:firstLine="0"/>
              <w:rPr>
                <w:b/>
                <w:bCs/>
              </w:rPr>
            </w:pPr>
          </w:p>
        </w:tc>
      </w:tr>
      <w:tr w:rsidR="008A0A45" w:rsidRPr="000A39CC" w14:paraId="5DD6FC54" w14:textId="77777777" w:rsidTr="00527618">
        <w:trPr>
          <w:trHeight w:val="345"/>
        </w:trPr>
        <w:tc>
          <w:tcPr>
            <w:tcW w:w="4530" w:type="dxa"/>
            <w:shd w:val="clear" w:color="auto" w:fill="FFFFFF" w:themeFill="background1"/>
            <w:vAlign w:val="center"/>
          </w:tcPr>
          <w:p w14:paraId="16486816" w14:textId="77777777" w:rsidR="008A0A45" w:rsidRDefault="008A0A45" w:rsidP="00527618">
            <w:pPr>
              <w:pStyle w:val="Textopargrafo"/>
              <w:ind w:firstLine="0"/>
            </w:pPr>
          </w:p>
        </w:tc>
        <w:tc>
          <w:tcPr>
            <w:tcW w:w="4531" w:type="dxa"/>
            <w:shd w:val="clear" w:color="auto" w:fill="FFFFFF" w:themeFill="background1"/>
            <w:vAlign w:val="center"/>
          </w:tcPr>
          <w:p w14:paraId="72CDD7A6"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6CCAD34B" w14:textId="77777777" w:rsidTr="00527618">
        <w:trPr>
          <w:trHeight w:val="345"/>
        </w:trPr>
        <w:tc>
          <w:tcPr>
            <w:tcW w:w="4530" w:type="dxa"/>
            <w:shd w:val="clear" w:color="auto" w:fill="FFFFFF" w:themeFill="background1"/>
            <w:vAlign w:val="center"/>
          </w:tcPr>
          <w:p w14:paraId="1B9B1AA1" w14:textId="77777777" w:rsidR="008A0A45" w:rsidRDefault="008A0A45" w:rsidP="008A0A45">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28594C7C" w14:textId="77777777" w:rsidR="008A0A45" w:rsidRPr="0073302B" w:rsidRDefault="008A0A45" w:rsidP="00527618">
            <w:pPr>
              <w:pStyle w:val="Textopargrafo"/>
              <w:ind w:left="357" w:firstLine="0"/>
            </w:pPr>
          </w:p>
        </w:tc>
        <w:tc>
          <w:tcPr>
            <w:tcW w:w="4531" w:type="dxa"/>
            <w:shd w:val="clear" w:color="auto" w:fill="FFFFFF" w:themeFill="background1"/>
            <w:vAlign w:val="center"/>
          </w:tcPr>
          <w:p w14:paraId="04D7FB28" w14:textId="77777777" w:rsidR="008A0A45" w:rsidRDefault="008A0A45" w:rsidP="00527618">
            <w:pPr>
              <w:pStyle w:val="Textopargrafo"/>
              <w:ind w:firstLine="0"/>
            </w:pPr>
          </w:p>
        </w:tc>
      </w:tr>
      <w:tr w:rsidR="008A0A45" w14:paraId="2708BB68" w14:textId="77777777" w:rsidTr="00527618">
        <w:trPr>
          <w:trHeight w:val="345"/>
        </w:trPr>
        <w:tc>
          <w:tcPr>
            <w:tcW w:w="4530" w:type="dxa"/>
            <w:shd w:val="clear" w:color="auto" w:fill="FFFFFF" w:themeFill="background1"/>
            <w:vAlign w:val="center"/>
          </w:tcPr>
          <w:p w14:paraId="3C18D311" w14:textId="77777777" w:rsidR="008A0A45" w:rsidRDefault="008A0A45" w:rsidP="00527618">
            <w:pPr>
              <w:pStyle w:val="Textopargrafo"/>
              <w:ind w:firstLine="0"/>
            </w:pPr>
          </w:p>
        </w:tc>
        <w:tc>
          <w:tcPr>
            <w:tcW w:w="4531" w:type="dxa"/>
            <w:shd w:val="clear" w:color="auto" w:fill="FFFFFF" w:themeFill="background1"/>
            <w:vAlign w:val="center"/>
          </w:tcPr>
          <w:p w14:paraId="1F65FF88"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2B4A1C8C" w14:textId="77777777" w:rsidTr="00527618">
        <w:trPr>
          <w:trHeight w:val="345"/>
        </w:trPr>
        <w:tc>
          <w:tcPr>
            <w:tcW w:w="4530" w:type="dxa"/>
            <w:shd w:val="clear" w:color="auto" w:fill="FFFFFF" w:themeFill="background1"/>
            <w:vAlign w:val="center"/>
          </w:tcPr>
          <w:p w14:paraId="150A44B3" w14:textId="77777777" w:rsidR="008A0A45" w:rsidRDefault="008A0A45" w:rsidP="00527618">
            <w:pPr>
              <w:pStyle w:val="Textopargrafo"/>
              <w:ind w:firstLine="0"/>
            </w:pPr>
          </w:p>
        </w:tc>
        <w:tc>
          <w:tcPr>
            <w:tcW w:w="4531" w:type="dxa"/>
            <w:shd w:val="clear" w:color="auto" w:fill="FFFFFF" w:themeFill="background1"/>
            <w:vAlign w:val="center"/>
          </w:tcPr>
          <w:p w14:paraId="45FA382E"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4A4DE493" w14:textId="77777777" w:rsidTr="00527618">
        <w:trPr>
          <w:trHeight w:val="345"/>
        </w:trPr>
        <w:tc>
          <w:tcPr>
            <w:tcW w:w="4530" w:type="dxa"/>
            <w:shd w:val="clear" w:color="auto" w:fill="FFFFFF" w:themeFill="background1"/>
            <w:vAlign w:val="center"/>
          </w:tcPr>
          <w:p w14:paraId="5535E68C" w14:textId="77777777" w:rsidR="008A0A45" w:rsidRDefault="008A0A45" w:rsidP="00527618">
            <w:pPr>
              <w:pStyle w:val="Textopargrafo"/>
              <w:ind w:left="720" w:firstLine="0"/>
            </w:pPr>
          </w:p>
        </w:tc>
        <w:tc>
          <w:tcPr>
            <w:tcW w:w="4531" w:type="dxa"/>
            <w:shd w:val="clear" w:color="auto" w:fill="FFFFFF" w:themeFill="background1"/>
            <w:vAlign w:val="center"/>
          </w:tcPr>
          <w:p w14:paraId="0FDA71D6"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1A4D4A0F" w14:textId="77777777" w:rsidTr="00527618">
        <w:trPr>
          <w:trHeight w:val="340"/>
        </w:trPr>
        <w:tc>
          <w:tcPr>
            <w:tcW w:w="9061" w:type="dxa"/>
            <w:gridSpan w:val="2"/>
            <w:shd w:val="clear" w:color="auto" w:fill="DDD9C3" w:themeFill="background2" w:themeFillShade="E6"/>
            <w:vAlign w:val="center"/>
          </w:tcPr>
          <w:p w14:paraId="2946C055" w14:textId="77777777" w:rsidR="008A0A45" w:rsidRDefault="008A0A45" w:rsidP="00527618">
            <w:pPr>
              <w:pStyle w:val="Textopargrafo"/>
              <w:ind w:firstLine="0"/>
              <w:jc w:val="center"/>
              <w:rPr>
                <w:b/>
                <w:bCs/>
              </w:rPr>
            </w:pPr>
            <w:r>
              <w:rPr>
                <w:b/>
                <w:bCs/>
              </w:rPr>
              <w:t>Fluxo alternativo</w:t>
            </w:r>
          </w:p>
        </w:tc>
      </w:tr>
      <w:tr w:rsidR="008A0A45" w:rsidRPr="0073302B" w14:paraId="31B6BAED" w14:textId="77777777" w:rsidTr="00527618">
        <w:trPr>
          <w:trHeight w:val="345"/>
        </w:trPr>
        <w:tc>
          <w:tcPr>
            <w:tcW w:w="4530" w:type="dxa"/>
            <w:shd w:val="clear" w:color="auto" w:fill="FFFFFF" w:themeFill="background1"/>
            <w:vAlign w:val="center"/>
          </w:tcPr>
          <w:p w14:paraId="221ED860" w14:textId="77777777" w:rsidR="008A0A45" w:rsidRPr="0073302B" w:rsidRDefault="008A0A45" w:rsidP="00527618">
            <w:pPr>
              <w:pStyle w:val="Textopargrafo"/>
              <w:ind w:firstLine="0"/>
            </w:pPr>
          </w:p>
        </w:tc>
        <w:tc>
          <w:tcPr>
            <w:tcW w:w="4531" w:type="dxa"/>
            <w:shd w:val="clear" w:color="auto" w:fill="FFFFFF" w:themeFill="background1"/>
            <w:vAlign w:val="center"/>
          </w:tcPr>
          <w:p w14:paraId="145F93D3"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00BB261E" w14:textId="77777777" w:rsidTr="00527618">
        <w:trPr>
          <w:trHeight w:val="345"/>
        </w:trPr>
        <w:tc>
          <w:tcPr>
            <w:tcW w:w="4530" w:type="dxa"/>
            <w:shd w:val="clear" w:color="auto" w:fill="FFFFFF" w:themeFill="background1"/>
            <w:vAlign w:val="center"/>
          </w:tcPr>
          <w:p w14:paraId="4A2DF58E" w14:textId="77777777" w:rsidR="008A0A45" w:rsidRPr="0073302B" w:rsidRDefault="008A0A45" w:rsidP="00527618">
            <w:pPr>
              <w:pStyle w:val="Textopargrafo"/>
              <w:ind w:firstLine="0"/>
            </w:pPr>
          </w:p>
        </w:tc>
        <w:tc>
          <w:tcPr>
            <w:tcW w:w="4531" w:type="dxa"/>
            <w:shd w:val="clear" w:color="auto" w:fill="FFFFFF" w:themeFill="background1"/>
            <w:vAlign w:val="center"/>
          </w:tcPr>
          <w:p w14:paraId="60323229"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12CFBAE" w14:textId="77777777" w:rsidTr="00527618">
        <w:trPr>
          <w:trHeight w:val="345"/>
        </w:trPr>
        <w:tc>
          <w:tcPr>
            <w:tcW w:w="4530" w:type="dxa"/>
            <w:shd w:val="clear" w:color="auto" w:fill="FFFFFF" w:themeFill="background1"/>
            <w:vAlign w:val="center"/>
          </w:tcPr>
          <w:p w14:paraId="26B1EA7F" w14:textId="77777777" w:rsidR="008A0A45" w:rsidRPr="0073302B" w:rsidRDefault="008A0A45" w:rsidP="00527618">
            <w:pPr>
              <w:pStyle w:val="Textopargrafo"/>
              <w:ind w:firstLine="0"/>
            </w:pPr>
          </w:p>
        </w:tc>
        <w:tc>
          <w:tcPr>
            <w:tcW w:w="4531" w:type="dxa"/>
            <w:shd w:val="clear" w:color="auto" w:fill="FFFFFF" w:themeFill="background1"/>
            <w:vAlign w:val="center"/>
          </w:tcPr>
          <w:p w14:paraId="127DDA50"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2F4A9FD4" w14:textId="77777777" w:rsidTr="00527618">
        <w:trPr>
          <w:trHeight w:val="345"/>
        </w:trPr>
        <w:tc>
          <w:tcPr>
            <w:tcW w:w="4530" w:type="dxa"/>
            <w:shd w:val="clear" w:color="auto" w:fill="FFFFFF" w:themeFill="background1"/>
            <w:vAlign w:val="center"/>
          </w:tcPr>
          <w:p w14:paraId="35BFFE6B" w14:textId="77777777" w:rsidR="008A0A45" w:rsidRPr="0073302B" w:rsidRDefault="008A0A45" w:rsidP="00527618">
            <w:pPr>
              <w:pStyle w:val="Textopargrafo"/>
              <w:ind w:firstLine="0"/>
            </w:pPr>
          </w:p>
        </w:tc>
        <w:tc>
          <w:tcPr>
            <w:tcW w:w="4531" w:type="dxa"/>
            <w:shd w:val="clear" w:color="auto" w:fill="FFFFFF" w:themeFill="background1"/>
            <w:vAlign w:val="center"/>
          </w:tcPr>
          <w:p w14:paraId="2190138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349B8B2D" w14:textId="3A15FA05" w:rsidR="00DF6B8C" w:rsidRDefault="00DF6B8C" w:rsidP="00DF6B8C">
      <w:pPr>
        <w:ind w:firstLine="0"/>
        <w:rPr>
          <w:sz w:val="20"/>
        </w:rPr>
      </w:pPr>
      <w:r w:rsidRPr="00A7751D">
        <w:rPr>
          <w:sz w:val="20"/>
        </w:rPr>
        <w:t xml:space="preserve">Fonte: Elaborado pelos autores. </w:t>
      </w:r>
    </w:p>
    <w:p w14:paraId="5CE243CF" w14:textId="53992133" w:rsidR="008A0A45" w:rsidRDefault="008A0A45" w:rsidP="008A0A45">
      <w:pPr>
        <w:ind w:firstLine="0"/>
      </w:pPr>
    </w:p>
    <w:p w14:paraId="72EB32AA" w14:textId="7A00EA51" w:rsidR="008A0A45" w:rsidRDefault="008A0A45" w:rsidP="008A0A45">
      <w:pPr>
        <w:pStyle w:val="Legenda"/>
        <w:keepNext/>
        <w:jc w:val="left"/>
      </w:pPr>
      <w:r>
        <w:t>Quadro 2</w:t>
      </w:r>
      <w:r w:rsidR="00D22F84">
        <w:t>6</w:t>
      </w:r>
      <w:r>
        <w:t xml:space="preserve"> </w:t>
      </w:r>
      <w:r w:rsidRPr="00380947">
        <w:rPr>
          <w:noProof/>
        </w:rPr>
        <w:t xml:space="preserve">— </w:t>
      </w:r>
      <w:r w:rsidRPr="00606D8E">
        <w:rPr>
          <w:b w:val="0"/>
          <w:noProof/>
        </w:rPr>
        <w:t xml:space="preserve">Documentação do caso de uso Consultar </w:t>
      </w:r>
      <w:r w:rsidRPr="005C7325">
        <w:rPr>
          <w:b w:val="0"/>
          <w:noProof/>
        </w:rPr>
        <w:t xml:space="preserve">tipo </w:t>
      </w:r>
      <w:r w:rsidRPr="005B0696">
        <w:rPr>
          <w:b w:val="0"/>
          <w:noProof/>
        </w:rPr>
        <w:t>estágio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973F49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039B91" w14:textId="77777777" w:rsidR="008A0A45" w:rsidRDefault="008A0A45" w:rsidP="00527618">
            <w:pPr>
              <w:pStyle w:val="Textopargrafo"/>
              <w:ind w:firstLine="0"/>
              <w:jc w:val="center"/>
              <w:rPr>
                <w:b/>
                <w:bCs/>
              </w:rPr>
            </w:pPr>
            <w:r>
              <w:rPr>
                <w:b/>
                <w:bCs/>
              </w:rPr>
              <w:t>Documentação</w:t>
            </w:r>
          </w:p>
        </w:tc>
      </w:tr>
      <w:tr w:rsidR="008A0A45" w14:paraId="44F33B6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7B7323"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AFCF296" w14:textId="77777777" w:rsidR="008A0A45" w:rsidRDefault="008A0A45" w:rsidP="00527618">
            <w:pPr>
              <w:pStyle w:val="Textopargrafo"/>
              <w:ind w:firstLine="0"/>
              <w:jc w:val="center"/>
              <w:rPr>
                <w:b/>
                <w:bCs/>
              </w:rPr>
            </w:pPr>
            <w:r>
              <w:rPr>
                <w:b/>
                <w:bCs/>
              </w:rPr>
              <w:t>Consultar T</w:t>
            </w:r>
            <w:r w:rsidRPr="005C7325">
              <w:rPr>
                <w:b/>
                <w:bCs/>
              </w:rPr>
              <w:t xml:space="preserve">ipo </w:t>
            </w:r>
            <w:r w:rsidRPr="005B0696">
              <w:rPr>
                <w:b/>
                <w:bCs/>
              </w:rPr>
              <w:t>estágio</w:t>
            </w:r>
          </w:p>
        </w:tc>
      </w:tr>
      <w:tr w:rsidR="008A0A45" w14:paraId="130EA35B"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AF998"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861CE0" w14:textId="77777777" w:rsidR="008A0A45" w:rsidRDefault="008A0A45" w:rsidP="00527618">
            <w:pPr>
              <w:pStyle w:val="Textopargrafo"/>
              <w:ind w:firstLine="0"/>
              <w:jc w:val="center"/>
            </w:pPr>
            <w:r>
              <w:t>Usuário (Administrador)</w:t>
            </w:r>
          </w:p>
        </w:tc>
      </w:tr>
      <w:tr w:rsidR="008A0A45" w14:paraId="567F526A"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39D95C7"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87C437" w14:textId="77777777" w:rsidR="008A0A45" w:rsidRDefault="008A0A45" w:rsidP="00527618">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8A0A45" w14:paraId="7237589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D897D94"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EA38522" w14:textId="77777777" w:rsidR="008A0A45" w:rsidRDefault="008A0A45" w:rsidP="00527618">
            <w:pPr>
              <w:pStyle w:val="Textopargrafo"/>
              <w:ind w:firstLine="0"/>
              <w:jc w:val="center"/>
            </w:pPr>
            <w:r>
              <w:t>T</w:t>
            </w:r>
            <w:r w:rsidRPr="00484580">
              <w:t xml:space="preserve">ipo </w:t>
            </w:r>
            <w:r w:rsidRPr="005B0696">
              <w:t>estágio</w:t>
            </w:r>
            <w:r w:rsidRPr="00484580">
              <w:t xml:space="preserve"> </w:t>
            </w:r>
            <w:r>
              <w:t>cadastrados</w:t>
            </w:r>
          </w:p>
        </w:tc>
      </w:tr>
      <w:tr w:rsidR="008A0A45" w14:paraId="1A646D8D"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04F9B7C"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90CC814" w14:textId="77777777" w:rsidR="008A0A45" w:rsidRDefault="008A0A45" w:rsidP="00527618">
            <w:pPr>
              <w:pStyle w:val="Textopargrafo"/>
              <w:ind w:firstLine="0"/>
              <w:jc w:val="center"/>
            </w:pPr>
            <w:r>
              <w:t>O usuário é direcionado a parte desejada do sistema</w:t>
            </w:r>
          </w:p>
        </w:tc>
      </w:tr>
      <w:tr w:rsidR="008A0A45" w14:paraId="2E69E49D"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9CB7C3D" w14:textId="77777777" w:rsidR="008A0A45" w:rsidRDefault="008A0A45" w:rsidP="00527618">
            <w:pPr>
              <w:pStyle w:val="Textopargrafo"/>
              <w:ind w:firstLine="0"/>
              <w:jc w:val="center"/>
              <w:rPr>
                <w:b/>
                <w:bCs/>
              </w:rPr>
            </w:pPr>
            <w:r>
              <w:rPr>
                <w:b/>
                <w:bCs/>
              </w:rPr>
              <w:t>Fluxo normal</w:t>
            </w:r>
          </w:p>
        </w:tc>
      </w:tr>
      <w:tr w:rsidR="008A0A45" w14:paraId="664F186B"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741435"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37FF70" w14:textId="77777777" w:rsidR="008A0A45" w:rsidRDefault="008A0A45" w:rsidP="00527618">
            <w:pPr>
              <w:pStyle w:val="Textopargrafo"/>
              <w:ind w:firstLine="0"/>
              <w:jc w:val="center"/>
              <w:rPr>
                <w:b/>
                <w:bCs/>
              </w:rPr>
            </w:pPr>
            <w:r>
              <w:rPr>
                <w:b/>
                <w:bCs/>
              </w:rPr>
              <w:t>Ações do sistema</w:t>
            </w:r>
          </w:p>
        </w:tc>
      </w:tr>
      <w:tr w:rsidR="008A0A45" w14:paraId="24DB752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68AB93" w14:textId="77777777" w:rsidR="008A0A45" w:rsidRDefault="008A0A45" w:rsidP="008A0A45">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8ACCB0" w14:textId="77777777" w:rsidR="008A0A45" w:rsidRDefault="008A0A45" w:rsidP="00527618">
            <w:pPr>
              <w:pStyle w:val="Textopargrafo"/>
              <w:ind w:firstLine="0"/>
              <w:jc w:val="center"/>
              <w:rPr>
                <w:b/>
                <w:bCs/>
              </w:rPr>
            </w:pPr>
          </w:p>
        </w:tc>
      </w:tr>
      <w:tr w:rsidR="008A0A45" w14:paraId="5665A57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AEEC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172150" w14:textId="77777777" w:rsidR="008A0A45" w:rsidRDefault="008A0A45" w:rsidP="008A0A45">
            <w:pPr>
              <w:pStyle w:val="Textopargrafo"/>
              <w:numPr>
                <w:ilvl w:val="0"/>
                <w:numId w:val="19"/>
              </w:numPr>
              <w:spacing w:after="0" w:line="240" w:lineRule="auto"/>
              <w:ind w:left="357" w:firstLine="0"/>
              <w:jc w:val="left"/>
            </w:pPr>
            <w:r>
              <w:t xml:space="preserve">Sistema recebe solicitação e mostra tela em lista </w:t>
            </w:r>
            <w:proofErr w:type="gramStart"/>
            <w:r>
              <w:t xml:space="preserve">os tipo </w:t>
            </w:r>
            <w:r w:rsidRPr="005B0696">
              <w:t>estágio</w:t>
            </w:r>
            <w:proofErr w:type="gramEnd"/>
            <w:r>
              <w:t xml:space="preserve"> cadastrados</w:t>
            </w:r>
          </w:p>
        </w:tc>
      </w:tr>
      <w:tr w:rsidR="008A0A45" w14:paraId="1249996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488E6C6" w14:textId="77777777" w:rsidR="008A0A45" w:rsidRDefault="008A0A45" w:rsidP="008A0A45">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A0408" w14:textId="77777777" w:rsidR="008A0A45" w:rsidRDefault="008A0A45" w:rsidP="00527618">
            <w:pPr>
              <w:pStyle w:val="Textopargrafo"/>
              <w:ind w:firstLine="0"/>
            </w:pPr>
          </w:p>
        </w:tc>
      </w:tr>
      <w:tr w:rsidR="008A0A45" w14:paraId="6CB20A0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8EA683"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6BBDD"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60CB0779"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80C1C"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3545FE"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2F9D5F9B"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7EAA3DE" w14:textId="77777777" w:rsidR="008A0A45" w:rsidRDefault="008A0A45" w:rsidP="00527618">
            <w:pPr>
              <w:pStyle w:val="Textopargrafo"/>
              <w:ind w:firstLine="0"/>
              <w:jc w:val="center"/>
              <w:rPr>
                <w:b/>
                <w:bCs/>
              </w:rPr>
            </w:pPr>
            <w:r>
              <w:rPr>
                <w:b/>
                <w:bCs/>
              </w:rPr>
              <w:t>Fluxo alternativo</w:t>
            </w:r>
          </w:p>
        </w:tc>
      </w:tr>
      <w:tr w:rsidR="008A0A45" w14:paraId="3E4EDA6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97CA0"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0DECC42" w14:textId="77777777" w:rsidR="008A0A45" w:rsidRDefault="008A0A45" w:rsidP="008A0A45">
            <w:pPr>
              <w:pStyle w:val="Textopargrafo"/>
              <w:numPr>
                <w:ilvl w:val="0"/>
                <w:numId w:val="20"/>
              </w:numPr>
              <w:spacing w:after="0" w:line="240" w:lineRule="auto"/>
              <w:jc w:val="left"/>
            </w:pPr>
            <w:r>
              <w:t>Sistema lista solicitação</w:t>
            </w:r>
          </w:p>
        </w:tc>
      </w:tr>
      <w:tr w:rsidR="008A0A45" w14:paraId="15884662"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1DF78F"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AF2E1A"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6779E764"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0D42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D7AFA3"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3A8331F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EC5B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E4B868"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5620B5CF" w14:textId="50F770E7" w:rsidR="008A0A45" w:rsidRDefault="008A0A45" w:rsidP="008A0A45">
      <w:pPr>
        <w:ind w:firstLine="0"/>
        <w:rPr>
          <w:sz w:val="20"/>
        </w:rPr>
      </w:pPr>
      <w:r w:rsidRPr="00A7751D">
        <w:rPr>
          <w:sz w:val="20"/>
        </w:rPr>
        <w:t xml:space="preserve">Fonte: Elaborado pelos autores. </w:t>
      </w:r>
    </w:p>
    <w:p w14:paraId="3FB33C4A" w14:textId="5A1CABB6" w:rsidR="00DF6B8C" w:rsidRDefault="00DF6B8C" w:rsidP="008A0A45">
      <w:pPr>
        <w:ind w:firstLine="0"/>
        <w:rPr>
          <w:sz w:val="20"/>
        </w:rPr>
      </w:pPr>
    </w:p>
    <w:p w14:paraId="18F4543D" w14:textId="705069F2" w:rsidR="00DF6B8C" w:rsidRDefault="00DF6B8C" w:rsidP="008A0A45">
      <w:pPr>
        <w:ind w:firstLine="0"/>
        <w:rPr>
          <w:sz w:val="20"/>
        </w:rPr>
      </w:pPr>
    </w:p>
    <w:p w14:paraId="57FD552F" w14:textId="2CB9D80C" w:rsidR="00DF6B8C" w:rsidRDefault="00DF6B8C" w:rsidP="008A0A45">
      <w:pPr>
        <w:ind w:firstLine="0"/>
        <w:rPr>
          <w:sz w:val="20"/>
        </w:rPr>
      </w:pPr>
    </w:p>
    <w:p w14:paraId="3262A89D" w14:textId="77777777" w:rsidR="00E86DCC" w:rsidRDefault="00E86DCC" w:rsidP="008A0A45">
      <w:pPr>
        <w:ind w:firstLine="0"/>
      </w:pPr>
    </w:p>
    <w:p w14:paraId="4D984F1B" w14:textId="77777777" w:rsidR="008A0A45" w:rsidRPr="001B34C5" w:rsidRDefault="008A0A45" w:rsidP="008A0A45">
      <w:pPr>
        <w:pStyle w:val="Legenda"/>
        <w:jc w:val="both"/>
      </w:pPr>
      <w:r>
        <w:t>Quadro 27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431E7F3E" w14:textId="77777777" w:rsidTr="00527618">
        <w:trPr>
          <w:trHeight w:val="340"/>
        </w:trPr>
        <w:tc>
          <w:tcPr>
            <w:tcW w:w="9061" w:type="dxa"/>
            <w:gridSpan w:val="2"/>
            <w:shd w:val="clear" w:color="auto" w:fill="DDD9C3" w:themeFill="background2" w:themeFillShade="E6"/>
            <w:vAlign w:val="center"/>
          </w:tcPr>
          <w:p w14:paraId="671F9EDD"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5708BDA" w14:textId="77777777" w:rsidTr="00527618">
        <w:trPr>
          <w:trHeight w:val="340"/>
        </w:trPr>
        <w:tc>
          <w:tcPr>
            <w:tcW w:w="4530" w:type="dxa"/>
            <w:vAlign w:val="center"/>
          </w:tcPr>
          <w:p w14:paraId="04044A24"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339CE7AC" w14:textId="77777777" w:rsidR="008A0A45" w:rsidRPr="00F76535" w:rsidRDefault="008A0A45" w:rsidP="00527618">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8A0A45" w:rsidRPr="00E241BD" w14:paraId="4EB7FDA4" w14:textId="77777777" w:rsidTr="00527618">
        <w:trPr>
          <w:trHeight w:val="340"/>
        </w:trPr>
        <w:tc>
          <w:tcPr>
            <w:tcW w:w="4530" w:type="dxa"/>
            <w:vAlign w:val="center"/>
          </w:tcPr>
          <w:p w14:paraId="69B1DFEB"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67E81D46" w14:textId="77777777" w:rsidR="008A0A45" w:rsidRPr="00E241BD" w:rsidRDefault="008A0A45" w:rsidP="00527618">
            <w:pPr>
              <w:pStyle w:val="Textopargrafo"/>
              <w:ind w:firstLine="0"/>
              <w:jc w:val="center"/>
            </w:pPr>
            <w:r>
              <w:t>Usuário (Administrador)</w:t>
            </w:r>
          </w:p>
        </w:tc>
      </w:tr>
      <w:tr w:rsidR="008A0A45" w:rsidRPr="00E241BD" w14:paraId="28B4546F" w14:textId="77777777" w:rsidTr="00527618">
        <w:trPr>
          <w:trHeight w:val="340"/>
        </w:trPr>
        <w:tc>
          <w:tcPr>
            <w:tcW w:w="4530" w:type="dxa"/>
            <w:vAlign w:val="center"/>
          </w:tcPr>
          <w:p w14:paraId="038A560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6D13B930" w14:textId="77777777" w:rsidR="008A0A45" w:rsidRPr="00E241BD" w:rsidRDefault="008A0A45" w:rsidP="00527618">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8A0A45" w:rsidRPr="00E241BD" w14:paraId="399F3B88" w14:textId="77777777" w:rsidTr="00527618">
        <w:trPr>
          <w:trHeight w:val="340"/>
        </w:trPr>
        <w:tc>
          <w:tcPr>
            <w:tcW w:w="4530" w:type="dxa"/>
            <w:vAlign w:val="center"/>
          </w:tcPr>
          <w:p w14:paraId="2917F2AE"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16C5B436" w14:textId="77777777" w:rsidR="008A0A45" w:rsidRPr="00E241BD" w:rsidRDefault="008A0A45" w:rsidP="00527618">
            <w:pPr>
              <w:pStyle w:val="Textopargrafo"/>
              <w:ind w:firstLine="0"/>
              <w:jc w:val="center"/>
            </w:pPr>
            <w:r>
              <w:t xml:space="preserve">Preencher todos os campos para concluir o cadastro do </w:t>
            </w:r>
            <w:r w:rsidRPr="00484580">
              <w:t xml:space="preserve">tipo </w:t>
            </w:r>
            <w:r w:rsidRPr="007C6251">
              <w:t>estágio</w:t>
            </w:r>
          </w:p>
        </w:tc>
      </w:tr>
      <w:tr w:rsidR="008A0A45" w:rsidRPr="00E241BD" w14:paraId="6757E8BA" w14:textId="77777777" w:rsidTr="00527618">
        <w:trPr>
          <w:trHeight w:val="340"/>
        </w:trPr>
        <w:tc>
          <w:tcPr>
            <w:tcW w:w="4530" w:type="dxa"/>
            <w:vAlign w:val="center"/>
          </w:tcPr>
          <w:p w14:paraId="2CBBA7ED"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625E892" w14:textId="77777777" w:rsidR="008A0A45" w:rsidRPr="00E241BD" w:rsidRDefault="008A0A45" w:rsidP="00527618">
            <w:pPr>
              <w:pStyle w:val="Textopargrafo"/>
              <w:ind w:firstLine="0"/>
              <w:jc w:val="center"/>
            </w:pPr>
            <w:r>
              <w:t>O usuário é direcionado a parte desejada do sistema</w:t>
            </w:r>
          </w:p>
        </w:tc>
      </w:tr>
      <w:tr w:rsidR="008A0A45" w:rsidRPr="00F76535" w14:paraId="28EF90B2" w14:textId="77777777" w:rsidTr="00527618">
        <w:trPr>
          <w:trHeight w:val="340"/>
        </w:trPr>
        <w:tc>
          <w:tcPr>
            <w:tcW w:w="9061" w:type="dxa"/>
            <w:gridSpan w:val="2"/>
            <w:shd w:val="clear" w:color="auto" w:fill="DDD9C3" w:themeFill="background2" w:themeFillShade="E6"/>
            <w:vAlign w:val="center"/>
          </w:tcPr>
          <w:p w14:paraId="3288108C" w14:textId="77777777" w:rsidR="008A0A45" w:rsidRPr="00F76535" w:rsidRDefault="008A0A45" w:rsidP="00527618">
            <w:pPr>
              <w:pStyle w:val="Textopargrafo"/>
              <w:ind w:firstLine="0"/>
              <w:jc w:val="center"/>
              <w:rPr>
                <w:b/>
                <w:bCs/>
              </w:rPr>
            </w:pPr>
            <w:r>
              <w:rPr>
                <w:b/>
                <w:bCs/>
              </w:rPr>
              <w:t>Fluxo normal</w:t>
            </w:r>
          </w:p>
        </w:tc>
      </w:tr>
      <w:tr w:rsidR="008A0A45" w14:paraId="0E78A4F6" w14:textId="77777777" w:rsidTr="00527618">
        <w:trPr>
          <w:trHeight w:val="345"/>
        </w:trPr>
        <w:tc>
          <w:tcPr>
            <w:tcW w:w="4530" w:type="dxa"/>
            <w:shd w:val="clear" w:color="auto" w:fill="FFFFFF" w:themeFill="background1"/>
            <w:vAlign w:val="center"/>
          </w:tcPr>
          <w:p w14:paraId="098EBB3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43B1939C" w14:textId="77777777" w:rsidR="008A0A45" w:rsidRDefault="008A0A45" w:rsidP="00527618">
            <w:pPr>
              <w:pStyle w:val="Textopargrafo"/>
              <w:ind w:firstLine="0"/>
              <w:jc w:val="center"/>
              <w:rPr>
                <w:b/>
                <w:bCs/>
              </w:rPr>
            </w:pPr>
            <w:r>
              <w:rPr>
                <w:b/>
                <w:bCs/>
              </w:rPr>
              <w:t>Ações do sistema</w:t>
            </w:r>
          </w:p>
        </w:tc>
      </w:tr>
      <w:tr w:rsidR="008A0A45" w14:paraId="3766247D" w14:textId="77777777" w:rsidTr="00527618">
        <w:trPr>
          <w:trHeight w:val="345"/>
        </w:trPr>
        <w:tc>
          <w:tcPr>
            <w:tcW w:w="4530" w:type="dxa"/>
            <w:shd w:val="clear" w:color="auto" w:fill="FFFFFF" w:themeFill="background1"/>
            <w:vAlign w:val="center"/>
          </w:tcPr>
          <w:p w14:paraId="455D2A50" w14:textId="77777777"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222D1AB4" w14:textId="77777777" w:rsidR="008A0A45" w:rsidRDefault="008A0A45" w:rsidP="00527618">
            <w:pPr>
              <w:pStyle w:val="Textopargrafo"/>
              <w:ind w:firstLine="0"/>
              <w:rPr>
                <w:b/>
                <w:bCs/>
              </w:rPr>
            </w:pPr>
          </w:p>
        </w:tc>
      </w:tr>
      <w:tr w:rsidR="008A0A45" w:rsidRPr="000A39CC" w14:paraId="039EC526" w14:textId="77777777" w:rsidTr="00527618">
        <w:trPr>
          <w:trHeight w:val="345"/>
        </w:trPr>
        <w:tc>
          <w:tcPr>
            <w:tcW w:w="4530" w:type="dxa"/>
            <w:shd w:val="clear" w:color="auto" w:fill="FFFFFF" w:themeFill="background1"/>
            <w:vAlign w:val="center"/>
          </w:tcPr>
          <w:p w14:paraId="6492929E" w14:textId="77777777" w:rsidR="008A0A45" w:rsidRDefault="008A0A45" w:rsidP="00527618">
            <w:pPr>
              <w:pStyle w:val="Textopargrafo"/>
              <w:ind w:firstLine="0"/>
            </w:pPr>
          </w:p>
        </w:tc>
        <w:tc>
          <w:tcPr>
            <w:tcW w:w="4531" w:type="dxa"/>
            <w:shd w:val="clear" w:color="auto" w:fill="FFFFFF" w:themeFill="background1"/>
            <w:vAlign w:val="center"/>
          </w:tcPr>
          <w:p w14:paraId="660FB4FA"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0E4AB796" w14:textId="77777777" w:rsidTr="00527618">
        <w:trPr>
          <w:trHeight w:val="345"/>
        </w:trPr>
        <w:tc>
          <w:tcPr>
            <w:tcW w:w="4530" w:type="dxa"/>
            <w:shd w:val="clear" w:color="auto" w:fill="FFFFFF" w:themeFill="background1"/>
            <w:vAlign w:val="center"/>
          </w:tcPr>
          <w:p w14:paraId="7CFDEC9C" w14:textId="77777777"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346B2A83" w14:textId="77777777" w:rsidR="008A0A45" w:rsidRDefault="008A0A45" w:rsidP="00527618">
            <w:pPr>
              <w:pStyle w:val="Textopargrafo"/>
              <w:ind w:firstLine="0"/>
            </w:pPr>
          </w:p>
        </w:tc>
      </w:tr>
      <w:tr w:rsidR="008A0A45" w14:paraId="4A0A6EEF" w14:textId="77777777" w:rsidTr="00527618">
        <w:trPr>
          <w:trHeight w:val="345"/>
        </w:trPr>
        <w:tc>
          <w:tcPr>
            <w:tcW w:w="4530" w:type="dxa"/>
            <w:shd w:val="clear" w:color="auto" w:fill="FFFFFF" w:themeFill="background1"/>
            <w:vAlign w:val="center"/>
          </w:tcPr>
          <w:p w14:paraId="6371C0B8" w14:textId="77777777" w:rsidR="008A0A45" w:rsidRDefault="008A0A45" w:rsidP="00527618">
            <w:pPr>
              <w:pStyle w:val="Textopargrafo"/>
              <w:ind w:firstLine="0"/>
            </w:pPr>
          </w:p>
        </w:tc>
        <w:tc>
          <w:tcPr>
            <w:tcW w:w="4531" w:type="dxa"/>
            <w:shd w:val="clear" w:color="auto" w:fill="FFFFFF" w:themeFill="background1"/>
            <w:vAlign w:val="center"/>
          </w:tcPr>
          <w:p w14:paraId="1DFB3AC6"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DC5BF0" w14:textId="77777777" w:rsidTr="00527618">
        <w:trPr>
          <w:trHeight w:val="345"/>
        </w:trPr>
        <w:tc>
          <w:tcPr>
            <w:tcW w:w="4530" w:type="dxa"/>
            <w:shd w:val="clear" w:color="auto" w:fill="FFFFFF" w:themeFill="background1"/>
            <w:vAlign w:val="center"/>
          </w:tcPr>
          <w:p w14:paraId="0D4E98B9" w14:textId="77777777" w:rsidR="008A0A45" w:rsidRDefault="008A0A45" w:rsidP="00527618">
            <w:pPr>
              <w:pStyle w:val="Textopargrafo"/>
              <w:ind w:firstLine="0"/>
            </w:pPr>
          </w:p>
        </w:tc>
        <w:tc>
          <w:tcPr>
            <w:tcW w:w="4531" w:type="dxa"/>
            <w:shd w:val="clear" w:color="auto" w:fill="FFFFFF" w:themeFill="background1"/>
            <w:vAlign w:val="center"/>
          </w:tcPr>
          <w:p w14:paraId="1B45B924" w14:textId="77777777" w:rsidR="008A0A45" w:rsidRDefault="008A0A45" w:rsidP="008A0A45">
            <w:pPr>
              <w:pStyle w:val="Textopargrafo"/>
              <w:numPr>
                <w:ilvl w:val="0"/>
                <w:numId w:val="13"/>
              </w:numPr>
              <w:spacing w:after="0" w:line="240" w:lineRule="auto"/>
              <w:ind w:left="357" w:firstLine="0"/>
              <w:jc w:val="left"/>
            </w:pPr>
            <w:r>
              <w:t xml:space="preserve">Sistema retorna mensagem “Tipo </w:t>
            </w:r>
            <w:r w:rsidRPr="007C6251">
              <w:t>estágio</w:t>
            </w:r>
            <w:r>
              <w:t xml:space="preserve"> cadastrado com sucesso”</w:t>
            </w:r>
          </w:p>
        </w:tc>
      </w:tr>
      <w:tr w:rsidR="008A0A45" w14:paraId="3BD0B260" w14:textId="77777777" w:rsidTr="00527618">
        <w:trPr>
          <w:trHeight w:val="340"/>
        </w:trPr>
        <w:tc>
          <w:tcPr>
            <w:tcW w:w="9061" w:type="dxa"/>
            <w:gridSpan w:val="2"/>
            <w:shd w:val="clear" w:color="auto" w:fill="DDD9C3" w:themeFill="background2" w:themeFillShade="E6"/>
            <w:vAlign w:val="center"/>
          </w:tcPr>
          <w:p w14:paraId="0CBFF96E" w14:textId="77777777" w:rsidR="008A0A45" w:rsidRDefault="008A0A45" w:rsidP="00527618">
            <w:pPr>
              <w:pStyle w:val="Textopargrafo"/>
              <w:ind w:firstLine="0"/>
              <w:jc w:val="center"/>
              <w:rPr>
                <w:b/>
                <w:bCs/>
              </w:rPr>
            </w:pPr>
            <w:r>
              <w:rPr>
                <w:b/>
                <w:bCs/>
              </w:rPr>
              <w:t>Fluxo alternativo</w:t>
            </w:r>
          </w:p>
        </w:tc>
      </w:tr>
      <w:tr w:rsidR="008A0A45" w:rsidRPr="0073302B" w14:paraId="2F7A3781" w14:textId="77777777" w:rsidTr="00527618">
        <w:trPr>
          <w:trHeight w:val="345"/>
        </w:trPr>
        <w:tc>
          <w:tcPr>
            <w:tcW w:w="4530" w:type="dxa"/>
            <w:shd w:val="clear" w:color="auto" w:fill="FFFFFF" w:themeFill="background1"/>
            <w:vAlign w:val="center"/>
          </w:tcPr>
          <w:p w14:paraId="5057D64E" w14:textId="77777777" w:rsidR="008A0A45" w:rsidRPr="0073302B" w:rsidRDefault="008A0A45" w:rsidP="00527618">
            <w:pPr>
              <w:pStyle w:val="Textopargrafo"/>
              <w:ind w:firstLine="0"/>
            </w:pPr>
          </w:p>
        </w:tc>
        <w:tc>
          <w:tcPr>
            <w:tcW w:w="4531" w:type="dxa"/>
            <w:shd w:val="clear" w:color="auto" w:fill="FFFFFF" w:themeFill="background1"/>
            <w:vAlign w:val="center"/>
          </w:tcPr>
          <w:p w14:paraId="54C54879"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2411B3EA" w14:textId="77777777" w:rsidTr="00527618">
        <w:trPr>
          <w:trHeight w:val="345"/>
        </w:trPr>
        <w:tc>
          <w:tcPr>
            <w:tcW w:w="4530" w:type="dxa"/>
            <w:shd w:val="clear" w:color="auto" w:fill="FFFFFF" w:themeFill="background1"/>
            <w:vAlign w:val="center"/>
          </w:tcPr>
          <w:p w14:paraId="7EB018C4" w14:textId="77777777" w:rsidR="008A0A45" w:rsidRPr="0073302B" w:rsidRDefault="008A0A45" w:rsidP="00527618">
            <w:pPr>
              <w:pStyle w:val="Textopargrafo"/>
              <w:ind w:firstLine="0"/>
            </w:pPr>
          </w:p>
        </w:tc>
        <w:tc>
          <w:tcPr>
            <w:tcW w:w="4531" w:type="dxa"/>
            <w:shd w:val="clear" w:color="auto" w:fill="FFFFFF" w:themeFill="background1"/>
            <w:vAlign w:val="center"/>
          </w:tcPr>
          <w:p w14:paraId="44B30D4A"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2723AFCB" w14:textId="77777777" w:rsidTr="00527618">
        <w:trPr>
          <w:trHeight w:val="345"/>
        </w:trPr>
        <w:tc>
          <w:tcPr>
            <w:tcW w:w="4530" w:type="dxa"/>
            <w:shd w:val="clear" w:color="auto" w:fill="FFFFFF" w:themeFill="background1"/>
            <w:vAlign w:val="center"/>
          </w:tcPr>
          <w:p w14:paraId="562FDE4A" w14:textId="77777777" w:rsidR="008A0A45" w:rsidRPr="0073302B" w:rsidRDefault="008A0A45" w:rsidP="00527618">
            <w:pPr>
              <w:pStyle w:val="Textopargrafo"/>
              <w:ind w:firstLine="0"/>
            </w:pPr>
          </w:p>
        </w:tc>
        <w:tc>
          <w:tcPr>
            <w:tcW w:w="4531" w:type="dxa"/>
            <w:shd w:val="clear" w:color="auto" w:fill="FFFFFF" w:themeFill="background1"/>
            <w:vAlign w:val="center"/>
          </w:tcPr>
          <w:p w14:paraId="056FA543"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07960052" w14:textId="77777777" w:rsidTr="00527618">
        <w:trPr>
          <w:trHeight w:val="345"/>
        </w:trPr>
        <w:tc>
          <w:tcPr>
            <w:tcW w:w="4530" w:type="dxa"/>
            <w:shd w:val="clear" w:color="auto" w:fill="FFFFFF" w:themeFill="background1"/>
            <w:vAlign w:val="center"/>
          </w:tcPr>
          <w:p w14:paraId="1F1BB7EB" w14:textId="77777777" w:rsidR="008A0A45" w:rsidRPr="0073302B" w:rsidRDefault="008A0A45" w:rsidP="00527618">
            <w:pPr>
              <w:pStyle w:val="Textopargrafo"/>
              <w:ind w:firstLine="0"/>
            </w:pPr>
          </w:p>
        </w:tc>
        <w:tc>
          <w:tcPr>
            <w:tcW w:w="4531" w:type="dxa"/>
            <w:shd w:val="clear" w:color="auto" w:fill="FFFFFF" w:themeFill="background1"/>
            <w:vAlign w:val="center"/>
          </w:tcPr>
          <w:p w14:paraId="056B7C8E"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20970E20" w14:textId="5619C5ED" w:rsidR="008A0A45" w:rsidRPr="00A7751D" w:rsidRDefault="008A0A45" w:rsidP="008A0A45">
      <w:pPr>
        <w:ind w:firstLine="0"/>
        <w:rPr>
          <w:sz w:val="20"/>
        </w:rPr>
      </w:pPr>
      <w:r w:rsidRPr="00A7751D">
        <w:rPr>
          <w:sz w:val="20"/>
        </w:rPr>
        <w:t>Fonte: Elaborado pelos autores</w:t>
      </w:r>
    </w:p>
    <w:p w14:paraId="79E9E6B6" w14:textId="77777777" w:rsidR="008A0A45" w:rsidRDefault="008A0A45" w:rsidP="008A0A45">
      <w:pPr>
        <w:pStyle w:val="Legenda"/>
        <w:keepNext/>
        <w:spacing w:line="240" w:lineRule="auto"/>
        <w:jc w:val="both"/>
      </w:pPr>
    </w:p>
    <w:p w14:paraId="18320CEF" w14:textId="77777777" w:rsidR="00E86DCC" w:rsidRPr="00E86DCC" w:rsidRDefault="00E86DCC" w:rsidP="00E86DCC"/>
    <w:p w14:paraId="2CE8AFD0" w14:textId="22C34ABA" w:rsidR="008A0A45" w:rsidRPr="002D2EA5" w:rsidRDefault="008A0A45" w:rsidP="00E86DCC">
      <w:pPr>
        <w:pStyle w:val="Legenda"/>
        <w:keepNext/>
        <w:spacing w:line="240" w:lineRule="auto"/>
        <w:jc w:val="both"/>
      </w:pPr>
      <w:r>
        <w:t xml:space="preserve">Figura </w:t>
      </w:r>
      <w:r w:rsidR="00D0309D">
        <w:t>8</w:t>
      </w:r>
      <w:r>
        <w:t xml:space="preserve">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sidR="00E86DCC">
        <w:rPr>
          <w:noProof/>
        </w:rPr>
        <w:drawing>
          <wp:anchor distT="0" distB="0" distL="114300" distR="114300" simplePos="0" relativeHeight="251677696" behindDoc="0" locked="0" layoutInCell="1" allowOverlap="1" wp14:anchorId="3BC386D1" wp14:editId="3AE761DC">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8941713" w14:textId="2B6F08B3" w:rsidR="008A0A45" w:rsidRDefault="008A0A45" w:rsidP="008A0A45">
      <w:pPr>
        <w:ind w:firstLine="0"/>
      </w:pPr>
      <w:r w:rsidRPr="00571983">
        <w:rPr>
          <w:sz w:val="20"/>
        </w:rPr>
        <w:t>Fonte: Elaborado pelos autores</w:t>
      </w:r>
      <w:r>
        <w:t>.</w:t>
      </w:r>
    </w:p>
    <w:p w14:paraId="5DAD7C97" w14:textId="3543123E" w:rsidR="00DF6B8C" w:rsidRDefault="00DF6B8C" w:rsidP="008A0A45">
      <w:pPr>
        <w:ind w:firstLine="0"/>
      </w:pPr>
    </w:p>
    <w:p w14:paraId="691F9662" w14:textId="7BD920D7" w:rsidR="00DF6B8C" w:rsidRDefault="00DF6B8C" w:rsidP="008A0A45">
      <w:pPr>
        <w:ind w:firstLine="0"/>
      </w:pPr>
    </w:p>
    <w:p w14:paraId="53CDBFE1" w14:textId="17470A9C" w:rsidR="00DF6B8C" w:rsidRDefault="00DF6B8C" w:rsidP="008A0A45">
      <w:pPr>
        <w:ind w:firstLine="0"/>
      </w:pPr>
    </w:p>
    <w:p w14:paraId="1B6EBD6B" w14:textId="026574F0" w:rsidR="00DF6B8C" w:rsidRDefault="00DF6B8C" w:rsidP="008A0A45">
      <w:pPr>
        <w:ind w:firstLine="0"/>
      </w:pPr>
    </w:p>
    <w:p w14:paraId="0943BE1C" w14:textId="06E0DE04" w:rsidR="00DF6B8C" w:rsidRDefault="00DF6B8C" w:rsidP="008A0A45">
      <w:pPr>
        <w:ind w:firstLine="0"/>
      </w:pPr>
    </w:p>
    <w:p w14:paraId="7BB1FF81" w14:textId="76A3F46B" w:rsidR="00DF6B8C" w:rsidRDefault="00DF6B8C" w:rsidP="008A0A45">
      <w:pPr>
        <w:ind w:firstLine="0"/>
      </w:pPr>
    </w:p>
    <w:p w14:paraId="4EE4B712" w14:textId="37500762" w:rsidR="00DF6B8C" w:rsidRDefault="00DF6B8C" w:rsidP="008A0A45">
      <w:pPr>
        <w:ind w:firstLine="0"/>
      </w:pPr>
    </w:p>
    <w:p w14:paraId="1437FCEB" w14:textId="42EE6D55" w:rsidR="00DF6B8C" w:rsidRDefault="00DF6B8C" w:rsidP="008A0A45">
      <w:pPr>
        <w:ind w:firstLine="0"/>
      </w:pPr>
    </w:p>
    <w:p w14:paraId="4FE524ED" w14:textId="24C68A24" w:rsidR="00DF6B8C" w:rsidRDefault="00DF6B8C" w:rsidP="008A0A45">
      <w:pPr>
        <w:ind w:firstLine="0"/>
      </w:pPr>
    </w:p>
    <w:p w14:paraId="6FAE4C16" w14:textId="0CA9CD00" w:rsidR="00DF6B8C" w:rsidRDefault="00DF6B8C" w:rsidP="008A0A45">
      <w:pPr>
        <w:ind w:firstLine="0"/>
      </w:pPr>
    </w:p>
    <w:p w14:paraId="692A26C7" w14:textId="111E9FD3" w:rsidR="00DF6B8C" w:rsidRDefault="00DF6B8C" w:rsidP="008A0A45">
      <w:pPr>
        <w:ind w:firstLine="0"/>
      </w:pPr>
    </w:p>
    <w:p w14:paraId="5EE61AF9" w14:textId="3CA59A93" w:rsidR="00DF6B8C" w:rsidRDefault="00DF6B8C" w:rsidP="008A0A45">
      <w:pPr>
        <w:ind w:firstLine="0"/>
      </w:pPr>
    </w:p>
    <w:p w14:paraId="3827C442" w14:textId="68A0DD0F" w:rsidR="00DF6B8C" w:rsidRDefault="00DF6B8C" w:rsidP="008A0A45">
      <w:pPr>
        <w:ind w:firstLine="0"/>
      </w:pPr>
    </w:p>
    <w:p w14:paraId="7E4D746B" w14:textId="77777777" w:rsidR="00DF6B8C" w:rsidRDefault="00DF6B8C" w:rsidP="008A0A45">
      <w:pPr>
        <w:ind w:firstLine="0"/>
      </w:pPr>
    </w:p>
    <w:p w14:paraId="2445F564" w14:textId="77777777" w:rsidR="008A0A45" w:rsidRDefault="008A0A45" w:rsidP="008A0A45">
      <w:pPr>
        <w:ind w:firstLine="0"/>
      </w:pPr>
    </w:p>
    <w:p w14:paraId="2AE3CDBA" w14:textId="7D594352" w:rsidR="008A0A45" w:rsidRPr="006E3931" w:rsidRDefault="008A0A45" w:rsidP="008A0A45">
      <w:pPr>
        <w:pStyle w:val="Legenda"/>
        <w:jc w:val="left"/>
        <w:rPr>
          <w:i/>
          <w:iCs/>
          <w:szCs w:val="24"/>
        </w:rPr>
      </w:pPr>
      <w:r w:rsidRPr="00487D00">
        <w:rPr>
          <w:szCs w:val="24"/>
        </w:rPr>
        <w:t xml:space="preserve">Quadro </w:t>
      </w:r>
      <w:r w:rsidR="00D22F84">
        <w:rPr>
          <w:szCs w:val="24"/>
        </w:rPr>
        <w:t>28</w:t>
      </w:r>
      <w:r w:rsidRPr="00487D00">
        <w:rPr>
          <w:szCs w:val="24"/>
        </w:rPr>
        <w:t xml:space="preserve"> — Documentação do caso de uso </w:t>
      </w:r>
      <w:r w:rsidR="00284426">
        <w:rPr>
          <w:szCs w:val="24"/>
        </w:rPr>
        <w:t>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52001E69"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0582E98" w14:textId="77777777" w:rsidR="008A0A45" w:rsidRDefault="008A0A45" w:rsidP="00527618">
            <w:pPr>
              <w:pStyle w:val="Textopargrafo"/>
              <w:ind w:firstLine="0"/>
              <w:jc w:val="center"/>
              <w:rPr>
                <w:b/>
                <w:bCs/>
              </w:rPr>
            </w:pPr>
            <w:r>
              <w:rPr>
                <w:b/>
                <w:bCs/>
              </w:rPr>
              <w:t>Documentação</w:t>
            </w:r>
          </w:p>
        </w:tc>
      </w:tr>
      <w:tr w:rsidR="008A0A45" w14:paraId="6E5AB4C5"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9B8DE4"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F9F53B3" w14:textId="12D42252" w:rsidR="008A0A45" w:rsidRDefault="00284426" w:rsidP="00527618">
            <w:pPr>
              <w:pStyle w:val="Textopargrafo"/>
              <w:ind w:firstLine="0"/>
              <w:jc w:val="center"/>
              <w:rPr>
                <w:b/>
                <w:bCs/>
              </w:rPr>
            </w:pPr>
            <w:r w:rsidRPr="00284426">
              <w:rPr>
                <w:b/>
                <w:bCs/>
              </w:rPr>
              <w:t>Documento</w:t>
            </w:r>
          </w:p>
        </w:tc>
      </w:tr>
      <w:tr w:rsidR="008A0A45" w14:paraId="22BFAAA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D5D2FE"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E0C23A1" w14:textId="77777777" w:rsidR="008A0A45" w:rsidRDefault="008A0A45" w:rsidP="00527618">
            <w:pPr>
              <w:pStyle w:val="Textopargrafo"/>
              <w:ind w:firstLine="0"/>
              <w:jc w:val="center"/>
            </w:pPr>
            <w:r>
              <w:t>Usuário (Administrador)</w:t>
            </w:r>
          </w:p>
        </w:tc>
      </w:tr>
      <w:tr w:rsidR="008A0A45" w14:paraId="3929703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E02E0B3"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F72FB8F" w14:textId="496AC47B" w:rsidR="008A0A45" w:rsidRDefault="008A0A45" w:rsidP="00527618">
            <w:pPr>
              <w:pStyle w:val="Textopargrafo"/>
              <w:ind w:firstLine="0"/>
              <w:jc w:val="center"/>
            </w:pPr>
            <w:r>
              <w:t xml:space="preserve">Esse caso de uso descreve as ações necessárias para que o Administrador liste </w:t>
            </w:r>
            <w:r w:rsidR="00284426" w:rsidRPr="00284426">
              <w:t>Documento</w:t>
            </w:r>
          </w:p>
        </w:tc>
      </w:tr>
      <w:tr w:rsidR="008A0A45" w14:paraId="170CCBB4"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5C20070"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E978D18" w14:textId="3DCD7CA2" w:rsidR="008A0A45" w:rsidRDefault="00284426" w:rsidP="00527618">
            <w:pPr>
              <w:pStyle w:val="Textopargrafo"/>
              <w:ind w:firstLine="0"/>
              <w:jc w:val="center"/>
            </w:pPr>
            <w:r>
              <w:t>D</w:t>
            </w:r>
            <w:r w:rsidR="008A0A45">
              <w:t>ocumento já cadastrado</w:t>
            </w:r>
          </w:p>
        </w:tc>
      </w:tr>
      <w:tr w:rsidR="008A0A45" w14:paraId="5133B461"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EF8723"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20463E" w14:textId="77777777" w:rsidR="008A0A45" w:rsidRDefault="008A0A45" w:rsidP="00527618">
            <w:pPr>
              <w:pStyle w:val="Textopargrafo"/>
              <w:ind w:firstLine="0"/>
              <w:jc w:val="center"/>
            </w:pPr>
            <w:r>
              <w:t>O usuário pode cadastrar, alterar, excluir e desativar a parte desejada do sistema</w:t>
            </w:r>
          </w:p>
        </w:tc>
      </w:tr>
      <w:tr w:rsidR="008A0A45" w14:paraId="3FA3EB41"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79BD0BE" w14:textId="77777777" w:rsidR="008A0A45" w:rsidRDefault="008A0A45" w:rsidP="00527618">
            <w:pPr>
              <w:pStyle w:val="Textopargrafo"/>
              <w:ind w:firstLine="0"/>
              <w:jc w:val="center"/>
              <w:rPr>
                <w:b/>
                <w:bCs/>
              </w:rPr>
            </w:pPr>
            <w:r>
              <w:rPr>
                <w:b/>
                <w:bCs/>
              </w:rPr>
              <w:t>Fluxo normal</w:t>
            </w:r>
          </w:p>
        </w:tc>
      </w:tr>
      <w:tr w:rsidR="008A0A45" w14:paraId="672768A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4FB7A"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02926" w14:textId="77777777" w:rsidR="008A0A45" w:rsidRDefault="008A0A45" w:rsidP="00527618">
            <w:pPr>
              <w:pStyle w:val="Textopargrafo"/>
              <w:ind w:firstLine="0"/>
              <w:jc w:val="center"/>
              <w:rPr>
                <w:b/>
                <w:bCs/>
              </w:rPr>
            </w:pPr>
            <w:r>
              <w:rPr>
                <w:b/>
                <w:bCs/>
              </w:rPr>
              <w:t>Ações do sistema</w:t>
            </w:r>
          </w:p>
        </w:tc>
      </w:tr>
      <w:tr w:rsidR="008A0A45" w14:paraId="5D0CD146"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E5A973" w14:textId="7162643E" w:rsidR="008A0A45" w:rsidRDefault="008A0A45" w:rsidP="008A0A45">
            <w:pPr>
              <w:pStyle w:val="Textopargrafo"/>
              <w:numPr>
                <w:ilvl w:val="0"/>
                <w:numId w:val="21"/>
              </w:numPr>
              <w:spacing w:after="0" w:line="240" w:lineRule="auto"/>
              <w:ind w:left="366"/>
              <w:jc w:val="center"/>
            </w:pPr>
            <w:r>
              <w:t xml:space="preserve">Usuário solicita excluir um </w:t>
            </w:r>
            <w:r w:rsidR="00284426">
              <w:t>d</w:t>
            </w:r>
            <w:r w:rsidR="00284426"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28D20" w14:textId="77777777" w:rsidR="008A0A45" w:rsidRDefault="008A0A45" w:rsidP="00527618">
            <w:pPr>
              <w:pStyle w:val="Textopargrafo"/>
              <w:ind w:firstLine="0"/>
              <w:jc w:val="center"/>
              <w:rPr>
                <w:b/>
                <w:bCs/>
              </w:rPr>
            </w:pPr>
          </w:p>
        </w:tc>
      </w:tr>
      <w:tr w:rsidR="008A0A45" w14:paraId="60D8683C"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563AA"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8D468D" w14:textId="77777777" w:rsidR="008A0A45" w:rsidRDefault="008A0A45" w:rsidP="008A0A45">
            <w:pPr>
              <w:pStyle w:val="Textopargrafo"/>
              <w:numPr>
                <w:ilvl w:val="0"/>
                <w:numId w:val="21"/>
              </w:numPr>
              <w:spacing w:after="0" w:line="240" w:lineRule="auto"/>
              <w:ind w:left="357" w:firstLine="0"/>
              <w:jc w:val="left"/>
            </w:pPr>
            <w:r>
              <w:t xml:space="preserve">Sistema abre um </w:t>
            </w:r>
            <w:proofErr w:type="spellStart"/>
            <w:r>
              <w:t>dropdown</w:t>
            </w:r>
            <w:proofErr w:type="spellEnd"/>
            <w:r>
              <w:t xml:space="preserve"> com o botão “Excluir”</w:t>
            </w:r>
          </w:p>
        </w:tc>
      </w:tr>
      <w:tr w:rsidR="008A0A45" w14:paraId="006456B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23BDE8" w14:textId="77777777" w:rsidR="008A0A45" w:rsidRDefault="008A0A45" w:rsidP="008A0A45">
            <w:pPr>
              <w:pStyle w:val="Textopargrafo"/>
              <w:numPr>
                <w:ilvl w:val="0"/>
                <w:numId w:val="21"/>
              </w:numPr>
              <w:spacing w:after="0" w:line="240" w:lineRule="auto"/>
              <w:ind w:left="357" w:firstLine="0"/>
              <w:jc w:val="left"/>
            </w:pPr>
            <w:r>
              <w:t>Usuário aperta o botão “Excluir”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94DA4" w14:textId="77777777" w:rsidR="008A0A45" w:rsidRDefault="008A0A45" w:rsidP="00527618">
            <w:pPr>
              <w:pStyle w:val="Textopargrafo"/>
              <w:ind w:firstLine="0"/>
            </w:pPr>
          </w:p>
        </w:tc>
      </w:tr>
      <w:tr w:rsidR="008A0A45" w14:paraId="01BE1780"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E43B4"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5818D9" w14:textId="77777777" w:rsidR="008A0A45" w:rsidRDefault="008A0A45" w:rsidP="008A0A45">
            <w:pPr>
              <w:pStyle w:val="Textopargrafo"/>
              <w:numPr>
                <w:ilvl w:val="0"/>
                <w:numId w:val="21"/>
              </w:numPr>
              <w:spacing w:after="0" w:line="240" w:lineRule="auto"/>
              <w:ind w:left="357" w:firstLine="0"/>
              <w:jc w:val="left"/>
            </w:pPr>
            <w:r>
              <w:t>Sistema valida solicitação</w:t>
            </w:r>
          </w:p>
        </w:tc>
      </w:tr>
      <w:tr w:rsidR="008A0A45" w14:paraId="44A5964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834BB"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2BE2B9" w14:textId="47C6187B" w:rsidR="008A0A45" w:rsidRDefault="008A0A45" w:rsidP="008A0A45">
            <w:pPr>
              <w:pStyle w:val="Textopargrafo"/>
              <w:numPr>
                <w:ilvl w:val="0"/>
                <w:numId w:val="21"/>
              </w:numPr>
              <w:spacing w:after="0" w:line="240" w:lineRule="auto"/>
              <w:jc w:val="left"/>
            </w:pPr>
            <w:r>
              <w:t xml:space="preserve">Sistema volta para a tela de listar </w:t>
            </w:r>
            <w:r w:rsidR="00284426">
              <w:t>d</w:t>
            </w:r>
            <w:r w:rsidR="00284426" w:rsidRPr="00284426">
              <w:t>ocumento</w:t>
            </w:r>
          </w:p>
        </w:tc>
      </w:tr>
      <w:tr w:rsidR="008A0A45" w14:paraId="71018888"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F829E59" w14:textId="77777777" w:rsidR="008A0A45" w:rsidRDefault="008A0A45" w:rsidP="00527618">
            <w:pPr>
              <w:pStyle w:val="Textopargrafo"/>
              <w:ind w:firstLine="0"/>
              <w:jc w:val="center"/>
              <w:rPr>
                <w:b/>
                <w:bCs/>
              </w:rPr>
            </w:pPr>
            <w:r>
              <w:rPr>
                <w:b/>
                <w:bCs/>
              </w:rPr>
              <w:t>Fluxo alternativo</w:t>
            </w:r>
          </w:p>
        </w:tc>
      </w:tr>
      <w:tr w:rsidR="008A0A45" w14:paraId="468A858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DFBF31"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CB6A952" w14:textId="77777777" w:rsidR="008A0A45" w:rsidRDefault="008A0A45" w:rsidP="008A0A45">
            <w:pPr>
              <w:pStyle w:val="Textopargrafo"/>
              <w:numPr>
                <w:ilvl w:val="0"/>
                <w:numId w:val="19"/>
              </w:numPr>
              <w:spacing w:after="0" w:line="240" w:lineRule="auto"/>
              <w:ind w:firstLine="13"/>
              <w:jc w:val="left"/>
            </w:pPr>
            <w:r>
              <w:t>Sistema lista solicitação</w:t>
            </w:r>
          </w:p>
        </w:tc>
      </w:tr>
      <w:tr w:rsidR="008A0A45" w14:paraId="1319D6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7F76"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50BAC4" w14:textId="77777777" w:rsidR="008A0A45" w:rsidRDefault="008A0A45" w:rsidP="008A0A45">
            <w:pPr>
              <w:pStyle w:val="Textopargrafo"/>
              <w:numPr>
                <w:ilvl w:val="1"/>
                <w:numId w:val="19"/>
              </w:numPr>
              <w:tabs>
                <w:tab w:val="left" w:pos="798"/>
              </w:tabs>
              <w:spacing w:after="0" w:line="240" w:lineRule="auto"/>
              <w:ind w:left="357" w:firstLine="0"/>
              <w:jc w:val="left"/>
            </w:pPr>
            <w:r>
              <w:t>Sistema não consegue conectar com o banco</w:t>
            </w:r>
          </w:p>
        </w:tc>
      </w:tr>
      <w:tr w:rsidR="008A0A45" w14:paraId="1DF5D387"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442315"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02D6C4"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1BC026C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C0AFF7"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2B9356"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359C86A5" w14:textId="5B38269C" w:rsidR="008A0A45" w:rsidRDefault="008A0A45" w:rsidP="008A0A45">
      <w:pPr>
        <w:ind w:firstLine="0"/>
        <w:rPr>
          <w:sz w:val="20"/>
        </w:rPr>
      </w:pPr>
      <w:r w:rsidRPr="00A7751D">
        <w:rPr>
          <w:sz w:val="20"/>
        </w:rPr>
        <w:t>Fonte: Elaborado pelos autores.</w:t>
      </w:r>
    </w:p>
    <w:p w14:paraId="142E27AF" w14:textId="77777777" w:rsidR="00D0309D" w:rsidRDefault="00D0309D" w:rsidP="008A0A45">
      <w:pPr>
        <w:ind w:firstLine="0"/>
        <w:rPr>
          <w:sz w:val="20"/>
        </w:rPr>
      </w:pPr>
    </w:p>
    <w:p w14:paraId="27ED7485" w14:textId="5B9BC830" w:rsidR="00DF6B8C" w:rsidRDefault="00DF6B8C" w:rsidP="008A0A45">
      <w:pPr>
        <w:ind w:firstLine="0"/>
        <w:rPr>
          <w:sz w:val="20"/>
        </w:rPr>
      </w:pPr>
    </w:p>
    <w:p w14:paraId="025BCA49" w14:textId="166BF4C4" w:rsidR="00DF6B8C" w:rsidRDefault="00DF6B8C" w:rsidP="008A0A45">
      <w:pPr>
        <w:ind w:firstLine="0"/>
        <w:rPr>
          <w:sz w:val="20"/>
        </w:rPr>
      </w:pPr>
    </w:p>
    <w:p w14:paraId="4699B70E" w14:textId="77777777" w:rsidR="00DF6B8C" w:rsidRPr="00A7751D" w:rsidRDefault="00DF6B8C" w:rsidP="008A0A45">
      <w:pPr>
        <w:ind w:firstLine="0"/>
        <w:rPr>
          <w:sz w:val="20"/>
        </w:rPr>
      </w:pPr>
    </w:p>
    <w:p w14:paraId="50E6466D" w14:textId="77777777" w:rsidR="008A0A45" w:rsidRPr="00571983" w:rsidRDefault="008A0A45" w:rsidP="008A0A45">
      <w:pPr>
        <w:ind w:firstLine="0"/>
      </w:pPr>
    </w:p>
    <w:p w14:paraId="2D289F50" w14:textId="39CA0F59" w:rsidR="008A0A45" w:rsidRDefault="008A0A45" w:rsidP="008A0A45">
      <w:pPr>
        <w:pStyle w:val="Legenda"/>
        <w:jc w:val="both"/>
      </w:pPr>
      <w:r>
        <w:t>Quadro 29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00284426"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32643114" w14:textId="77777777" w:rsidTr="00527618">
        <w:trPr>
          <w:trHeight w:val="340"/>
        </w:trPr>
        <w:tc>
          <w:tcPr>
            <w:tcW w:w="9061" w:type="dxa"/>
            <w:gridSpan w:val="2"/>
            <w:shd w:val="clear" w:color="auto" w:fill="DDD9C3" w:themeFill="background2" w:themeFillShade="E6"/>
            <w:vAlign w:val="center"/>
          </w:tcPr>
          <w:p w14:paraId="0A748021"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03B07E5B" w14:textId="77777777" w:rsidTr="00527618">
        <w:trPr>
          <w:trHeight w:val="340"/>
        </w:trPr>
        <w:tc>
          <w:tcPr>
            <w:tcW w:w="4530" w:type="dxa"/>
            <w:vAlign w:val="center"/>
          </w:tcPr>
          <w:p w14:paraId="48BBA3DB" w14:textId="77777777" w:rsidR="008A0A45" w:rsidRPr="00E241BD" w:rsidRDefault="008A0A45" w:rsidP="00527618">
            <w:pPr>
              <w:pStyle w:val="Textopargrafo"/>
              <w:ind w:firstLine="0"/>
              <w:jc w:val="center"/>
              <w:rPr>
                <w:b/>
                <w:bCs/>
              </w:rPr>
            </w:pPr>
            <w:r w:rsidRPr="00E241BD">
              <w:rPr>
                <w:b/>
                <w:bCs/>
              </w:rPr>
              <w:t>Nome do caso de uso</w:t>
            </w:r>
          </w:p>
        </w:tc>
        <w:tc>
          <w:tcPr>
            <w:tcW w:w="4531" w:type="dxa"/>
            <w:vAlign w:val="center"/>
          </w:tcPr>
          <w:p w14:paraId="6189EF5C" w14:textId="3E3F72AB" w:rsidR="008A0A45" w:rsidRPr="00F76535" w:rsidRDefault="008A0A45" w:rsidP="00527618">
            <w:pPr>
              <w:pStyle w:val="Textopargrafo"/>
              <w:ind w:firstLine="0"/>
              <w:jc w:val="center"/>
              <w:rPr>
                <w:b/>
                <w:bCs/>
              </w:rPr>
            </w:pPr>
            <w:r>
              <w:rPr>
                <w:b/>
                <w:bCs/>
              </w:rPr>
              <w:t xml:space="preserve">Alterar </w:t>
            </w:r>
            <w:r w:rsidR="00284426" w:rsidRPr="00284426">
              <w:rPr>
                <w:b/>
                <w:bCs/>
              </w:rPr>
              <w:t>Documento</w:t>
            </w:r>
          </w:p>
        </w:tc>
      </w:tr>
      <w:tr w:rsidR="008A0A45" w:rsidRPr="00E241BD" w14:paraId="466EB8CF" w14:textId="77777777" w:rsidTr="00527618">
        <w:trPr>
          <w:trHeight w:val="340"/>
        </w:trPr>
        <w:tc>
          <w:tcPr>
            <w:tcW w:w="4530" w:type="dxa"/>
            <w:vAlign w:val="center"/>
          </w:tcPr>
          <w:p w14:paraId="24EC2C0C"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13628AAD" w14:textId="77777777" w:rsidR="008A0A45" w:rsidRPr="00E241BD" w:rsidRDefault="008A0A45" w:rsidP="00527618">
            <w:pPr>
              <w:pStyle w:val="Textopargrafo"/>
              <w:ind w:firstLine="0"/>
              <w:jc w:val="center"/>
            </w:pPr>
            <w:r>
              <w:t>Usuário (Administrador)</w:t>
            </w:r>
          </w:p>
        </w:tc>
      </w:tr>
      <w:tr w:rsidR="008A0A45" w:rsidRPr="00E241BD" w14:paraId="29B51579" w14:textId="77777777" w:rsidTr="00527618">
        <w:trPr>
          <w:trHeight w:val="340"/>
        </w:trPr>
        <w:tc>
          <w:tcPr>
            <w:tcW w:w="4530" w:type="dxa"/>
            <w:vAlign w:val="center"/>
          </w:tcPr>
          <w:p w14:paraId="20B4AC40"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4E40DEED" w14:textId="7FEADABA" w:rsidR="008A0A45" w:rsidRPr="00E241BD" w:rsidRDefault="008A0A45" w:rsidP="00527618">
            <w:pPr>
              <w:pStyle w:val="Textopargrafo"/>
              <w:ind w:firstLine="0"/>
              <w:jc w:val="center"/>
            </w:pPr>
            <w:r>
              <w:t xml:space="preserve">Esse caso de uso descreve as ações necessárias para que o Administrador altere as informações do </w:t>
            </w:r>
            <w:r w:rsidR="00284426">
              <w:t>d</w:t>
            </w:r>
            <w:r w:rsidR="00284426" w:rsidRPr="00284426">
              <w:t>ocumento</w:t>
            </w:r>
          </w:p>
        </w:tc>
      </w:tr>
      <w:tr w:rsidR="008A0A45" w:rsidRPr="00E241BD" w14:paraId="145B1EBD" w14:textId="77777777" w:rsidTr="00527618">
        <w:trPr>
          <w:trHeight w:val="340"/>
        </w:trPr>
        <w:tc>
          <w:tcPr>
            <w:tcW w:w="4530" w:type="dxa"/>
            <w:vAlign w:val="center"/>
          </w:tcPr>
          <w:p w14:paraId="23058199"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25499EBA" w14:textId="0DE9DC93" w:rsidR="008A0A45" w:rsidRPr="00E241BD" w:rsidRDefault="00284426" w:rsidP="00527618">
            <w:pPr>
              <w:pStyle w:val="Textopargrafo"/>
              <w:ind w:firstLine="0"/>
              <w:jc w:val="center"/>
            </w:pPr>
            <w:r w:rsidRPr="00284426">
              <w:t xml:space="preserve">Documento </w:t>
            </w:r>
            <w:r w:rsidR="008A0A45">
              <w:t>já cadastrado</w:t>
            </w:r>
          </w:p>
        </w:tc>
      </w:tr>
      <w:tr w:rsidR="008A0A45" w:rsidRPr="00E241BD" w14:paraId="1E5B0ED4" w14:textId="77777777" w:rsidTr="00527618">
        <w:trPr>
          <w:trHeight w:val="340"/>
        </w:trPr>
        <w:tc>
          <w:tcPr>
            <w:tcW w:w="4530" w:type="dxa"/>
            <w:vAlign w:val="center"/>
          </w:tcPr>
          <w:p w14:paraId="06B6F1FC"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36E024D" w14:textId="77777777" w:rsidR="008A0A45" w:rsidRPr="00E241BD" w:rsidRDefault="008A0A45" w:rsidP="00527618">
            <w:pPr>
              <w:pStyle w:val="Textopargrafo"/>
              <w:ind w:firstLine="0"/>
              <w:jc w:val="center"/>
            </w:pPr>
            <w:r>
              <w:t>O usuário é direcionado a parte desejada do sistema</w:t>
            </w:r>
          </w:p>
        </w:tc>
      </w:tr>
      <w:tr w:rsidR="008A0A45" w:rsidRPr="00F76535" w14:paraId="178ECB0E" w14:textId="77777777" w:rsidTr="00527618">
        <w:trPr>
          <w:trHeight w:val="340"/>
        </w:trPr>
        <w:tc>
          <w:tcPr>
            <w:tcW w:w="9061" w:type="dxa"/>
            <w:gridSpan w:val="2"/>
            <w:shd w:val="clear" w:color="auto" w:fill="DDD9C3" w:themeFill="background2" w:themeFillShade="E6"/>
            <w:vAlign w:val="center"/>
          </w:tcPr>
          <w:p w14:paraId="2654A01A" w14:textId="77777777" w:rsidR="008A0A45" w:rsidRPr="00F76535" w:rsidRDefault="008A0A45" w:rsidP="00527618">
            <w:pPr>
              <w:pStyle w:val="Textopargrafo"/>
              <w:ind w:firstLine="0"/>
              <w:jc w:val="center"/>
              <w:rPr>
                <w:b/>
                <w:bCs/>
              </w:rPr>
            </w:pPr>
            <w:r>
              <w:rPr>
                <w:b/>
                <w:bCs/>
              </w:rPr>
              <w:t>Fluxo normal</w:t>
            </w:r>
          </w:p>
        </w:tc>
      </w:tr>
      <w:tr w:rsidR="008A0A45" w14:paraId="65170947" w14:textId="77777777" w:rsidTr="00527618">
        <w:trPr>
          <w:trHeight w:val="345"/>
        </w:trPr>
        <w:tc>
          <w:tcPr>
            <w:tcW w:w="4530" w:type="dxa"/>
            <w:shd w:val="clear" w:color="auto" w:fill="FFFFFF" w:themeFill="background1"/>
            <w:vAlign w:val="center"/>
          </w:tcPr>
          <w:p w14:paraId="5C10A81C"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060E13B7" w14:textId="77777777" w:rsidR="008A0A45" w:rsidRDefault="008A0A45" w:rsidP="00527618">
            <w:pPr>
              <w:pStyle w:val="Textopargrafo"/>
              <w:ind w:firstLine="0"/>
              <w:jc w:val="center"/>
              <w:rPr>
                <w:b/>
                <w:bCs/>
              </w:rPr>
            </w:pPr>
            <w:r>
              <w:rPr>
                <w:b/>
                <w:bCs/>
              </w:rPr>
              <w:t>Ações do sistema</w:t>
            </w:r>
          </w:p>
        </w:tc>
      </w:tr>
      <w:tr w:rsidR="008A0A45" w14:paraId="6B3C7CAB" w14:textId="77777777" w:rsidTr="00527618">
        <w:trPr>
          <w:trHeight w:val="345"/>
        </w:trPr>
        <w:tc>
          <w:tcPr>
            <w:tcW w:w="4530" w:type="dxa"/>
            <w:shd w:val="clear" w:color="auto" w:fill="FFFFFF" w:themeFill="background1"/>
            <w:vAlign w:val="center"/>
          </w:tcPr>
          <w:p w14:paraId="3FCBD2AB" w14:textId="2316A277" w:rsidR="008A0A45" w:rsidRPr="000A39CC" w:rsidRDefault="008A0A45" w:rsidP="008A0A45">
            <w:pPr>
              <w:pStyle w:val="Textopargrafo"/>
              <w:numPr>
                <w:ilvl w:val="0"/>
                <w:numId w:val="15"/>
              </w:numPr>
              <w:spacing w:after="0" w:line="240" w:lineRule="auto"/>
              <w:jc w:val="left"/>
            </w:pPr>
            <w:r>
              <w:t xml:space="preserve">Usuário solicita alterar o </w:t>
            </w:r>
            <w:r w:rsidR="00284426">
              <w:t>d</w:t>
            </w:r>
            <w:r w:rsidR="00284426" w:rsidRPr="00284426">
              <w:t>ocumento</w:t>
            </w:r>
          </w:p>
        </w:tc>
        <w:tc>
          <w:tcPr>
            <w:tcW w:w="4531" w:type="dxa"/>
            <w:shd w:val="clear" w:color="auto" w:fill="FFFFFF" w:themeFill="background1"/>
            <w:vAlign w:val="center"/>
          </w:tcPr>
          <w:p w14:paraId="095DB6DA" w14:textId="77777777" w:rsidR="008A0A45" w:rsidRDefault="008A0A45" w:rsidP="00527618">
            <w:pPr>
              <w:pStyle w:val="Textopargrafo"/>
              <w:ind w:firstLine="0"/>
              <w:rPr>
                <w:b/>
                <w:bCs/>
              </w:rPr>
            </w:pPr>
          </w:p>
        </w:tc>
      </w:tr>
      <w:tr w:rsidR="008A0A45" w:rsidRPr="000A39CC" w14:paraId="018BCAB4" w14:textId="77777777" w:rsidTr="00527618">
        <w:trPr>
          <w:trHeight w:val="345"/>
        </w:trPr>
        <w:tc>
          <w:tcPr>
            <w:tcW w:w="4530" w:type="dxa"/>
            <w:shd w:val="clear" w:color="auto" w:fill="FFFFFF" w:themeFill="background1"/>
            <w:vAlign w:val="center"/>
          </w:tcPr>
          <w:p w14:paraId="0A87A429" w14:textId="77777777" w:rsidR="008A0A45" w:rsidRDefault="008A0A45" w:rsidP="00527618">
            <w:pPr>
              <w:pStyle w:val="Textopargrafo"/>
              <w:ind w:firstLine="0"/>
            </w:pPr>
          </w:p>
        </w:tc>
        <w:tc>
          <w:tcPr>
            <w:tcW w:w="4531" w:type="dxa"/>
            <w:shd w:val="clear" w:color="auto" w:fill="FFFFFF" w:themeFill="background1"/>
            <w:vAlign w:val="center"/>
          </w:tcPr>
          <w:p w14:paraId="10B16C13" w14:textId="77777777" w:rsidR="008A0A45" w:rsidRPr="000A39CC" w:rsidRDefault="008A0A45" w:rsidP="008A0A45">
            <w:pPr>
              <w:pStyle w:val="Textopargrafo"/>
              <w:numPr>
                <w:ilvl w:val="0"/>
                <w:numId w:val="15"/>
              </w:numPr>
              <w:spacing w:after="0" w:line="240" w:lineRule="auto"/>
              <w:ind w:left="92" w:firstLine="0"/>
              <w:jc w:val="left"/>
            </w:pPr>
            <w:r>
              <w:t>Sistema recebe solicitação e mostra a tela com os dados já cadastrados</w:t>
            </w:r>
          </w:p>
        </w:tc>
      </w:tr>
      <w:tr w:rsidR="008A0A45" w14:paraId="44E6AD7D" w14:textId="77777777" w:rsidTr="00527618">
        <w:trPr>
          <w:trHeight w:val="345"/>
        </w:trPr>
        <w:tc>
          <w:tcPr>
            <w:tcW w:w="4530" w:type="dxa"/>
            <w:shd w:val="clear" w:color="auto" w:fill="FFFFFF" w:themeFill="background1"/>
            <w:vAlign w:val="center"/>
          </w:tcPr>
          <w:p w14:paraId="7F6A50A4" w14:textId="7B93F77B" w:rsidR="008A0A45" w:rsidRPr="0073302B" w:rsidRDefault="008A0A45" w:rsidP="002E21FE">
            <w:pPr>
              <w:pStyle w:val="Textopargrafo"/>
              <w:numPr>
                <w:ilvl w:val="0"/>
                <w:numId w:val="15"/>
              </w:numPr>
              <w:spacing w:after="0" w:line="240" w:lineRule="auto"/>
              <w:jc w:val="left"/>
            </w:pPr>
            <w:r>
              <w:t xml:space="preserve">Após alterar os dados do </w:t>
            </w:r>
            <w:r w:rsidR="002E21FE">
              <w:t>d</w:t>
            </w:r>
            <w:r w:rsidR="002E21FE" w:rsidRPr="002E21FE">
              <w:t xml:space="preserve">ocumento </w:t>
            </w:r>
            <w:r>
              <w:t>o usuário aperta no botão “Salvar alterações”</w:t>
            </w:r>
          </w:p>
        </w:tc>
        <w:tc>
          <w:tcPr>
            <w:tcW w:w="4531" w:type="dxa"/>
            <w:shd w:val="clear" w:color="auto" w:fill="FFFFFF" w:themeFill="background1"/>
            <w:vAlign w:val="center"/>
          </w:tcPr>
          <w:p w14:paraId="2CA4AF52" w14:textId="77777777" w:rsidR="008A0A45" w:rsidRDefault="008A0A45" w:rsidP="00527618">
            <w:pPr>
              <w:pStyle w:val="Textopargrafo"/>
              <w:ind w:firstLine="0"/>
            </w:pPr>
          </w:p>
        </w:tc>
      </w:tr>
      <w:tr w:rsidR="008A0A45" w14:paraId="6DB15C01" w14:textId="77777777" w:rsidTr="00527618">
        <w:trPr>
          <w:trHeight w:val="345"/>
        </w:trPr>
        <w:tc>
          <w:tcPr>
            <w:tcW w:w="4530" w:type="dxa"/>
            <w:shd w:val="clear" w:color="auto" w:fill="FFFFFF" w:themeFill="background1"/>
            <w:vAlign w:val="center"/>
          </w:tcPr>
          <w:p w14:paraId="609A5FF0" w14:textId="77777777" w:rsidR="008A0A45" w:rsidRDefault="008A0A45" w:rsidP="00527618">
            <w:pPr>
              <w:pStyle w:val="Textopargrafo"/>
              <w:ind w:firstLine="0"/>
            </w:pPr>
          </w:p>
        </w:tc>
        <w:tc>
          <w:tcPr>
            <w:tcW w:w="4531" w:type="dxa"/>
            <w:shd w:val="clear" w:color="auto" w:fill="FFFFFF" w:themeFill="background1"/>
            <w:vAlign w:val="center"/>
          </w:tcPr>
          <w:p w14:paraId="1D5F57A0" w14:textId="77777777" w:rsidR="008A0A45" w:rsidRDefault="008A0A45" w:rsidP="008A0A45">
            <w:pPr>
              <w:pStyle w:val="Textopargrafo"/>
              <w:numPr>
                <w:ilvl w:val="0"/>
                <w:numId w:val="15"/>
              </w:numPr>
              <w:spacing w:after="0" w:line="240" w:lineRule="auto"/>
              <w:ind w:left="376" w:hanging="284"/>
              <w:jc w:val="left"/>
            </w:pPr>
            <w:r>
              <w:t>Sistema valida solicitação e altera dados.</w:t>
            </w:r>
          </w:p>
        </w:tc>
      </w:tr>
      <w:tr w:rsidR="008A0A45" w14:paraId="6081FAFE" w14:textId="77777777" w:rsidTr="00527618">
        <w:trPr>
          <w:trHeight w:val="345"/>
        </w:trPr>
        <w:tc>
          <w:tcPr>
            <w:tcW w:w="4530" w:type="dxa"/>
            <w:shd w:val="clear" w:color="auto" w:fill="FFFFFF" w:themeFill="background1"/>
            <w:vAlign w:val="center"/>
          </w:tcPr>
          <w:p w14:paraId="48238C1F" w14:textId="77777777" w:rsidR="008A0A45" w:rsidRDefault="008A0A45" w:rsidP="00527618">
            <w:pPr>
              <w:pStyle w:val="Textopargrafo"/>
              <w:ind w:firstLine="0"/>
            </w:pPr>
          </w:p>
        </w:tc>
        <w:tc>
          <w:tcPr>
            <w:tcW w:w="4531" w:type="dxa"/>
            <w:shd w:val="clear" w:color="auto" w:fill="FFFFFF" w:themeFill="background1"/>
            <w:vAlign w:val="center"/>
          </w:tcPr>
          <w:p w14:paraId="16C3618C" w14:textId="77777777" w:rsidR="008A0A45" w:rsidRDefault="008A0A45" w:rsidP="008A0A45">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8A0A45" w14:paraId="69C17ECE" w14:textId="77777777" w:rsidTr="00527618">
        <w:trPr>
          <w:trHeight w:val="345"/>
        </w:trPr>
        <w:tc>
          <w:tcPr>
            <w:tcW w:w="4530" w:type="dxa"/>
            <w:shd w:val="clear" w:color="auto" w:fill="FFFFFF" w:themeFill="background1"/>
            <w:vAlign w:val="center"/>
          </w:tcPr>
          <w:p w14:paraId="7586D8E2" w14:textId="77777777" w:rsidR="008A0A45" w:rsidRDefault="008A0A45" w:rsidP="00527618">
            <w:pPr>
              <w:pStyle w:val="Textopargrafo"/>
              <w:ind w:left="720" w:firstLine="0"/>
            </w:pPr>
          </w:p>
        </w:tc>
        <w:tc>
          <w:tcPr>
            <w:tcW w:w="4531" w:type="dxa"/>
            <w:shd w:val="clear" w:color="auto" w:fill="FFFFFF" w:themeFill="background1"/>
            <w:vAlign w:val="center"/>
          </w:tcPr>
          <w:p w14:paraId="513B448C" w14:textId="77777777" w:rsidR="008A0A45" w:rsidRDefault="008A0A45" w:rsidP="008A0A45">
            <w:pPr>
              <w:pStyle w:val="Textopargrafo"/>
              <w:numPr>
                <w:ilvl w:val="0"/>
                <w:numId w:val="15"/>
              </w:numPr>
              <w:tabs>
                <w:tab w:val="left" w:pos="376"/>
              </w:tabs>
              <w:spacing w:after="0" w:line="240" w:lineRule="auto"/>
              <w:ind w:left="104" w:firstLine="0"/>
              <w:jc w:val="left"/>
            </w:pPr>
            <w:r>
              <w:t>Sistema retorna para a tela com a tabela de listagem.</w:t>
            </w:r>
          </w:p>
        </w:tc>
      </w:tr>
      <w:tr w:rsidR="008A0A45" w14:paraId="60F36ED9" w14:textId="77777777" w:rsidTr="00527618">
        <w:trPr>
          <w:trHeight w:val="340"/>
        </w:trPr>
        <w:tc>
          <w:tcPr>
            <w:tcW w:w="9061" w:type="dxa"/>
            <w:gridSpan w:val="2"/>
            <w:shd w:val="clear" w:color="auto" w:fill="DDD9C3" w:themeFill="background2" w:themeFillShade="E6"/>
            <w:vAlign w:val="center"/>
          </w:tcPr>
          <w:p w14:paraId="3F2A9DC5" w14:textId="77777777" w:rsidR="008A0A45" w:rsidRDefault="008A0A45" w:rsidP="00527618">
            <w:pPr>
              <w:pStyle w:val="Textopargrafo"/>
              <w:ind w:firstLine="0"/>
              <w:jc w:val="center"/>
              <w:rPr>
                <w:b/>
                <w:bCs/>
              </w:rPr>
            </w:pPr>
            <w:r>
              <w:rPr>
                <w:b/>
                <w:bCs/>
              </w:rPr>
              <w:t>Fluxo alternativo</w:t>
            </w:r>
          </w:p>
        </w:tc>
      </w:tr>
      <w:tr w:rsidR="008A0A45" w:rsidRPr="0073302B" w14:paraId="6DDA7724" w14:textId="77777777" w:rsidTr="00527618">
        <w:trPr>
          <w:trHeight w:val="345"/>
        </w:trPr>
        <w:tc>
          <w:tcPr>
            <w:tcW w:w="4530" w:type="dxa"/>
            <w:shd w:val="clear" w:color="auto" w:fill="FFFFFF" w:themeFill="background1"/>
            <w:vAlign w:val="center"/>
          </w:tcPr>
          <w:p w14:paraId="75F06454" w14:textId="77777777" w:rsidR="008A0A45" w:rsidRPr="0073302B" w:rsidRDefault="008A0A45" w:rsidP="00527618">
            <w:pPr>
              <w:pStyle w:val="Textopargrafo"/>
              <w:ind w:firstLine="0"/>
            </w:pPr>
          </w:p>
        </w:tc>
        <w:tc>
          <w:tcPr>
            <w:tcW w:w="4531" w:type="dxa"/>
            <w:shd w:val="clear" w:color="auto" w:fill="FFFFFF" w:themeFill="background1"/>
            <w:vAlign w:val="center"/>
          </w:tcPr>
          <w:p w14:paraId="2245E121" w14:textId="77777777" w:rsidR="008A0A45" w:rsidRPr="0073302B" w:rsidRDefault="008A0A45" w:rsidP="008A0A45">
            <w:pPr>
              <w:pStyle w:val="Textopargrafo"/>
              <w:numPr>
                <w:ilvl w:val="0"/>
                <w:numId w:val="14"/>
              </w:numPr>
              <w:spacing w:after="0" w:line="240" w:lineRule="auto"/>
              <w:jc w:val="left"/>
            </w:pPr>
            <w:r>
              <w:t>Sistema valida solicitação e altera dados.</w:t>
            </w:r>
          </w:p>
        </w:tc>
      </w:tr>
      <w:tr w:rsidR="008A0A45" w:rsidRPr="0073302B" w14:paraId="62BF57B4" w14:textId="77777777" w:rsidTr="00527618">
        <w:trPr>
          <w:trHeight w:val="345"/>
        </w:trPr>
        <w:tc>
          <w:tcPr>
            <w:tcW w:w="4530" w:type="dxa"/>
            <w:shd w:val="clear" w:color="auto" w:fill="FFFFFF" w:themeFill="background1"/>
            <w:vAlign w:val="center"/>
          </w:tcPr>
          <w:p w14:paraId="71199D35" w14:textId="77777777" w:rsidR="008A0A45" w:rsidRPr="0073302B" w:rsidRDefault="008A0A45" w:rsidP="00527618">
            <w:pPr>
              <w:pStyle w:val="Textopargrafo"/>
              <w:ind w:firstLine="0"/>
            </w:pPr>
          </w:p>
        </w:tc>
        <w:tc>
          <w:tcPr>
            <w:tcW w:w="4531" w:type="dxa"/>
            <w:shd w:val="clear" w:color="auto" w:fill="FFFFFF" w:themeFill="background1"/>
            <w:vAlign w:val="center"/>
          </w:tcPr>
          <w:p w14:paraId="7EB0E147" w14:textId="77777777" w:rsidR="008A0A45" w:rsidRPr="0073302B" w:rsidRDefault="008A0A45" w:rsidP="008A0A45">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8A0A45" w14:paraId="032DE955" w14:textId="77777777" w:rsidTr="00527618">
        <w:trPr>
          <w:trHeight w:val="345"/>
        </w:trPr>
        <w:tc>
          <w:tcPr>
            <w:tcW w:w="4530" w:type="dxa"/>
            <w:shd w:val="clear" w:color="auto" w:fill="FFFFFF" w:themeFill="background1"/>
            <w:vAlign w:val="center"/>
          </w:tcPr>
          <w:p w14:paraId="6194786B" w14:textId="77777777" w:rsidR="008A0A45" w:rsidRPr="0073302B" w:rsidRDefault="008A0A45" w:rsidP="00527618">
            <w:pPr>
              <w:pStyle w:val="Textopargrafo"/>
              <w:ind w:firstLine="0"/>
            </w:pPr>
          </w:p>
        </w:tc>
        <w:tc>
          <w:tcPr>
            <w:tcW w:w="4531" w:type="dxa"/>
            <w:shd w:val="clear" w:color="auto" w:fill="FFFFFF" w:themeFill="background1"/>
            <w:vAlign w:val="center"/>
          </w:tcPr>
          <w:p w14:paraId="17DC8D85" w14:textId="77777777" w:rsidR="008A0A45" w:rsidRDefault="008A0A45" w:rsidP="008A0A45">
            <w:pPr>
              <w:pStyle w:val="Textopargrafo"/>
              <w:numPr>
                <w:ilvl w:val="1"/>
                <w:numId w:val="14"/>
              </w:numPr>
              <w:tabs>
                <w:tab w:val="left" w:pos="517"/>
              </w:tabs>
              <w:spacing w:after="0" w:line="240" w:lineRule="auto"/>
              <w:ind w:left="20" w:firstLine="0"/>
              <w:jc w:val="left"/>
            </w:pPr>
            <w:r>
              <w:t>Sistema envia a mensagem de erro</w:t>
            </w:r>
          </w:p>
        </w:tc>
      </w:tr>
      <w:tr w:rsidR="008A0A45" w14:paraId="1226F7E8" w14:textId="77777777" w:rsidTr="00527618">
        <w:trPr>
          <w:trHeight w:val="345"/>
        </w:trPr>
        <w:tc>
          <w:tcPr>
            <w:tcW w:w="4530" w:type="dxa"/>
            <w:shd w:val="clear" w:color="auto" w:fill="FFFFFF" w:themeFill="background1"/>
            <w:vAlign w:val="center"/>
          </w:tcPr>
          <w:p w14:paraId="135D1655" w14:textId="77777777" w:rsidR="008A0A45" w:rsidRPr="0073302B" w:rsidRDefault="008A0A45" w:rsidP="00527618">
            <w:pPr>
              <w:pStyle w:val="Textopargrafo"/>
              <w:ind w:firstLine="0"/>
            </w:pPr>
          </w:p>
        </w:tc>
        <w:tc>
          <w:tcPr>
            <w:tcW w:w="4531" w:type="dxa"/>
            <w:shd w:val="clear" w:color="auto" w:fill="FFFFFF" w:themeFill="background1"/>
            <w:vAlign w:val="center"/>
          </w:tcPr>
          <w:p w14:paraId="752E740C" w14:textId="77777777" w:rsidR="008A0A45" w:rsidRDefault="008A0A45" w:rsidP="008A0A45">
            <w:pPr>
              <w:pStyle w:val="Textopargrafo"/>
              <w:numPr>
                <w:ilvl w:val="1"/>
                <w:numId w:val="14"/>
              </w:numPr>
              <w:tabs>
                <w:tab w:val="left" w:pos="517"/>
              </w:tabs>
              <w:spacing w:after="0" w:line="240" w:lineRule="auto"/>
              <w:ind w:left="34" w:firstLine="0"/>
              <w:jc w:val="left"/>
            </w:pPr>
            <w:r>
              <w:t>Sistema retorna ao fluxo normal pelo item 10</w:t>
            </w:r>
          </w:p>
        </w:tc>
      </w:tr>
    </w:tbl>
    <w:p w14:paraId="7C014962" w14:textId="46481249" w:rsidR="008A0A45" w:rsidRPr="00A7751D" w:rsidRDefault="008A0A45" w:rsidP="008A0A45">
      <w:pPr>
        <w:ind w:firstLine="0"/>
        <w:rPr>
          <w:sz w:val="20"/>
        </w:rPr>
      </w:pPr>
      <w:r w:rsidRPr="00A7751D">
        <w:rPr>
          <w:sz w:val="20"/>
        </w:rPr>
        <w:t>Fonte: Elaborado pelos autores.</w:t>
      </w:r>
    </w:p>
    <w:p w14:paraId="58692717" w14:textId="77777777" w:rsidR="008A0A45" w:rsidRDefault="008A0A45" w:rsidP="008A0A45">
      <w:pPr>
        <w:ind w:firstLine="0"/>
      </w:pPr>
    </w:p>
    <w:p w14:paraId="550D8C2C" w14:textId="652E8017" w:rsidR="008A0A45" w:rsidRDefault="008A0A45" w:rsidP="008A0A45">
      <w:pPr>
        <w:pStyle w:val="Legenda"/>
        <w:keepNext/>
        <w:jc w:val="left"/>
      </w:pPr>
      <w:r>
        <w:t xml:space="preserve">Quadro </w:t>
      </w:r>
      <w:r w:rsidR="00D22F84">
        <w:t>30</w:t>
      </w:r>
      <w:r>
        <w:t xml:space="preserve"> </w:t>
      </w:r>
      <w:r w:rsidRPr="00380947">
        <w:rPr>
          <w:noProof/>
        </w:rPr>
        <w:t xml:space="preserve">— </w:t>
      </w:r>
      <w:r w:rsidRPr="00606D8E">
        <w:rPr>
          <w:b w:val="0"/>
          <w:noProof/>
        </w:rPr>
        <w:t xml:space="preserve">Documentação do caso de uso Consultar </w:t>
      </w:r>
      <w:r w:rsidR="002E21FE">
        <w:rPr>
          <w:b w:val="0"/>
          <w:noProof/>
        </w:rPr>
        <w:t xml:space="preserve"> </w:t>
      </w:r>
      <w:r w:rsidR="002E21FE"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14:paraId="13B8DE8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03C766A1" w14:textId="77777777" w:rsidR="008A0A45" w:rsidRDefault="008A0A45" w:rsidP="00527618">
            <w:pPr>
              <w:pStyle w:val="Textopargrafo"/>
              <w:ind w:firstLine="0"/>
              <w:jc w:val="center"/>
              <w:rPr>
                <w:b/>
                <w:bCs/>
              </w:rPr>
            </w:pPr>
            <w:r>
              <w:rPr>
                <w:b/>
                <w:bCs/>
              </w:rPr>
              <w:t>Documentação</w:t>
            </w:r>
          </w:p>
        </w:tc>
      </w:tr>
      <w:tr w:rsidR="008A0A45" w14:paraId="64313418"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63D585A" w14:textId="77777777" w:rsidR="008A0A45" w:rsidRDefault="008A0A45" w:rsidP="00527618">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A734BD6" w14:textId="43CA0A9B" w:rsidR="008A0A45" w:rsidRDefault="008A0A45" w:rsidP="00527618">
            <w:pPr>
              <w:pStyle w:val="Textopargrafo"/>
              <w:ind w:firstLine="0"/>
              <w:jc w:val="center"/>
              <w:rPr>
                <w:b/>
                <w:bCs/>
              </w:rPr>
            </w:pPr>
            <w:r>
              <w:rPr>
                <w:b/>
                <w:bCs/>
              </w:rPr>
              <w:t xml:space="preserve">Consultar </w:t>
            </w:r>
            <w:r w:rsidR="002E21FE" w:rsidRPr="002E21FE">
              <w:rPr>
                <w:b/>
                <w:bCs/>
              </w:rPr>
              <w:t>Documento</w:t>
            </w:r>
          </w:p>
        </w:tc>
      </w:tr>
      <w:tr w:rsidR="008A0A45" w14:paraId="6C124242"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EA87760" w14:textId="77777777" w:rsidR="008A0A45" w:rsidRDefault="008A0A45" w:rsidP="00527618">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FF884FA" w14:textId="77777777" w:rsidR="008A0A45" w:rsidRDefault="008A0A45" w:rsidP="00527618">
            <w:pPr>
              <w:pStyle w:val="Textopargrafo"/>
              <w:ind w:firstLine="0"/>
              <w:jc w:val="center"/>
            </w:pPr>
            <w:r>
              <w:t>Usuário (Administrador)</w:t>
            </w:r>
          </w:p>
        </w:tc>
      </w:tr>
      <w:tr w:rsidR="008A0A45" w14:paraId="51F35427"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384DD35" w14:textId="77777777" w:rsidR="008A0A45" w:rsidRDefault="008A0A45" w:rsidP="00527618">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B26FE36" w14:textId="7B649ADE" w:rsidR="008A0A45" w:rsidRDefault="008A0A45" w:rsidP="00527618">
            <w:pPr>
              <w:pStyle w:val="Textopargrafo"/>
              <w:ind w:firstLine="0"/>
              <w:jc w:val="center"/>
            </w:pPr>
            <w:r>
              <w:t xml:space="preserve">Esse caso de uso descreve as ações necessárias para que o Administrador consulte as informações do </w:t>
            </w:r>
            <w:r w:rsidR="00332B2A">
              <w:t>d</w:t>
            </w:r>
            <w:r w:rsidR="00332B2A" w:rsidRPr="00332B2A">
              <w:t>ocumento</w:t>
            </w:r>
          </w:p>
        </w:tc>
      </w:tr>
      <w:tr w:rsidR="008A0A45" w14:paraId="70688A79"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EF043CA" w14:textId="77777777" w:rsidR="008A0A45" w:rsidRDefault="008A0A45" w:rsidP="00527618">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265A49A" w14:textId="6A7E3D14" w:rsidR="008A0A45" w:rsidRDefault="00332B2A" w:rsidP="00527618">
            <w:pPr>
              <w:pStyle w:val="Textopargrafo"/>
              <w:ind w:firstLine="0"/>
              <w:jc w:val="center"/>
            </w:pPr>
            <w:r w:rsidRPr="00332B2A">
              <w:t xml:space="preserve">Documento </w:t>
            </w:r>
            <w:r w:rsidR="008A0A45">
              <w:t>cadastrados</w:t>
            </w:r>
          </w:p>
        </w:tc>
      </w:tr>
      <w:tr w:rsidR="008A0A45" w14:paraId="10E1E3DE" w14:textId="77777777" w:rsidTr="00527618">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5953EB0" w14:textId="77777777" w:rsidR="008A0A45" w:rsidRDefault="008A0A45" w:rsidP="00527618">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992D427" w14:textId="77777777" w:rsidR="008A0A45" w:rsidRDefault="008A0A45" w:rsidP="00527618">
            <w:pPr>
              <w:pStyle w:val="Textopargrafo"/>
              <w:ind w:firstLine="0"/>
              <w:jc w:val="center"/>
            </w:pPr>
            <w:r>
              <w:t>O usuário é direcionado a parte desejada do sistema</w:t>
            </w:r>
          </w:p>
        </w:tc>
      </w:tr>
      <w:tr w:rsidR="008A0A45" w14:paraId="3041F367"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4EF6D53" w14:textId="77777777" w:rsidR="008A0A45" w:rsidRDefault="008A0A45" w:rsidP="00527618">
            <w:pPr>
              <w:pStyle w:val="Textopargrafo"/>
              <w:ind w:firstLine="0"/>
              <w:jc w:val="center"/>
              <w:rPr>
                <w:b/>
                <w:bCs/>
              </w:rPr>
            </w:pPr>
            <w:r>
              <w:rPr>
                <w:b/>
                <w:bCs/>
              </w:rPr>
              <w:t>Fluxo normal</w:t>
            </w:r>
          </w:p>
        </w:tc>
      </w:tr>
      <w:tr w:rsidR="008A0A45" w14:paraId="126FB6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D237F9F" w14:textId="77777777" w:rsidR="008A0A45" w:rsidRDefault="008A0A45" w:rsidP="00527618">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E25D" w14:textId="77777777" w:rsidR="008A0A45" w:rsidRDefault="008A0A45" w:rsidP="00527618">
            <w:pPr>
              <w:pStyle w:val="Textopargrafo"/>
              <w:ind w:firstLine="0"/>
              <w:jc w:val="center"/>
              <w:rPr>
                <w:b/>
                <w:bCs/>
              </w:rPr>
            </w:pPr>
            <w:r>
              <w:rPr>
                <w:b/>
                <w:bCs/>
              </w:rPr>
              <w:t>Ações do sistema</w:t>
            </w:r>
          </w:p>
        </w:tc>
      </w:tr>
      <w:tr w:rsidR="008A0A45" w14:paraId="0B66F4E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B0FE0" w14:textId="1B1E09A7" w:rsidR="008A0A45" w:rsidRDefault="008A0A45" w:rsidP="008A0A45">
            <w:pPr>
              <w:pStyle w:val="Textopargrafo"/>
              <w:numPr>
                <w:ilvl w:val="0"/>
                <w:numId w:val="19"/>
              </w:numPr>
              <w:spacing w:after="0" w:line="240" w:lineRule="auto"/>
              <w:jc w:val="center"/>
            </w:pPr>
            <w:r>
              <w:t xml:space="preserve">Usuário solicita </w:t>
            </w:r>
            <w:r w:rsidR="00332B2A">
              <w:t>d</w:t>
            </w:r>
            <w:r w:rsidR="00332B2A"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CDEAA" w14:textId="77777777" w:rsidR="008A0A45" w:rsidRDefault="008A0A45" w:rsidP="00527618">
            <w:pPr>
              <w:pStyle w:val="Textopargrafo"/>
              <w:ind w:firstLine="0"/>
              <w:jc w:val="center"/>
              <w:rPr>
                <w:b/>
                <w:bCs/>
              </w:rPr>
            </w:pPr>
          </w:p>
        </w:tc>
      </w:tr>
      <w:tr w:rsidR="008A0A45" w14:paraId="1782E6D1"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CD1C68"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C76BE4" w14:textId="5148D5BD" w:rsidR="008A0A45" w:rsidRDefault="008A0A45" w:rsidP="008A0A45">
            <w:pPr>
              <w:pStyle w:val="Textopargrafo"/>
              <w:numPr>
                <w:ilvl w:val="0"/>
                <w:numId w:val="19"/>
              </w:numPr>
              <w:spacing w:after="0" w:line="240" w:lineRule="auto"/>
              <w:ind w:left="357" w:firstLine="0"/>
              <w:jc w:val="left"/>
            </w:pPr>
            <w:r>
              <w:t>Sistema recebe solicitação e mostra tela em lista os</w:t>
            </w:r>
            <w:r w:rsidR="00A7751D">
              <w:t xml:space="preserve"> D</w:t>
            </w:r>
            <w:r w:rsidR="00332B2A" w:rsidRPr="00332B2A">
              <w:t xml:space="preserve">ocumento </w:t>
            </w:r>
            <w:r>
              <w:t>cadastrados</w:t>
            </w:r>
          </w:p>
        </w:tc>
      </w:tr>
      <w:tr w:rsidR="008A0A45" w14:paraId="420F6E75"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DDA35D" w14:textId="66115B78" w:rsidR="008A0A45" w:rsidRDefault="008A0A45" w:rsidP="008A0A45">
            <w:pPr>
              <w:pStyle w:val="Textopargrafo"/>
              <w:numPr>
                <w:ilvl w:val="0"/>
                <w:numId w:val="19"/>
              </w:numPr>
              <w:spacing w:after="0" w:line="240" w:lineRule="auto"/>
              <w:ind w:left="357" w:firstLine="0"/>
              <w:jc w:val="left"/>
            </w:pPr>
            <w:r>
              <w:t xml:space="preserve">Usuário seleciona </w:t>
            </w:r>
            <w:r w:rsidR="00332B2A">
              <w:t>d</w:t>
            </w:r>
            <w:r w:rsidR="00332B2A"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D0EC8B" w14:textId="77777777" w:rsidR="008A0A45" w:rsidRDefault="008A0A45" w:rsidP="00527618">
            <w:pPr>
              <w:pStyle w:val="Textopargrafo"/>
              <w:ind w:firstLine="0"/>
            </w:pPr>
          </w:p>
        </w:tc>
      </w:tr>
      <w:tr w:rsidR="008A0A45" w14:paraId="0DD4BA6F"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D4FC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B4862" w14:textId="77777777" w:rsidR="008A0A45" w:rsidRDefault="008A0A45" w:rsidP="008A0A45">
            <w:pPr>
              <w:pStyle w:val="Textopargrafo"/>
              <w:numPr>
                <w:ilvl w:val="0"/>
                <w:numId w:val="19"/>
              </w:numPr>
              <w:spacing w:after="0" w:line="240" w:lineRule="auto"/>
              <w:ind w:left="357" w:firstLine="0"/>
              <w:jc w:val="left"/>
            </w:pPr>
            <w:r>
              <w:t>Sistema valida solicitação</w:t>
            </w:r>
          </w:p>
        </w:tc>
      </w:tr>
      <w:tr w:rsidR="008A0A45" w14:paraId="5DDD9323"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00FE34" w14:textId="77777777" w:rsidR="008A0A45" w:rsidRDefault="008A0A45" w:rsidP="00527618">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224EE7B" w14:textId="77777777" w:rsidR="008A0A45" w:rsidRDefault="008A0A45" w:rsidP="008A0A45">
            <w:pPr>
              <w:pStyle w:val="Textopargrafo"/>
              <w:numPr>
                <w:ilvl w:val="0"/>
                <w:numId w:val="20"/>
              </w:numPr>
              <w:spacing w:after="0" w:line="240" w:lineRule="auto"/>
              <w:jc w:val="left"/>
            </w:pPr>
            <w:r>
              <w:t>Sistema carrega tela de consulta.</w:t>
            </w:r>
          </w:p>
        </w:tc>
      </w:tr>
      <w:tr w:rsidR="008A0A45" w14:paraId="1950AA65" w14:textId="77777777" w:rsidTr="00527618">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862973C" w14:textId="77777777" w:rsidR="008A0A45" w:rsidRDefault="008A0A45" w:rsidP="00527618">
            <w:pPr>
              <w:pStyle w:val="Textopargrafo"/>
              <w:ind w:firstLine="0"/>
              <w:jc w:val="center"/>
              <w:rPr>
                <w:b/>
                <w:bCs/>
              </w:rPr>
            </w:pPr>
            <w:r>
              <w:rPr>
                <w:b/>
                <w:bCs/>
              </w:rPr>
              <w:t>Fluxo alternativo</w:t>
            </w:r>
          </w:p>
        </w:tc>
      </w:tr>
      <w:tr w:rsidR="008A0A45" w14:paraId="55DE9A7A"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5B71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6EA5E1" w14:textId="77777777" w:rsidR="008A0A45" w:rsidRDefault="008A0A45" w:rsidP="008A0A45">
            <w:pPr>
              <w:pStyle w:val="Textopargrafo"/>
              <w:numPr>
                <w:ilvl w:val="0"/>
                <w:numId w:val="20"/>
              </w:numPr>
              <w:spacing w:after="0" w:line="240" w:lineRule="auto"/>
              <w:jc w:val="left"/>
            </w:pPr>
            <w:r>
              <w:t>Sistema lista solicitação</w:t>
            </w:r>
          </w:p>
        </w:tc>
      </w:tr>
      <w:tr w:rsidR="008A0A45" w14:paraId="059D592D"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D9302E"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1A4A33" w14:textId="77777777" w:rsidR="008A0A45" w:rsidRDefault="008A0A45" w:rsidP="008A0A45">
            <w:pPr>
              <w:pStyle w:val="Textopargrafo"/>
              <w:numPr>
                <w:ilvl w:val="2"/>
                <w:numId w:val="19"/>
              </w:numPr>
              <w:tabs>
                <w:tab w:val="left" w:pos="798"/>
              </w:tabs>
              <w:spacing w:after="0" w:line="240" w:lineRule="auto"/>
              <w:jc w:val="left"/>
            </w:pPr>
            <w:r>
              <w:t>Sistema não consegue conectar com o banco</w:t>
            </w:r>
          </w:p>
        </w:tc>
      </w:tr>
      <w:tr w:rsidR="008A0A45" w14:paraId="7E6579F8"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2D43D"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44E72D" w14:textId="77777777" w:rsidR="008A0A45" w:rsidRDefault="008A0A45" w:rsidP="008A0A45">
            <w:pPr>
              <w:pStyle w:val="Textopargrafo"/>
              <w:numPr>
                <w:ilvl w:val="2"/>
                <w:numId w:val="19"/>
              </w:numPr>
              <w:tabs>
                <w:tab w:val="left" w:pos="940"/>
              </w:tabs>
              <w:spacing w:after="0" w:line="240" w:lineRule="auto"/>
              <w:ind w:left="373" w:firstLine="0"/>
              <w:jc w:val="left"/>
            </w:pPr>
            <w:r>
              <w:t>Sistema envia mensagem “Erro com o banco de dados”</w:t>
            </w:r>
          </w:p>
        </w:tc>
      </w:tr>
      <w:tr w:rsidR="008A0A45" w14:paraId="4FA10BDE" w14:textId="77777777" w:rsidTr="00527618">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5157C" w14:textId="77777777" w:rsidR="008A0A45" w:rsidRDefault="008A0A45" w:rsidP="00527618">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15E939" w14:textId="77777777" w:rsidR="008A0A45" w:rsidRDefault="008A0A45" w:rsidP="008A0A45">
            <w:pPr>
              <w:pStyle w:val="Textopargrafo"/>
              <w:numPr>
                <w:ilvl w:val="2"/>
                <w:numId w:val="19"/>
              </w:numPr>
              <w:tabs>
                <w:tab w:val="left" w:pos="940"/>
              </w:tabs>
              <w:spacing w:after="0" w:line="240" w:lineRule="auto"/>
              <w:ind w:left="373" w:firstLine="0"/>
              <w:jc w:val="left"/>
            </w:pPr>
            <w:r>
              <w:t>Sistema retorna ao fluxo normal</w:t>
            </w:r>
          </w:p>
        </w:tc>
      </w:tr>
    </w:tbl>
    <w:p w14:paraId="70512D85" w14:textId="5176FE1E" w:rsidR="008A0A45" w:rsidRPr="00A7751D" w:rsidRDefault="008A0A45" w:rsidP="008A0A45">
      <w:pPr>
        <w:ind w:firstLine="0"/>
        <w:rPr>
          <w:sz w:val="20"/>
        </w:rPr>
      </w:pPr>
      <w:r w:rsidRPr="00A7751D">
        <w:rPr>
          <w:sz w:val="20"/>
        </w:rPr>
        <w:t xml:space="preserve">Fonte: Elaborado pelos autores. </w:t>
      </w:r>
    </w:p>
    <w:p w14:paraId="754C3A67" w14:textId="7C30A0C0" w:rsidR="008A0A45" w:rsidRDefault="008A0A45" w:rsidP="008A0A45">
      <w:pPr>
        <w:ind w:firstLine="0"/>
      </w:pPr>
    </w:p>
    <w:p w14:paraId="7093EBDE" w14:textId="77777777" w:rsidR="00C43DB7" w:rsidRDefault="00C43DB7" w:rsidP="008A0A45">
      <w:pPr>
        <w:ind w:firstLine="0"/>
      </w:pPr>
    </w:p>
    <w:p w14:paraId="1D07FB3E" w14:textId="563E4A72" w:rsidR="00DF6B8C" w:rsidRDefault="00DF6B8C" w:rsidP="008A0A45">
      <w:pPr>
        <w:ind w:firstLine="0"/>
      </w:pPr>
    </w:p>
    <w:p w14:paraId="2EBAD7D9" w14:textId="77777777" w:rsidR="00DF6B8C" w:rsidRDefault="00DF6B8C" w:rsidP="008A0A45">
      <w:pPr>
        <w:ind w:firstLine="0"/>
      </w:pPr>
    </w:p>
    <w:p w14:paraId="086981A0" w14:textId="543EA36A" w:rsidR="008A0A45" w:rsidRPr="001B34C5" w:rsidRDefault="008A0A45" w:rsidP="008A0A45">
      <w:pPr>
        <w:pStyle w:val="Legenda"/>
        <w:jc w:val="both"/>
      </w:pPr>
      <w:r>
        <w:t xml:space="preserve">Quadro </w:t>
      </w:r>
      <w:r w:rsidR="00D22F84">
        <w:t>31</w:t>
      </w:r>
      <w:r>
        <w:t xml:space="preserve">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w:t>
      </w:r>
      <w:r w:rsidR="00332B2A">
        <w:rPr>
          <w:b w:val="0"/>
        </w:rPr>
        <w:t xml:space="preserve"> </w:t>
      </w:r>
      <w:r w:rsidR="00332B2A"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8A0A45" w:rsidRPr="00E241BD" w14:paraId="26019596" w14:textId="77777777" w:rsidTr="00527618">
        <w:trPr>
          <w:trHeight w:val="340"/>
        </w:trPr>
        <w:tc>
          <w:tcPr>
            <w:tcW w:w="9061" w:type="dxa"/>
            <w:gridSpan w:val="2"/>
            <w:shd w:val="clear" w:color="auto" w:fill="DDD9C3" w:themeFill="background2" w:themeFillShade="E6"/>
            <w:vAlign w:val="center"/>
          </w:tcPr>
          <w:p w14:paraId="529E8282" w14:textId="77777777" w:rsidR="008A0A45" w:rsidRPr="00E241BD" w:rsidRDefault="008A0A45" w:rsidP="00527618">
            <w:pPr>
              <w:pStyle w:val="Textopargrafo"/>
              <w:ind w:firstLine="0"/>
              <w:jc w:val="center"/>
              <w:rPr>
                <w:b/>
                <w:bCs/>
              </w:rPr>
            </w:pPr>
            <w:r w:rsidRPr="00E241BD">
              <w:rPr>
                <w:b/>
                <w:bCs/>
              </w:rPr>
              <w:t>Documentação</w:t>
            </w:r>
          </w:p>
        </w:tc>
      </w:tr>
      <w:tr w:rsidR="008A0A45" w:rsidRPr="00F76535" w14:paraId="21EC9093" w14:textId="77777777" w:rsidTr="00527618">
        <w:trPr>
          <w:trHeight w:val="340"/>
        </w:trPr>
        <w:tc>
          <w:tcPr>
            <w:tcW w:w="4530" w:type="dxa"/>
            <w:vAlign w:val="center"/>
          </w:tcPr>
          <w:p w14:paraId="25D46599" w14:textId="43ED1205" w:rsidR="008A0A45" w:rsidRPr="00E241BD" w:rsidRDefault="00332B2A" w:rsidP="00527618">
            <w:pPr>
              <w:pStyle w:val="Textopargrafo"/>
              <w:ind w:firstLine="0"/>
              <w:jc w:val="center"/>
              <w:rPr>
                <w:b/>
                <w:bCs/>
              </w:rPr>
            </w:pPr>
            <w:r>
              <w:rPr>
                <w:b/>
                <w:bCs/>
              </w:rPr>
              <w:t xml:space="preserve"> </w:t>
            </w:r>
            <w:r w:rsidR="008A0A45" w:rsidRPr="00E241BD">
              <w:rPr>
                <w:b/>
                <w:bCs/>
              </w:rPr>
              <w:t>Nome do caso de uso</w:t>
            </w:r>
          </w:p>
        </w:tc>
        <w:tc>
          <w:tcPr>
            <w:tcW w:w="4531" w:type="dxa"/>
            <w:vAlign w:val="center"/>
          </w:tcPr>
          <w:p w14:paraId="604A6AB5" w14:textId="5A993E04" w:rsidR="008A0A45" w:rsidRPr="00F76535" w:rsidRDefault="008A0A45" w:rsidP="00527618">
            <w:pPr>
              <w:pStyle w:val="Textopargrafo"/>
              <w:ind w:firstLine="0"/>
              <w:jc w:val="center"/>
              <w:rPr>
                <w:b/>
                <w:bCs/>
              </w:rPr>
            </w:pPr>
            <w:r>
              <w:rPr>
                <w:b/>
                <w:bCs/>
              </w:rPr>
              <w:t xml:space="preserve">Cadastrar </w:t>
            </w:r>
            <w:r w:rsidR="00332B2A">
              <w:rPr>
                <w:b/>
                <w:bCs/>
              </w:rPr>
              <w:t>d</w:t>
            </w:r>
            <w:r w:rsidR="00332B2A" w:rsidRPr="00332B2A">
              <w:rPr>
                <w:b/>
                <w:bCs/>
              </w:rPr>
              <w:t>ocumento</w:t>
            </w:r>
          </w:p>
        </w:tc>
      </w:tr>
      <w:tr w:rsidR="008A0A45" w:rsidRPr="00E241BD" w14:paraId="5A1A1E58" w14:textId="77777777" w:rsidTr="00527618">
        <w:trPr>
          <w:trHeight w:val="340"/>
        </w:trPr>
        <w:tc>
          <w:tcPr>
            <w:tcW w:w="4530" w:type="dxa"/>
            <w:vAlign w:val="center"/>
          </w:tcPr>
          <w:p w14:paraId="0B7323AF" w14:textId="77777777" w:rsidR="008A0A45" w:rsidRPr="00E241BD" w:rsidRDefault="008A0A45" w:rsidP="00527618">
            <w:pPr>
              <w:pStyle w:val="Textopargrafo"/>
              <w:ind w:firstLine="0"/>
              <w:jc w:val="center"/>
              <w:rPr>
                <w:b/>
                <w:bCs/>
              </w:rPr>
            </w:pPr>
            <w:r w:rsidRPr="00E241BD">
              <w:rPr>
                <w:b/>
                <w:bCs/>
              </w:rPr>
              <w:t>Ator principal</w:t>
            </w:r>
          </w:p>
        </w:tc>
        <w:tc>
          <w:tcPr>
            <w:tcW w:w="4531" w:type="dxa"/>
            <w:vAlign w:val="center"/>
          </w:tcPr>
          <w:p w14:paraId="5B2CA09A" w14:textId="77777777" w:rsidR="008A0A45" w:rsidRPr="00E241BD" w:rsidRDefault="008A0A45" w:rsidP="00527618">
            <w:pPr>
              <w:pStyle w:val="Textopargrafo"/>
              <w:ind w:firstLine="0"/>
              <w:jc w:val="center"/>
            </w:pPr>
            <w:r>
              <w:t>Usuário (Administrador)</w:t>
            </w:r>
          </w:p>
        </w:tc>
      </w:tr>
      <w:tr w:rsidR="008A0A45" w:rsidRPr="00E241BD" w14:paraId="1500C557" w14:textId="77777777" w:rsidTr="00527618">
        <w:trPr>
          <w:trHeight w:val="340"/>
        </w:trPr>
        <w:tc>
          <w:tcPr>
            <w:tcW w:w="4530" w:type="dxa"/>
            <w:vAlign w:val="center"/>
          </w:tcPr>
          <w:p w14:paraId="370AED1C" w14:textId="77777777" w:rsidR="008A0A45" w:rsidRPr="00E241BD" w:rsidRDefault="008A0A45" w:rsidP="00527618">
            <w:pPr>
              <w:pStyle w:val="Textopargrafo"/>
              <w:ind w:firstLine="0"/>
              <w:jc w:val="center"/>
              <w:rPr>
                <w:b/>
                <w:bCs/>
              </w:rPr>
            </w:pPr>
            <w:r w:rsidRPr="00E241BD">
              <w:rPr>
                <w:b/>
                <w:bCs/>
              </w:rPr>
              <w:t>Resumo</w:t>
            </w:r>
          </w:p>
        </w:tc>
        <w:tc>
          <w:tcPr>
            <w:tcW w:w="4531" w:type="dxa"/>
            <w:vAlign w:val="center"/>
          </w:tcPr>
          <w:p w14:paraId="39372E87" w14:textId="15A4BB07" w:rsidR="008A0A45" w:rsidRPr="00E241BD" w:rsidRDefault="008A0A45" w:rsidP="00527618">
            <w:pPr>
              <w:pStyle w:val="Textopargrafo"/>
              <w:ind w:firstLine="0"/>
              <w:jc w:val="center"/>
            </w:pPr>
            <w:r>
              <w:t xml:space="preserve">Esse caso de uso descreve as ações necessárias para que (Administrador) adicione novos </w:t>
            </w:r>
            <w:r w:rsidR="00332B2A">
              <w:t>d</w:t>
            </w:r>
            <w:r w:rsidR="00332B2A" w:rsidRPr="00332B2A">
              <w:t>ocumento</w:t>
            </w:r>
          </w:p>
        </w:tc>
      </w:tr>
      <w:tr w:rsidR="008A0A45" w:rsidRPr="00E241BD" w14:paraId="39E89303" w14:textId="77777777" w:rsidTr="00527618">
        <w:trPr>
          <w:trHeight w:val="340"/>
        </w:trPr>
        <w:tc>
          <w:tcPr>
            <w:tcW w:w="4530" w:type="dxa"/>
            <w:vAlign w:val="center"/>
          </w:tcPr>
          <w:p w14:paraId="599F5B58" w14:textId="77777777" w:rsidR="008A0A45" w:rsidRPr="00E241BD" w:rsidRDefault="008A0A45" w:rsidP="00527618">
            <w:pPr>
              <w:pStyle w:val="Textopargrafo"/>
              <w:ind w:firstLine="0"/>
              <w:jc w:val="center"/>
              <w:rPr>
                <w:b/>
                <w:bCs/>
              </w:rPr>
            </w:pPr>
            <w:r w:rsidRPr="00E241BD">
              <w:rPr>
                <w:b/>
                <w:bCs/>
              </w:rPr>
              <w:t>Pré-condições</w:t>
            </w:r>
          </w:p>
        </w:tc>
        <w:tc>
          <w:tcPr>
            <w:tcW w:w="4531" w:type="dxa"/>
            <w:vAlign w:val="center"/>
          </w:tcPr>
          <w:p w14:paraId="51801669" w14:textId="0D1431A2" w:rsidR="008A0A45" w:rsidRPr="00E241BD" w:rsidRDefault="008A0A45" w:rsidP="00527618">
            <w:pPr>
              <w:pStyle w:val="Textopargrafo"/>
              <w:ind w:firstLine="0"/>
              <w:jc w:val="center"/>
            </w:pPr>
            <w:r>
              <w:t xml:space="preserve">Preencher todos os campos para concluir o cadastro do </w:t>
            </w:r>
            <w:r w:rsidR="00332B2A">
              <w:rPr>
                <w:szCs w:val="24"/>
              </w:rPr>
              <w:t>documento</w:t>
            </w:r>
          </w:p>
        </w:tc>
      </w:tr>
      <w:tr w:rsidR="008A0A45" w:rsidRPr="00E241BD" w14:paraId="4928ECE3" w14:textId="77777777" w:rsidTr="00527618">
        <w:trPr>
          <w:trHeight w:val="340"/>
        </w:trPr>
        <w:tc>
          <w:tcPr>
            <w:tcW w:w="4530" w:type="dxa"/>
            <w:vAlign w:val="center"/>
          </w:tcPr>
          <w:p w14:paraId="2A5C9DE7" w14:textId="77777777" w:rsidR="008A0A45" w:rsidRPr="00E241BD" w:rsidRDefault="008A0A45" w:rsidP="00527618">
            <w:pPr>
              <w:pStyle w:val="Textopargrafo"/>
              <w:ind w:firstLine="0"/>
              <w:jc w:val="center"/>
              <w:rPr>
                <w:b/>
                <w:bCs/>
              </w:rPr>
            </w:pPr>
            <w:r w:rsidRPr="00E241BD">
              <w:rPr>
                <w:b/>
                <w:bCs/>
              </w:rPr>
              <w:t>Pós-condições</w:t>
            </w:r>
          </w:p>
        </w:tc>
        <w:tc>
          <w:tcPr>
            <w:tcW w:w="4531" w:type="dxa"/>
            <w:vAlign w:val="center"/>
          </w:tcPr>
          <w:p w14:paraId="3E226928" w14:textId="77777777" w:rsidR="008A0A45" w:rsidRPr="00E241BD" w:rsidRDefault="008A0A45" w:rsidP="00527618">
            <w:pPr>
              <w:pStyle w:val="Textopargrafo"/>
              <w:ind w:firstLine="0"/>
              <w:jc w:val="center"/>
            </w:pPr>
            <w:r>
              <w:t>O usuário é direcionado a parte desejada do sistema</w:t>
            </w:r>
          </w:p>
        </w:tc>
      </w:tr>
      <w:tr w:rsidR="008A0A45" w:rsidRPr="00F76535" w14:paraId="2A709F85" w14:textId="77777777" w:rsidTr="00527618">
        <w:trPr>
          <w:trHeight w:val="340"/>
        </w:trPr>
        <w:tc>
          <w:tcPr>
            <w:tcW w:w="9061" w:type="dxa"/>
            <w:gridSpan w:val="2"/>
            <w:shd w:val="clear" w:color="auto" w:fill="DDD9C3" w:themeFill="background2" w:themeFillShade="E6"/>
            <w:vAlign w:val="center"/>
          </w:tcPr>
          <w:p w14:paraId="421493A3" w14:textId="77777777" w:rsidR="008A0A45" w:rsidRPr="00F76535" w:rsidRDefault="008A0A45" w:rsidP="00527618">
            <w:pPr>
              <w:pStyle w:val="Textopargrafo"/>
              <w:ind w:firstLine="0"/>
              <w:jc w:val="center"/>
              <w:rPr>
                <w:b/>
                <w:bCs/>
              </w:rPr>
            </w:pPr>
            <w:r>
              <w:rPr>
                <w:b/>
                <w:bCs/>
              </w:rPr>
              <w:t>Fluxo normal</w:t>
            </w:r>
          </w:p>
        </w:tc>
      </w:tr>
      <w:tr w:rsidR="008A0A45" w14:paraId="5010CA89" w14:textId="77777777" w:rsidTr="00527618">
        <w:trPr>
          <w:trHeight w:val="345"/>
        </w:trPr>
        <w:tc>
          <w:tcPr>
            <w:tcW w:w="4530" w:type="dxa"/>
            <w:shd w:val="clear" w:color="auto" w:fill="FFFFFF" w:themeFill="background1"/>
            <w:vAlign w:val="center"/>
          </w:tcPr>
          <w:p w14:paraId="3DA479D9" w14:textId="77777777" w:rsidR="008A0A45" w:rsidRDefault="008A0A45" w:rsidP="00527618">
            <w:pPr>
              <w:pStyle w:val="Textopargrafo"/>
              <w:ind w:firstLine="0"/>
              <w:jc w:val="center"/>
              <w:rPr>
                <w:b/>
                <w:bCs/>
              </w:rPr>
            </w:pPr>
            <w:r>
              <w:rPr>
                <w:b/>
                <w:bCs/>
              </w:rPr>
              <w:t>Ações do ator</w:t>
            </w:r>
          </w:p>
        </w:tc>
        <w:tc>
          <w:tcPr>
            <w:tcW w:w="4531" w:type="dxa"/>
            <w:shd w:val="clear" w:color="auto" w:fill="FFFFFF" w:themeFill="background1"/>
            <w:vAlign w:val="center"/>
          </w:tcPr>
          <w:p w14:paraId="69E34D13" w14:textId="77777777" w:rsidR="008A0A45" w:rsidRDefault="008A0A45" w:rsidP="00527618">
            <w:pPr>
              <w:pStyle w:val="Textopargrafo"/>
              <w:ind w:firstLine="0"/>
              <w:jc w:val="center"/>
              <w:rPr>
                <w:b/>
                <w:bCs/>
              </w:rPr>
            </w:pPr>
            <w:r>
              <w:rPr>
                <w:b/>
                <w:bCs/>
              </w:rPr>
              <w:t>Ações do sistema</w:t>
            </w:r>
          </w:p>
        </w:tc>
      </w:tr>
      <w:tr w:rsidR="008A0A45" w14:paraId="2DCBC9A6" w14:textId="77777777" w:rsidTr="00527618">
        <w:trPr>
          <w:trHeight w:val="345"/>
        </w:trPr>
        <w:tc>
          <w:tcPr>
            <w:tcW w:w="4530" w:type="dxa"/>
            <w:shd w:val="clear" w:color="auto" w:fill="FFFFFF" w:themeFill="background1"/>
            <w:vAlign w:val="center"/>
          </w:tcPr>
          <w:p w14:paraId="2F36D48B" w14:textId="03AC60D9" w:rsidR="008A0A45" w:rsidRPr="000A39CC" w:rsidRDefault="008A0A45" w:rsidP="008A0A45">
            <w:pPr>
              <w:pStyle w:val="Textopargrafo"/>
              <w:numPr>
                <w:ilvl w:val="0"/>
                <w:numId w:val="13"/>
              </w:numPr>
              <w:spacing w:after="0" w:line="240" w:lineRule="auto"/>
              <w:ind w:left="366"/>
              <w:jc w:val="left"/>
            </w:pPr>
            <w:r>
              <w:t xml:space="preserve">Usuário solicita o cadastro de um novo </w:t>
            </w:r>
            <w:r w:rsidR="00332B2A">
              <w:t>d</w:t>
            </w:r>
            <w:r w:rsidR="00332B2A" w:rsidRPr="00332B2A">
              <w:t>ocumento</w:t>
            </w:r>
          </w:p>
        </w:tc>
        <w:tc>
          <w:tcPr>
            <w:tcW w:w="4531" w:type="dxa"/>
            <w:shd w:val="clear" w:color="auto" w:fill="FFFFFF" w:themeFill="background1"/>
            <w:vAlign w:val="center"/>
          </w:tcPr>
          <w:p w14:paraId="6584AC1D" w14:textId="77777777" w:rsidR="008A0A45" w:rsidRDefault="008A0A45" w:rsidP="00527618">
            <w:pPr>
              <w:pStyle w:val="Textopargrafo"/>
              <w:ind w:firstLine="0"/>
              <w:rPr>
                <w:b/>
                <w:bCs/>
              </w:rPr>
            </w:pPr>
          </w:p>
        </w:tc>
      </w:tr>
      <w:tr w:rsidR="008A0A45" w:rsidRPr="000A39CC" w14:paraId="4504AD5B" w14:textId="77777777" w:rsidTr="00527618">
        <w:trPr>
          <w:trHeight w:val="345"/>
        </w:trPr>
        <w:tc>
          <w:tcPr>
            <w:tcW w:w="4530" w:type="dxa"/>
            <w:shd w:val="clear" w:color="auto" w:fill="FFFFFF" w:themeFill="background1"/>
            <w:vAlign w:val="center"/>
          </w:tcPr>
          <w:p w14:paraId="7E03BB78" w14:textId="77777777" w:rsidR="008A0A45" w:rsidRDefault="008A0A45" w:rsidP="00527618">
            <w:pPr>
              <w:pStyle w:val="Textopargrafo"/>
              <w:ind w:firstLine="0"/>
            </w:pPr>
          </w:p>
        </w:tc>
        <w:tc>
          <w:tcPr>
            <w:tcW w:w="4531" w:type="dxa"/>
            <w:shd w:val="clear" w:color="auto" w:fill="FFFFFF" w:themeFill="background1"/>
            <w:vAlign w:val="center"/>
          </w:tcPr>
          <w:p w14:paraId="703BE673" w14:textId="77777777" w:rsidR="008A0A45" w:rsidRPr="000A39CC" w:rsidRDefault="008A0A45" w:rsidP="008A0A45">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8A0A45" w14:paraId="2D5901F0" w14:textId="77777777" w:rsidTr="00527618">
        <w:trPr>
          <w:trHeight w:val="345"/>
        </w:trPr>
        <w:tc>
          <w:tcPr>
            <w:tcW w:w="4530" w:type="dxa"/>
            <w:shd w:val="clear" w:color="auto" w:fill="FFFFFF" w:themeFill="background1"/>
            <w:vAlign w:val="center"/>
          </w:tcPr>
          <w:p w14:paraId="5F7B6555" w14:textId="3863DE22" w:rsidR="008A0A45" w:rsidRPr="0073302B" w:rsidRDefault="008A0A45" w:rsidP="008A0A45">
            <w:pPr>
              <w:pStyle w:val="Textopargrafo"/>
              <w:numPr>
                <w:ilvl w:val="0"/>
                <w:numId w:val="13"/>
              </w:numPr>
              <w:spacing w:after="0" w:line="240" w:lineRule="auto"/>
              <w:ind w:left="357" w:firstLine="0"/>
              <w:jc w:val="left"/>
            </w:pPr>
            <w:r>
              <w:t xml:space="preserve">Usuário informa dados do </w:t>
            </w:r>
            <w:r w:rsidR="00332B2A">
              <w:t>d</w:t>
            </w:r>
            <w:r w:rsidR="00332B2A" w:rsidRPr="00332B2A">
              <w:t xml:space="preserve">ocumento </w:t>
            </w:r>
            <w:r>
              <w:t>e clica no botão “Cadastrar”</w:t>
            </w:r>
          </w:p>
        </w:tc>
        <w:tc>
          <w:tcPr>
            <w:tcW w:w="4531" w:type="dxa"/>
            <w:shd w:val="clear" w:color="auto" w:fill="FFFFFF" w:themeFill="background1"/>
            <w:vAlign w:val="center"/>
          </w:tcPr>
          <w:p w14:paraId="1BEB4F97" w14:textId="77777777" w:rsidR="008A0A45" w:rsidRDefault="008A0A45" w:rsidP="00527618">
            <w:pPr>
              <w:pStyle w:val="Textopargrafo"/>
              <w:ind w:firstLine="0"/>
            </w:pPr>
          </w:p>
        </w:tc>
      </w:tr>
      <w:tr w:rsidR="008A0A45" w14:paraId="603D39A9" w14:textId="77777777" w:rsidTr="00527618">
        <w:trPr>
          <w:trHeight w:val="345"/>
        </w:trPr>
        <w:tc>
          <w:tcPr>
            <w:tcW w:w="4530" w:type="dxa"/>
            <w:shd w:val="clear" w:color="auto" w:fill="FFFFFF" w:themeFill="background1"/>
            <w:vAlign w:val="center"/>
          </w:tcPr>
          <w:p w14:paraId="4AAC22DD" w14:textId="77777777" w:rsidR="008A0A45" w:rsidRDefault="008A0A45" w:rsidP="00527618">
            <w:pPr>
              <w:pStyle w:val="Textopargrafo"/>
              <w:ind w:firstLine="0"/>
            </w:pPr>
          </w:p>
        </w:tc>
        <w:tc>
          <w:tcPr>
            <w:tcW w:w="4531" w:type="dxa"/>
            <w:shd w:val="clear" w:color="auto" w:fill="FFFFFF" w:themeFill="background1"/>
            <w:vAlign w:val="center"/>
          </w:tcPr>
          <w:p w14:paraId="48C2477C" w14:textId="77777777" w:rsidR="008A0A45" w:rsidRDefault="008A0A45" w:rsidP="008A0A45">
            <w:pPr>
              <w:pStyle w:val="Textopargrafo"/>
              <w:numPr>
                <w:ilvl w:val="0"/>
                <w:numId w:val="13"/>
              </w:numPr>
              <w:spacing w:after="0" w:line="240" w:lineRule="auto"/>
              <w:ind w:left="357" w:firstLine="0"/>
              <w:jc w:val="left"/>
            </w:pPr>
            <w:r>
              <w:t>Sistema valida os campos adicionados</w:t>
            </w:r>
          </w:p>
        </w:tc>
      </w:tr>
      <w:tr w:rsidR="008A0A45" w14:paraId="5CCCC46D" w14:textId="77777777" w:rsidTr="00527618">
        <w:trPr>
          <w:trHeight w:val="345"/>
        </w:trPr>
        <w:tc>
          <w:tcPr>
            <w:tcW w:w="4530" w:type="dxa"/>
            <w:shd w:val="clear" w:color="auto" w:fill="FFFFFF" w:themeFill="background1"/>
            <w:vAlign w:val="center"/>
          </w:tcPr>
          <w:p w14:paraId="27D9EB87" w14:textId="77777777" w:rsidR="008A0A45" w:rsidRDefault="008A0A45" w:rsidP="00527618">
            <w:pPr>
              <w:pStyle w:val="Textopargrafo"/>
              <w:ind w:firstLine="0"/>
            </w:pPr>
          </w:p>
        </w:tc>
        <w:tc>
          <w:tcPr>
            <w:tcW w:w="4531" w:type="dxa"/>
            <w:shd w:val="clear" w:color="auto" w:fill="FFFFFF" w:themeFill="background1"/>
            <w:vAlign w:val="center"/>
          </w:tcPr>
          <w:p w14:paraId="6E2D596E" w14:textId="14B1A92B" w:rsidR="008A0A45" w:rsidRDefault="008A0A45" w:rsidP="008A0A45">
            <w:pPr>
              <w:pStyle w:val="Textopargrafo"/>
              <w:numPr>
                <w:ilvl w:val="0"/>
                <w:numId w:val="13"/>
              </w:numPr>
              <w:spacing w:after="0" w:line="240" w:lineRule="auto"/>
              <w:ind w:left="357" w:firstLine="0"/>
              <w:jc w:val="left"/>
            </w:pPr>
            <w:r>
              <w:t>Sistema retorna mensagem “</w:t>
            </w:r>
            <w:r w:rsidR="00332B2A" w:rsidRPr="00332B2A">
              <w:t>Documento</w:t>
            </w:r>
            <w:r>
              <w:t xml:space="preserve"> cadastrado com sucesso”</w:t>
            </w:r>
          </w:p>
        </w:tc>
      </w:tr>
      <w:tr w:rsidR="008A0A45" w14:paraId="0EA75750" w14:textId="77777777" w:rsidTr="00527618">
        <w:trPr>
          <w:trHeight w:val="340"/>
        </w:trPr>
        <w:tc>
          <w:tcPr>
            <w:tcW w:w="9061" w:type="dxa"/>
            <w:gridSpan w:val="2"/>
            <w:shd w:val="clear" w:color="auto" w:fill="DDD9C3" w:themeFill="background2" w:themeFillShade="E6"/>
            <w:vAlign w:val="center"/>
          </w:tcPr>
          <w:p w14:paraId="36985FFE" w14:textId="77777777" w:rsidR="008A0A45" w:rsidRDefault="008A0A45" w:rsidP="00527618">
            <w:pPr>
              <w:pStyle w:val="Textopargrafo"/>
              <w:ind w:firstLine="0"/>
              <w:jc w:val="center"/>
              <w:rPr>
                <w:b/>
                <w:bCs/>
              </w:rPr>
            </w:pPr>
            <w:r>
              <w:rPr>
                <w:b/>
                <w:bCs/>
              </w:rPr>
              <w:t>Fluxo alternativo</w:t>
            </w:r>
          </w:p>
        </w:tc>
      </w:tr>
      <w:tr w:rsidR="008A0A45" w:rsidRPr="0073302B" w14:paraId="77D8DA29" w14:textId="77777777" w:rsidTr="00527618">
        <w:trPr>
          <w:trHeight w:val="345"/>
        </w:trPr>
        <w:tc>
          <w:tcPr>
            <w:tcW w:w="4530" w:type="dxa"/>
            <w:shd w:val="clear" w:color="auto" w:fill="FFFFFF" w:themeFill="background1"/>
            <w:vAlign w:val="center"/>
          </w:tcPr>
          <w:p w14:paraId="44CD48D7" w14:textId="77777777" w:rsidR="008A0A45" w:rsidRPr="0073302B" w:rsidRDefault="008A0A45" w:rsidP="00527618">
            <w:pPr>
              <w:pStyle w:val="Textopargrafo"/>
              <w:ind w:firstLine="0"/>
            </w:pPr>
          </w:p>
        </w:tc>
        <w:tc>
          <w:tcPr>
            <w:tcW w:w="4531" w:type="dxa"/>
            <w:shd w:val="clear" w:color="auto" w:fill="FFFFFF" w:themeFill="background1"/>
            <w:vAlign w:val="center"/>
          </w:tcPr>
          <w:p w14:paraId="12704377" w14:textId="77777777" w:rsidR="008A0A45" w:rsidRPr="0073302B" w:rsidRDefault="008A0A45" w:rsidP="008A0A45">
            <w:pPr>
              <w:pStyle w:val="Textopargrafo"/>
              <w:numPr>
                <w:ilvl w:val="0"/>
                <w:numId w:val="14"/>
              </w:numPr>
              <w:spacing w:after="0" w:line="240" w:lineRule="auto"/>
              <w:jc w:val="left"/>
            </w:pPr>
            <w:r>
              <w:t>Sistema valida campos e dados</w:t>
            </w:r>
          </w:p>
        </w:tc>
      </w:tr>
      <w:tr w:rsidR="008A0A45" w14:paraId="064ED322" w14:textId="77777777" w:rsidTr="00527618">
        <w:trPr>
          <w:trHeight w:val="345"/>
        </w:trPr>
        <w:tc>
          <w:tcPr>
            <w:tcW w:w="4530" w:type="dxa"/>
            <w:shd w:val="clear" w:color="auto" w:fill="FFFFFF" w:themeFill="background1"/>
            <w:vAlign w:val="center"/>
          </w:tcPr>
          <w:p w14:paraId="55363DFF" w14:textId="77777777" w:rsidR="008A0A45" w:rsidRPr="0073302B" w:rsidRDefault="008A0A45" w:rsidP="00527618">
            <w:pPr>
              <w:pStyle w:val="Textopargrafo"/>
              <w:ind w:firstLine="0"/>
            </w:pPr>
          </w:p>
        </w:tc>
        <w:tc>
          <w:tcPr>
            <w:tcW w:w="4531" w:type="dxa"/>
            <w:shd w:val="clear" w:color="auto" w:fill="FFFFFF" w:themeFill="background1"/>
            <w:vAlign w:val="center"/>
          </w:tcPr>
          <w:p w14:paraId="1CF53715" w14:textId="77777777" w:rsidR="008A0A45" w:rsidRDefault="008A0A45" w:rsidP="008A0A45">
            <w:pPr>
              <w:pStyle w:val="Textopargrafo"/>
              <w:numPr>
                <w:ilvl w:val="2"/>
                <w:numId w:val="14"/>
              </w:numPr>
              <w:tabs>
                <w:tab w:val="left" w:pos="798"/>
              </w:tabs>
              <w:spacing w:after="0" w:line="240" w:lineRule="auto"/>
              <w:jc w:val="left"/>
            </w:pPr>
            <w:r>
              <w:t>Sistema identifica dados diferente do esperado ou em branco</w:t>
            </w:r>
          </w:p>
        </w:tc>
      </w:tr>
      <w:tr w:rsidR="008A0A45" w14:paraId="76CD657D" w14:textId="77777777" w:rsidTr="00527618">
        <w:trPr>
          <w:trHeight w:val="345"/>
        </w:trPr>
        <w:tc>
          <w:tcPr>
            <w:tcW w:w="4530" w:type="dxa"/>
            <w:shd w:val="clear" w:color="auto" w:fill="FFFFFF" w:themeFill="background1"/>
            <w:vAlign w:val="center"/>
          </w:tcPr>
          <w:p w14:paraId="1906832A" w14:textId="77777777" w:rsidR="008A0A45" w:rsidRPr="0073302B" w:rsidRDefault="008A0A45" w:rsidP="00527618">
            <w:pPr>
              <w:pStyle w:val="Textopargrafo"/>
              <w:ind w:firstLine="0"/>
            </w:pPr>
          </w:p>
        </w:tc>
        <w:tc>
          <w:tcPr>
            <w:tcW w:w="4531" w:type="dxa"/>
            <w:shd w:val="clear" w:color="auto" w:fill="FFFFFF" w:themeFill="background1"/>
            <w:vAlign w:val="center"/>
          </w:tcPr>
          <w:p w14:paraId="29E2A47F" w14:textId="77777777" w:rsidR="008A0A45" w:rsidRDefault="008A0A45" w:rsidP="008A0A45">
            <w:pPr>
              <w:pStyle w:val="Textopargrafo"/>
              <w:numPr>
                <w:ilvl w:val="2"/>
                <w:numId w:val="14"/>
              </w:numPr>
              <w:tabs>
                <w:tab w:val="left" w:pos="940"/>
              </w:tabs>
              <w:spacing w:after="0" w:line="240" w:lineRule="auto"/>
              <w:jc w:val="left"/>
            </w:pPr>
            <w:r>
              <w:t>Sistema envia mensagem “Dados inválidos”</w:t>
            </w:r>
          </w:p>
        </w:tc>
      </w:tr>
      <w:tr w:rsidR="008A0A45" w14:paraId="4BDAAC9E" w14:textId="77777777" w:rsidTr="00527618">
        <w:trPr>
          <w:trHeight w:val="345"/>
        </w:trPr>
        <w:tc>
          <w:tcPr>
            <w:tcW w:w="4530" w:type="dxa"/>
            <w:shd w:val="clear" w:color="auto" w:fill="FFFFFF" w:themeFill="background1"/>
            <w:vAlign w:val="center"/>
          </w:tcPr>
          <w:p w14:paraId="40BB65F2" w14:textId="77777777" w:rsidR="008A0A45" w:rsidRPr="0073302B" w:rsidRDefault="008A0A45" w:rsidP="00527618">
            <w:pPr>
              <w:pStyle w:val="Textopargrafo"/>
              <w:ind w:firstLine="0"/>
            </w:pPr>
          </w:p>
        </w:tc>
        <w:tc>
          <w:tcPr>
            <w:tcW w:w="4531" w:type="dxa"/>
            <w:shd w:val="clear" w:color="auto" w:fill="FFFFFF" w:themeFill="background1"/>
            <w:vAlign w:val="center"/>
          </w:tcPr>
          <w:p w14:paraId="7042C05D" w14:textId="77777777" w:rsidR="008A0A45" w:rsidRDefault="008A0A45" w:rsidP="008A0A45">
            <w:pPr>
              <w:pStyle w:val="Textopargrafo"/>
              <w:numPr>
                <w:ilvl w:val="2"/>
                <w:numId w:val="14"/>
              </w:numPr>
              <w:tabs>
                <w:tab w:val="left" w:pos="940"/>
              </w:tabs>
              <w:spacing w:after="0" w:line="240" w:lineRule="auto"/>
              <w:ind w:left="373" w:firstLine="0"/>
              <w:jc w:val="left"/>
            </w:pPr>
            <w:r>
              <w:t>Sistema retorna ao fluxo normal pelo item 7</w:t>
            </w:r>
          </w:p>
        </w:tc>
      </w:tr>
    </w:tbl>
    <w:p w14:paraId="1F1CF48E" w14:textId="0214B35B" w:rsidR="008A0A45" w:rsidRPr="00A7751D" w:rsidRDefault="008A0A45" w:rsidP="008A0A45">
      <w:pPr>
        <w:ind w:firstLine="0"/>
        <w:rPr>
          <w:sz w:val="20"/>
        </w:rPr>
      </w:pPr>
      <w:r w:rsidRPr="00A7751D">
        <w:rPr>
          <w:sz w:val="20"/>
        </w:rPr>
        <w:t>Fonte: Elaborado pelos autores</w:t>
      </w:r>
    </w:p>
    <w:p w14:paraId="23CA766C" w14:textId="60E825EC" w:rsidR="00984025" w:rsidRDefault="00984025" w:rsidP="00A77264">
      <w:pPr>
        <w:ind w:firstLine="0"/>
      </w:pPr>
    </w:p>
    <w:p w14:paraId="4503B683" w14:textId="77777777" w:rsidR="00984025" w:rsidRDefault="00984025" w:rsidP="00A77264">
      <w:pPr>
        <w:ind w:firstLine="0"/>
      </w:pPr>
    </w:p>
    <w:p w14:paraId="7F50EB0E" w14:textId="456B053F" w:rsidR="00BB3F9A" w:rsidRDefault="00BB3F9A" w:rsidP="00BB3F9A">
      <w:pPr>
        <w:pStyle w:val="Ttulo2"/>
        <w:numPr>
          <w:ilvl w:val="0"/>
          <w:numId w:val="0"/>
        </w:numPr>
        <w:rPr>
          <w:szCs w:val="24"/>
        </w:rPr>
      </w:pPr>
      <w:bookmarkStart w:id="50" w:name="_Toc144810003"/>
      <w:r>
        <w:rPr>
          <w:szCs w:val="24"/>
        </w:rPr>
        <w:lastRenderedPageBreak/>
        <w:t>3.</w:t>
      </w:r>
      <w:r w:rsidR="00D0309D">
        <w:rPr>
          <w:szCs w:val="24"/>
        </w:rPr>
        <w:t>7</w:t>
      </w:r>
      <w:r w:rsidRPr="000959C0">
        <w:rPr>
          <w:szCs w:val="24"/>
        </w:rPr>
        <w:t xml:space="preserve">. Diagrama de </w:t>
      </w:r>
      <w:r w:rsidR="00AD24F8">
        <w:rPr>
          <w:szCs w:val="24"/>
        </w:rPr>
        <w:t>Sequência</w:t>
      </w:r>
      <w:bookmarkEnd w:id="50"/>
    </w:p>
    <w:p w14:paraId="30F22D18" w14:textId="5220F9D4" w:rsidR="00BB3F9A" w:rsidRDefault="002C2AAE" w:rsidP="002C2AAE">
      <w:r w:rsidRPr="002C2AAE">
        <w:t>O diagrama de sequência adota um modelo que ilustra como o usuário interage ao executar ações n</w:t>
      </w:r>
      <w:r w:rsidR="00B43578">
        <w:t>o software</w:t>
      </w:r>
      <w:r w:rsidRPr="002C2AAE">
        <w:t xml:space="preserve">, levando em conta a ordem temporal dessas ações durante o processo. Seu objetivo é identificar o evento inicial do processo, o ator responsável por esse evento e o fluxo de desenvolvimento desse processo. Em resumo, oferece uma representação visual destacando a interação entre os elementos da aplicação, facilitando a compreensão da sequência temporal e das responsabilidades associadas a cada ação realizada (Guedes, 2018). </w:t>
      </w:r>
    </w:p>
    <w:p w14:paraId="26197A18" w14:textId="6E2B079A" w:rsidR="00E86DCC" w:rsidRDefault="00E86DCC" w:rsidP="00593336">
      <w:r w:rsidRPr="00E86DCC">
        <w:t>Nas subseções seguintes, serão apresentados os diagramas de sequência para algumas ações dentro do sistema</w:t>
      </w:r>
    </w:p>
    <w:p w14:paraId="03CF8C7F" w14:textId="3935D8A3" w:rsidR="00C43DB7" w:rsidRDefault="00C43DB7" w:rsidP="00593336"/>
    <w:p w14:paraId="6F9AD6D4" w14:textId="7E93F025" w:rsidR="00E5048E" w:rsidRDefault="00C43DB7" w:rsidP="00C43DB7">
      <w:pPr>
        <w:pStyle w:val="Ttulo3"/>
        <w:numPr>
          <w:ilvl w:val="0"/>
          <w:numId w:val="0"/>
        </w:numPr>
      </w:pPr>
      <w:r>
        <w:t>3.</w:t>
      </w:r>
      <w:r w:rsidR="00D0309D">
        <w:t>7</w:t>
      </w:r>
      <w:r>
        <w:t xml:space="preserve">.1 </w:t>
      </w:r>
      <w:r>
        <w:t>Diagrama de Sequência para Cadastro de TipoEstagio</w:t>
      </w:r>
    </w:p>
    <w:p w14:paraId="7EE11D41" w14:textId="77777777" w:rsidR="00E57D17" w:rsidRPr="00A71844" w:rsidRDefault="00E57D17" w:rsidP="00C43DB7">
      <w:pPr>
        <w:pStyle w:val="PargrafodaLista"/>
        <w:keepNext/>
        <w:ind w:left="0" w:firstLine="0"/>
        <w:outlineLvl w:val="1"/>
        <w:rPr>
          <w:smallCaps/>
          <w:vanish/>
        </w:rPr>
      </w:pPr>
      <w:bookmarkStart w:id="51"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2"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bookmarkEnd w:id="51"/>
    <w:bookmarkEnd w:id="52"/>
    <w:p w14:paraId="2835BEB6" w14:textId="5D038D71" w:rsidR="00E57D17" w:rsidRDefault="00C43DB7" w:rsidP="00C43DB7">
      <w:pPr>
        <w:pStyle w:val="Ttulo3"/>
        <w:numPr>
          <w:ilvl w:val="0"/>
          <w:numId w:val="0"/>
        </w:numPr>
      </w:pPr>
      <w:r>
        <w:lastRenderedPageBreak/>
        <w:t>3.</w:t>
      </w:r>
      <w:r w:rsidR="00D0309D">
        <w:t>7</w:t>
      </w:r>
      <w:r>
        <w:t xml:space="preserve">.2 </w:t>
      </w:r>
      <w:r w:rsidR="00E57D17">
        <w:t>Diagrama de Sequência para Exclusão de TipoEstagio</w:t>
      </w:r>
    </w:p>
    <w:p w14:paraId="42A3E463" w14:textId="77777777" w:rsidR="00C43DB7" w:rsidRPr="00C43DB7" w:rsidRDefault="00C43DB7" w:rsidP="00C43DB7"/>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3C39E67D" w:rsidR="00E57D17" w:rsidRDefault="003870D6" w:rsidP="003870D6">
      <w:pPr>
        <w:pStyle w:val="Ttulo3"/>
        <w:numPr>
          <w:ilvl w:val="0"/>
          <w:numId w:val="0"/>
        </w:numPr>
      </w:pPr>
      <w:r>
        <w:lastRenderedPageBreak/>
        <w:t>3.</w:t>
      </w:r>
      <w:r w:rsidR="00D0309D">
        <w:t>7</w:t>
      </w:r>
      <w:r>
        <w:t xml:space="preserve">.3 </w:t>
      </w:r>
      <w:r>
        <w:tab/>
      </w:r>
      <w:r w:rsidR="00E57D17">
        <w:t>Diagrama de Sequência para Listagem de TipoEstagio</w:t>
      </w:r>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fldChar w:fldCharType="begin"/>
      </w:r>
      <w:r>
        <w:instrText xml:space="preserve"> SEQ Figura \* ARABIC </w:instrText>
      </w:r>
      <w:r>
        <w:fldChar w:fldCharType="separate"/>
      </w:r>
      <w:r>
        <w:rPr>
          <w:noProof/>
        </w:rPr>
        <w:t>11</w:t>
      </w:r>
      <w: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3AF7DD09" w:rsidR="00E57D17" w:rsidRDefault="00E57D17" w:rsidP="00D0309D">
      <w:pPr>
        <w:pStyle w:val="Ttulo3"/>
        <w:numPr>
          <w:ilvl w:val="2"/>
          <w:numId w:val="26"/>
        </w:numPr>
      </w:pPr>
      <w:r>
        <w:lastRenderedPageBreak/>
        <w:t>Diagrama de Sequência para Alterar de TipoEstagio</w:t>
      </w:r>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pPr>
      <w:r w:rsidRPr="008755E4">
        <w:rPr>
          <w:color w:val="000000" w:themeColor="text1"/>
          <w:sz w:val="20"/>
          <w:szCs w:val="22"/>
        </w:rPr>
        <w:t>Fonte: Elaborado pelos autores.</w:t>
      </w:r>
    </w:p>
    <w:p w14:paraId="66CF192F" w14:textId="72C7556E" w:rsidR="007944D7" w:rsidRPr="002B3561" w:rsidRDefault="0082521E" w:rsidP="005F772A">
      <w:pPr>
        <w:pStyle w:val="Ttulo1"/>
        <w:ind w:left="426"/>
      </w:pPr>
      <w:bookmarkStart w:id="53" w:name="_Toc144810006"/>
      <w:r w:rsidRPr="002B3561">
        <w:lastRenderedPageBreak/>
        <w:t>DEFINIÇÃO DA INTERFACE COM O USUÁRIO</w:t>
      </w:r>
      <w:bookmarkEnd w:id="53"/>
    </w:p>
    <w:p w14:paraId="69B92985" w14:textId="4CFC4E09" w:rsidR="007944D7" w:rsidRPr="002B3561" w:rsidRDefault="00B6588B" w:rsidP="00C7545B">
      <w:pPr>
        <w:pStyle w:val="Ttulo2"/>
        <w:numPr>
          <w:ilvl w:val="1"/>
          <w:numId w:val="9"/>
        </w:numPr>
        <w:tabs>
          <w:tab w:val="clear" w:pos="3273"/>
          <w:tab w:val="num" w:pos="851"/>
        </w:tabs>
        <w:ind w:left="426"/>
      </w:pPr>
      <w:bookmarkStart w:id="54" w:name="_Toc144810007"/>
      <w:r w:rsidRPr="002B3561">
        <w:t>Descrição de cenário</w:t>
      </w:r>
      <w:bookmarkEnd w:id="54"/>
    </w:p>
    <w:p w14:paraId="6604768E" w14:textId="6A2DD692" w:rsidR="00B6588B" w:rsidRDefault="00D61104" w:rsidP="00D61104">
      <w:pPr>
        <w:pStyle w:val="NormalWeb"/>
        <w:spacing w:line="360" w:lineRule="auto"/>
      </w:pPr>
      <w:r w:rsidRPr="0032180B">
        <w:t xml:space="preserve">Conforme </w:t>
      </w:r>
      <w:r>
        <w:t xml:space="preserve">escrito no livro </w:t>
      </w:r>
      <w:r w:rsidRPr="0032180B">
        <w:t xml:space="preserve">"O Guia para Projetar UX" de Russ Unger e Carolyn Chandler, </w:t>
      </w:r>
      <w:r>
        <w:t>os</w:t>
      </w:r>
      <w:r w:rsidRPr="00D61104">
        <w:t xml:space="preserve"> cenários representam narrativas detalhadas que ilustram as interações entre um usuário e um sistema. Estas histórias oferecem uma compreensão abrangente ao contextualizar a persona, seus objetivos, as ações específicas em busca desses objetivos, os desafios enfrentados e os desfechos das interações. Os cenários de persona são ferramentas fundamentais no direcionamento do design de experiência do usuário, permitindo uma avaliação minuciosa da eficácia do sistema em diferentes circunstâncias.</w:t>
      </w:r>
    </w:p>
    <w:p w14:paraId="103AE312" w14:textId="3572D58E" w:rsidR="006905F7" w:rsidRDefault="006905F7" w:rsidP="006905F7">
      <w:pPr>
        <w:pStyle w:val="Legenda"/>
        <w:keepNext/>
        <w:jc w:val="left"/>
      </w:pPr>
      <w:r>
        <w:t xml:space="preserve">Figura </w:t>
      </w:r>
      <w:r w:rsidR="00D0309D">
        <w:t>13</w:t>
      </w:r>
      <w:r>
        <w:rPr>
          <w:noProof/>
        </w:rPr>
        <w:t xml:space="preserve"> </w:t>
      </w:r>
      <w:r w:rsidRPr="00AD3C53">
        <w:rPr>
          <w:b w:val="0"/>
          <w:noProof/>
        </w:rPr>
        <w:t xml:space="preserve">– </w:t>
      </w:r>
      <w:r>
        <w:rPr>
          <w:b w:val="0"/>
          <w:noProof/>
        </w:rPr>
        <w:t>Imagem do primeiro cenário</w:t>
      </w:r>
    </w:p>
    <w:p w14:paraId="73E8A8C7" w14:textId="7223B0BE" w:rsidR="006905F7" w:rsidRDefault="00D61104" w:rsidP="006905F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1DAF1BEE" w14:textId="61CF4810" w:rsidR="006905F7" w:rsidRDefault="006905F7" w:rsidP="006905F7">
      <w:pPr>
        <w:ind w:firstLine="0"/>
        <w:rPr>
          <w:sz w:val="20"/>
        </w:rPr>
      </w:pPr>
      <w:r>
        <w:rPr>
          <w:sz w:val="20"/>
        </w:rPr>
        <w:t xml:space="preserve">Fonte: Elaborado pelos autores. </w:t>
      </w: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clear" w:pos="3273"/>
          <w:tab w:val="num" w:pos="851"/>
        </w:tabs>
        <w:ind w:left="426"/>
      </w:pPr>
      <w:bookmarkStart w:id="55" w:name="_Toc144810008"/>
      <w:r w:rsidRPr="002B3561">
        <w:lastRenderedPageBreak/>
        <w:t>Descrição de personas</w:t>
      </w:r>
      <w:bookmarkEnd w:id="55"/>
    </w:p>
    <w:p w14:paraId="3053673B" w14:textId="4185A1D4" w:rsidR="003516EA" w:rsidRDefault="009762E4" w:rsidP="002B13E8">
      <w:pPr>
        <w:rPr>
          <w:color w:val="FF0000"/>
        </w:rPr>
      </w:pPr>
      <w:r>
        <w:rPr>
          <w:color w:val="FF0000"/>
        </w:rPr>
        <w:t xml:space="preserve">     </w:t>
      </w:r>
      <w:r w:rsidR="003516EA" w:rsidRPr="009018B7">
        <w:rPr>
          <w:szCs w:val="24"/>
        </w:rPr>
        <w:t xml:space="preserve">De acordo com "O Guia para Projetar UX" de Russ Unger e Carolyn Chandler, </w:t>
      </w:r>
      <w:r w:rsidR="003516EA" w:rsidRPr="003516EA">
        <w:t>personas constituem representações fictícias de usuários envolvidos na interação com um sistema específico. Seu desenvolvimento é direcionado à compreensão aprofundada das necessidades, comportamentos e motivações desses usuários. A criação de personas visa proporcionar aos designers e desenvolvedores uma visão mais humanizada e centrada no usuário, possibilitando a concepção de soluções que correspondam de maneira eficaz às expectativas e requisitos dos usuários finais.</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xml:space="preserve">– </w:t>
      </w:r>
      <w:r w:rsidR="006905F7">
        <w:rPr>
          <w:b w:val="0"/>
          <w:noProof/>
        </w:rPr>
        <w:t>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xml:space="preserve">– </w:t>
      </w:r>
      <w:r w:rsidR="006905F7">
        <w:rPr>
          <w:b w:val="0"/>
          <w:noProof/>
        </w:rPr>
        <w:t>Imagem da segunda persona</w:t>
      </w:r>
    </w:p>
    <w:p w14:paraId="0AD02216" w14:textId="52F431C9" w:rsidR="006905F7" w:rsidRDefault="006905F7" w:rsidP="006905F7">
      <w:pPr>
        <w:ind w:firstLine="0"/>
        <w:rPr>
          <w:sz w:val="20"/>
        </w:rPr>
      </w:pPr>
      <w:r>
        <w:rPr>
          <w:sz w:val="20"/>
        </w:rPr>
        <w:t xml:space="preserve">Fonte: Elaborado pelos autores. </w:t>
      </w:r>
    </w:p>
    <w:p w14:paraId="2E9C8B7B" w14:textId="77A28516" w:rsidR="003516EA" w:rsidRPr="006905F7" w:rsidRDefault="003516EA" w:rsidP="006905F7">
      <w:pPr>
        <w:ind w:firstLine="0"/>
        <w:rPr>
          <w:color w:val="FF0000"/>
        </w:rPr>
      </w:pPr>
    </w:p>
    <w:p w14:paraId="04F54099" w14:textId="4FBBD6B8" w:rsidR="00B6588B" w:rsidRDefault="00B6588B" w:rsidP="00B6588B">
      <w:pPr>
        <w:rPr>
          <w:color w:val="FF0000"/>
        </w:rPr>
      </w:pPr>
    </w:p>
    <w:p w14:paraId="4C156D76" w14:textId="77777777" w:rsidR="000E2981" w:rsidRDefault="000E2981" w:rsidP="000E2981"/>
    <w:p w14:paraId="4AEA6FC7" w14:textId="77777777" w:rsidR="00593336" w:rsidRPr="000E2981" w:rsidRDefault="00593336" w:rsidP="000E2981"/>
    <w:p w14:paraId="74291FF7" w14:textId="56FB0D42" w:rsidR="00B6588B" w:rsidRPr="002B3561" w:rsidRDefault="0053241A" w:rsidP="00C7545B">
      <w:pPr>
        <w:pStyle w:val="Ttulo2"/>
        <w:numPr>
          <w:ilvl w:val="1"/>
          <w:numId w:val="9"/>
        </w:numPr>
        <w:tabs>
          <w:tab w:val="clear" w:pos="3273"/>
          <w:tab w:val="num" w:pos="851"/>
        </w:tabs>
        <w:ind w:left="426"/>
      </w:pPr>
      <w:bookmarkStart w:id="56" w:name="_Toc144810010"/>
      <w:r w:rsidRPr="002B3561">
        <w:t>Protótipos</w:t>
      </w:r>
      <w:r w:rsidR="00866F91" w:rsidRPr="002B3561">
        <w:t xml:space="preserve"> de tela</w:t>
      </w:r>
      <w:bookmarkEnd w:id="56"/>
      <w:r w:rsidR="00866F91" w:rsidRPr="002B3561">
        <w:t xml:space="preserve"> </w:t>
      </w:r>
    </w:p>
    <w:p w14:paraId="58A99892" w14:textId="77777777" w:rsidR="00E23F38" w:rsidRDefault="00E23F38" w:rsidP="00E23F38">
      <w:pPr>
        <w:pStyle w:val="PargrafodaLista"/>
        <w:ind w:left="360" w:firstLine="0"/>
        <w:rPr>
          <w:color w:val="FF0000"/>
        </w:rPr>
      </w:pPr>
    </w:p>
    <w:p w14:paraId="5636B1A6" w14:textId="640BBB95" w:rsidR="000F1555" w:rsidRPr="007B6D5F" w:rsidRDefault="000F1555" w:rsidP="000F1555">
      <w:pPr>
        <w:pStyle w:val="PargrafodaLista"/>
        <w:ind w:left="0" w:firstLine="709"/>
      </w:pPr>
      <w:r w:rsidRPr="007B6D5F">
        <w:t xml:space="preserve">Como afirma Don Norman, autor de "The Design of </w:t>
      </w:r>
      <w:proofErr w:type="spellStart"/>
      <w:r w:rsidRPr="007B6D5F">
        <w:t>Everyday</w:t>
      </w:r>
      <w:proofErr w:type="spellEnd"/>
      <w:r w:rsidRPr="007B6D5F">
        <w:t xml:space="preserve">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202568EB" w14:textId="77777777" w:rsidR="000F1555" w:rsidRDefault="000F1555" w:rsidP="000F1555">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22A8777" w14:textId="77777777" w:rsidR="00EE5781" w:rsidRDefault="00EE5781" w:rsidP="00EE5781">
      <w:pPr>
        <w:pStyle w:val="Legenda"/>
        <w:keepNext/>
        <w:jc w:val="both"/>
        <w:rPr>
          <w:noProof/>
        </w:rPr>
      </w:pPr>
    </w:p>
    <w:p w14:paraId="487529B0" w14:textId="0D5F92B6" w:rsidR="00E078C5" w:rsidRDefault="00E078C5" w:rsidP="006905F7">
      <w:pPr>
        <w:pStyle w:val="Legenda"/>
        <w:keepNext/>
        <w:jc w:val="left"/>
        <w:rPr>
          <w:noProof/>
        </w:rPr>
      </w:pPr>
      <w:r w:rsidRPr="00E078C5">
        <w:rPr>
          <w:noProof/>
        </w:rPr>
        <w:drawing>
          <wp:anchor distT="0" distB="0" distL="114300" distR="114300" simplePos="0" relativeHeight="251658240" behindDoc="1" locked="0" layoutInCell="1" allowOverlap="1" wp14:anchorId="643765AA" wp14:editId="568E434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rsidR="006905F7">
        <w:t xml:space="preserve">Figura </w:t>
      </w:r>
      <w:r w:rsidR="00D0309D">
        <w:t>17</w:t>
      </w:r>
      <w:r w:rsidR="006905F7">
        <w:rPr>
          <w:noProof/>
        </w:rPr>
        <w:t xml:space="preserve"> </w:t>
      </w:r>
      <w:r w:rsidR="006905F7">
        <w:rPr>
          <w:b w:val="0"/>
          <w:noProof/>
        </w:rPr>
        <w:t xml:space="preserve">– </w:t>
      </w:r>
      <w:r w:rsidR="006905F7">
        <w:rPr>
          <w:b w:val="0"/>
          <w:noProof/>
        </w:rPr>
        <w:t>Imagem  do prototipo da tela de cadastro do Administrador</w:t>
      </w:r>
    </w:p>
    <w:p w14:paraId="19B7A3B3" w14:textId="6150295D" w:rsidR="006905F7" w:rsidRDefault="006905F7" w:rsidP="006905F7">
      <w:pPr>
        <w:ind w:firstLine="0"/>
        <w:rPr>
          <w:sz w:val="20"/>
        </w:rPr>
      </w:pPr>
      <w:r>
        <w:rPr>
          <w:sz w:val="20"/>
        </w:rPr>
        <w:t xml:space="preserve">Fonte: Elaborado pelos autores. </w:t>
      </w:r>
    </w:p>
    <w:p w14:paraId="74D44E00" w14:textId="54096134" w:rsidR="00EE5781" w:rsidRDefault="00EE5781" w:rsidP="00EE5781">
      <w:pPr>
        <w:ind w:firstLine="0"/>
      </w:pPr>
    </w:p>
    <w:p w14:paraId="06E2E6E7" w14:textId="49C0EBAF" w:rsidR="00EE5781" w:rsidRDefault="00EE5781" w:rsidP="00EE5781">
      <w:pPr>
        <w:ind w:firstLine="0"/>
      </w:pPr>
    </w:p>
    <w:p w14:paraId="6DA85A3E" w14:textId="35064E6D" w:rsidR="00EE5781" w:rsidRDefault="00EE5781" w:rsidP="006C605C">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w:t>
      </w:r>
      <w:r w:rsidR="006C605C">
        <w:t>cadastro</w:t>
      </w:r>
      <w:r>
        <w:t xml:space="preserve"> visual do administrador do sistema</w:t>
      </w:r>
      <w:r w:rsidRPr="00CE5A03">
        <w:t xml:space="preserve">. O layout </w:t>
      </w:r>
      <w:r w:rsidR="006C605C">
        <w:t>podemos ver os campos essenciais para realizar o cadastro, dentre eles,</w:t>
      </w:r>
      <w:r w:rsidRPr="00CE5A03">
        <w:t xml:space="preserve"> </w:t>
      </w:r>
      <w:r w:rsidR="006C605C">
        <w:t>o E-mail, senha a confirmação de senha e o CPF do administrador, além dos campos de aceitar os termos de uso. O botão “Já tenho cadastro” é a opção caso o cadastro já tenha sido feito.</w:t>
      </w:r>
    </w:p>
    <w:p w14:paraId="091E6228" w14:textId="2847E85E" w:rsidR="00EE5781" w:rsidRDefault="00EE5781" w:rsidP="00EE5781">
      <w:pPr>
        <w:ind w:firstLine="0"/>
      </w:pPr>
    </w:p>
    <w:p w14:paraId="69AA203C" w14:textId="77777777" w:rsidR="006C605C" w:rsidRDefault="006C605C" w:rsidP="00EE5781">
      <w:pPr>
        <w:ind w:firstLine="0"/>
      </w:pPr>
    </w:p>
    <w:p w14:paraId="09B33A83" w14:textId="4BB5A26A" w:rsidR="00E078C5" w:rsidRPr="006C605C" w:rsidRDefault="006C605C" w:rsidP="006C605C">
      <w:pPr>
        <w:pStyle w:val="Legenda"/>
        <w:spacing w:line="240" w:lineRule="auto"/>
        <w:jc w:val="both"/>
        <w:rPr>
          <w:noProof/>
          <w:sz w:val="22"/>
          <w:szCs w:val="18"/>
        </w:rPr>
      </w:pPr>
      <w:r>
        <w:rPr>
          <w:sz w:val="22"/>
          <w:szCs w:val="18"/>
        </w:rPr>
        <w:t xml:space="preserve">Figura </w:t>
      </w:r>
      <w:r w:rsidR="00D0309D">
        <w:t>18</w:t>
      </w:r>
      <w:r>
        <w:rPr>
          <w:sz w:val="22"/>
          <w:szCs w:val="18"/>
        </w:rPr>
        <w:t xml:space="preserve"> - </w:t>
      </w:r>
      <w:r>
        <w:rPr>
          <w:b w:val="0"/>
          <w:bCs w:val="0"/>
          <w:noProof/>
          <w:sz w:val="22"/>
          <w:szCs w:val="18"/>
        </w:rPr>
        <w:t>Imagem do Prototipo da Tela de Login do Administrador</w:t>
      </w:r>
    </w:p>
    <w:p w14:paraId="643DADF9" w14:textId="0751320B" w:rsidR="006C605C" w:rsidRDefault="00E078C5" w:rsidP="006C605C">
      <w:pPr>
        <w:ind w:firstLine="0"/>
      </w:pPr>
      <w:r w:rsidRPr="00E078C5">
        <w:rPr>
          <w:noProof/>
        </w:rPr>
        <w:drawing>
          <wp:anchor distT="0" distB="0" distL="114300" distR="114300" simplePos="0" relativeHeight="251659264" behindDoc="1" locked="0" layoutInCell="1" allowOverlap="1" wp14:anchorId="262E23C9" wp14:editId="558B78D6">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6C605C">
        <w:t>Fonte: Elaborado pelos autores</w:t>
      </w:r>
    </w:p>
    <w:p w14:paraId="50F98FD6" w14:textId="110FD54B" w:rsidR="006C605C" w:rsidRDefault="006C605C" w:rsidP="006C605C">
      <w:pPr>
        <w:ind w:firstLine="0"/>
      </w:pPr>
    </w:p>
    <w:p w14:paraId="3046A499" w14:textId="3C8663A7" w:rsidR="006C605C" w:rsidRDefault="006C605C" w:rsidP="006C605C">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8C1D9E7" w14:textId="3ACDFE5F" w:rsidR="00E078C5" w:rsidRDefault="00E078C5" w:rsidP="00E23F38">
      <w:pPr>
        <w:rPr>
          <w:color w:val="FF0000"/>
        </w:rPr>
      </w:pPr>
    </w:p>
    <w:p w14:paraId="32E7999E" w14:textId="6AE5F426" w:rsidR="005231DE" w:rsidRDefault="005231DE" w:rsidP="005231DE">
      <w:pPr>
        <w:pStyle w:val="Legenda"/>
        <w:spacing w:line="240" w:lineRule="auto"/>
        <w:jc w:val="both"/>
        <w:rPr>
          <w:noProof/>
          <w:sz w:val="22"/>
          <w:szCs w:val="18"/>
        </w:rPr>
      </w:pPr>
      <w:bookmarkStart w:id="57" w:name="_Toc152524971"/>
      <w:r w:rsidRPr="00E078C5">
        <w:rPr>
          <w:noProof/>
          <w:color w:val="FF0000"/>
        </w:rPr>
        <w:drawing>
          <wp:anchor distT="0" distB="0" distL="114300" distR="114300" simplePos="0" relativeHeight="251660288" behindDoc="0" locked="0" layoutInCell="1" allowOverlap="1" wp14:anchorId="1CA94D87" wp14:editId="071D1170">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 xml:space="preserve">Figura </w:t>
      </w:r>
      <w:r w:rsidR="00D0309D">
        <w:rPr>
          <w:sz w:val="22"/>
          <w:szCs w:val="18"/>
        </w:rPr>
        <w:t>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57"/>
    </w:p>
    <w:p w14:paraId="5F1892E5" w14:textId="3378F470" w:rsidR="005231DE" w:rsidRDefault="005231DE" w:rsidP="005231DE">
      <w:pPr>
        <w:ind w:firstLine="0"/>
      </w:pPr>
      <w:r>
        <w:t>Fonte: Elaborado pelos autores</w:t>
      </w:r>
    </w:p>
    <w:p w14:paraId="42464C39" w14:textId="1DE6F0E3" w:rsidR="00533B5F" w:rsidRDefault="00533B5F" w:rsidP="005231DE">
      <w:pPr>
        <w:ind w:firstLine="0"/>
      </w:pPr>
    </w:p>
    <w:p w14:paraId="3FB40790" w14:textId="7892E3A5" w:rsidR="00533B5F" w:rsidRDefault="00533B5F" w:rsidP="005231DE">
      <w:pPr>
        <w:ind w:firstLine="0"/>
      </w:pPr>
    </w:p>
    <w:p w14:paraId="363423F5" w14:textId="77777777" w:rsidR="00533B5F" w:rsidRDefault="00533B5F" w:rsidP="005231DE">
      <w:pPr>
        <w:ind w:firstLine="0"/>
      </w:pPr>
    </w:p>
    <w:p w14:paraId="0D93B8D3" w14:textId="77262A33" w:rsidR="005231DE" w:rsidRDefault="005231DE" w:rsidP="005231DE">
      <w:pPr>
        <w:ind w:firstLine="0"/>
      </w:pPr>
    </w:p>
    <w:p w14:paraId="452C1A1B" w14:textId="4E5740A1" w:rsidR="005231DE" w:rsidRDefault="005231DE" w:rsidP="005231DE">
      <w:pPr>
        <w:ind w:firstLine="709"/>
      </w:pPr>
      <w:r>
        <w:t xml:space="preserve">O protótipo de tela para o Controle de Estagiários é responsável por mostrar ao administrador todos os estagiários que estão cadastrados no sistema, afim do controle ser ainda </w:t>
      </w:r>
      <w:r>
        <w:lastRenderedPageBreak/>
        <w:t>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0E2DF109" w14:textId="77777777" w:rsidR="005231DE" w:rsidRDefault="005231DE" w:rsidP="005231DE">
      <w:pPr>
        <w:ind w:firstLine="0"/>
      </w:pPr>
    </w:p>
    <w:p w14:paraId="3248BE5D" w14:textId="2DE6E45A" w:rsidR="00E078C5" w:rsidRDefault="00E078C5" w:rsidP="005231DE">
      <w:pPr>
        <w:ind w:firstLine="0"/>
        <w:rPr>
          <w:color w:val="FF0000"/>
        </w:rPr>
      </w:pPr>
    </w:p>
    <w:p w14:paraId="1491CA85" w14:textId="269F1189" w:rsidR="00E078C5" w:rsidRPr="005231DE" w:rsidRDefault="005231DE" w:rsidP="005231DE">
      <w:pPr>
        <w:pStyle w:val="Legenda"/>
        <w:spacing w:line="240" w:lineRule="auto"/>
        <w:jc w:val="both"/>
        <w:rPr>
          <w:noProof/>
          <w:sz w:val="22"/>
          <w:szCs w:val="18"/>
        </w:rPr>
      </w:pPr>
      <w:r>
        <w:rPr>
          <w:sz w:val="22"/>
          <w:szCs w:val="18"/>
        </w:rPr>
        <w:t xml:space="preserve">Figura </w:t>
      </w:r>
      <w:r w:rsidR="00D0309D">
        <w:t xml:space="preserve">20 </w:t>
      </w:r>
      <w:r>
        <w:rPr>
          <w:sz w:val="22"/>
          <w:szCs w:val="18"/>
        </w:rPr>
        <w:t xml:space="preserve">- </w:t>
      </w:r>
      <w:r>
        <w:rPr>
          <w:b w:val="0"/>
          <w:bCs w:val="0"/>
          <w:noProof/>
          <w:sz w:val="22"/>
          <w:szCs w:val="18"/>
        </w:rPr>
        <w:t>Imagem do Prototipo da Tela Painel de Tarefas do Estagiário para o Administrador</w:t>
      </w:r>
    </w:p>
    <w:p w14:paraId="57D2EC4C" w14:textId="6B631FE4" w:rsidR="00E078C5" w:rsidRDefault="005231DE" w:rsidP="00E23F38">
      <w:pPr>
        <w:rPr>
          <w:color w:val="FF0000"/>
        </w:rPr>
      </w:pPr>
      <w:r>
        <w:rPr>
          <w:noProof/>
        </w:rPr>
        <w:drawing>
          <wp:anchor distT="0" distB="0" distL="114300" distR="114300" simplePos="0" relativeHeight="251661312" behindDoc="1" locked="0" layoutInCell="1" allowOverlap="1" wp14:anchorId="0031D8F3" wp14:editId="5608E95D">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6D6522AE" w14:textId="537F40A7" w:rsidR="00E078C5" w:rsidRDefault="00E078C5" w:rsidP="00E23F38">
      <w:pPr>
        <w:rPr>
          <w:color w:val="FF0000"/>
        </w:rPr>
      </w:pPr>
    </w:p>
    <w:p w14:paraId="79C72DC3" w14:textId="6AC8A2C2" w:rsidR="00E078C5" w:rsidRDefault="00E078C5" w:rsidP="00E23F38">
      <w:pPr>
        <w:rPr>
          <w:color w:val="FF0000"/>
        </w:rPr>
      </w:pPr>
    </w:p>
    <w:p w14:paraId="47FE58EF" w14:textId="050B732F" w:rsidR="00E078C5" w:rsidRDefault="00E078C5" w:rsidP="00E23F38">
      <w:pPr>
        <w:rPr>
          <w:color w:val="FF0000"/>
        </w:rPr>
      </w:pPr>
    </w:p>
    <w:p w14:paraId="3D6F6306" w14:textId="5D3C3FA9" w:rsidR="00E078C5" w:rsidRDefault="00E078C5" w:rsidP="00E23F38">
      <w:pPr>
        <w:rPr>
          <w:color w:val="FF0000"/>
        </w:rPr>
      </w:pPr>
    </w:p>
    <w:p w14:paraId="3AA9E06F" w14:textId="3584FE17" w:rsidR="005231DE" w:rsidRDefault="005231DE" w:rsidP="005231DE">
      <w:pPr>
        <w:ind w:firstLine="0"/>
      </w:pPr>
      <w:r>
        <w:t>Fonte: Elaborado pelos autores</w:t>
      </w:r>
    </w:p>
    <w:p w14:paraId="4A148143" w14:textId="0FAFB711" w:rsidR="00533B5F" w:rsidRDefault="00533B5F" w:rsidP="005231DE">
      <w:pPr>
        <w:ind w:firstLine="0"/>
      </w:pPr>
    </w:p>
    <w:p w14:paraId="630EC4D7" w14:textId="48A258C0" w:rsidR="00533B5F" w:rsidRDefault="00533B5F" w:rsidP="005231DE">
      <w:pPr>
        <w:ind w:firstLine="0"/>
      </w:pPr>
    </w:p>
    <w:p w14:paraId="1733A621" w14:textId="77777777" w:rsidR="00533B5F" w:rsidRDefault="00533B5F" w:rsidP="005231DE">
      <w:pPr>
        <w:ind w:firstLine="0"/>
      </w:pPr>
    </w:p>
    <w:p w14:paraId="500178E4" w14:textId="6387B0BF" w:rsidR="005231DE" w:rsidRDefault="005231DE" w:rsidP="005231DE">
      <w:pPr>
        <w:ind w:firstLine="0"/>
      </w:pPr>
    </w:p>
    <w:p w14:paraId="67947B22" w14:textId="27F7D9F2" w:rsidR="005231DE" w:rsidRDefault="00663F31" w:rsidP="005231DE">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6A70D980" w14:textId="0654F35F" w:rsidR="006905F7" w:rsidRDefault="006905F7" w:rsidP="005231DE">
      <w:pPr>
        <w:ind w:firstLine="0"/>
      </w:pPr>
    </w:p>
    <w:p w14:paraId="04093E42" w14:textId="71A62D09" w:rsidR="006905F7" w:rsidRDefault="006905F7" w:rsidP="005231DE">
      <w:pPr>
        <w:ind w:firstLine="0"/>
      </w:pPr>
    </w:p>
    <w:p w14:paraId="0F1AA1EA" w14:textId="0BC25A5D" w:rsidR="006905F7" w:rsidRDefault="006905F7" w:rsidP="005231DE">
      <w:pPr>
        <w:ind w:firstLine="0"/>
      </w:pPr>
    </w:p>
    <w:p w14:paraId="3A1158C9" w14:textId="4687D6EF" w:rsidR="006905F7" w:rsidRDefault="006905F7" w:rsidP="005231DE">
      <w:pPr>
        <w:ind w:firstLine="0"/>
      </w:pPr>
    </w:p>
    <w:p w14:paraId="644D6657" w14:textId="085BF771" w:rsidR="006905F7" w:rsidRDefault="006905F7" w:rsidP="005231DE">
      <w:pPr>
        <w:ind w:firstLine="0"/>
      </w:pPr>
    </w:p>
    <w:p w14:paraId="4B3069BD" w14:textId="1B5560A3" w:rsidR="006905F7" w:rsidRDefault="006905F7" w:rsidP="005231DE">
      <w:pPr>
        <w:ind w:firstLine="0"/>
      </w:pPr>
    </w:p>
    <w:p w14:paraId="3569130D" w14:textId="1B0C984A" w:rsidR="006905F7" w:rsidRDefault="006905F7" w:rsidP="005231DE">
      <w:pPr>
        <w:ind w:firstLine="0"/>
      </w:pPr>
    </w:p>
    <w:p w14:paraId="4D3B1C0F" w14:textId="6FB048BB" w:rsidR="006905F7" w:rsidRDefault="006905F7" w:rsidP="005231DE">
      <w:pPr>
        <w:ind w:firstLine="0"/>
      </w:pPr>
    </w:p>
    <w:p w14:paraId="58E3339B" w14:textId="1F3F9CF3" w:rsidR="006905F7" w:rsidRDefault="006905F7" w:rsidP="005231DE">
      <w:pPr>
        <w:ind w:firstLine="0"/>
      </w:pPr>
    </w:p>
    <w:p w14:paraId="6674CF5F" w14:textId="2A445916" w:rsidR="006905F7" w:rsidRDefault="006905F7" w:rsidP="005231DE">
      <w:pPr>
        <w:ind w:firstLine="0"/>
      </w:pPr>
    </w:p>
    <w:p w14:paraId="1B1A7836" w14:textId="61827393" w:rsidR="006905F7" w:rsidRDefault="006905F7" w:rsidP="005231DE">
      <w:pPr>
        <w:ind w:firstLine="0"/>
      </w:pPr>
    </w:p>
    <w:p w14:paraId="6498C4F0" w14:textId="53C812AA" w:rsidR="006905F7" w:rsidRDefault="006905F7" w:rsidP="005231DE">
      <w:pPr>
        <w:ind w:firstLine="0"/>
      </w:pPr>
    </w:p>
    <w:p w14:paraId="3D80D7AE" w14:textId="3F70732F" w:rsidR="006905F7" w:rsidRDefault="006905F7" w:rsidP="005231DE">
      <w:pPr>
        <w:ind w:firstLine="0"/>
      </w:pPr>
    </w:p>
    <w:p w14:paraId="57FFB7AD" w14:textId="08364D61" w:rsidR="00D0309D" w:rsidRDefault="00D0309D" w:rsidP="005231DE">
      <w:pPr>
        <w:ind w:firstLine="0"/>
      </w:pPr>
    </w:p>
    <w:p w14:paraId="26433A70" w14:textId="77777777" w:rsidR="00D0309D" w:rsidRDefault="00D0309D" w:rsidP="005231DE">
      <w:pPr>
        <w:ind w:firstLine="0"/>
      </w:pPr>
    </w:p>
    <w:p w14:paraId="0E08D1A5" w14:textId="035F5793" w:rsidR="006905F7" w:rsidRDefault="006905F7" w:rsidP="005231DE">
      <w:pPr>
        <w:ind w:firstLine="0"/>
      </w:pPr>
    </w:p>
    <w:p w14:paraId="7BAF5174" w14:textId="0FD4D20B" w:rsidR="006905F7" w:rsidRDefault="006905F7" w:rsidP="005231DE">
      <w:pPr>
        <w:ind w:firstLine="0"/>
      </w:pPr>
    </w:p>
    <w:p w14:paraId="728AB00F" w14:textId="4D9114E7" w:rsidR="006905F7" w:rsidRDefault="006905F7" w:rsidP="005231DE">
      <w:pPr>
        <w:ind w:firstLine="0"/>
      </w:pPr>
    </w:p>
    <w:p w14:paraId="51DBB9A9" w14:textId="756E56C4" w:rsidR="006905F7" w:rsidRDefault="006905F7" w:rsidP="005231DE">
      <w:pPr>
        <w:ind w:firstLine="0"/>
      </w:pPr>
    </w:p>
    <w:p w14:paraId="25039D42" w14:textId="16B4B0CA" w:rsidR="006905F7" w:rsidRDefault="006905F7" w:rsidP="005231DE">
      <w:pPr>
        <w:ind w:firstLine="0"/>
      </w:pPr>
    </w:p>
    <w:p w14:paraId="2CEEF79F" w14:textId="669E581D" w:rsidR="006905F7" w:rsidRDefault="006905F7" w:rsidP="005231DE">
      <w:pPr>
        <w:ind w:firstLine="0"/>
      </w:pPr>
    </w:p>
    <w:p w14:paraId="63A74A11" w14:textId="77777777" w:rsidR="006905F7" w:rsidRDefault="006905F7" w:rsidP="005231DE">
      <w:pPr>
        <w:ind w:firstLine="0"/>
      </w:pPr>
    </w:p>
    <w:p w14:paraId="2EB4114D" w14:textId="4D08784F" w:rsidR="00663F31" w:rsidRDefault="00663F31" w:rsidP="005231DE">
      <w:pPr>
        <w:ind w:firstLine="0"/>
      </w:pPr>
    </w:p>
    <w:p w14:paraId="58FC5786" w14:textId="77777777" w:rsidR="00663F31" w:rsidRDefault="00663F31" w:rsidP="005231DE">
      <w:pPr>
        <w:ind w:firstLine="0"/>
      </w:pPr>
    </w:p>
    <w:p w14:paraId="7736C765" w14:textId="037B364B" w:rsidR="00E078C5" w:rsidRDefault="00E078C5" w:rsidP="005231DE">
      <w:pPr>
        <w:ind w:firstLine="0"/>
        <w:rPr>
          <w:color w:val="FF0000"/>
        </w:rPr>
      </w:pPr>
    </w:p>
    <w:p w14:paraId="28DE95C4" w14:textId="43C4CA59" w:rsidR="00E078C5" w:rsidRDefault="00663F31" w:rsidP="006905F7">
      <w:pPr>
        <w:pStyle w:val="Legenda"/>
        <w:spacing w:line="240" w:lineRule="auto"/>
        <w:jc w:val="both"/>
        <w:rPr>
          <w:color w:val="FF0000"/>
        </w:rPr>
      </w:pPr>
      <w:r>
        <w:rPr>
          <w:sz w:val="22"/>
          <w:szCs w:val="18"/>
        </w:rPr>
        <w:lastRenderedPageBreak/>
        <w:t xml:space="preserve">Figura </w:t>
      </w:r>
      <w:r w:rsidR="00D0309D">
        <w:t>21</w:t>
      </w:r>
      <w:r>
        <w:rPr>
          <w:sz w:val="22"/>
          <w:szCs w:val="18"/>
        </w:rPr>
        <w:t xml:space="preserve"> - </w:t>
      </w:r>
      <w:r>
        <w:rPr>
          <w:b w:val="0"/>
          <w:bCs w:val="0"/>
          <w:noProof/>
          <w:sz w:val="22"/>
          <w:szCs w:val="18"/>
        </w:rPr>
        <w:t>Imagem do Prototipo da Tela de Tarefas Concluidas para o Administrador</w:t>
      </w:r>
    </w:p>
    <w:p w14:paraId="0425374B" w14:textId="13163B24" w:rsidR="00E078C5" w:rsidRDefault="00663F31" w:rsidP="00663F31">
      <w:pPr>
        <w:ind w:firstLine="0"/>
        <w:rPr>
          <w:color w:val="FF0000"/>
        </w:rPr>
      </w:pPr>
      <w:r w:rsidRPr="00663F31">
        <w:rPr>
          <w:noProof/>
          <w:color w:val="FF0000"/>
        </w:rPr>
        <w:drawing>
          <wp:inline distT="0" distB="0" distL="0" distR="0" wp14:anchorId="56E79364" wp14:editId="5AE90814">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312410"/>
                    </a:xfrm>
                    <a:prstGeom prst="rect">
                      <a:avLst/>
                    </a:prstGeom>
                  </pic:spPr>
                </pic:pic>
              </a:graphicData>
            </a:graphic>
          </wp:inline>
        </w:drawing>
      </w:r>
    </w:p>
    <w:p w14:paraId="692B6601" w14:textId="5433F2E7" w:rsidR="00663F31" w:rsidRDefault="00663F31" w:rsidP="00663F31">
      <w:pPr>
        <w:ind w:firstLine="0"/>
      </w:pPr>
      <w:r>
        <w:t>Fonte: Elaborado pelos autores</w:t>
      </w:r>
    </w:p>
    <w:p w14:paraId="67FA63DA" w14:textId="0BD59D88" w:rsidR="00663F31" w:rsidRDefault="00663F31" w:rsidP="00663F31">
      <w:pPr>
        <w:ind w:firstLine="0"/>
      </w:pPr>
    </w:p>
    <w:p w14:paraId="565D7C4D" w14:textId="77777777" w:rsidR="00593336" w:rsidRDefault="004428C5" w:rsidP="004428C5">
      <w:pPr>
        <w:ind w:firstLine="0"/>
      </w:pPr>
      <w:r>
        <w:tab/>
      </w:r>
    </w:p>
    <w:p w14:paraId="69675356" w14:textId="77777777" w:rsidR="00593336" w:rsidRDefault="00593336" w:rsidP="004428C5">
      <w:pPr>
        <w:ind w:firstLine="0"/>
      </w:pPr>
    </w:p>
    <w:p w14:paraId="77BD1C71" w14:textId="5B766E03" w:rsidR="00E078C5" w:rsidRPr="00E23F38" w:rsidRDefault="004428C5" w:rsidP="004428C5">
      <w:pPr>
        <w:ind w:firstLine="0"/>
        <w:rPr>
          <w:color w:val="FF0000"/>
        </w:rPr>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4B1AD985" w14:textId="0BA837A0" w:rsidR="00092B12" w:rsidRPr="00092B12" w:rsidRDefault="009A2471" w:rsidP="005F772A">
      <w:pPr>
        <w:pStyle w:val="Ttulo1"/>
        <w:ind w:left="426"/>
      </w:pPr>
      <w:bookmarkStart w:id="58" w:name="_Toc144810011"/>
      <w:r>
        <w:rPr>
          <w:caps w:val="0"/>
        </w:rPr>
        <w:lastRenderedPageBreak/>
        <w:t>BANCO DE DADOS</w:t>
      </w:r>
      <w:bookmarkEnd w:id="58"/>
    </w:p>
    <w:p w14:paraId="68F1E161" w14:textId="77777777" w:rsidR="007944D7" w:rsidRPr="007944D7" w:rsidRDefault="007944D7" w:rsidP="00C7545B">
      <w:pPr>
        <w:pStyle w:val="PargrafodaLista"/>
        <w:keepNext/>
        <w:numPr>
          <w:ilvl w:val="0"/>
          <w:numId w:val="9"/>
        </w:numPr>
        <w:outlineLvl w:val="1"/>
        <w:rPr>
          <w:smallCaps/>
          <w:vanish/>
        </w:rPr>
      </w:pPr>
    </w:p>
    <w:p w14:paraId="60178EEB" w14:textId="51141F5F" w:rsidR="00981C54" w:rsidRDefault="00981C54" w:rsidP="00C7545B">
      <w:pPr>
        <w:pStyle w:val="Ttulo2"/>
        <w:numPr>
          <w:ilvl w:val="1"/>
          <w:numId w:val="9"/>
        </w:numPr>
        <w:tabs>
          <w:tab w:val="num" w:pos="-1011"/>
        </w:tabs>
        <w:ind w:left="426"/>
      </w:pPr>
      <w:bookmarkStart w:id="59" w:name="_Toc144810012"/>
      <w:r w:rsidRPr="00981C54">
        <w:t>Modelo Entidade Relacionamento</w:t>
      </w:r>
      <w:bookmarkEnd w:id="59"/>
    </w:p>
    <w:p w14:paraId="0C046A4A" w14:textId="77777777" w:rsidR="002B13E8" w:rsidRPr="002B13E8" w:rsidRDefault="002B13E8" w:rsidP="002B13E8"/>
    <w:p w14:paraId="167BADD1" w14:textId="5295A345" w:rsidR="004428C5" w:rsidRDefault="004428C5" w:rsidP="004428C5">
      <w:pPr>
        <w:rPr>
          <w:noProof/>
        </w:rPr>
      </w:pPr>
      <w:bookmarkStart w:id="60"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67FAE20D" w14:textId="081D81C8" w:rsidR="006C04EC" w:rsidRPr="00770AFF" w:rsidRDefault="006C04EC" w:rsidP="006C04EC">
      <w:pPr>
        <w:pStyle w:val="Legenda"/>
        <w:rPr>
          <w:szCs w:val="24"/>
        </w:rPr>
      </w:pPr>
      <w:r>
        <w:t xml:space="preserve">Figura </w:t>
      </w:r>
      <w:r w:rsidR="00D0309D">
        <w:rPr>
          <w:noProof/>
        </w:rPr>
        <w:t>22</w:t>
      </w:r>
      <w:r>
        <w:t xml:space="preserve"> – </w:t>
      </w:r>
      <w:r w:rsidRPr="009F4885">
        <w:rPr>
          <w:b w:val="0"/>
        </w:rPr>
        <w:t>Mapeamento do Objeto Relacional</w:t>
      </w:r>
      <w:bookmarkEnd w:id="60"/>
    </w:p>
    <w:p w14:paraId="1EBF06DC" w14:textId="484DB4E1" w:rsidR="006C04EC" w:rsidRDefault="00E005BF" w:rsidP="006C04EC">
      <w:pPr>
        <w:pStyle w:val="Pargrafo"/>
        <w:spacing w:before="0" w:line="360" w:lineRule="auto"/>
        <w:ind w:firstLine="0"/>
        <w:jc w:val="center"/>
        <w:rPr>
          <w:szCs w:val="24"/>
        </w:rPr>
      </w:pPr>
      <w:r>
        <w:rPr>
          <w:noProof/>
        </w:rPr>
        <w:drawing>
          <wp:inline distT="0" distB="0" distL="0" distR="0" wp14:anchorId="689843D6" wp14:editId="38FFB3A4">
            <wp:extent cx="5760720" cy="3701415"/>
            <wp:effectExtent l="0" t="0" r="0" b="0"/>
            <wp:docPr id="1887729059" name="Imagem 21" descr="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9059" name="Imagem 21" descr="Texto preto sobre fundo branco&#10;&#10;Descrição gerada automaticamente com confiança médi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701415"/>
                    </a:xfrm>
                    <a:prstGeom prst="rect">
                      <a:avLst/>
                    </a:prstGeom>
                    <a:noFill/>
                    <a:ln>
                      <a:noFill/>
                    </a:ln>
                  </pic:spPr>
                </pic:pic>
              </a:graphicData>
            </a:graphic>
          </wp:inline>
        </w:drawing>
      </w:r>
    </w:p>
    <w:p w14:paraId="1FA9482E" w14:textId="77777777" w:rsidR="002B13E8" w:rsidRDefault="002B13E8" w:rsidP="002B13E8">
      <w:pPr>
        <w:ind w:firstLine="0"/>
      </w:pPr>
      <w:r>
        <w:t>Fonte: Elaborado pelos autores</w:t>
      </w:r>
    </w:p>
    <w:p w14:paraId="7D0971FD" w14:textId="77777777" w:rsidR="00981C54" w:rsidRDefault="00981C54">
      <w:pPr>
        <w:spacing w:line="240" w:lineRule="auto"/>
        <w:ind w:firstLine="0"/>
        <w:jc w:val="left"/>
        <w:rPr>
          <w:szCs w:val="24"/>
        </w:rPr>
      </w:pPr>
    </w:p>
    <w:p w14:paraId="6E66F1A4" w14:textId="77777777" w:rsidR="00B44765" w:rsidRDefault="00B44765">
      <w:pPr>
        <w:spacing w:line="240" w:lineRule="auto"/>
        <w:ind w:firstLine="0"/>
        <w:jc w:val="left"/>
        <w:rPr>
          <w:szCs w:val="24"/>
        </w:rPr>
      </w:pPr>
    </w:p>
    <w:p w14:paraId="402065CC" w14:textId="77777777" w:rsidR="00593336" w:rsidRDefault="00593336">
      <w:pPr>
        <w:spacing w:line="240" w:lineRule="auto"/>
        <w:ind w:firstLine="0"/>
        <w:jc w:val="left"/>
        <w:rPr>
          <w:szCs w:val="24"/>
        </w:rPr>
      </w:pPr>
    </w:p>
    <w:p w14:paraId="28790B17" w14:textId="77777777" w:rsidR="00593336" w:rsidRDefault="00593336">
      <w:pPr>
        <w:spacing w:line="240" w:lineRule="auto"/>
        <w:ind w:firstLine="0"/>
        <w:jc w:val="left"/>
        <w:rPr>
          <w:szCs w:val="24"/>
        </w:rPr>
      </w:pPr>
    </w:p>
    <w:p w14:paraId="33093F01" w14:textId="77777777" w:rsidR="00593336" w:rsidRDefault="00593336">
      <w:pPr>
        <w:spacing w:line="240" w:lineRule="auto"/>
        <w:ind w:firstLine="0"/>
        <w:jc w:val="left"/>
        <w:rPr>
          <w:szCs w:val="24"/>
        </w:rPr>
      </w:pPr>
    </w:p>
    <w:p w14:paraId="40379A3B" w14:textId="77777777" w:rsidR="00593336" w:rsidRDefault="00593336">
      <w:pPr>
        <w:spacing w:line="240" w:lineRule="auto"/>
        <w:ind w:firstLine="0"/>
        <w:jc w:val="left"/>
        <w:rPr>
          <w:szCs w:val="24"/>
        </w:rPr>
      </w:pPr>
    </w:p>
    <w:p w14:paraId="09369EFE" w14:textId="77777777" w:rsidR="00593336" w:rsidRDefault="00593336">
      <w:pPr>
        <w:spacing w:line="240" w:lineRule="auto"/>
        <w:ind w:firstLine="0"/>
        <w:jc w:val="left"/>
        <w:rPr>
          <w:szCs w:val="24"/>
        </w:rPr>
      </w:pPr>
    </w:p>
    <w:p w14:paraId="768A571E" w14:textId="77777777" w:rsidR="00593336" w:rsidRDefault="00593336">
      <w:pPr>
        <w:spacing w:line="240" w:lineRule="auto"/>
        <w:ind w:firstLine="0"/>
        <w:jc w:val="left"/>
        <w:rPr>
          <w:szCs w:val="24"/>
        </w:rPr>
      </w:pPr>
    </w:p>
    <w:p w14:paraId="24BAE4D1" w14:textId="77777777" w:rsidR="00593336" w:rsidRDefault="00593336">
      <w:pPr>
        <w:spacing w:line="240" w:lineRule="auto"/>
        <w:ind w:firstLine="0"/>
        <w:jc w:val="left"/>
        <w:rPr>
          <w:szCs w:val="24"/>
        </w:rPr>
      </w:pPr>
    </w:p>
    <w:p w14:paraId="713F26B3" w14:textId="77777777" w:rsidR="00593336" w:rsidRDefault="00593336">
      <w:pPr>
        <w:spacing w:line="240" w:lineRule="auto"/>
        <w:ind w:firstLine="0"/>
        <w:jc w:val="left"/>
        <w:rPr>
          <w:szCs w:val="24"/>
        </w:rPr>
      </w:pPr>
    </w:p>
    <w:p w14:paraId="40F03ABE" w14:textId="77777777" w:rsidR="00593336" w:rsidRDefault="00593336">
      <w:pPr>
        <w:spacing w:line="240" w:lineRule="auto"/>
        <w:ind w:firstLine="0"/>
        <w:jc w:val="left"/>
        <w:rPr>
          <w:szCs w:val="24"/>
        </w:rPr>
      </w:pPr>
    </w:p>
    <w:p w14:paraId="7E510ECB" w14:textId="77777777" w:rsidR="00B44765" w:rsidRDefault="00B44765">
      <w:pPr>
        <w:spacing w:line="240" w:lineRule="auto"/>
        <w:ind w:firstLine="0"/>
        <w:jc w:val="left"/>
        <w:rPr>
          <w:szCs w:val="24"/>
        </w:rPr>
      </w:pPr>
    </w:p>
    <w:p w14:paraId="06B18972" w14:textId="4228DAFF" w:rsidR="00981C54" w:rsidRDefault="00981C54" w:rsidP="00C7545B">
      <w:pPr>
        <w:pStyle w:val="Ttulo2"/>
        <w:numPr>
          <w:ilvl w:val="1"/>
          <w:numId w:val="9"/>
        </w:numPr>
        <w:tabs>
          <w:tab w:val="clear" w:pos="3273"/>
          <w:tab w:val="num" w:pos="851"/>
        </w:tabs>
        <w:ind w:left="426"/>
      </w:pPr>
      <w:bookmarkStart w:id="61" w:name="_Toc144810013"/>
      <w:r>
        <w:lastRenderedPageBreak/>
        <w:t>Script das tabelas</w:t>
      </w:r>
      <w:bookmarkEnd w:id="61"/>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62" w:name="_Toc152310851"/>
      <w:r>
        <w:t xml:space="preserve">Quadro </w:t>
      </w:r>
      <w:r w:rsidR="008A1480">
        <w:t>3</w:t>
      </w:r>
      <w:r w:rsidR="00D22F84">
        <w:t>2</w:t>
      </w:r>
      <w:r>
        <w:t xml:space="preserve"> </w:t>
      </w:r>
      <w:r w:rsidRPr="007C45DB">
        <w:rPr>
          <w:b w:val="0"/>
        </w:rPr>
        <w:t>– Script SQL – Tabela</w:t>
      </w:r>
      <w:bookmarkEnd w:id="62"/>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bairro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E64920"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E64920">
              <w:rPr>
                <w:rFonts w:ascii="Cascadia Mono" w:hAnsi="Cascadia Mono" w:cs="Cascadia Mono"/>
                <w:color w:val="0000FF"/>
                <w:sz w:val="19"/>
                <w:szCs w:val="19"/>
              </w:rPr>
              <w:t>CONSTRAINT</w:t>
            </w:r>
            <w:r w:rsidRPr="00E64920">
              <w:rPr>
                <w:rFonts w:ascii="Cascadia Mono" w:hAnsi="Cascadia Mono" w:cs="Cascadia Mono"/>
                <w:color w:val="000000"/>
                <w:sz w:val="19"/>
                <w:szCs w:val="19"/>
              </w:rPr>
              <w:t xml:space="preserve"> "</w:t>
            </w:r>
            <w:proofErr w:type="spellStart"/>
            <w:r w:rsidRPr="00E64920">
              <w:rPr>
                <w:rFonts w:ascii="Cascadia Mono" w:hAnsi="Cascadia Mono" w:cs="Cascadia Mono"/>
                <w:color w:val="000000"/>
                <w:sz w:val="19"/>
                <w:szCs w:val="19"/>
              </w:rPr>
              <w:t>FK_aluno_aluno_AlunoModelAlunoId</w:t>
            </w:r>
            <w:proofErr w:type="spellEnd"/>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FOREIGN</w:t>
            </w:r>
            <w:r w:rsidRPr="00E64920">
              <w:rPr>
                <w:rFonts w:ascii="Cascadia Mono" w:hAnsi="Cascadia Mono" w:cs="Cascadia Mono"/>
                <w:color w:val="000000"/>
                <w:sz w:val="19"/>
                <w:szCs w:val="19"/>
              </w:rPr>
              <w:t xml:space="preserve"> </w:t>
            </w:r>
            <w:r w:rsidRPr="00E64920">
              <w:rPr>
                <w:rFonts w:ascii="Cascadia Mono" w:hAnsi="Cascadia Mono" w:cs="Cascadia Mono"/>
                <w:color w:val="0000FF"/>
                <w:sz w:val="19"/>
                <w:szCs w:val="19"/>
              </w:rPr>
              <w:t xml:space="preserve">KEY </w:t>
            </w:r>
            <w:proofErr w:type="gramStart"/>
            <w:r w:rsidRPr="00E64920">
              <w:rPr>
                <w:rFonts w:ascii="Cascadia Mono" w:hAnsi="Cascadia Mono" w:cs="Cascadia Mono"/>
                <w:color w:val="808080"/>
                <w:sz w:val="19"/>
                <w:szCs w:val="19"/>
              </w:rPr>
              <w:t>(</w:t>
            </w:r>
            <w:r w:rsidRPr="00E64920">
              <w:rPr>
                <w:rFonts w:ascii="Cascadia Mono" w:hAnsi="Cascadia Mono" w:cs="Cascadia Mono"/>
                <w:color w:val="000000"/>
                <w:sz w:val="19"/>
                <w:szCs w:val="19"/>
              </w:rPr>
              <w:t>”</w:t>
            </w:r>
            <w:proofErr w:type="spellStart"/>
            <w:r w:rsidRPr="00E64920">
              <w:rPr>
                <w:rFonts w:ascii="Cascadia Mono" w:hAnsi="Cascadia Mono" w:cs="Cascadia Mono"/>
                <w:color w:val="000000"/>
                <w:sz w:val="19"/>
                <w:szCs w:val="19"/>
              </w:rPr>
              <w:t>AlunoModelAlunoId</w:t>
            </w:r>
            <w:proofErr w:type="spellEnd"/>
            <w:proofErr w:type="gramEnd"/>
            <w:r w:rsidRPr="00E64920">
              <w:rPr>
                <w:rFonts w:ascii="Cascadia Mono" w:hAnsi="Cascadia Mono" w:cs="Cascadia Mono"/>
                <w:color w:val="000000"/>
                <w:sz w:val="19"/>
                <w:szCs w:val="19"/>
              </w:rPr>
              <w:t>”</w:t>
            </w:r>
            <w:r w:rsidRPr="00E64920">
              <w:rPr>
                <w:rFonts w:ascii="Cascadia Mono" w:hAnsi="Cascadia Mono" w:cs="Cascadia Mono"/>
                <w:color w:val="808080"/>
                <w:sz w:val="19"/>
                <w:szCs w:val="19"/>
              </w:rPr>
              <w:t xml:space="preserve">) </w:t>
            </w:r>
            <w:r w:rsidRPr="00E64920">
              <w:rPr>
                <w:rFonts w:ascii="Cascadia Mono" w:hAnsi="Cascadia Mono" w:cs="Cascadia Mono"/>
                <w:color w:val="0000FF"/>
                <w:sz w:val="19"/>
                <w:szCs w:val="19"/>
              </w:rPr>
              <w:t xml:space="preserve">REFERENCES </w:t>
            </w:r>
            <w:r w:rsidRPr="00E64920">
              <w:rPr>
                <w:rFonts w:ascii="Cascadia Mono" w:hAnsi="Cascadia Mono" w:cs="Cascadia Mono"/>
                <w:color w:val="000000"/>
                <w:sz w:val="19"/>
                <w:szCs w:val="19"/>
              </w:rPr>
              <w:t>aluno</w:t>
            </w:r>
            <w:r w:rsidRPr="00E64920">
              <w:rPr>
                <w:rFonts w:ascii="Cascadia Mono" w:hAnsi="Cascadia Mono" w:cs="Cascadia Mono"/>
                <w:color w:val="0000FF"/>
                <w:sz w:val="19"/>
                <w:szCs w:val="19"/>
              </w:rPr>
              <w:t xml:space="preserve"> </w:t>
            </w:r>
            <w:r w:rsidRPr="00E64920">
              <w:rPr>
                <w:rFonts w:ascii="Cascadia Mono" w:hAnsi="Cascadia Mono" w:cs="Cascadia Mono"/>
                <w:color w:val="808080"/>
                <w:sz w:val="19"/>
                <w:szCs w:val="19"/>
              </w:rPr>
              <w:t>(</w:t>
            </w:r>
            <w:proofErr w:type="spellStart"/>
            <w:r w:rsidRPr="00E64920">
              <w:rPr>
                <w:rFonts w:ascii="Cascadia Mono" w:hAnsi="Cascadia Mono" w:cs="Cascadia Mono"/>
                <w:color w:val="000000"/>
                <w:sz w:val="19"/>
                <w:szCs w:val="19"/>
              </w:rPr>
              <w:t>alunoid</w:t>
            </w:r>
            <w:proofErr w:type="spellEnd"/>
            <w:r w:rsidRPr="00E64920">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63" w:name="_Toc152310852"/>
      <w:r>
        <w:t xml:space="preserve">Quadro </w:t>
      </w:r>
      <w:r w:rsidR="008A1480">
        <w:t>3</w:t>
      </w:r>
      <w:r w:rsidR="00D22F84">
        <w:t>3</w:t>
      </w:r>
      <w:r>
        <w:t xml:space="preserve"> </w:t>
      </w:r>
      <w:r w:rsidRPr="007C45DB">
        <w:rPr>
          <w:b w:val="0"/>
          <w:noProof/>
        </w:rPr>
        <w:t xml:space="preserve">– Script SQL – Tabela </w:t>
      </w:r>
      <w:bookmarkEnd w:id="63"/>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"descricaoApontamento"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 xml:space="preserve">"dataApontamento"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7756BDB" w14:textId="5D01E8BA"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2EB78ED2" w14:textId="51C99915"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52EED518" w14:textId="4E793091"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2F71EC83" w14:textId="7E338E24"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408B1B8E" w14:textId="333CF3F6"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NULL,</w:t>
            </w:r>
          </w:p>
          <w:p w14:paraId="33ACF8BE" w14:textId="6EC179AC"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PK_contratoestagio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ContratoEstagioid</w:t>
            </w:r>
            <w:proofErr w:type="spellEnd"/>
            <w:r w:rsidRPr="008A0A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bookmarkStart w:id="64" w:name="_GoBack"/>
      <w:bookmarkEnd w:id="64"/>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idCandidato</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dataInscricao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65" w:name="_Toc144810014"/>
      <w:r>
        <w:rPr>
          <w:szCs w:val="24"/>
        </w:rPr>
        <w:lastRenderedPageBreak/>
        <w:t>ARQUITETURA DE SOFTWARE</w:t>
      </w:r>
      <w:bookmarkEnd w:id="65"/>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66" w:name="_Toc144810015"/>
      <w:r w:rsidRPr="002B3561">
        <w:t xml:space="preserve">6.1 </w:t>
      </w:r>
      <w:r w:rsidR="0045363C" w:rsidRPr="002B3561">
        <w:t>Arquitetura de desenvolvimento</w:t>
      </w:r>
      <w:bookmarkEnd w:id="66"/>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w:t>
      </w:r>
      <w:proofErr w:type="spellStart"/>
      <w:r>
        <w:t>Elements</w:t>
      </w:r>
      <w:proofErr w:type="spellEnd"/>
      <w:r>
        <w:t xml:space="preserve"> of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r>
        <w:t>6.1.1 Linguagem de Programação C#</w:t>
      </w:r>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67" w:name="_Toc152337810"/>
      <w:bookmarkStart w:id="68"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67"/>
      <w:bookmarkEnd w:id="68"/>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r>
        <w:t>6.1.2 VISUAL</w:t>
      </w:r>
      <w:r w:rsidR="006B7414">
        <w:t xml:space="preserve"> Studio</w:t>
      </w:r>
    </w:p>
    <w:p w14:paraId="01612C98" w14:textId="0B6E31C2" w:rsidR="006B7414" w:rsidRPr="0077145D" w:rsidRDefault="006B7414" w:rsidP="006B7414">
      <w:pPr>
        <w:pStyle w:val="Legenda"/>
        <w:keepNext/>
        <w:spacing w:line="240" w:lineRule="auto"/>
        <w:jc w:val="both"/>
        <w:rPr>
          <w:b w:val="0"/>
          <w:bCs w:val="0"/>
          <w:noProof/>
        </w:rPr>
      </w:pPr>
      <w:bookmarkStart w:id="69"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69"/>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r>
        <w:t>6.1.3 Visual Studio Code</w:t>
      </w:r>
    </w:p>
    <w:p w14:paraId="0509312F" w14:textId="675A4279" w:rsidR="000D2D64" w:rsidRPr="0077145D" w:rsidRDefault="000D2D64" w:rsidP="000D2D64">
      <w:pPr>
        <w:pStyle w:val="Legenda"/>
        <w:keepNext/>
        <w:spacing w:line="240" w:lineRule="auto"/>
        <w:jc w:val="both"/>
        <w:rPr>
          <w:b w:val="0"/>
          <w:bCs w:val="0"/>
          <w:noProof/>
        </w:rPr>
      </w:pPr>
      <w:bookmarkStart w:id="70"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70"/>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71" w:name="_Toc151931921"/>
      <w:bookmarkStart w:id="72" w:name="_Toc152084082"/>
      <w:r w:rsidRPr="002B3561">
        <w:lastRenderedPageBreak/>
        <w:t>6.</w:t>
      </w:r>
      <w:r>
        <w:t>1.4</w:t>
      </w:r>
      <w:r w:rsidRPr="002B3561">
        <w:t xml:space="preserve"> </w:t>
      </w:r>
      <w:r>
        <w:t>PostgreSQL</w:t>
      </w:r>
      <w:bookmarkEnd w:id="71"/>
      <w:bookmarkEnd w:id="72"/>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Conway,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73" w:name="_Toc144810016"/>
      <w:r w:rsidRPr="002B3561">
        <w:lastRenderedPageBreak/>
        <w:t xml:space="preserve">6.2 </w:t>
      </w:r>
      <w:r w:rsidR="004C384A" w:rsidRPr="002B3561">
        <w:t>Telas do sistema</w:t>
      </w:r>
      <w:bookmarkEnd w:id="73"/>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74" w:name="_Toc311676965"/>
      <w:bookmarkStart w:id="75" w:name="_Toc311677333"/>
      <w:bookmarkStart w:id="76" w:name="_Toc144810017"/>
      <w:r w:rsidRPr="00DE0E82">
        <w:rPr>
          <w:szCs w:val="24"/>
        </w:rPr>
        <w:lastRenderedPageBreak/>
        <w:t>CONCLUSÃO</w:t>
      </w:r>
      <w:bookmarkEnd w:id="74"/>
      <w:bookmarkEnd w:id="75"/>
      <w:bookmarkEnd w:id="76"/>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77" w:name="_Toc311656349"/>
      <w:bookmarkStart w:id="78" w:name="_Toc311656616"/>
      <w:bookmarkStart w:id="79" w:name="_Toc311676966"/>
      <w:bookmarkStart w:id="80" w:name="_Toc311677334"/>
      <w:bookmarkStart w:id="81" w:name="_Toc144810018"/>
      <w:r w:rsidRPr="00DE0E82">
        <w:rPr>
          <w:szCs w:val="24"/>
        </w:rPr>
        <w:lastRenderedPageBreak/>
        <w:t>REFERÊNCIAS</w:t>
      </w:r>
      <w:bookmarkEnd w:id="77"/>
      <w:bookmarkEnd w:id="78"/>
      <w:bookmarkEnd w:id="79"/>
      <w:bookmarkEnd w:id="80"/>
      <w:bookmarkEnd w:id="81"/>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3F6FB56B"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Uma Abordagem prática</w:t>
      </w:r>
      <w:r w:rsidRPr="00DE0E82">
        <w:rPr>
          <w:szCs w:val="24"/>
        </w:rPr>
        <w:t xml:space="preserve">, 3 ed. São Paulo: </w:t>
      </w:r>
      <w:proofErr w:type="spellStart"/>
      <w:r w:rsidRPr="00DE0E82">
        <w:rPr>
          <w:szCs w:val="24"/>
        </w:rPr>
        <w:t>Novatec</w:t>
      </w:r>
      <w:proofErr w:type="spellEnd"/>
      <w:r w:rsidRPr="00DE0E82">
        <w:rPr>
          <w:szCs w:val="24"/>
        </w:rPr>
        <w:t>, 2008.</w:t>
      </w:r>
    </w:p>
    <w:p w14:paraId="3B8F96F9" w14:textId="77777777" w:rsidR="00A833A5" w:rsidRPr="00DE0E82" w:rsidRDefault="00A833A5" w:rsidP="00820EBA">
      <w:pPr>
        <w:tabs>
          <w:tab w:val="num" w:pos="720"/>
        </w:tabs>
        <w:spacing w:line="240" w:lineRule="auto"/>
        <w:ind w:firstLine="0"/>
        <w:jc w:val="left"/>
        <w:rPr>
          <w:szCs w:val="24"/>
        </w:rPr>
      </w:pPr>
    </w:p>
    <w:p w14:paraId="0E9FA4C7" w14:textId="77777777" w:rsidR="00EF4235" w:rsidRPr="00DE0E82" w:rsidRDefault="00A833A5" w:rsidP="00820EBA">
      <w:pPr>
        <w:tabs>
          <w:tab w:val="num" w:pos="720"/>
        </w:tabs>
        <w:spacing w:line="240" w:lineRule="auto"/>
        <w:ind w:firstLine="0"/>
        <w:jc w:val="left"/>
        <w:rPr>
          <w:szCs w:val="24"/>
        </w:rPr>
      </w:pPr>
      <w:r w:rsidRPr="00DE0E82">
        <w:rPr>
          <w:szCs w:val="24"/>
        </w:rPr>
        <w:t xml:space="preserve">GUEDES, </w:t>
      </w:r>
      <w:proofErr w:type="spellStart"/>
      <w:r w:rsidRPr="00DE0E82">
        <w:rPr>
          <w:szCs w:val="24"/>
        </w:rPr>
        <w:t>Gilleanes</w:t>
      </w:r>
      <w:proofErr w:type="spellEnd"/>
      <w:r w:rsidRPr="00DE0E82">
        <w:rPr>
          <w:szCs w:val="24"/>
        </w:rPr>
        <w:t xml:space="preserve"> T. A. </w:t>
      </w:r>
      <w:r w:rsidRPr="009351AB">
        <w:rPr>
          <w:b/>
          <w:szCs w:val="24"/>
        </w:rPr>
        <w:t>UML 2 Uma Abordagem prática</w:t>
      </w:r>
      <w:r w:rsidRPr="00DE0E82">
        <w:rPr>
          <w:szCs w:val="24"/>
        </w:rPr>
        <w:t xml:space="preserve">, São Paulo: </w:t>
      </w:r>
      <w:proofErr w:type="spellStart"/>
      <w:r w:rsidRPr="00DE0E82">
        <w:rPr>
          <w:szCs w:val="24"/>
        </w:rPr>
        <w:t>Novatec</w:t>
      </w:r>
      <w:proofErr w:type="spellEnd"/>
      <w:r w:rsidRPr="00DE0E82">
        <w:rPr>
          <w:szCs w:val="24"/>
        </w:rPr>
        <w:t>, 2009.</w:t>
      </w:r>
    </w:p>
    <w:p w14:paraId="1D81235D" w14:textId="77777777" w:rsidR="0086430A" w:rsidRPr="00DE0E82" w:rsidRDefault="0086430A"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7527288A" w:rsidR="004428C5" w:rsidRDefault="004428C5" w:rsidP="00297C5C">
      <w:pPr>
        <w:spacing w:line="240" w:lineRule="auto"/>
        <w:ind w:firstLine="0"/>
        <w:jc w:val="left"/>
        <w:rPr>
          <w:b/>
          <w:bCs/>
          <w:szCs w:val="24"/>
          <w:lang w:val="en-US"/>
        </w:rPr>
      </w:pP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1E386E">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8A0A45">
        <w:t xml:space="preserve">CWORK SISTEMAS (2021). </w:t>
      </w:r>
      <w:r w:rsidRPr="008A0A45">
        <w:rPr>
          <w:b/>
          <w:bCs/>
        </w:rPr>
        <w:t>Logo C#.</w:t>
      </w:r>
      <w:r w:rsidRPr="008A0A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lastRenderedPageBreak/>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325D0F77" w14:textId="59E3809F" w:rsidR="004C33F4" w:rsidRDefault="004C33F4" w:rsidP="00CE26F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4D8D44F8" w14:textId="77777777" w:rsidR="004C33F4" w:rsidRDefault="004C33F4" w:rsidP="00CE26F2">
      <w:pPr>
        <w:spacing w:line="240" w:lineRule="auto"/>
        <w:ind w:firstLine="0"/>
        <w:rPr>
          <w:rStyle w:val="ui-provider"/>
        </w:rPr>
      </w:pPr>
    </w:p>
    <w:p w14:paraId="520EF2F7" w14:textId="6905174B" w:rsidR="004C33F4" w:rsidRDefault="004C33F4" w:rsidP="00CE26F2">
      <w:pPr>
        <w:spacing w:line="240" w:lineRule="auto"/>
        <w:ind w:firstLine="0"/>
      </w:pPr>
      <w:r>
        <w:rPr>
          <w:rStyle w:val="ui-provider"/>
        </w:rPr>
        <w:t>SOMMERVILLE, I.</w:t>
      </w:r>
      <w:r>
        <w:rPr>
          <w:rStyle w:val="Forte"/>
        </w:rPr>
        <w:t xml:space="preserve"> Engenharia de </w:t>
      </w:r>
      <w:proofErr w:type="spellStart"/>
      <w:r>
        <w:rPr>
          <w:rStyle w:val="Forte"/>
        </w:rPr>
        <w:t>Sofware</w:t>
      </w:r>
      <w:proofErr w:type="spellEnd"/>
      <w:r>
        <w:rPr>
          <w:rStyle w:val="Forte"/>
        </w:rPr>
        <w:t>. 10. ed.</w:t>
      </w:r>
      <w:r>
        <w:rPr>
          <w:rStyle w:val="ui-provider"/>
        </w:rPr>
        <w:t xml:space="preserve"> São Paulo: Pearson </w:t>
      </w:r>
      <w:proofErr w:type="spellStart"/>
      <w:r>
        <w:rPr>
          <w:rStyle w:val="ui-provider"/>
        </w:rPr>
        <w:t>Education</w:t>
      </w:r>
      <w:proofErr w:type="spellEnd"/>
      <w:r>
        <w:rPr>
          <w:rStyle w:val="ui-provider"/>
        </w:rPr>
        <w:t xml:space="preserve"> do Brasil, 2018. </w:t>
      </w:r>
    </w:p>
    <w:p w14:paraId="670681AD" w14:textId="77777777" w:rsidR="00CE26F2" w:rsidRDefault="00CE26F2" w:rsidP="00596F72">
      <w:pPr>
        <w:spacing w:line="240" w:lineRule="auto"/>
        <w:ind w:firstLine="0"/>
      </w:pPr>
    </w:p>
    <w:p w14:paraId="3588FE7F" w14:textId="77777777" w:rsidR="0060187D" w:rsidRDefault="0060187D" w:rsidP="00596F72">
      <w:pPr>
        <w:spacing w:line="240" w:lineRule="auto"/>
        <w:ind w:firstLine="0"/>
      </w:pPr>
    </w:p>
    <w:p w14:paraId="65B91DD1" w14:textId="77777777" w:rsidR="000D2D64" w:rsidRDefault="000D2D64" w:rsidP="0077145D">
      <w:pPr>
        <w:spacing w:line="240" w:lineRule="auto"/>
        <w:ind w:firstLine="0"/>
      </w:pPr>
    </w:p>
    <w:p w14:paraId="23ACDCCD" w14:textId="77777777" w:rsidR="004169DC" w:rsidRPr="00C03CB6" w:rsidRDefault="004169DC" w:rsidP="004428C5">
      <w:pPr>
        <w:pStyle w:val="NormalWeb"/>
      </w:pPr>
    </w:p>
    <w:p w14:paraId="7A4B1AFC" w14:textId="77777777" w:rsidR="004428C5" w:rsidRPr="0069326E" w:rsidRDefault="004428C5" w:rsidP="00297C5C">
      <w:pPr>
        <w:spacing w:line="240" w:lineRule="auto"/>
        <w:ind w:firstLine="0"/>
        <w:jc w:val="left"/>
        <w:rPr>
          <w:b/>
          <w:bCs/>
          <w:szCs w:val="24"/>
        </w:rPr>
      </w:pPr>
    </w:p>
    <w:p w14:paraId="63CA2682" w14:textId="77777777" w:rsidR="00297C5C" w:rsidRPr="0069326E" w:rsidRDefault="00297C5C" w:rsidP="00297C5C">
      <w:pPr>
        <w:spacing w:line="240" w:lineRule="auto"/>
        <w:ind w:firstLine="0"/>
        <w:jc w:val="left"/>
        <w:rPr>
          <w:szCs w:val="24"/>
        </w:rPr>
      </w:pPr>
    </w:p>
    <w:p w14:paraId="1FF272EE" w14:textId="77777777" w:rsidR="00297C5C" w:rsidRDefault="00297C5C" w:rsidP="00D61104">
      <w:pPr>
        <w:pStyle w:val="NormalWeb"/>
      </w:pPr>
    </w:p>
    <w:p w14:paraId="0EA0C470" w14:textId="77777777" w:rsidR="00FE0A69" w:rsidRPr="00DE0E82" w:rsidRDefault="00FE0A69" w:rsidP="00820EBA">
      <w:pPr>
        <w:ind w:firstLine="0"/>
        <w:jc w:val="left"/>
        <w:rPr>
          <w:szCs w:val="24"/>
        </w:rPr>
      </w:pPr>
    </w:p>
    <w:p w14:paraId="06682B8F" w14:textId="77777777" w:rsidR="00A01824" w:rsidRPr="00DE0E82" w:rsidRDefault="00A01824" w:rsidP="00820EBA">
      <w:pPr>
        <w:ind w:firstLine="0"/>
        <w:jc w:val="left"/>
        <w:rPr>
          <w:szCs w:val="24"/>
        </w:rPr>
      </w:pPr>
    </w:p>
    <w:sectPr w:rsidR="00A01824" w:rsidRPr="00DE0E82" w:rsidSect="001C0DDF">
      <w:headerReference w:type="default" r:id="rId52"/>
      <w:headerReference w:type="first" r:id="rId53"/>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6A6D5" w14:textId="77777777" w:rsidR="00A762FD" w:rsidRDefault="00A762FD">
      <w:r>
        <w:separator/>
      </w:r>
    </w:p>
  </w:endnote>
  <w:endnote w:type="continuationSeparator" w:id="0">
    <w:p w14:paraId="616C7B47" w14:textId="77777777" w:rsidR="00A762FD" w:rsidRDefault="00A76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02CF3C" w14:textId="77777777" w:rsidR="00A762FD" w:rsidRDefault="00A762FD">
      <w:r>
        <w:separator/>
      </w:r>
    </w:p>
  </w:footnote>
  <w:footnote w:type="continuationSeparator" w:id="0">
    <w:p w14:paraId="3E757950" w14:textId="77777777" w:rsidR="00A762FD" w:rsidRDefault="00A762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533B5F" w:rsidRPr="00CB3577" w:rsidRDefault="00533B5F">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533B5F" w:rsidRDefault="00533B5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533B5F" w:rsidRDefault="00533B5F">
    <w:pPr>
      <w:pStyle w:val="Cabealho"/>
      <w:jc w:val="right"/>
    </w:pPr>
    <w:r>
      <w:fldChar w:fldCharType="begin"/>
    </w:r>
    <w:r>
      <w:instrText>PAGE   \* MERGEFORMAT</w:instrText>
    </w:r>
    <w:r>
      <w:fldChar w:fldCharType="separate"/>
    </w:r>
    <w:r>
      <w:rPr>
        <w:noProof/>
      </w:rPr>
      <w:t>3</w:t>
    </w:r>
    <w:r>
      <w:fldChar w:fldCharType="end"/>
    </w:r>
  </w:p>
  <w:p w14:paraId="470C0507" w14:textId="77777777" w:rsidR="00533B5F" w:rsidRDefault="00533B5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19786E"/>
    <w:multiLevelType w:val="hybridMultilevel"/>
    <w:tmpl w:val="428A10E6"/>
    <w:lvl w:ilvl="0" w:tplc="0E506360">
      <w:start w:val="1"/>
      <w:numFmt w:val="decimal"/>
      <w:pStyle w:val="Ttulo1"/>
      <w:lvlText w:val="%1"/>
      <w:lvlJc w:val="left"/>
      <w:pPr>
        <w:ind w:left="717"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DE7EE7"/>
    <w:multiLevelType w:val="multilevel"/>
    <w:tmpl w:val="0AEA03B8"/>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hint="default"/>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78329B"/>
    <w:multiLevelType w:val="multilevel"/>
    <w:tmpl w:val="4984A18C"/>
    <w:numStyleLink w:val="Estilo1"/>
  </w:abstractNum>
  <w:abstractNum w:abstractNumId="14"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8"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19"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21"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23"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2"/>
  </w:num>
  <w:num w:numId="2">
    <w:abstractNumId w:val="5"/>
  </w:num>
  <w:num w:numId="3">
    <w:abstractNumId w:val="18"/>
  </w:num>
  <w:num w:numId="4">
    <w:abstractNumId w:val="7"/>
  </w:num>
  <w:num w:numId="5">
    <w:abstractNumId w:val="20"/>
  </w:num>
  <w:num w:numId="6">
    <w:abstractNumId w:val="2"/>
  </w:num>
  <w:num w:numId="7">
    <w:abstractNumId w:val="14"/>
  </w:num>
  <w:num w:numId="8">
    <w:abstractNumId w:val="0"/>
  </w:num>
  <w:num w:numId="9">
    <w:abstractNumId w:val="13"/>
  </w:num>
  <w:num w:numId="10">
    <w:abstractNumId w:val="4"/>
  </w:num>
  <w:num w:numId="11">
    <w:abstractNumId w:val="3"/>
  </w:num>
  <w:num w:numId="12">
    <w:abstractNumId w:val="19"/>
  </w:num>
  <w:num w:numId="13">
    <w:abstractNumId w:val="23"/>
  </w:num>
  <w:num w:numId="14">
    <w:abstractNumId w:val="11"/>
  </w:num>
  <w:num w:numId="15">
    <w:abstractNumId w:val="1"/>
  </w:num>
  <w:num w:numId="16">
    <w:abstractNumId w:val="8"/>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16"/>
  </w:num>
  <w:num w:numId="21">
    <w:abstractNumId w:val="10"/>
  </w:num>
  <w:num w:numId="22">
    <w:abstractNumId w:val="6"/>
  </w:num>
  <w:num w:numId="23">
    <w:abstractNumId w:val="17"/>
  </w:num>
  <w:num w:numId="24">
    <w:abstractNumId w:val="12"/>
  </w:num>
  <w:num w:numId="25">
    <w:abstractNumId w:val="15"/>
  </w:num>
  <w:num w:numId="26">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3620"/>
    <w:rsid w:val="0001646A"/>
    <w:rsid w:val="0001688E"/>
    <w:rsid w:val="00034873"/>
    <w:rsid w:val="00036632"/>
    <w:rsid w:val="00036E22"/>
    <w:rsid w:val="00037281"/>
    <w:rsid w:val="00037393"/>
    <w:rsid w:val="000415C9"/>
    <w:rsid w:val="00041C3D"/>
    <w:rsid w:val="00042B75"/>
    <w:rsid w:val="00042C5A"/>
    <w:rsid w:val="00050777"/>
    <w:rsid w:val="0005345E"/>
    <w:rsid w:val="000568BF"/>
    <w:rsid w:val="000574C0"/>
    <w:rsid w:val="00062707"/>
    <w:rsid w:val="000646CE"/>
    <w:rsid w:val="0006721E"/>
    <w:rsid w:val="00067DF4"/>
    <w:rsid w:val="000737B8"/>
    <w:rsid w:val="00084F56"/>
    <w:rsid w:val="00087C2F"/>
    <w:rsid w:val="000913AD"/>
    <w:rsid w:val="00092B12"/>
    <w:rsid w:val="000959C0"/>
    <w:rsid w:val="00096186"/>
    <w:rsid w:val="000962F5"/>
    <w:rsid w:val="000A32D5"/>
    <w:rsid w:val="000A4D93"/>
    <w:rsid w:val="000A6C43"/>
    <w:rsid w:val="000A6DA4"/>
    <w:rsid w:val="000A7A02"/>
    <w:rsid w:val="000A7A35"/>
    <w:rsid w:val="000A7B8E"/>
    <w:rsid w:val="000B0F31"/>
    <w:rsid w:val="000C091A"/>
    <w:rsid w:val="000C1569"/>
    <w:rsid w:val="000C35A0"/>
    <w:rsid w:val="000C789E"/>
    <w:rsid w:val="000D0ECA"/>
    <w:rsid w:val="000D17E0"/>
    <w:rsid w:val="000D2D64"/>
    <w:rsid w:val="000E0159"/>
    <w:rsid w:val="000E2981"/>
    <w:rsid w:val="000E39E2"/>
    <w:rsid w:val="000E48F8"/>
    <w:rsid w:val="000E5412"/>
    <w:rsid w:val="000E6DF3"/>
    <w:rsid w:val="000E7173"/>
    <w:rsid w:val="000E7353"/>
    <w:rsid w:val="000F1555"/>
    <w:rsid w:val="000F1FED"/>
    <w:rsid w:val="000F47F8"/>
    <w:rsid w:val="000F6B98"/>
    <w:rsid w:val="001024A0"/>
    <w:rsid w:val="00103AA3"/>
    <w:rsid w:val="0010518A"/>
    <w:rsid w:val="00117B3D"/>
    <w:rsid w:val="0012018C"/>
    <w:rsid w:val="001205A4"/>
    <w:rsid w:val="00130337"/>
    <w:rsid w:val="0013466E"/>
    <w:rsid w:val="001358B4"/>
    <w:rsid w:val="0013664A"/>
    <w:rsid w:val="001374EE"/>
    <w:rsid w:val="00141244"/>
    <w:rsid w:val="001424B9"/>
    <w:rsid w:val="00144AB0"/>
    <w:rsid w:val="00145D0B"/>
    <w:rsid w:val="001505D5"/>
    <w:rsid w:val="00153302"/>
    <w:rsid w:val="00156FD5"/>
    <w:rsid w:val="001606A3"/>
    <w:rsid w:val="00164154"/>
    <w:rsid w:val="0017062D"/>
    <w:rsid w:val="00172787"/>
    <w:rsid w:val="0018242C"/>
    <w:rsid w:val="00182671"/>
    <w:rsid w:val="00187862"/>
    <w:rsid w:val="00190DF8"/>
    <w:rsid w:val="0019490B"/>
    <w:rsid w:val="001957D4"/>
    <w:rsid w:val="001A00F6"/>
    <w:rsid w:val="001A27E3"/>
    <w:rsid w:val="001A73C6"/>
    <w:rsid w:val="001B28C7"/>
    <w:rsid w:val="001B34C5"/>
    <w:rsid w:val="001B467A"/>
    <w:rsid w:val="001B4938"/>
    <w:rsid w:val="001B5512"/>
    <w:rsid w:val="001B6738"/>
    <w:rsid w:val="001C0DDF"/>
    <w:rsid w:val="001C2BE6"/>
    <w:rsid w:val="001C47C0"/>
    <w:rsid w:val="001C60BB"/>
    <w:rsid w:val="001C6C13"/>
    <w:rsid w:val="001D17DA"/>
    <w:rsid w:val="001D59B6"/>
    <w:rsid w:val="001E386E"/>
    <w:rsid w:val="001E4583"/>
    <w:rsid w:val="001E4D55"/>
    <w:rsid w:val="001F02E2"/>
    <w:rsid w:val="001F1579"/>
    <w:rsid w:val="001F226F"/>
    <w:rsid w:val="00203899"/>
    <w:rsid w:val="00204BB7"/>
    <w:rsid w:val="00204F23"/>
    <w:rsid w:val="00211EC2"/>
    <w:rsid w:val="00216DF0"/>
    <w:rsid w:val="002222CE"/>
    <w:rsid w:val="00222314"/>
    <w:rsid w:val="00225DE3"/>
    <w:rsid w:val="00232066"/>
    <w:rsid w:val="00235ECF"/>
    <w:rsid w:val="00236049"/>
    <w:rsid w:val="00236F70"/>
    <w:rsid w:val="00240130"/>
    <w:rsid w:val="00243C5C"/>
    <w:rsid w:val="00246211"/>
    <w:rsid w:val="00247D37"/>
    <w:rsid w:val="0025001D"/>
    <w:rsid w:val="00250872"/>
    <w:rsid w:val="002520EC"/>
    <w:rsid w:val="002560D4"/>
    <w:rsid w:val="0025759A"/>
    <w:rsid w:val="00261662"/>
    <w:rsid w:val="00261E57"/>
    <w:rsid w:val="00266133"/>
    <w:rsid w:val="00270F57"/>
    <w:rsid w:val="0027162A"/>
    <w:rsid w:val="0027686E"/>
    <w:rsid w:val="002801FC"/>
    <w:rsid w:val="00280239"/>
    <w:rsid w:val="002839A5"/>
    <w:rsid w:val="00283C73"/>
    <w:rsid w:val="00284426"/>
    <w:rsid w:val="0029065E"/>
    <w:rsid w:val="00290C1F"/>
    <w:rsid w:val="00292113"/>
    <w:rsid w:val="00295BD4"/>
    <w:rsid w:val="00296D26"/>
    <w:rsid w:val="00297C5C"/>
    <w:rsid w:val="002A0D43"/>
    <w:rsid w:val="002A2CD1"/>
    <w:rsid w:val="002A4E08"/>
    <w:rsid w:val="002A5103"/>
    <w:rsid w:val="002A62A8"/>
    <w:rsid w:val="002B0247"/>
    <w:rsid w:val="002B13E8"/>
    <w:rsid w:val="002B3561"/>
    <w:rsid w:val="002B4516"/>
    <w:rsid w:val="002B4AF9"/>
    <w:rsid w:val="002B6200"/>
    <w:rsid w:val="002B67E2"/>
    <w:rsid w:val="002C2AAE"/>
    <w:rsid w:val="002C473E"/>
    <w:rsid w:val="002C542D"/>
    <w:rsid w:val="002C6054"/>
    <w:rsid w:val="002D06EA"/>
    <w:rsid w:val="002D0959"/>
    <w:rsid w:val="002D0EA1"/>
    <w:rsid w:val="002D15B9"/>
    <w:rsid w:val="002D3049"/>
    <w:rsid w:val="002D4783"/>
    <w:rsid w:val="002D4CBD"/>
    <w:rsid w:val="002E21FE"/>
    <w:rsid w:val="002E5C02"/>
    <w:rsid w:val="002E5C78"/>
    <w:rsid w:val="002E6D61"/>
    <w:rsid w:val="002F0765"/>
    <w:rsid w:val="002F7FB6"/>
    <w:rsid w:val="0030139B"/>
    <w:rsid w:val="003017CB"/>
    <w:rsid w:val="00302A43"/>
    <w:rsid w:val="003031D3"/>
    <w:rsid w:val="00304FA0"/>
    <w:rsid w:val="0030726E"/>
    <w:rsid w:val="003109F0"/>
    <w:rsid w:val="00310AEB"/>
    <w:rsid w:val="00312A39"/>
    <w:rsid w:val="0031595D"/>
    <w:rsid w:val="003160D5"/>
    <w:rsid w:val="00316DD2"/>
    <w:rsid w:val="00323F50"/>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30A2"/>
    <w:rsid w:val="0036423A"/>
    <w:rsid w:val="003648C1"/>
    <w:rsid w:val="00366FCB"/>
    <w:rsid w:val="00376416"/>
    <w:rsid w:val="00377577"/>
    <w:rsid w:val="003837A3"/>
    <w:rsid w:val="0038554E"/>
    <w:rsid w:val="003870D6"/>
    <w:rsid w:val="00391327"/>
    <w:rsid w:val="0039401D"/>
    <w:rsid w:val="00397F2D"/>
    <w:rsid w:val="003A45D5"/>
    <w:rsid w:val="003A6A3C"/>
    <w:rsid w:val="003B674D"/>
    <w:rsid w:val="003C1327"/>
    <w:rsid w:val="003C2238"/>
    <w:rsid w:val="003C5431"/>
    <w:rsid w:val="003C6A17"/>
    <w:rsid w:val="003C6EE3"/>
    <w:rsid w:val="003D0536"/>
    <w:rsid w:val="003D17E0"/>
    <w:rsid w:val="003D42AD"/>
    <w:rsid w:val="003D6E96"/>
    <w:rsid w:val="003E40C2"/>
    <w:rsid w:val="003F08DF"/>
    <w:rsid w:val="003F0919"/>
    <w:rsid w:val="003F320A"/>
    <w:rsid w:val="003F646F"/>
    <w:rsid w:val="003F671E"/>
    <w:rsid w:val="003F7FBC"/>
    <w:rsid w:val="004024FD"/>
    <w:rsid w:val="00403A61"/>
    <w:rsid w:val="00404B5B"/>
    <w:rsid w:val="00404D94"/>
    <w:rsid w:val="0040633D"/>
    <w:rsid w:val="0041013E"/>
    <w:rsid w:val="00411BD4"/>
    <w:rsid w:val="00412A0B"/>
    <w:rsid w:val="004135E6"/>
    <w:rsid w:val="00415C85"/>
    <w:rsid w:val="004169DC"/>
    <w:rsid w:val="00421F8D"/>
    <w:rsid w:val="004245ED"/>
    <w:rsid w:val="00426284"/>
    <w:rsid w:val="00435CAC"/>
    <w:rsid w:val="00440BE2"/>
    <w:rsid w:val="00442214"/>
    <w:rsid w:val="004428C5"/>
    <w:rsid w:val="0044518B"/>
    <w:rsid w:val="00445244"/>
    <w:rsid w:val="00446916"/>
    <w:rsid w:val="004516C0"/>
    <w:rsid w:val="00451C21"/>
    <w:rsid w:val="004535F0"/>
    <w:rsid w:val="0045363C"/>
    <w:rsid w:val="004559D5"/>
    <w:rsid w:val="0045618E"/>
    <w:rsid w:val="00460066"/>
    <w:rsid w:val="004621DD"/>
    <w:rsid w:val="004648A5"/>
    <w:rsid w:val="004649DA"/>
    <w:rsid w:val="00464B1A"/>
    <w:rsid w:val="004710A2"/>
    <w:rsid w:val="004719A1"/>
    <w:rsid w:val="0047625E"/>
    <w:rsid w:val="0048001D"/>
    <w:rsid w:val="0048017B"/>
    <w:rsid w:val="00486E7E"/>
    <w:rsid w:val="00497914"/>
    <w:rsid w:val="004A0971"/>
    <w:rsid w:val="004A7264"/>
    <w:rsid w:val="004A7D64"/>
    <w:rsid w:val="004B0034"/>
    <w:rsid w:val="004B2D75"/>
    <w:rsid w:val="004B785B"/>
    <w:rsid w:val="004C307A"/>
    <w:rsid w:val="004C33F4"/>
    <w:rsid w:val="004C384A"/>
    <w:rsid w:val="004C5A2C"/>
    <w:rsid w:val="004D51D2"/>
    <w:rsid w:val="004D7F32"/>
    <w:rsid w:val="004E4DF7"/>
    <w:rsid w:val="004E6EC8"/>
    <w:rsid w:val="004E7A7F"/>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7857"/>
    <w:rsid w:val="00541E59"/>
    <w:rsid w:val="00543F2F"/>
    <w:rsid w:val="005464AE"/>
    <w:rsid w:val="0055376A"/>
    <w:rsid w:val="0055576A"/>
    <w:rsid w:val="00565D2C"/>
    <w:rsid w:val="00566E24"/>
    <w:rsid w:val="00567EC4"/>
    <w:rsid w:val="005700E4"/>
    <w:rsid w:val="005720A3"/>
    <w:rsid w:val="0058407B"/>
    <w:rsid w:val="005842E7"/>
    <w:rsid w:val="00585E17"/>
    <w:rsid w:val="00593336"/>
    <w:rsid w:val="0059589C"/>
    <w:rsid w:val="00596F72"/>
    <w:rsid w:val="005A00BC"/>
    <w:rsid w:val="005B03E8"/>
    <w:rsid w:val="005B1411"/>
    <w:rsid w:val="005B6A66"/>
    <w:rsid w:val="005C5509"/>
    <w:rsid w:val="005C7ABA"/>
    <w:rsid w:val="005D69BB"/>
    <w:rsid w:val="005D7BE9"/>
    <w:rsid w:val="005E18B4"/>
    <w:rsid w:val="005E5485"/>
    <w:rsid w:val="005F0977"/>
    <w:rsid w:val="005F3687"/>
    <w:rsid w:val="005F48C5"/>
    <w:rsid w:val="005F4BCF"/>
    <w:rsid w:val="005F553F"/>
    <w:rsid w:val="005F5F35"/>
    <w:rsid w:val="005F772A"/>
    <w:rsid w:val="0060187D"/>
    <w:rsid w:val="00604F62"/>
    <w:rsid w:val="006207FE"/>
    <w:rsid w:val="00620CAE"/>
    <w:rsid w:val="0062394D"/>
    <w:rsid w:val="006337C8"/>
    <w:rsid w:val="00635C5F"/>
    <w:rsid w:val="006375F1"/>
    <w:rsid w:val="0064122B"/>
    <w:rsid w:val="0064229C"/>
    <w:rsid w:val="00644473"/>
    <w:rsid w:val="006627E0"/>
    <w:rsid w:val="00663F31"/>
    <w:rsid w:val="006734B2"/>
    <w:rsid w:val="00676DA8"/>
    <w:rsid w:val="006777DA"/>
    <w:rsid w:val="00681C97"/>
    <w:rsid w:val="00681D0E"/>
    <w:rsid w:val="00682119"/>
    <w:rsid w:val="00684BAE"/>
    <w:rsid w:val="006866AC"/>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78DD"/>
    <w:rsid w:val="00722AD1"/>
    <w:rsid w:val="007233E2"/>
    <w:rsid w:val="00727673"/>
    <w:rsid w:val="00727B01"/>
    <w:rsid w:val="00732FB4"/>
    <w:rsid w:val="00733B19"/>
    <w:rsid w:val="00733B51"/>
    <w:rsid w:val="00740656"/>
    <w:rsid w:val="00742BC6"/>
    <w:rsid w:val="00747750"/>
    <w:rsid w:val="00751AA7"/>
    <w:rsid w:val="00760266"/>
    <w:rsid w:val="00760357"/>
    <w:rsid w:val="00760AE5"/>
    <w:rsid w:val="00764971"/>
    <w:rsid w:val="007656F2"/>
    <w:rsid w:val="0077091C"/>
    <w:rsid w:val="00770AFF"/>
    <w:rsid w:val="0077129E"/>
    <w:rsid w:val="0077145D"/>
    <w:rsid w:val="00776A54"/>
    <w:rsid w:val="007944D7"/>
    <w:rsid w:val="00794617"/>
    <w:rsid w:val="00795F25"/>
    <w:rsid w:val="007961AD"/>
    <w:rsid w:val="00796FD6"/>
    <w:rsid w:val="007974A1"/>
    <w:rsid w:val="007A2A3E"/>
    <w:rsid w:val="007A3F10"/>
    <w:rsid w:val="007A458A"/>
    <w:rsid w:val="007A5197"/>
    <w:rsid w:val="007A6E26"/>
    <w:rsid w:val="007A706F"/>
    <w:rsid w:val="007A7859"/>
    <w:rsid w:val="007B2385"/>
    <w:rsid w:val="007B24AA"/>
    <w:rsid w:val="007B2FE2"/>
    <w:rsid w:val="007C201C"/>
    <w:rsid w:val="007C2EDD"/>
    <w:rsid w:val="007C45FE"/>
    <w:rsid w:val="007D1386"/>
    <w:rsid w:val="007D1EA8"/>
    <w:rsid w:val="007D2381"/>
    <w:rsid w:val="007D27ED"/>
    <w:rsid w:val="007D6B1D"/>
    <w:rsid w:val="007D6C66"/>
    <w:rsid w:val="007D7F95"/>
    <w:rsid w:val="007E569B"/>
    <w:rsid w:val="007E5E7C"/>
    <w:rsid w:val="007E7A2F"/>
    <w:rsid w:val="007F7BA8"/>
    <w:rsid w:val="008046AB"/>
    <w:rsid w:val="00804BE9"/>
    <w:rsid w:val="00806110"/>
    <w:rsid w:val="00815F00"/>
    <w:rsid w:val="008172B9"/>
    <w:rsid w:val="00820EBA"/>
    <w:rsid w:val="00820EE3"/>
    <w:rsid w:val="00822E4F"/>
    <w:rsid w:val="0082521E"/>
    <w:rsid w:val="00825680"/>
    <w:rsid w:val="008260DC"/>
    <w:rsid w:val="00826E75"/>
    <w:rsid w:val="00827A0A"/>
    <w:rsid w:val="00831F0C"/>
    <w:rsid w:val="00834205"/>
    <w:rsid w:val="00834782"/>
    <w:rsid w:val="008400CA"/>
    <w:rsid w:val="00842CCD"/>
    <w:rsid w:val="00843392"/>
    <w:rsid w:val="00844F90"/>
    <w:rsid w:val="00850627"/>
    <w:rsid w:val="008514CA"/>
    <w:rsid w:val="00857AEC"/>
    <w:rsid w:val="00857E91"/>
    <w:rsid w:val="00860D88"/>
    <w:rsid w:val="0086430A"/>
    <w:rsid w:val="00865ABE"/>
    <w:rsid w:val="00866F91"/>
    <w:rsid w:val="008708CC"/>
    <w:rsid w:val="00875624"/>
    <w:rsid w:val="00877BF3"/>
    <w:rsid w:val="00880D0C"/>
    <w:rsid w:val="0088606E"/>
    <w:rsid w:val="0089269C"/>
    <w:rsid w:val="008947F9"/>
    <w:rsid w:val="00895720"/>
    <w:rsid w:val="00897C81"/>
    <w:rsid w:val="008A0328"/>
    <w:rsid w:val="008A0A45"/>
    <w:rsid w:val="008A1316"/>
    <w:rsid w:val="008A1480"/>
    <w:rsid w:val="008A438D"/>
    <w:rsid w:val="008A4763"/>
    <w:rsid w:val="008A507C"/>
    <w:rsid w:val="008A6850"/>
    <w:rsid w:val="008B32D3"/>
    <w:rsid w:val="008B3A8E"/>
    <w:rsid w:val="008B58BE"/>
    <w:rsid w:val="008C0278"/>
    <w:rsid w:val="008C298C"/>
    <w:rsid w:val="008C3C3A"/>
    <w:rsid w:val="008D2291"/>
    <w:rsid w:val="008D3115"/>
    <w:rsid w:val="008D3D00"/>
    <w:rsid w:val="008E456A"/>
    <w:rsid w:val="008E5CF8"/>
    <w:rsid w:val="008F2C88"/>
    <w:rsid w:val="008F551A"/>
    <w:rsid w:val="008F5B3D"/>
    <w:rsid w:val="008F711E"/>
    <w:rsid w:val="009077D1"/>
    <w:rsid w:val="00911C88"/>
    <w:rsid w:val="00911ECB"/>
    <w:rsid w:val="00917ADC"/>
    <w:rsid w:val="00921865"/>
    <w:rsid w:val="00923F8A"/>
    <w:rsid w:val="00925714"/>
    <w:rsid w:val="00931139"/>
    <w:rsid w:val="009316DC"/>
    <w:rsid w:val="00932EBE"/>
    <w:rsid w:val="009351AB"/>
    <w:rsid w:val="00937A05"/>
    <w:rsid w:val="00940B0B"/>
    <w:rsid w:val="00945499"/>
    <w:rsid w:val="00947270"/>
    <w:rsid w:val="009502C7"/>
    <w:rsid w:val="009516DF"/>
    <w:rsid w:val="00954930"/>
    <w:rsid w:val="0095583A"/>
    <w:rsid w:val="00957BDA"/>
    <w:rsid w:val="00960FED"/>
    <w:rsid w:val="00961477"/>
    <w:rsid w:val="00965905"/>
    <w:rsid w:val="00967C21"/>
    <w:rsid w:val="00970C44"/>
    <w:rsid w:val="0097125A"/>
    <w:rsid w:val="0097412A"/>
    <w:rsid w:val="009746BF"/>
    <w:rsid w:val="00976127"/>
    <w:rsid w:val="009762E4"/>
    <w:rsid w:val="00977C8C"/>
    <w:rsid w:val="00981C54"/>
    <w:rsid w:val="00981EF8"/>
    <w:rsid w:val="0098235B"/>
    <w:rsid w:val="00983653"/>
    <w:rsid w:val="00984025"/>
    <w:rsid w:val="00990C77"/>
    <w:rsid w:val="009A0210"/>
    <w:rsid w:val="009A177D"/>
    <w:rsid w:val="009A2471"/>
    <w:rsid w:val="009A3683"/>
    <w:rsid w:val="009A67AB"/>
    <w:rsid w:val="009B075C"/>
    <w:rsid w:val="009B07E7"/>
    <w:rsid w:val="009B0FC9"/>
    <w:rsid w:val="009B3AAA"/>
    <w:rsid w:val="009C0FD5"/>
    <w:rsid w:val="009C1186"/>
    <w:rsid w:val="009C46BA"/>
    <w:rsid w:val="009C62C8"/>
    <w:rsid w:val="009D3783"/>
    <w:rsid w:val="009D4CDB"/>
    <w:rsid w:val="009D655E"/>
    <w:rsid w:val="009D700F"/>
    <w:rsid w:val="009E196C"/>
    <w:rsid w:val="009E33AB"/>
    <w:rsid w:val="009E7588"/>
    <w:rsid w:val="009F0702"/>
    <w:rsid w:val="009F4885"/>
    <w:rsid w:val="009F560F"/>
    <w:rsid w:val="009F76DA"/>
    <w:rsid w:val="009F7C1F"/>
    <w:rsid w:val="00A00DB2"/>
    <w:rsid w:val="00A01824"/>
    <w:rsid w:val="00A02659"/>
    <w:rsid w:val="00A0400C"/>
    <w:rsid w:val="00A11C33"/>
    <w:rsid w:val="00A124C8"/>
    <w:rsid w:val="00A14D71"/>
    <w:rsid w:val="00A15A1E"/>
    <w:rsid w:val="00A15FD0"/>
    <w:rsid w:val="00A201EC"/>
    <w:rsid w:val="00A22D85"/>
    <w:rsid w:val="00A26702"/>
    <w:rsid w:val="00A3044A"/>
    <w:rsid w:val="00A352CF"/>
    <w:rsid w:val="00A4594E"/>
    <w:rsid w:val="00A50048"/>
    <w:rsid w:val="00A54925"/>
    <w:rsid w:val="00A61CDE"/>
    <w:rsid w:val="00A61D25"/>
    <w:rsid w:val="00A6210C"/>
    <w:rsid w:val="00A63358"/>
    <w:rsid w:val="00A708F2"/>
    <w:rsid w:val="00A71923"/>
    <w:rsid w:val="00A72881"/>
    <w:rsid w:val="00A7540B"/>
    <w:rsid w:val="00A762FD"/>
    <w:rsid w:val="00A7723A"/>
    <w:rsid w:val="00A77264"/>
    <w:rsid w:val="00A7751D"/>
    <w:rsid w:val="00A80D8B"/>
    <w:rsid w:val="00A81C0A"/>
    <w:rsid w:val="00A833A5"/>
    <w:rsid w:val="00A8549E"/>
    <w:rsid w:val="00A85C15"/>
    <w:rsid w:val="00A90CFF"/>
    <w:rsid w:val="00A92E19"/>
    <w:rsid w:val="00A9517C"/>
    <w:rsid w:val="00A9588C"/>
    <w:rsid w:val="00A95E33"/>
    <w:rsid w:val="00AA113A"/>
    <w:rsid w:val="00AA2A0C"/>
    <w:rsid w:val="00AA769F"/>
    <w:rsid w:val="00AB2B1D"/>
    <w:rsid w:val="00AB3C23"/>
    <w:rsid w:val="00AB64B8"/>
    <w:rsid w:val="00AB6909"/>
    <w:rsid w:val="00AB6AC3"/>
    <w:rsid w:val="00AC0FF8"/>
    <w:rsid w:val="00AC183E"/>
    <w:rsid w:val="00AC3889"/>
    <w:rsid w:val="00AC5FC8"/>
    <w:rsid w:val="00AD18E2"/>
    <w:rsid w:val="00AD24F8"/>
    <w:rsid w:val="00AD4103"/>
    <w:rsid w:val="00AD4688"/>
    <w:rsid w:val="00AF2236"/>
    <w:rsid w:val="00AF39EC"/>
    <w:rsid w:val="00AF6F97"/>
    <w:rsid w:val="00AF757B"/>
    <w:rsid w:val="00B02403"/>
    <w:rsid w:val="00B04A6E"/>
    <w:rsid w:val="00B058DB"/>
    <w:rsid w:val="00B109E2"/>
    <w:rsid w:val="00B10AF3"/>
    <w:rsid w:val="00B10BD4"/>
    <w:rsid w:val="00B14179"/>
    <w:rsid w:val="00B219F2"/>
    <w:rsid w:val="00B23D81"/>
    <w:rsid w:val="00B258C9"/>
    <w:rsid w:val="00B2649D"/>
    <w:rsid w:val="00B275D2"/>
    <w:rsid w:val="00B30348"/>
    <w:rsid w:val="00B321E5"/>
    <w:rsid w:val="00B33590"/>
    <w:rsid w:val="00B37BF6"/>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7459"/>
    <w:rsid w:val="00B742AF"/>
    <w:rsid w:val="00B76300"/>
    <w:rsid w:val="00B82F46"/>
    <w:rsid w:val="00B853B5"/>
    <w:rsid w:val="00B85A87"/>
    <w:rsid w:val="00B85C7E"/>
    <w:rsid w:val="00B86F2D"/>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239C"/>
    <w:rsid w:val="00BC263E"/>
    <w:rsid w:val="00BC5E46"/>
    <w:rsid w:val="00BC6599"/>
    <w:rsid w:val="00BD4058"/>
    <w:rsid w:val="00BD6293"/>
    <w:rsid w:val="00BE0BDB"/>
    <w:rsid w:val="00BE18FC"/>
    <w:rsid w:val="00BE24ED"/>
    <w:rsid w:val="00BE4B7E"/>
    <w:rsid w:val="00BF4AED"/>
    <w:rsid w:val="00BF53B1"/>
    <w:rsid w:val="00BF5DFE"/>
    <w:rsid w:val="00BF6855"/>
    <w:rsid w:val="00BF79E7"/>
    <w:rsid w:val="00C005D2"/>
    <w:rsid w:val="00C144DF"/>
    <w:rsid w:val="00C14BEA"/>
    <w:rsid w:val="00C167B0"/>
    <w:rsid w:val="00C16D47"/>
    <w:rsid w:val="00C2037A"/>
    <w:rsid w:val="00C21629"/>
    <w:rsid w:val="00C22155"/>
    <w:rsid w:val="00C32234"/>
    <w:rsid w:val="00C35A03"/>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7545B"/>
    <w:rsid w:val="00C75917"/>
    <w:rsid w:val="00C77D22"/>
    <w:rsid w:val="00C81A23"/>
    <w:rsid w:val="00C843FC"/>
    <w:rsid w:val="00C85DBF"/>
    <w:rsid w:val="00C93DD6"/>
    <w:rsid w:val="00C93DD8"/>
    <w:rsid w:val="00CA4370"/>
    <w:rsid w:val="00CB354D"/>
    <w:rsid w:val="00CB3577"/>
    <w:rsid w:val="00CB6DF5"/>
    <w:rsid w:val="00CC38A6"/>
    <w:rsid w:val="00CC4DB1"/>
    <w:rsid w:val="00CC6364"/>
    <w:rsid w:val="00CD47AF"/>
    <w:rsid w:val="00CD69D6"/>
    <w:rsid w:val="00CE234B"/>
    <w:rsid w:val="00CE26F2"/>
    <w:rsid w:val="00CE2940"/>
    <w:rsid w:val="00CE4100"/>
    <w:rsid w:val="00CF0DDB"/>
    <w:rsid w:val="00CF645F"/>
    <w:rsid w:val="00CF6EFE"/>
    <w:rsid w:val="00D0309D"/>
    <w:rsid w:val="00D05150"/>
    <w:rsid w:val="00D06088"/>
    <w:rsid w:val="00D063A2"/>
    <w:rsid w:val="00D10168"/>
    <w:rsid w:val="00D129B5"/>
    <w:rsid w:val="00D13467"/>
    <w:rsid w:val="00D1615E"/>
    <w:rsid w:val="00D1693D"/>
    <w:rsid w:val="00D2217E"/>
    <w:rsid w:val="00D22F84"/>
    <w:rsid w:val="00D2387D"/>
    <w:rsid w:val="00D24BEF"/>
    <w:rsid w:val="00D24D81"/>
    <w:rsid w:val="00D25880"/>
    <w:rsid w:val="00D31A69"/>
    <w:rsid w:val="00D32109"/>
    <w:rsid w:val="00D33E4C"/>
    <w:rsid w:val="00D34693"/>
    <w:rsid w:val="00D355DE"/>
    <w:rsid w:val="00D35DD8"/>
    <w:rsid w:val="00D4038C"/>
    <w:rsid w:val="00D40B60"/>
    <w:rsid w:val="00D43BF0"/>
    <w:rsid w:val="00D440AF"/>
    <w:rsid w:val="00D44974"/>
    <w:rsid w:val="00D45BEF"/>
    <w:rsid w:val="00D51CF6"/>
    <w:rsid w:val="00D51EAB"/>
    <w:rsid w:val="00D531F7"/>
    <w:rsid w:val="00D61104"/>
    <w:rsid w:val="00D65E49"/>
    <w:rsid w:val="00D671E1"/>
    <w:rsid w:val="00D67518"/>
    <w:rsid w:val="00D70867"/>
    <w:rsid w:val="00D75803"/>
    <w:rsid w:val="00D7596E"/>
    <w:rsid w:val="00D75D64"/>
    <w:rsid w:val="00D77458"/>
    <w:rsid w:val="00D8006F"/>
    <w:rsid w:val="00D82358"/>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2A03"/>
    <w:rsid w:val="00DC33F2"/>
    <w:rsid w:val="00DC4948"/>
    <w:rsid w:val="00DC76F3"/>
    <w:rsid w:val="00DD0B92"/>
    <w:rsid w:val="00DD3CA6"/>
    <w:rsid w:val="00DD475C"/>
    <w:rsid w:val="00DD5040"/>
    <w:rsid w:val="00DE0E82"/>
    <w:rsid w:val="00DE7AF7"/>
    <w:rsid w:val="00DF0D83"/>
    <w:rsid w:val="00DF0DED"/>
    <w:rsid w:val="00DF5B5D"/>
    <w:rsid w:val="00DF6B8C"/>
    <w:rsid w:val="00DF7A6A"/>
    <w:rsid w:val="00E005BF"/>
    <w:rsid w:val="00E0153E"/>
    <w:rsid w:val="00E03D74"/>
    <w:rsid w:val="00E03F63"/>
    <w:rsid w:val="00E04E7C"/>
    <w:rsid w:val="00E0757D"/>
    <w:rsid w:val="00E077DF"/>
    <w:rsid w:val="00E078C5"/>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5F5C"/>
    <w:rsid w:val="00E503B9"/>
    <w:rsid w:val="00E5048E"/>
    <w:rsid w:val="00E536B4"/>
    <w:rsid w:val="00E560BA"/>
    <w:rsid w:val="00E56F72"/>
    <w:rsid w:val="00E57D17"/>
    <w:rsid w:val="00E63A1D"/>
    <w:rsid w:val="00E64920"/>
    <w:rsid w:val="00E807C0"/>
    <w:rsid w:val="00E80921"/>
    <w:rsid w:val="00E84D90"/>
    <w:rsid w:val="00E861FC"/>
    <w:rsid w:val="00E86925"/>
    <w:rsid w:val="00E86DCC"/>
    <w:rsid w:val="00E8748E"/>
    <w:rsid w:val="00E90C45"/>
    <w:rsid w:val="00E910A1"/>
    <w:rsid w:val="00E9524F"/>
    <w:rsid w:val="00E97B01"/>
    <w:rsid w:val="00E97EC7"/>
    <w:rsid w:val="00EA1E21"/>
    <w:rsid w:val="00EA7D90"/>
    <w:rsid w:val="00EB10C4"/>
    <w:rsid w:val="00EB3CD4"/>
    <w:rsid w:val="00EB4EFE"/>
    <w:rsid w:val="00EC0E49"/>
    <w:rsid w:val="00EC344E"/>
    <w:rsid w:val="00EC6A73"/>
    <w:rsid w:val="00EC7A27"/>
    <w:rsid w:val="00ED12C3"/>
    <w:rsid w:val="00ED1845"/>
    <w:rsid w:val="00ED38D2"/>
    <w:rsid w:val="00ED3EA4"/>
    <w:rsid w:val="00ED629D"/>
    <w:rsid w:val="00ED67C0"/>
    <w:rsid w:val="00EE0661"/>
    <w:rsid w:val="00EE1E50"/>
    <w:rsid w:val="00EE3741"/>
    <w:rsid w:val="00EE5781"/>
    <w:rsid w:val="00EE764F"/>
    <w:rsid w:val="00EF0313"/>
    <w:rsid w:val="00EF4235"/>
    <w:rsid w:val="00EF731D"/>
    <w:rsid w:val="00F019D7"/>
    <w:rsid w:val="00F02696"/>
    <w:rsid w:val="00F0385B"/>
    <w:rsid w:val="00F066D7"/>
    <w:rsid w:val="00F117A3"/>
    <w:rsid w:val="00F11B4E"/>
    <w:rsid w:val="00F12606"/>
    <w:rsid w:val="00F12B99"/>
    <w:rsid w:val="00F24317"/>
    <w:rsid w:val="00F247B4"/>
    <w:rsid w:val="00F2599A"/>
    <w:rsid w:val="00F26ECC"/>
    <w:rsid w:val="00F272D6"/>
    <w:rsid w:val="00F30303"/>
    <w:rsid w:val="00F30BBB"/>
    <w:rsid w:val="00F30D51"/>
    <w:rsid w:val="00F33D48"/>
    <w:rsid w:val="00F3541E"/>
    <w:rsid w:val="00F413D5"/>
    <w:rsid w:val="00F43D74"/>
    <w:rsid w:val="00F440A7"/>
    <w:rsid w:val="00F550AD"/>
    <w:rsid w:val="00F55A79"/>
    <w:rsid w:val="00F56F1A"/>
    <w:rsid w:val="00F57E28"/>
    <w:rsid w:val="00F606E9"/>
    <w:rsid w:val="00F66AF9"/>
    <w:rsid w:val="00F70CEC"/>
    <w:rsid w:val="00F71CC5"/>
    <w:rsid w:val="00F724F4"/>
    <w:rsid w:val="00F75D4C"/>
    <w:rsid w:val="00F8108B"/>
    <w:rsid w:val="00F81E8C"/>
    <w:rsid w:val="00F85BED"/>
    <w:rsid w:val="00F9289D"/>
    <w:rsid w:val="00F93832"/>
    <w:rsid w:val="00F954F8"/>
    <w:rsid w:val="00FA28E4"/>
    <w:rsid w:val="00FA6E6A"/>
    <w:rsid w:val="00FB0586"/>
    <w:rsid w:val="00FB1099"/>
    <w:rsid w:val="00FB1824"/>
    <w:rsid w:val="00FB27E9"/>
    <w:rsid w:val="00FB6236"/>
    <w:rsid w:val="00FC45F2"/>
    <w:rsid w:val="00FC6C56"/>
    <w:rsid w:val="00FC79D0"/>
    <w:rsid w:val="00FD0599"/>
    <w:rsid w:val="00FD141E"/>
    <w:rsid w:val="00FD2BEE"/>
    <w:rsid w:val="00FD7ABF"/>
    <w:rsid w:val="00FE0A69"/>
    <w:rsid w:val="00FE20B8"/>
    <w:rsid w:val="00FE6B01"/>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F6B8C"/>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10"/>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10"/>
      </w:numPr>
      <w:spacing w:line="360" w:lineRule="auto"/>
      <w:jc w:val="both"/>
      <w:outlineLvl w:val="2"/>
    </w:pPr>
    <w:rPr>
      <w:sz w:val="24"/>
    </w:rPr>
  </w:style>
  <w:style w:type="paragraph" w:styleId="Ttulo4">
    <w:name w:val="heading 4"/>
    <w:next w:val="Pargrafo"/>
    <w:link w:val="Ttulo4Char"/>
    <w:qFormat/>
    <w:rsid w:val="003E40C2"/>
    <w:pPr>
      <w:keepNext/>
      <w:numPr>
        <w:ilvl w:val="3"/>
        <w:numId w:val="10"/>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10"/>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440BE2"/>
    <w:pPr>
      <w:spacing w:line="360" w:lineRule="auto"/>
      <w:jc w:val="center"/>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440BE2"/>
    <w:rPr>
      <w:b/>
      <w:sz w:val="24"/>
      <w:lang w:bidi="ar-SA"/>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2.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E15929-2E27-414D-A852-6802587C5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439</TotalTime>
  <Pages>98</Pages>
  <Words>16234</Words>
  <Characters>87665</Characters>
  <Application>Microsoft Office Word</Application>
  <DocSecurity>0</DocSecurity>
  <Lines>730</Lines>
  <Paragraphs>207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103692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18</cp:revision>
  <cp:lastPrinted>2010-02-07T21:29:00Z</cp:lastPrinted>
  <dcterms:created xsi:type="dcterms:W3CDTF">2024-06-07T18:04:00Z</dcterms:created>
  <dcterms:modified xsi:type="dcterms:W3CDTF">2024-06-10T12:40:00Z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