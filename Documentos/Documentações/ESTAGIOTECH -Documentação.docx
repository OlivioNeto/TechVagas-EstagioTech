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21CEFF45" w14:textId="18D74078" w:rsidR="00DF42FD"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78256841" w:history="1">
        <w:r w:rsidR="00DF42FD" w:rsidRPr="00F00D86">
          <w:rPr>
            <w:rStyle w:val="Hyperlink"/>
            <w:noProof/>
          </w:rPr>
          <w:t>1</w:t>
        </w:r>
        <w:r w:rsidR="00DF42FD">
          <w:rPr>
            <w:rFonts w:asciiTheme="minorHAnsi" w:eastAsiaTheme="minorEastAsia" w:hAnsiTheme="minorHAnsi" w:cstheme="minorBidi"/>
            <w:b w:val="0"/>
            <w:noProof/>
            <w:sz w:val="22"/>
            <w:szCs w:val="22"/>
          </w:rPr>
          <w:tab/>
        </w:r>
        <w:r w:rsidR="00DF42FD" w:rsidRPr="00F00D86">
          <w:rPr>
            <w:rStyle w:val="Hyperlink"/>
            <w:noProof/>
          </w:rPr>
          <w:t>INTRODUÇÃO</w:t>
        </w:r>
        <w:r w:rsidR="00DF42FD">
          <w:rPr>
            <w:noProof/>
            <w:webHidden/>
          </w:rPr>
          <w:tab/>
        </w:r>
        <w:r w:rsidR="00DF42FD">
          <w:rPr>
            <w:noProof/>
            <w:webHidden/>
          </w:rPr>
          <w:fldChar w:fldCharType="begin"/>
        </w:r>
        <w:r w:rsidR="00DF42FD">
          <w:rPr>
            <w:noProof/>
            <w:webHidden/>
          </w:rPr>
          <w:instrText xml:space="preserve"> PAGEREF _Toc178256841 \h </w:instrText>
        </w:r>
        <w:r w:rsidR="00DF42FD">
          <w:rPr>
            <w:noProof/>
            <w:webHidden/>
          </w:rPr>
        </w:r>
        <w:r w:rsidR="00DF42FD">
          <w:rPr>
            <w:noProof/>
            <w:webHidden/>
          </w:rPr>
          <w:fldChar w:fldCharType="separate"/>
        </w:r>
        <w:r w:rsidR="00DF42FD">
          <w:rPr>
            <w:noProof/>
            <w:webHidden/>
          </w:rPr>
          <w:t>3</w:t>
        </w:r>
        <w:r w:rsidR="00DF42FD">
          <w:rPr>
            <w:noProof/>
            <w:webHidden/>
          </w:rPr>
          <w:fldChar w:fldCharType="end"/>
        </w:r>
      </w:hyperlink>
    </w:p>
    <w:p w14:paraId="1D23AE39" w14:textId="73DFF436" w:rsidR="00DF42FD" w:rsidRDefault="00BC7AC7">
      <w:pPr>
        <w:pStyle w:val="Sumrio1"/>
        <w:rPr>
          <w:rFonts w:asciiTheme="minorHAnsi" w:eastAsiaTheme="minorEastAsia" w:hAnsiTheme="minorHAnsi" w:cstheme="minorBidi"/>
          <w:b w:val="0"/>
          <w:noProof/>
          <w:sz w:val="22"/>
          <w:szCs w:val="22"/>
        </w:rPr>
      </w:pPr>
      <w:hyperlink w:anchor="_Toc178256842" w:history="1">
        <w:r w:rsidR="00DF42FD" w:rsidRPr="00F00D86">
          <w:rPr>
            <w:rStyle w:val="Hyperlink"/>
            <w:noProof/>
          </w:rPr>
          <w:t>2</w:t>
        </w:r>
        <w:r w:rsidR="00DF42FD">
          <w:rPr>
            <w:rFonts w:asciiTheme="minorHAnsi" w:eastAsiaTheme="minorEastAsia" w:hAnsiTheme="minorHAnsi" w:cstheme="minorBidi"/>
            <w:b w:val="0"/>
            <w:noProof/>
            <w:sz w:val="22"/>
            <w:szCs w:val="22"/>
          </w:rPr>
          <w:tab/>
        </w:r>
        <w:r w:rsidR="00DF42FD" w:rsidRPr="00F00D86">
          <w:rPr>
            <w:rStyle w:val="Hyperlink"/>
            <w:noProof/>
          </w:rPr>
          <w:t>LEVANTAMENTO DE REQUISITOS DE SOFTWARE</w:t>
        </w:r>
        <w:r w:rsidR="00DF42FD">
          <w:rPr>
            <w:noProof/>
            <w:webHidden/>
          </w:rPr>
          <w:tab/>
        </w:r>
        <w:r w:rsidR="00DF42FD">
          <w:rPr>
            <w:noProof/>
            <w:webHidden/>
          </w:rPr>
          <w:fldChar w:fldCharType="begin"/>
        </w:r>
        <w:r w:rsidR="00DF42FD">
          <w:rPr>
            <w:noProof/>
            <w:webHidden/>
          </w:rPr>
          <w:instrText xml:space="preserve"> PAGEREF _Toc178256842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7CDF7501" w14:textId="49EA4AF2" w:rsidR="00DF42FD" w:rsidRDefault="00BC7AC7">
      <w:pPr>
        <w:pStyle w:val="Sumrio2"/>
        <w:rPr>
          <w:rFonts w:asciiTheme="minorHAnsi" w:eastAsiaTheme="minorEastAsia" w:hAnsiTheme="minorHAnsi" w:cstheme="minorBidi"/>
          <w:smallCaps w:val="0"/>
          <w:noProof/>
          <w:sz w:val="22"/>
          <w:szCs w:val="22"/>
        </w:rPr>
      </w:pPr>
      <w:hyperlink w:anchor="_Toc178256843" w:history="1">
        <w:r w:rsidR="00DF42FD" w:rsidRPr="00F00D86">
          <w:rPr>
            <w:rStyle w:val="Hyperlink"/>
            <w:noProof/>
          </w:rPr>
          <w:t>2.1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objetivos do sistema</w:t>
        </w:r>
        <w:r w:rsidR="00DF42FD">
          <w:rPr>
            <w:noProof/>
            <w:webHidden/>
          </w:rPr>
          <w:tab/>
        </w:r>
        <w:r w:rsidR="00DF42FD">
          <w:rPr>
            <w:noProof/>
            <w:webHidden/>
          </w:rPr>
          <w:fldChar w:fldCharType="begin"/>
        </w:r>
        <w:r w:rsidR="00DF42FD">
          <w:rPr>
            <w:noProof/>
            <w:webHidden/>
          </w:rPr>
          <w:instrText xml:space="preserve"> PAGEREF _Toc178256843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23989F53" w14:textId="32ECA65F" w:rsidR="00DF42FD" w:rsidRDefault="00BC7AC7">
      <w:pPr>
        <w:pStyle w:val="Sumrio2"/>
        <w:rPr>
          <w:rFonts w:asciiTheme="minorHAnsi" w:eastAsiaTheme="minorEastAsia" w:hAnsiTheme="minorHAnsi" w:cstheme="minorBidi"/>
          <w:smallCaps w:val="0"/>
          <w:noProof/>
          <w:sz w:val="22"/>
          <w:szCs w:val="22"/>
        </w:rPr>
      </w:pPr>
      <w:hyperlink w:anchor="_Toc178256844" w:history="1">
        <w:r w:rsidR="00DF42FD" w:rsidRPr="00F00D86">
          <w:rPr>
            <w:rStyle w:val="Hyperlink"/>
            <w:noProof/>
          </w:rPr>
          <w:t>2.2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 sistema atual</w:t>
        </w:r>
        <w:r w:rsidR="00DF42FD">
          <w:rPr>
            <w:noProof/>
            <w:webHidden/>
          </w:rPr>
          <w:tab/>
        </w:r>
        <w:r w:rsidR="00DF42FD">
          <w:rPr>
            <w:noProof/>
            <w:webHidden/>
          </w:rPr>
          <w:fldChar w:fldCharType="begin"/>
        </w:r>
        <w:r w:rsidR="00DF42FD">
          <w:rPr>
            <w:noProof/>
            <w:webHidden/>
          </w:rPr>
          <w:instrText xml:space="preserve"> PAGEREF _Toc178256844 \h </w:instrText>
        </w:r>
        <w:r w:rsidR="00DF42FD">
          <w:rPr>
            <w:noProof/>
            <w:webHidden/>
          </w:rPr>
        </w:r>
        <w:r w:rsidR="00DF42FD">
          <w:rPr>
            <w:noProof/>
            <w:webHidden/>
          </w:rPr>
          <w:fldChar w:fldCharType="separate"/>
        </w:r>
        <w:r w:rsidR="00DF42FD">
          <w:rPr>
            <w:noProof/>
            <w:webHidden/>
          </w:rPr>
          <w:t>6</w:t>
        </w:r>
        <w:r w:rsidR="00DF42FD">
          <w:rPr>
            <w:noProof/>
            <w:webHidden/>
          </w:rPr>
          <w:fldChar w:fldCharType="end"/>
        </w:r>
      </w:hyperlink>
    </w:p>
    <w:p w14:paraId="312505A6" w14:textId="7A01B2FC" w:rsidR="00DF42FD" w:rsidRDefault="00BC7AC7">
      <w:pPr>
        <w:pStyle w:val="Sumrio2"/>
        <w:rPr>
          <w:rFonts w:asciiTheme="minorHAnsi" w:eastAsiaTheme="minorEastAsia" w:hAnsiTheme="minorHAnsi" w:cstheme="minorBidi"/>
          <w:smallCaps w:val="0"/>
          <w:noProof/>
          <w:sz w:val="22"/>
          <w:szCs w:val="22"/>
        </w:rPr>
      </w:pPr>
      <w:hyperlink w:anchor="_Toc178256845" w:history="1">
        <w:r w:rsidR="00DF42FD" w:rsidRPr="00F00D86">
          <w:rPr>
            <w:rStyle w:val="Hyperlink"/>
            <w:noProof/>
          </w:rPr>
          <w:t>2.3</w:t>
        </w:r>
        <w:r w:rsidR="00DF42FD">
          <w:rPr>
            <w:rFonts w:asciiTheme="minorHAnsi" w:eastAsiaTheme="minorEastAsia" w:hAnsiTheme="minorHAnsi" w:cstheme="minorBidi"/>
            <w:smallCaps w:val="0"/>
            <w:noProof/>
            <w:sz w:val="22"/>
            <w:szCs w:val="22"/>
          </w:rPr>
          <w:tab/>
        </w:r>
        <w:r w:rsidR="00DF42FD" w:rsidRPr="00F00D86">
          <w:rPr>
            <w:rStyle w:val="Hyperlink"/>
            <w:noProof/>
          </w:rPr>
          <w:t>Análise de Sistemas Existentes</w:t>
        </w:r>
        <w:r w:rsidR="00DF42FD">
          <w:rPr>
            <w:noProof/>
            <w:webHidden/>
          </w:rPr>
          <w:tab/>
        </w:r>
        <w:r w:rsidR="00DF42FD">
          <w:rPr>
            <w:noProof/>
            <w:webHidden/>
          </w:rPr>
          <w:fldChar w:fldCharType="begin"/>
        </w:r>
        <w:r w:rsidR="00DF42FD">
          <w:rPr>
            <w:noProof/>
            <w:webHidden/>
          </w:rPr>
          <w:instrText xml:space="preserve"> PAGEREF _Toc178256845 \h </w:instrText>
        </w:r>
        <w:r w:rsidR="00DF42FD">
          <w:rPr>
            <w:noProof/>
            <w:webHidden/>
          </w:rPr>
        </w:r>
        <w:r w:rsidR="00DF42FD">
          <w:rPr>
            <w:noProof/>
            <w:webHidden/>
          </w:rPr>
          <w:fldChar w:fldCharType="separate"/>
        </w:r>
        <w:r w:rsidR="00DF42FD">
          <w:rPr>
            <w:noProof/>
            <w:webHidden/>
          </w:rPr>
          <w:t>17</w:t>
        </w:r>
        <w:r w:rsidR="00DF42FD">
          <w:rPr>
            <w:noProof/>
            <w:webHidden/>
          </w:rPr>
          <w:fldChar w:fldCharType="end"/>
        </w:r>
      </w:hyperlink>
    </w:p>
    <w:p w14:paraId="74568A9E" w14:textId="1590DC4F" w:rsidR="00DF42FD" w:rsidRDefault="00BC7AC7">
      <w:pPr>
        <w:pStyle w:val="Sumrio2"/>
        <w:rPr>
          <w:rFonts w:asciiTheme="minorHAnsi" w:eastAsiaTheme="minorEastAsia" w:hAnsiTheme="minorHAnsi" w:cstheme="minorBidi"/>
          <w:smallCaps w:val="0"/>
          <w:noProof/>
          <w:sz w:val="22"/>
          <w:szCs w:val="22"/>
        </w:rPr>
      </w:pPr>
      <w:hyperlink w:anchor="_Toc178256846" w:history="1">
        <w:r w:rsidR="00DF42FD" w:rsidRPr="00F00D86">
          <w:rPr>
            <w:rStyle w:val="Hyperlink"/>
            <w:noProof/>
          </w:rPr>
          <w:t>2.4</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principais problemas</w:t>
        </w:r>
        <w:r w:rsidR="00DF42FD">
          <w:rPr>
            <w:noProof/>
            <w:webHidden/>
          </w:rPr>
          <w:tab/>
        </w:r>
        <w:r w:rsidR="00DF42FD">
          <w:rPr>
            <w:noProof/>
            <w:webHidden/>
          </w:rPr>
          <w:fldChar w:fldCharType="begin"/>
        </w:r>
        <w:r w:rsidR="00DF42FD">
          <w:rPr>
            <w:noProof/>
            <w:webHidden/>
          </w:rPr>
          <w:instrText xml:space="preserve"> PAGEREF _Toc178256846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3710BD05" w14:textId="029105BE" w:rsidR="00DF42FD" w:rsidRDefault="00BC7AC7">
      <w:pPr>
        <w:pStyle w:val="Sumrio2"/>
        <w:rPr>
          <w:rFonts w:asciiTheme="minorHAnsi" w:eastAsiaTheme="minorEastAsia" w:hAnsiTheme="minorHAnsi" w:cstheme="minorBidi"/>
          <w:smallCaps w:val="0"/>
          <w:noProof/>
          <w:sz w:val="22"/>
          <w:szCs w:val="22"/>
        </w:rPr>
      </w:pPr>
      <w:hyperlink w:anchor="_Toc178256847" w:history="1">
        <w:r w:rsidR="00DF42FD" w:rsidRPr="00F00D86">
          <w:rPr>
            <w:rStyle w:val="Hyperlink"/>
            <w:noProof/>
          </w:rPr>
          <w:t>2.5</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funcionais</w:t>
        </w:r>
        <w:r w:rsidR="00DF42FD">
          <w:rPr>
            <w:noProof/>
            <w:webHidden/>
          </w:rPr>
          <w:tab/>
        </w:r>
        <w:r w:rsidR="00DF42FD">
          <w:rPr>
            <w:noProof/>
            <w:webHidden/>
          </w:rPr>
          <w:fldChar w:fldCharType="begin"/>
        </w:r>
        <w:r w:rsidR="00DF42FD">
          <w:rPr>
            <w:noProof/>
            <w:webHidden/>
          </w:rPr>
          <w:instrText xml:space="preserve"> PAGEREF _Toc178256847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183038C5" w14:textId="1AF2D455" w:rsidR="00DF42FD" w:rsidRDefault="00BC7AC7">
      <w:pPr>
        <w:pStyle w:val="Sumrio2"/>
        <w:rPr>
          <w:rFonts w:asciiTheme="minorHAnsi" w:eastAsiaTheme="minorEastAsia" w:hAnsiTheme="minorHAnsi" w:cstheme="minorBidi"/>
          <w:smallCaps w:val="0"/>
          <w:noProof/>
          <w:sz w:val="22"/>
          <w:szCs w:val="22"/>
        </w:rPr>
      </w:pPr>
      <w:hyperlink w:anchor="_Toc178256848" w:history="1">
        <w:r w:rsidR="00DF42FD" w:rsidRPr="00F00D86">
          <w:rPr>
            <w:rStyle w:val="Hyperlink"/>
            <w:noProof/>
          </w:rPr>
          <w:t>2.6</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não funcionais</w:t>
        </w:r>
        <w:r w:rsidR="00DF42FD">
          <w:rPr>
            <w:noProof/>
            <w:webHidden/>
          </w:rPr>
          <w:tab/>
        </w:r>
        <w:r w:rsidR="00DF42FD">
          <w:rPr>
            <w:noProof/>
            <w:webHidden/>
          </w:rPr>
          <w:fldChar w:fldCharType="begin"/>
        </w:r>
        <w:r w:rsidR="00DF42FD">
          <w:rPr>
            <w:noProof/>
            <w:webHidden/>
          </w:rPr>
          <w:instrText xml:space="preserve"> PAGEREF _Toc178256848 \h </w:instrText>
        </w:r>
        <w:r w:rsidR="00DF42FD">
          <w:rPr>
            <w:noProof/>
            <w:webHidden/>
          </w:rPr>
        </w:r>
        <w:r w:rsidR="00DF42FD">
          <w:rPr>
            <w:noProof/>
            <w:webHidden/>
          </w:rPr>
          <w:fldChar w:fldCharType="separate"/>
        </w:r>
        <w:r w:rsidR="00DF42FD">
          <w:rPr>
            <w:noProof/>
            <w:webHidden/>
          </w:rPr>
          <w:t>23</w:t>
        </w:r>
        <w:r w:rsidR="00DF42FD">
          <w:rPr>
            <w:noProof/>
            <w:webHidden/>
          </w:rPr>
          <w:fldChar w:fldCharType="end"/>
        </w:r>
      </w:hyperlink>
    </w:p>
    <w:p w14:paraId="0CFE89C7" w14:textId="19101C3D" w:rsidR="00DF42FD" w:rsidRDefault="00BC7AC7">
      <w:pPr>
        <w:pStyle w:val="Sumrio1"/>
        <w:rPr>
          <w:rFonts w:asciiTheme="minorHAnsi" w:eastAsiaTheme="minorEastAsia" w:hAnsiTheme="minorHAnsi" w:cstheme="minorBidi"/>
          <w:b w:val="0"/>
          <w:noProof/>
          <w:sz w:val="22"/>
          <w:szCs w:val="22"/>
        </w:rPr>
      </w:pPr>
      <w:hyperlink w:anchor="_Toc178256849"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VISÃO DE CASO DE USO – UML</w:t>
        </w:r>
        <w:r w:rsidR="00DF42FD">
          <w:rPr>
            <w:noProof/>
            <w:webHidden/>
          </w:rPr>
          <w:tab/>
        </w:r>
        <w:r w:rsidR="00DF42FD">
          <w:rPr>
            <w:noProof/>
            <w:webHidden/>
          </w:rPr>
          <w:fldChar w:fldCharType="begin"/>
        </w:r>
        <w:r w:rsidR="00DF42FD">
          <w:rPr>
            <w:noProof/>
            <w:webHidden/>
          </w:rPr>
          <w:instrText xml:space="preserve"> PAGEREF _Toc178256849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1BF85137" w14:textId="3E2A00A9" w:rsidR="00DF42FD" w:rsidRDefault="00BC7AC7">
      <w:pPr>
        <w:pStyle w:val="Sumrio2"/>
        <w:rPr>
          <w:rFonts w:asciiTheme="minorHAnsi" w:eastAsiaTheme="minorEastAsia" w:hAnsiTheme="minorHAnsi" w:cstheme="minorBidi"/>
          <w:smallCaps w:val="0"/>
          <w:noProof/>
          <w:sz w:val="22"/>
          <w:szCs w:val="22"/>
        </w:rPr>
      </w:pPr>
      <w:hyperlink w:anchor="_Toc178256850" w:history="1">
        <w:r w:rsidR="00DF42FD" w:rsidRPr="00F00D86">
          <w:rPr>
            <w:rStyle w:val="Hyperlink"/>
            <w:noProof/>
          </w:rPr>
          <w:t>3.1</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Classes</w:t>
        </w:r>
        <w:r w:rsidR="00DF42FD">
          <w:rPr>
            <w:noProof/>
            <w:webHidden/>
          </w:rPr>
          <w:tab/>
        </w:r>
        <w:r w:rsidR="00DF42FD">
          <w:rPr>
            <w:noProof/>
            <w:webHidden/>
          </w:rPr>
          <w:fldChar w:fldCharType="begin"/>
        </w:r>
        <w:r w:rsidR="00DF42FD">
          <w:rPr>
            <w:noProof/>
            <w:webHidden/>
          </w:rPr>
          <w:instrText xml:space="preserve"> PAGEREF _Toc178256850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20506E1E" w14:textId="105D496E" w:rsidR="00DF42FD" w:rsidRDefault="00BC7AC7">
      <w:pPr>
        <w:pStyle w:val="Sumrio2"/>
        <w:rPr>
          <w:rFonts w:asciiTheme="minorHAnsi" w:eastAsiaTheme="minorEastAsia" w:hAnsiTheme="minorHAnsi" w:cstheme="minorBidi"/>
          <w:smallCaps w:val="0"/>
          <w:noProof/>
          <w:sz w:val="22"/>
          <w:szCs w:val="22"/>
        </w:rPr>
      </w:pPr>
      <w:hyperlink w:anchor="_Toc178256851" w:history="1">
        <w:r w:rsidR="00DF42FD" w:rsidRPr="00F00D86">
          <w:rPr>
            <w:rStyle w:val="Hyperlink"/>
            <w:noProof/>
          </w:rPr>
          <w:t>3.2</w:t>
        </w:r>
        <w:r w:rsidR="00DF42FD">
          <w:rPr>
            <w:rFonts w:asciiTheme="minorHAnsi" w:eastAsiaTheme="minorEastAsia" w:hAnsiTheme="minorHAnsi" w:cstheme="minorBidi"/>
            <w:smallCaps w:val="0"/>
            <w:noProof/>
            <w:sz w:val="22"/>
            <w:szCs w:val="22"/>
          </w:rPr>
          <w:tab/>
        </w:r>
        <w:r w:rsidR="00DF42FD" w:rsidRPr="00F00D86">
          <w:rPr>
            <w:rStyle w:val="Hyperlink"/>
            <w:noProof/>
          </w:rPr>
          <w:t>Dicionário de Classes</w:t>
        </w:r>
        <w:r w:rsidR="00DF42FD">
          <w:rPr>
            <w:noProof/>
            <w:webHidden/>
          </w:rPr>
          <w:tab/>
        </w:r>
        <w:r w:rsidR="00DF42FD">
          <w:rPr>
            <w:noProof/>
            <w:webHidden/>
          </w:rPr>
          <w:fldChar w:fldCharType="begin"/>
        </w:r>
        <w:r w:rsidR="00DF42FD">
          <w:rPr>
            <w:noProof/>
            <w:webHidden/>
          </w:rPr>
          <w:instrText xml:space="preserve"> PAGEREF _Toc178256851 \h </w:instrText>
        </w:r>
        <w:r w:rsidR="00DF42FD">
          <w:rPr>
            <w:noProof/>
            <w:webHidden/>
          </w:rPr>
        </w:r>
        <w:r w:rsidR="00DF42FD">
          <w:rPr>
            <w:noProof/>
            <w:webHidden/>
          </w:rPr>
          <w:fldChar w:fldCharType="separate"/>
        </w:r>
        <w:r w:rsidR="00DF42FD">
          <w:rPr>
            <w:noProof/>
            <w:webHidden/>
          </w:rPr>
          <w:t>29</w:t>
        </w:r>
        <w:r w:rsidR="00DF42FD">
          <w:rPr>
            <w:noProof/>
            <w:webHidden/>
          </w:rPr>
          <w:fldChar w:fldCharType="end"/>
        </w:r>
      </w:hyperlink>
    </w:p>
    <w:p w14:paraId="489D4525" w14:textId="4A05552C" w:rsidR="00DF42FD" w:rsidRDefault="00BC7AC7">
      <w:pPr>
        <w:pStyle w:val="Sumrio2"/>
        <w:rPr>
          <w:rFonts w:asciiTheme="minorHAnsi" w:eastAsiaTheme="minorEastAsia" w:hAnsiTheme="minorHAnsi" w:cstheme="minorBidi"/>
          <w:smallCaps w:val="0"/>
          <w:noProof/>
          <w:sz w:val="22"/>
          <w:szCs w:val="22"/>
        </w:rPr>
      </w:pPr>
      <w:hyperlink w:anchor="_Toc178256852" w:history="1">
        <w:r w:rsidR="00DF42FD" w:rsidRPr="00F00D86">
          <w:rPr>
            <w:rStyle w:val="Hyperlink"/>
            <w:noProof/>
          </w:rPr>
          <w:t>3.3</w:t>
        </w:r>
        <w:r w:rsidR="00DF42FD">
          <w:rPr>
            <w:rFonts w:asciiTheme="minorHAnsi" w:eastAsiaTheme="minorEastAsia" w:hAnsiTheme="minorHAnsi" w:cstheme="minorBidi"/>
            <w:smallCaps w:val="0"/>
            <w:noProof/>
            <w:sz w:val="22"/>
            <w:szCs w:val="22"/>
          </w:rPr>
          <w:tab/>
        </w:r>
        <w:r w:rsidR="00DF42FD" w:rsidRPr="00F00D86">
          <w:rPr>
            <w:rStyle w:val="Hyperlink"/>
            <w:noProof/>
          </w:rPr>
          <w:t>Definição dos Atores</w:t>
        </w:r>
        <w:r w:rsidR="00DF42FD">
          <w:rPr>
            <w:noProof/>
            <w:webHidden/>
          </w:rPr>
          <w:tab/>
        </w:r>
        <w:r w:rsidR="00DF42FD">
          <w:rPr>
            <w:noProof/>
            <w:webHidden/>
          </w:rPr>
          <w:fldChar w:fldCharType="begin"/>
        </w:r>
        <w:r w:rsidR="00DF42FD">
          <w:rPr>
            <w:noProof/>
            <w:webHidden/>
          </w:rPr>
          <w:instrText xml:space="preserve"> PAGEREF _Toc178256852 \h </w:instrText>
        </w:r>
        <w:r w:rsidR="00DF42FD">
          <w:rPr>
            <w:noProof/>
            <w:webHidden/>
          </w:rPr>
        </w:r>
        <w:r w:rsidR="00DF42FD">
          <w:rPr>
            <w:noProof/>
            <w:webHidden/>
          </w:rPr>
          <w:fldChar w:fldCharType="separate"/>
        </w:r>
        <w:r w:rsidR="00DF42FD">
          <w:rPr>
            <w:noProof/>
            <w:webHidden/>
          </w:rPr>
          <w:t>38</w:t>
        </w:r>
        <w:r w:rsidR="00DF42FD">
          <w:rPr>
            <w:noProof/>
            <w:webHidden/>
          </w:rPr>
          <w:fldChar w:fldCharType="end"/>
        </w:r>
      </w:hyperlink>
    </w:p>
    <w:p w14:paraId="54728AE3" w14:textId="5900DE2C" w:rsidR="00DF42FD" w:rsidRDefault="00BC7AC7">
      <w:pPr>
        <w:pStyle w:val="Sumrio2"/>
        <w:rPr>
          <w:rFonts w:asciiTheme="minorHAnsi" w:eastAsiaTheme="minorEastAsia" w:hAnsiTheme="minorHAnsi" w:cstheme="minorBidi"/>
          <w:smallCaps w:val="0"/>
          <w:noProof/>
          <w:sz w:val="22"/>
          <w:szCs w:val="22"/>
        </w:rPr>
      </w:pPr>
      <w:hyperlink w:anchor="_Toc178256853" w:history="1">
        <w:r w:rsidR="00DF42FD" w:rsidRPr="00F00D86">
          <w:rPr>
            <w:rStyle w:val="Hyperlink"/>
            <w:noProof/>
          </w:rPr>
          <w:t>3.4</w:t>
        </w:r>
        <w:r w:rsidR="00DF42FD">
          <w:rPr>
            <w:rFonts w:asciiTheme="minorHAnsi" w:eastAsiaTheme="minorEastAsia" w:hAnsiTheme="minorHAnsi" w:cstheme="minorBidi"/>
            <w:smallCaps w:val="0"/>
            <w:noProof/>
            <w:sz w:val="22"/>
            <w:szCs w:val="22"/>
          </w:rPr>
          <w:tab/>
        </w:r>
        <w:r w:rsidR="00DF42FD" w:rsidRPr="00F00D86">
          <w:rPr>
            <w:rStyle w:val="Hyperlink"/>
            <w:noProof/>
          </w:rPr>
          <w:t>Lista de Casos de Uso</w:t>
        </w:r>
        <w:r w:rsidR="00DF42FD">
          <w:rPr>
            <w:noProof/>
            <w:webHidden/>
          </w:rPr>
          <w:tab/>
        </w:r>
        <w:r w:rsidR="00DF42FD">
          <w:rPr>
            <w:noProof/>
            <w:webHidden/>
          </w:rPr>
          <w:fldChar w:fldCharType="begin"/>
        </w:r>
        <w:r w:rsidR="00DF42FD">
          <w:rPr>
            <w:noProof/>
            <w:webHidden/>
          </w:rPr>
          <w:instrText xml:space="preserve"> PAGEREF _Toc178256853 \h </w:instrText>
        </w:r>
        <w:r w:rsidR="00DF42FD">
          <w:rPr>
            <w:noProof/>
            <w:webHidden/>
          </w:rPr>
        </w:r>
        <w:r w:rsidR="00DF42FD">
          <w:rPr>
            <w:noProof/>
            <w:webHidden/>
          </w:rPr>
          <w:fldChar w:fldCharType="separate"/>
        </w:r>
        <w:r w:rsidR="00DF42FD">
          <w:rPr>
            <w:noProof/>
            <w:webHidden/>
          </w:rPr>
          <w:t>40</w:t>
        </w:r>
        <w:r w:rsidR="00DF42FD">
          <w:rPr>
            <w:noProof/>
            <w:webHidden/>
          </w:rPr>
          <w:fldChar w:fldCharType="end"/>
        </w:r>
      </w:hyperlink>
    </w:p>
    <w:p w14:paraId="4946F643" w14:textId="6A8E984B" w:rsidR="00DF42FD" w:rsidRDefault="00BC7AC7">
      <w:pPr>
        <w:pStyle w:val="Sumrio2"/>
        <w:rPr>
          <w:rFonts w:asciiTheme="minorHAnsi" w:eastAsiaTheme="minorEastAsia" w:hAnsiTheme="minorHAnsi" w:cstheme="minorBidi"/>
          <w:smallCaps w:val="0"/>
          <w:noProof/>
          <w:sz w:val="22"/>
          <w:szCs w:val="22"/>
        </w:rPr>
      </w:pPr>
      <w:hyperlink w:anchor="_Toc178256854" w:history="1">
        <w:r w:rsidR="00DF42FD" w:rsidRPr="00F00D86">
          <w:rPr>
            <w:rStyle w:val="Hyperlink"/>
            <w:noProof/>
          </w:rPr>
          <w:t>3.5</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w:t>
        </w:r>
        <w:r w:rsidR="00DF42FD">
          <w:rPr>
            <w:noProof/>
            <w:webHidden/>
          </w:rPr>
          <w:tab/>
        </w:r>
        <w:r w:rsidR="00DF42FD">
          <w:rPr>
            <w:noProof/>
            <w:webHidden/>
          </w:rPr>
          <w:fldChar w:fldCharType="begin"/>
        </w:r>
        <w:r w:rsidR="00DF42FD">
          <w:rPr>
            <w:noProof/>
            <w:webHidden/>
          </w:rPr>
          <w:instrText xml:space="preserve"> PAGEREF _Toc178256854 \h </w:instrText>
        </w:r>
        <w:r w:rsidR="00DF42FD">
          <w:rPr>
            <w:noProof/>
            <w:webHidden/>
          </w:rPr>
        </w:r>
        <w:r w:rsidR="00DF42FD">
          <w:rPr>
            <w:noProof/>
            <w:webHidden/>
          </w:rPr>
          <w:fldChar w:fldCharType="separate"/>
        </w:r>
        <w:r w:rsidR="00DF42FD">
          <w:rPr>
            <w:noProof/>
            <w:webHidden/>
          </w:rPr>
          <w:t>51</w:t>
        </w:r>
        <w:r w:rsidR="00DF42FD">
          <w:rPr>
            <w:noProof/>
            <w:webHidden/>
          </w:rPr>
          <w:fldChar w:fldCharType="end"/>
        </w:r>
      </w:hyperlink>
    </w:p>
    <w:p w14:paraId="42625356" w14:textId="1FA2E047" w:rsidR="00DF42FD" w:rsidRDefault="00BC7AC7">
      <w:pPr>
        <w:pStyle w:val="Sumrio2"/>
        <w:rPr>
          <w:rFonts w:asciiTheme="minorHAnsi" w:eastAsiaTheme="minorEastAsia" w:hAnsiTheme="minorHAnsi" w:cstheme="minorBidi"/>
          <w:smallCaps w:val="0"/>
          <w:noProof/>
          <w:sz w:val="22"/>
          <w:szCs w:val="22"/>
        </w:rPr>
      </w:pPr>
      <w:hyperlink w:anchor="_Toc178256855" w:history="1">
        <w:r w:rsidR="00DF42FD" w:rsidRPr="00F00D86">
          <w:rPr>
            <w:rStyle w:val="Hyperlink"/>
            <w:noProof/>
          </w:rPr>
          <w:t>3.6</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 individuais</w:t>
        </w:r>
        <w:r w:rsidR="00DF42FD">
          <w:rPr>
            <w:noProof/>
            <w:webHidden/>
          </w:rPr>
          <w:tab/>
        </w:r>
        <w:r w:rsidR="00DF42FD">
          <w:rPr>
            <w:noProof/>
            <w:webHidden/>
          </w:rPr>
          <w:fldChar w:fldCharType="begin"/>
        </w:r>
        <w:r w:rsidR="00DF42FD">
          <w:rPr>
            <w:noProof/>
            <w:webHidden/>
          </w:rPr>
          <w:instrText xml:space="preserve"> PAGEREF _Toc178256855 \h </w:instrText>
        </w:r>
        <w:r w:rsidR="00DF42FD">
          <w:rPr>
            <w:noProof/>
            <w:webHidden/>
          </w:rPr>
        </w:r>
        <w:r w:rsidR="00DF42FD">
          <w:rPr>
            <w:noProof/>
            <w:webHidden/>
          </w:rPr>
          <w:fldChar w:fldCharType="separate"/>
        </w:r>
        <w:r w:rsidR="00DF42FD">
          <w:rPr>
            <w:noProof/>
            <w:webHidden/>
          </w:rPr>
          <w:t>56</w:t>
        </w:r>
        <w:r w:rsidR="00DF42FD">
          <w:rPr>
            <w:noProof/>
            <w:webHidden/>
          </w:rPr>
          <w:fldChar w:fldCharType="end"/>
        </w:r>
      </w:hyperlink>
    </w:p>
    <w:p w14:paraId="5123F2C4" w14:textId="57FBF295" w:rsidR="00DF42FD" w:rsidRDefault="00BC7AC7">
      <w:pPr>
        <w:pStyle w:val="Sumrio2"/>
        <w:rPr>
          <w:rFonts w:asciiTheme="minorHAnsi" w:eastAsiaTheme="minorEastAsia" w:hAnsiTheme="minorHAnsi" w:cstheme="minorBidi"/>
          <w:smallCaps w:val="0"/>
          <w:noProof/>
          <w:sz w:val="22"/>
          <w:szCs w:val="22"/>
        </w:rPr>
      </w:pPr>
      <w:hyperlink w:anchor="_Toc178256856" w:history="1">
        <w:r w:rsidR="00DF42FD" w:rsidRPr="00F00D86">
          <w:rPr>
            <w:rStyle w:val="Hyperlink"/>
            <w:noProof/>
          </w:rPr>
          <w:t>3.7</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Sequência</w:t>
        </w:r>
        <w:r w:rsidR="00DF42FD">
          <w:rPr>
            <w:noProof/>
            <w:webHidden/>
          </w:rPr>
          <w:tab/>
        </w:r>
        <w:r w:rsidR="00DF42FD">
          <w:rPr>
            <w:noProof/>
            <w:webHidden/>
          </w:rPr>
          <w:fldChar w:fldCharType="begin"/>
        </w:r>
        <w:r w:rsidR="00DF42FD">
          <w:rPr>
            <w:noProof/>
            <w:webHidden/>
          </w:rPr>
          <w:instrText xml:space="preserve"> PAGEREF _Toc178256856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6B2531F3" w14:textId="76A70A47" w:rsidR="00DF42FD" w:rsidRDefault="00BC7AC7">
      <w:pPr>
        <w:pStyle w:val="Sumrio3"/>
        <w:rPr>
          <w:rFonts w:asciiTheme="minorHAnsi" w:eastAsiaTheme="minorEastAsia" w:hAnsiTheme="minorHAnsi" w:cstheme="minorBidi"/>
          <w:noProof/>
          <w:sz w:val="22"/>
          <w:szCs w:val="22"/>
        </w:rPr>
      </w:pPr>
      <w:hyperlink w:anchor="_Toc178256857" w:history="1">
        <w:r w:rsidR="00DF42FD" w:rsidRPr="00F00D86">
          <w:rPr>
            <w:rStyle w:val="Hyperlink"/>
            <w:noProof/>
          </w:rPr>
          <w:t>3.7.1</w:t>
        </w:r>
        <w:r w:rsidR="00DF42FD">
          <w:rPr>
            <w:rFonts w:asciiTheme="minorHAnsi" w:eastAsiaTheme="minorEastAsia" w:hAnsiTheme="minorHAnsi" w:cstheme="minorBidi"/>
            <w:noProof/>
            <w:sz w:val="22"/>
            <w:szCs w:val="22"/>
          </w:rPr>
          <w:tab/>
        </w:r>
        <w:r w:rsidR="00DF42FD" w:rsidRPr="00F00D86">
          <w:rPr>
            <w:rStyle w:val="Hyperlink"/>
            <w:noProof/>
          </w:rPr>
          <w:t>Diagrama de Sequência para Cadastro de TipoEstagio</w:t>
        </w:r>
        <w:r w:rsidR="00DF42FD">
          <w:rPr>
            <w:noProof/>
            <w:webHidden/>
          </w:rPr>
          <w:tab/>
        </w:r>
        <w:r w:rsidR="00DF42FD">
          <w:rPr>
            <w:noProof/>
            <w:webHidden/>
          </w:rPr>
          <w:fldChar w:fldCharType="begin"/>
        </w:r>
        <w:r w:rsidR="00DF42FD">
          <w:rPr>
            <w:noProof/>
            <w:webHidden/>
          </w:rPr>
          <w:instrText xml:space="preserve"> PAGEREF _Toc178256857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0CFA34EF" w14:textId="6E2CCC4A" w:rsidR="00DF42FD" w:rsidRDefault="00BC7AC7">
      <w:pPr>
        <w:pStyle w:val="Sumrio3"/>
        <w:rPr>
          <w:rFonts w:asciiTheme="minorHAnsi" w:eastAsiaTheme="minorEastAsia" w:hAnsiTheme="minorHAnsi" w:cstheme="minorBidi"/>
          <w:noProof/>
          <w:sz w:val="22"/>
          <w:szCs w:val="22"/>
        </w:rPr>
      </w:pPr>
      <w:hyperlink w:anchor="_Toc178256858" w:history="1">
        <w:r w:rsidR="00DF42FD" w:rsidRPr="00F00D86">
          <w:rPr>
            <w:rStyle w:val="Hyperlink"/>
            <w:noProof/>
          </w:rPr>
          <w:t>3.7.2</w:t>
        </w:r>
        <w:r w:rsidR="00DF42FD">
          <w:rPr>
            <w:rFonts w:asciiTheme="minorHAnsi" w:eastAsiaTheme="minorEastAsia" w:hAnsiTheme="minorHAnsi" w:cstheme="minorBidi"/>
            <w:noProof/>
            <w:sz w:val="22"/>
            <w:szCs w:val="22"/>
          </w:rPr>
          <w:tab/>
        </w:r>
        <w:r w:rsidR="00DF42FD" w:rsidRPr="00F00D86">
          <w:rPr>
            <w:rStyle w:val="Hyperlink"/>
            <w:noProof/>
          </w:rPr>
          <w:t>Diagrama de Sequência para Exclusão de TipoEstagio</w:t>
        </w:r>
        <w:r w:rsidR="00DF42FD">
          <w:rPr>
            <w:noProof/>
            <w:webHidden/>
          </w:rPr>
          <w:tab/>
        </w:r>
        <w:r w:rsidR="00DF42FD">
          <w:rPr>
            <w:noProof/>
            <w:webHidden/>
          </w:rPr>
          <w:fldChar w:fldCharType="begin"/>
        </w:r>
        <w:r w:rsidR="00DF42FD">
          <w:rPr>
            <w:noProof/>
            <w:webHidden/>
          </w:rPr>
          <w:instrText xml:space="preserve"> PAGEREF _Toc178256858 \h </w:instrText>
        </w:r>
        <w:r w:rsidR="00DF42FD">
          <w:rPr>
            <w:noProof/>
            <w:webHidden/>
          </w:rPr>
        </w:r>
        <w:r w:rsidR="00DF42FD">
          <w:rPr>
            <w:noProof/>
            <w:webHidden/>
          </w:rPr>
          <w:fldChar w:fldCharType="separate"/>
        </w:r>
        <w:r w:rsidR="00DF42FD">
          <w:rPr>
            <w:noProof/>
            <w:webHidden/>
          </w:rPr>
          <w:t>73</w:t>
        </w:r>
        <w:r w:rsidR="00DF42FD">
          <w:rPr>
            <w:noProof/>
            <w:webHidden/>
          </w:rPr>
          <w:fldChar w:fldCharType="end"/>
        </w:r>
      </w:hyperlink>
    </w:p>
    <w:p w14:paraId="75CD7FD3" w14:textId="439E2755" w:rsidR="00DF42FD" w:rsidRDefault="00BC7AC7">
      <w:pPr>
        <w:pStyle w:val="Sumrio3"/>
        <w:rPr>
          <w:rFonts w:asciiTheme="minorHAnsi" w:eastAsiaTheme="minorEastAsia" w:hAnsiTheme="minorHAnsi" w:cstheme="minorBidi"/>
          <w:noProof/>
          <w:sz w:val="22"/>
          <w:szCs w:val="22"/>
        </w:rPr>
      </w:pPr>
      <w:hyperlink w:anchor="_Toc178256859" w:history="1">
        <w:r w:rsidR="00DF42FD" w:rsidRPr="00F00D86">
          <w:rPr>
            <w:rStyle w:val="Hyperlink"/>
            <w:noProof/>
          </w:rPr>
          <w:t>3.7.3</w:t>
        </w:r>
        <w:r w:rsidR="00DF42FD">
          <w:rPr>
            <w:rFonts w:asciiTheme="minorHAnsi" w:eastAsiaTheme="minorEastAsia" w:hAnsiTheme="minorHAnsi" w:cstheme="minorBidi"/>
            <w:noProof/>
            <w:sz w:val="22"/>
            <w:szCs w:val="22"/>
          </w:rPr>
          <w:tab/>
        </w:r>
        <w:r w:rsidR="00DF42FD" w:rsidRPr="00F00D86">
          <w:rPr>
            <w:rStyle w:val="Hyperlink"/>
            <w:noProof/>
          </w:rPr>
          <w:t>Diagrama de Sequência para Listagem de TipoEstagio</w:t>
        </w:r>
        <w:r w:rsidR="00DF42FD">
          <w:rPr>
            <w:noProof/>
            <w:webHidden/>
          </w:rPr>
          <w:tab/>
        </w:r>
        <w:r w:rsidR="00DF42FD">
          <w:rPr>
            <w:noProof/>
            <w:webHidden/>
          </w:rPr>
          <w:fldChar w:fldCharType="begin"/>
        </w:r>
        <w:r w:rsidR="00DF42FD">
          <w:rPr>
            <w:noProof/>
            <w:webHidden/>
          </w:rPr>
          <w:instrText xml:space="preserve"> PAGEREF _Toc178256859 \h </w:instrText>
        </w:r>
        <w:r w:rsidR="00DF42FD">
          <w:rPr>
            <w:noProof/>
            <w:webHidden/>
          </w:rPr>
        </w:r>
        <w:r w:rsidR="00DF42FD">
          <w:rPr>
            <w:noProof/>
            <w:webHidden/>
          </w:rPr>
          <w:fldChar w:fldCharType="separate"/>
        </w:r>
        <w:r w:rsidR="00DF42FD">
          <w:rPr>
            <w:noProof/>
            <w:webHidden/>
          </w:rPr>
          <w:t>75</w:t>
        </w:r>
        <w:r w:rsidR="00DF42FD">
          <w:rPr>
            <w:noProof/>
            <w:webHidden/>
          </w:rPr>
          <w:fldChar w:fldCharType="end"/>
        </w:r>
      </w:hyperlink>
    </w:p>
    <w:p w14:paraId="67ADBB09" w14:textId="7041FC4A" w:rsidR="00DF42FD" w:rsidRDefault="00BC7AC7">
      <w:pPr>
        <w:pStyle w:val="Sumrio3"/>
        <w:rPr>
          <w:rFonts w:asciiTheme="minorHAnsi" w:eastAsiaTheme="minorEastAsia" w:hAnsiTheme="minorHAnsi" w:cstheme="minorBidi"/>
          <w:noProof/>
          <w:sz w:val="22"/>
          <w:szCs w:val="22"/>
        </w:rPr>
      </w:pPr>
      <w:hyperlink w:anchor="_Toc178256860" w:history="1">
        <w:r w:rsidR="00DF42FD" w:rsidRPr="00F00D86">
          <w:rPr>
            <w:rStyle w:val="Hyperlink"/>
            <w:noProof/>
          </w:rPr>
          <w:t>3.7.4</w:t>
        </w:r>
        <w:r w:rsidR="00DF42FD">
          <w:rPr>
            <w:rFonts w:asciiTheme="minorHAnsi" w:eastAsiaTheme="minorEastAsia" w:hAnsiTheme="minorHAnsi" w:cstheme="minorBidi"/>
            <w:noProof/>
            <w:sz w:val="22"/>
            <w:szCs w:val="22"/>
          </w:rPr>
          <w:tab/>
        </w:r>
        <w:r w:rsidR="00DF42FD" w:rsidRPr="00F00D86">
          <w:rPr>
            <w:rStyle w:val="Hyperlink"/>
            <w:noProof/>
          </w:rPr>
          <w:t>Diagrama de Sequência para Alterar de TipoEstagio</w:t>
        </w:r>
        <w:r w:rsidR="00DF42FD">
          <w:rPr>
            <w:noProof/>
            <w:webHidden/>
          </w:rPr>
          <w:tab/>
        </w:r>
        <w:r w:rsidR="00DF42FD">
          <w:rPr>
            <w:noProof/>
            <w:webHidden/>
          </w:rPr>
          <w:fldChar w:fldCharType="begin"/>
        </w:r>
        <w:r w:rsidR="00DF42FD">
          <w:rPr>
            <w:noProof/>
            <w:webHidden/>
          </w:rPr>
          <w:instrText xml:space="preserve"> PAGEREF _Toc178256860 \h </w:instrText>
        </w:r>
        <w:r w:rsidR="00DF42FD">
          <w:rPr>
            <w:noProof/>
            <w:webHidden/>
          </w:rPr>
        </w:r>
        <w:r w:rsidR="00DF42FD">
          <w:rPr>
            <w:noProof/>
            <w:webHidden/>
          </w:rPr>
          <w:fldChar w:fldCharType="separate"/>
        </w:r>
        <w:r w:rsidR="00DF42FD">
          <w:rPr>
            <w:noProof/>
            <w:webHidden/>
          </w:rPr>
          <w:t>77</w:t>
        </w:r>
        <w:r w:rsidR="00DF42FD">
          <w:rPr>
            <w:noProof/>
            <w:webHidden/>
          </w:rPr>
          <w:fldChar w:fldCharType="end"/>
        </w:r>
      </w:hyperlink>
    </w:p>
    <w:p w14:paraId="0EED2C01" w14:textId="31C8DD5E" w:rsidR="00DF42FD" w:rsidRDefault="00BC7AC7">
      <w:pPr>
        <w:pStyle w:val="Sumrio2"/>
        <w:rPr>
          <w:rFonts w:asciiTheme="minorHAnsi" w:eastAsiaTheme="minorEastAsia" w:hAnsiTheme="minorHAnsi" w:cstheme="minorBidi"/>
          <w:smallCaps w:val="0"/>
          <w:noProof/>
          <w:sz w:val="22"/>
          <w:szCs w:val="22"/>
        </w:rPr>
      </w:pPr>
      <w:hyperlink w:anchor="_Toc178256861" w:history="1">
        <w:r w:rsidR="00DF42FD" w:rsidRPr="00F00D86">
          <w:rPr>
            <w:rStyle w:val="Hyperlink"/>
            <w:noProof/>
          </w:rPr>
          <w:t>3.8</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COMUNICAÇÃO</w:t>
        </w:r>
        <w:r w:rsidR="00DF42FD">
          <w:rPr>
            <w:noProof/>
            <w:webHidden/>
          </w:rPr>
          <w:tab/>
        </w:r>
        <w:r w:rsidR="00DF42FD">
          <w:rPr>
            <w:noProof/>
            <w:webHidden/>
          </w:rPr>
          <w:fldChar w:fldCharType="begin"/>
        </w:r>
        <w:r w:rsidR="00DF42FD">
          <w:rPr>
            <w:noProof/>
            <w:webHidden/>
          </w:rPr>
          <w:instrText xml:space="preserve"> PAGEREF _Toc178256861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3BBDCCC6" w14:textId="18740898" w:rsidR="00DF42FD" w:rsidRDefault="00BC7AC7">
      <w:pPr>
        <w:pStyle w:val="Sumrio2"/>
        <w:rPr>
          <w:rFonts w:asciiTheme="minorHAnsi" w:eastAsiaTheme="minorEastAsia" w:hAnsiTheme="minorHAnsi" w:cstheme="minorBidi"/>
          <w:smallCaps w:val="0"/>
          <w:noProof/>
          <w:sz w:val="22"/>
          <w:szCs w:val="22"/>
        </w:rPr>
      </w:pPr>
      <w:hyperlink w:anchor="_Toc178256862" w:history="1">
        <w:r w:rsidR="00DF42FD" w:rsidRPr="00F00D86">
          <w:rPr>
            <w:rStyle w:val="Hyperlink"/>
            <w:noProof/>
          </w:rPr>
          <w:t>3.9</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ATIVIDADE</w:t>
        </w:r>
        <w:r w:rsidR="00DF42FD">
          <w:rPr>
            <w:noProof/>
            <w:webHidden/>
          </w:rPr>
          <w:tab/>
        </w:r>
        <w:r w:rsidR="00DF42FD">
          <w:rPr>
            <w:noProof/>
            <w:webHidden/>
          </w:rPr>
          <w:fldChar w:fldCharType="begin"/>
        </w:r>
        <w:r w:rsidR="00DF42FD">
          <w:rPr>
            <w:noProof/>
            <w:webHidden/>
          </w:rPr>
          <w:instrText xml:space="preserve"> PAGEREF _Toc178256862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7B659A6C" w14:textId="17AF83C3" w:rsidR="00DF42FD" w:rsidRDefault="00BC7AC7">
      <w:pPr>
        <w:pStyle w:val="Sumrio2"/>
        <w:rPr>
          <w:rFonts w:asciiTheme="minorHAnsi" w:eastAsiaTheme="minorEastAsia" w:hAnsiTheme="minorHAnsi" w:cstheme="minorBidi"/>
          <w:smallCaps w:val="0"/>
          <w:noProof/>
          <w:sz w:val="22"/>
          <w:szCs w:val="22"/>
        </w:rPr>
      </w:pPr>
      <w:hyperlink w:anchor="_Toc178256863" w:history="1">
        <w:r w:rsidR="00DF42FD" w:rsidRPr="00F00D86">
          <w:rPr>
            <w:rStyle w:val="Hyperlink"/>
            <w:noProof/>
          </w:rPr>
          <w:t>3.10</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MÁQUINA DE ESTADOS</w:t>
        </w:r>
        <w:r w:rsidR="00DF42FD">
          <w:rPr>
            <w:noProof/>
            <w:webHidden/>
          </w:rPr>
          <w:tab/>
        </w:r>
        <w:r w:rsidR="00DF42FD">
          <w:rPr>
            <w:noProof/>
            <w:webHidden/>
          </w:rPr>
          <w:fldChar w:fldCharType="begin"/>
        </w:r>
        <w:r w:rsidR="00DF42FD">
          <w:rPr>
            <w:noProof/>
            <w:webHidden/>
          </w:rPr>
          <w:instrText xml:space="preserve"> PAGEREF _Toc178256863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03E220EB" w14:textId="5B38B69B" w:rsidR="00DF42FD" w:rsidRDefault="00BC7AC7">
      <w:pPr>
        <w:pStyle w:val="Sumrio1"/>
        <w:rPr>
          <w:rFonts w:asciiTheme="minorHAnsi" w:eastAsiaTheme="minorEastAsia" w:hAnsiTheme="minorHAnsi" w:cstheme="minorBidi"/>
          <w:b w:val="0"/>
          <w:noProof/>
          <w:sz w:val="22"/>
          <w:szCs w:val="22"/>
        </w:rPr>
      </w:pPr>
      <w:hyperlink w:anchor="_Toc178256864"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DEFINIÇÃO DA INTERFACE COM O USUÁRIO</w:t>
        </w:r>
        <w:r w:rsidR="00DF42FD">
          <w:rPr>
            <w:noProof/>
            <w:webHidden/>
          </w:rPr>
          <w:tab/>
        </w:r>
        <w:r w:rsidR="00DF42FD">
          <w:rPr>
            <w:noProof/>
            <w:webHidden/>
          </w:rPr>
          <w:fldChar w:fldCharType="begin"/>
        </w:r>
        <w:r w:rsidR="00DF42FD">
          <w:rPr>
            <w:noProof/>
            <w:webHidden/>
          </w:rPr>
          <w:instrText xml:space="preserve"> PAGEREF _Toc178256864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15157844" w14:textId="3E1D4D25" w:rsidR="00DF42FD" w:rsidRDefault="00BC7AC7">
      <w:pPr>
        <w:pStyle w:val="Sumrio2"/>
        <w:rPr>
          <w:rFonts w:asciiTheme="minorHAnsi" w:eastAsiaTheme="minorEastAsia" w:hAnsiTheme="minorHAnsi" w:cstheme="minorBidi"/>
          <w:smallCaps w:val="0"/>
          <w:noProof/>
          <w:sz w:val="22"/>
          <w:szCs w:val="22"/>
        </w:rPr>
      </w:pPr>
      <w:hyperlink w:anchor="_Toc178256865" w:history="1">
        <w:r w:rsidR="00DF42FD" w:rsidRPr="00F00D86">
          <w:rPr>
            <w:rStyle w:val="Hyperlink"/>
            <w:noProof/>
          </w:rPr>
          <w:t>4.1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cenário</w:t>
        </w:r>
        <w:r w:rsidR="00DF42FD">
          <w:rPr>
            <w:noProof/>
            <w:webHidden/>
          </w:rPr>
          <w:tab/>
        </w:r>
        <w:r w:rsidR="00DF42FD">
          <w:rPr>
            <w:noProof/>
            <w:webHidden/>
          </w:rPr>
          <w:fldChar w:fldCharType="begin"/>
        </w:r>
        <w:r w:rsidR="00DF42FD">
          <w:rPr>
            <w:noProof/>
            <w:webHidden/>
          </w:rPr>
          <w:instrText xml:space="preserve"> PAGEREF _Toc178256865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73B39893" w14:textId="0266C655" w:rsidR="00DF42FD" w:rsidRDefault="00BC7AC7">
      <w:pPr>
        <w:pStyle w:val="Sumrio2"/>
        <w:rPr>
          <w:rFonts w:asciiTheme="minorHAnsi" w:eastAsiaTheme="minorEastAsia" w:hAnsiTheme="minorHAnsi" w:cstheme="minorBidi"/>
          <w:smallCaps w:val="0"/>
          <w:noProof/>
          <w:sz w:val="22"/>
          <w:szCs w:val="22"/>
        </w:rPr>
      </w:pPr>
      <w:hyperlink w:anchor="_Toc178256866" w:history="1">
        <w:r w:rsidR="00DF42FD" w:rsidRPr="00F00D86">
          <w:rPr>
            <w:rStyle w:val="Hyperlink"/>
            <w:noProof/>
          </w:rPr>
          <w:t>4.2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personas</w:t>
        </w:r>
        <w:r w:rsidR="00DF42FD">
          <w:rPr>
            <w:noProof/>
            <w:webHidden/>
          </w:rPr>
          <w:tab/>
        </w:r>
        <w:r w:rsidR="00DF42FD">
          <w:rPr>
            <w:noProof/>
            <w:webHidden/>
          </w:rPr>
          <w:fldChar w:fldCharType="begin"/>
        </w:r>
        <w:r w:rsidR="00DF42FD">
          <w:rPr>
            <w:noProof/>
            <w:webHidden/>
          </w:rPr>
          <w:instrText xml:space="preserve"> PAGEREF _Toc178256866 \h </w:instrText>
        </w:r>
        <w:r w:rsidR="00DF42FD">
          <w:rPr>
            <w:noProof/>
            <w:webHidden/>
          </w:rPr>
        </w:r>
        <w:r w:rsidR="00DF42FD">
          <w:rPr>
            <w:noProof/>
            <w:webHidden/>
          </w:rPr>
          <w:fldChar w:fldCharType="separate"/>
        </w:r>
        <w:r w:rsidR="00DF42FD">
          <w:rPr>
            <w:noProof/>
            <w:webHidden/>
          </w:rPr>
          <w:t>82</w:t>
        </w:r>
        <w:r w:rsidR="00DF42FD">
          <w:rPr>
            <w:noProof/>
            <w:webHidden/>
          </w:rPr>
          <w:fldChar w:fldCharType="end"/>
        </w:r>
      </w:hyperlink>
    </w:p>
    <w:p w14:paraId="4BF1315E" w14:textId="4FBA758B" w:rsidR="00DF42FD" w:rsidRDefault="00BC7AC7">
      <w:pPr>
        <w:pStyle w:val="Sumrio2"/>
        <w:rPr>
          <w:rFonts w:asciiTheme="minorHAnsi" w:eastAsiaTheme="minorEastAsia" w:hAnsiTheme="minorHAnsi" w:cstheme="minorBidi"/>
          <w:smallCaps w:val="0"/>
          <w:noProof/>
          <w:sz w:val="22"/>
          <w:szCs w:val="22"/>
        </w:rPr>
      </w:pPr>
      <w:hyperlink w:anchor="_Toc178256867" w:history="1">
        <w:r w:rsidR="00DF42FD" w:rsidRPr="00F00D86">
          <w:rPr>
            <w:rStyle w:val="Hyperlink"/>
            <w:noProof/>
          </w:rPr>
          <w:t>4.3</w:t>
        </w:r>
        <w:r w:rsidR="00DF42FD">
          <w:rPr>
            <w:rFonts w:asciiTheme="minorHAnsi" w:eastAsiaTheme="minorEastAsia" w:hAnsiTheme="minorHAnsi" w:cstheme="minorBidi"/>
            <w:smallCaps w:val="0"/>
            <w:noProof/>
            <w:sz w:val="22"/>
            <w:szCs w:val="22"/>
          </w:rPr>
          <w:tab/>
        </w:r>
        <w:r w:rsidR="00DF42FD" w:rsidRPr="00F00D86">
          <w:rPr>
            <w:rStyle w:val="Hyperlink"/>
            <w:noProof/>
          </w:rPr>
          <w:t>ESBOÇOS DE TELA (WIREFRAME)</w:t>
        </w:r>
        <w:r w:rsidR="00DF42FD">
          <w:rPr>
            <w:noProof/>
            <w:webHidden/>
          </w:rPr>
          <w:tab/>
        </w:r>
        <w:r w:rsidR="00DF42FD">
          <w:rPr>
            <w:noProof/>
            <w:webHidden/>
          </w:rPr>
          <w:fldChar w:fldCharType="begin"/>
        </w:r>
        <w:r w:rsidR="00DF42FD">
          <w:rPr>
            <w:noProof/>
            <w:webHidden/>
          </w:rPr>
          <w:instrText xml:space="preserve"> PAGEREF _Toc178256867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7EFFC7A0" w14:textId="2325C3A5" w:rsidR="00DF42FD" w:rsidRDefault="00BC7AC7">
      <w:pPr>
        <w:pStyle w:val="Sumrio2"/>
        <w:rPr>
          <w:rFonts w:asciiTheme="minorHAnsi" w:eastAsiaTheme="minorEastAsia" w:hAnsiTheme="minorHAnsi" w:cstheme="minorBidi"/>
          <w:smallCaps w:val="0"/>
          <w:noProof/>
          <w:sz w:val="22"/>
          <w:szCs w:val="22"/>
        </w:rPr>
      </w:pPr>
      <w:hyperlink w:anchor="_Toc178256868" w:history="1">
        <w:r w:rsidR="00DF42FD" w:rsidRPr="00F00D86">
          <w:rPr>
            <w:rStyle w:val="Hyperlink"/>
            <w:noProof/>
          </w:rPr>
          <w:t>4.4</w:t>
        </w:r>
        <w:r w:rsidR="00DF42FD">
          <w:rPr>
            <w:rFonts w:asciiTheme="minorHAnsi" w:eastAsiaTheme="minorEastAsia" w:hAnsiTheme="minorHAnsi" w:cstheme="minorBidi"/>
            <w:smallCaps w:val="0"/>
            <w:noProof/>
            <w:sz w:val="22"/>
            <w:szCs w:val="22"/>
          </w:rPr>
          <w:tab/>
        </w:r>
        <w:r w:rsidR="00DF42FD" w:rsidRPr="00F00D86">
          <w:rPr>
            <w:rStyle w:val="Hyperlink"/>
            <w:noProof/>
          </w:rPr>
          <w:t>PROTÓTIPOS DE TELA</w:t>
        </w:r>
        <w:r w:rsidR="00DF42FD">
          <w:rPr>
            <w:noProof/>
            <w:webHidden/>
          </w:rPr>
          <w:tab/>
        </w:r>
        <w:r w:rsidR="00DF42FD">
          <w:rPr>
            <w:noProof/>
            <w:webHidden/>
          </w:rPr>
          <w:fldChar w:fldCharType="begin"/>
        </w:r>
        <w:r w:rsidR="00DF42FD">
          <w:rPr>
            <w:noProof/>
            <w:webHidden/>
          </w:rPr>
          <w:instrText xml:space="preserve"> PAGEREF _Toc178256868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359A3538" w14:textId="25727124" w:rsidR="00DF42FD" w:rsidRDefault="00BC7AC7">
      <w:pPr>
        <w:pStyle w:val="Sumrio1"/>
        <w:rPr>
          <w:rFonts w:asciiTheme="minorHAnsi" w:eastAsiaTheme="minorEastAsia" w:hAnsiTheme="minorHAnsi" w:cstheme="minorBidi"/>
          <w:b w:val="0"/>
          <w:noProof/>
          <w:sz w:val="22"/>
          <w:szCs w:val="22"/>
        </w:rPr>
      </w:pPr>
      <w:hyperlink w:anchor="_Toc178256869"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BANCO DE DADOS</w:t>
        </w:r>
        <w:r w:rsidR="00DF42FD">
          <w:rPr>
            <w:noProof/>
            <w:webHidden/>
          </w:rPr>
          <w:tab/>
        </w:r>
        <w:r w:rsidR="00DF42FD">
          <w:rPr>
            <w:noProof/>
            <w:webHidden/>
          </w:rPr>
          <w:fldChar w:fldCharType="begin"/>
        </w:r>
        <w:r w:rsidR="00DF42FD">
          <w:rPr>
            <w:noProof/>
            <w:webHidden/>
          </w:rPr>
          <w:instrText xml:space="preserve"> PAGEREF _Toc178256869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77F874FD" w14:textId="344078D5" w:rsidR="00DF42FD" w:rsidRDefault="00BC7AC7">
      <w:pPr>
        <w:pStyle w:val="Sumrio2"/>
        <w:rPr>
          <w:rFonts w:asciiTheme="minorHAnsi" w:eastAsiaTheme="minorEastAsia" w:hAnsiTheme="minorHAnsi" w:cstheme="minorBidi"/>
          <w:smallCaps w:val="0"/>
          <w:noProof/>
          <w:sz w:val="22"/>
          <w:szCs w:val="22"/>
        </w:rPr>
      </w:pPr>
      <w:hyperlink w:anchor="_Toc178256870" w:history="1">
        <w:r w:rsidR="00DF42FD" w:rsidRPr="00F00D86">
          <w:rPr>
            <w:rStyle w:val="Hyperlink"/>
            <w:noProof/>
          </w:rPr>
          <w:t>6.1</w:t>
        </w:r>
        <w:r w:rsidR="00DF42FD">
          <w:rPr>
            <w:rFonts w:asciiTheme="minorHAnsi" w:eastAsiaTheme="minorEastAsia" w:hAnsiTheme="minorHAnsi" w:cstheme="minorBidi"/>
            <w:smallCaps w:val="0"/>
            <w:noProof/>
            <w:sz w:val="22"/>
            <w:szCs w:val="22"/>
          </w:rPr>
          <w:tab/>
        </w:r>
        <w:r w:rsidR="00DF42FD" w:rsidRPr="00F00D86">
          <w:rPr>
            <w:rStyle w:val="Hyperlink"/>
            <w:noProof/>
          </w:rPr>
          <w:t>Modelo Entidade Relacionamento</w:t>
        </w:r>
        <w:r w:rsidR="00DF42FD">
          <w:rPr>
            <w:noProof/>
            <w:webHidden/>
          </w:rPr>
          <w:tab/>
        </w:r>
        <w:r w:rsidR="00DF42FD">
          <w:rPr>
            <w:noProof/>
            <w:webHidden/>
          </w:rPr>
          <w:fldChar w:fldCharType="begin"/>
        </w:r>
        <w:r w:rsidR="00DF42FD">
          <w:rPr>
            <w:noProof/>
            <w:webHidden/>
          </w:rPr>
          <w:instrText xml:space="preserve"> PAGEREF _Toc178256870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11AD1156" w14:textId="184AB0DB" w:rsidR="00DF42FD" w:rsidRDefault="00BC7AC7">
      <w:pPr>
        <w:pStyle w:val="Sumrio2"/>
        <w:rPr>
          <w:rFonts w:asciiTheme="minorHAnsi" w:eastAsiaTheme="minorEastAsia" w:hAnsiTheme="minorHAnsi" w:cstheme="minorBidi"/>
          <w:smallCaps w:val="0"/>
          <w:noProof/>
          <w:sz w:val="22"/>
          <w:szCs w:val="22"/>
        </w:rPr>
      </w:pPr>
      <w:hyperlink w:anchor="_Toc178256871" w:history="1">
        <w:r w:rsidR="00DF42FD" w:rsidRPr="00F00D86">
          <w:rPr>
            <w:rStyle w:val="Hyperlink"/>
            <w:noProof/>
          </w:rPr>
          <w:t>6.2</w:t>
        </w:r>
        <w:r w:rsidR="00DF42FD">
          <w:rPr>
            <w:rFonts w:asciiTheme="minorHAnsi" w:eastAsiaTheme="minorEastAsia" w:hAnsiTheme="minorHAnsi" w:cstheme="minorBidi"/>
            <w:smallCaps w:val="0"/>
            <w:noProof/>
            <w:sz w:val="22"/>
            <w:szCs w:val="22"/>
          </w:rPr>
          <w:tab/>
        </w:r>
        <w:r w:rsidR="00DF42FD" w:rsidRPr="00F00D86">
          <w:rPr>
            <w:rStyle w:val="Hyperlink"/>
            <w:noProof/>
          </w:rPr>
          <w:t>Script das tabelas</w:t>
        </w:r>
        <w:r w:rsidR="00DF42FD">
          <w:rPr>
            <w:noProof/>
            <w:webHidden/>
          </w:rPr>
          <w:tab/>
        </w:r>
        <w:r w:rsidR="00DF42FD">
          <w:rPr>
            <w:noProof/>
            <w:webHidden/>
          </w:rPr>
          <w:fldChar w:fldCharType="begin"/>
        </w:r>
        <w:r w:rsidR="00DF42FD">
          <w:rPr>
            <w:noProof/>
            <w:webHidden/>
          </w:rPr>
          <w:instrText xml:space="preserve"> PAGEREF _Toc178256871 \h </w:instrText>
        </w:r>
        <w:r w:rsidR="00DF42FD">
          <w:rPr>
            <w:noProof/>
            <w:webHidden/>
          </w:rPr>
        </w:r>
        <w:r w:rsidR="00DF42FD">
          <w:rPr>
            <w:noProof/>
            <w:webHidden/>
          </w:rPr>
          <w:fldChar w:fldCharType="separate"/>
        </w:r>
        <w:r w:rsidR="00DF42FD">
          <w:rPr>
            <w:noProof/>
            <w:webHidden/>
          </w:rPr>
          <w:t>94</w:t>
        </w:r>
        <w:r w:rsidR="00DF42FD">
          <w:rPr>
            <w:noProof/>
            <w:webHidden/>
          </w:rPr>
          <w:fldChar w:fldCharType="end"/>
        </w:r>
      </w:hyperlink>
    </w:p>
    <w:p w14:paraId="377EDACC" w14:textId="5F91F3B1" w:rsidR="00DF42FD" w:rsidRDefault="00BC7AC7">
      <w:pPr>
        <w:pStyle w:val="Sumrio1"/>
        <w:rPr>
          <w:rFonts w:asciiTheme="minorHAnsi" w:eastAsiaTheme="minorEastAsia" w:hAnsiTheme="minorHAnsi" w:cstheme="minorBidi"/>
          <w:b w:val="0"/>
          <w:noProof/>
          <w:sz w:val="22"/>
          <w:szCs w:val="22"/>
        </w:rPr>
      </w:pPr>
      <w:hyperlink w:anchor="_Toc178256872"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ARQUITETURA DE SOFTWARE</w:t>
        </w:r>
        <w:r w:rsidR="00DF42FD">
          <w:rPr>
            <w:noProof/>
            <w:webHidden/>
          </w:rPr>
          <w:tab/>
        </w:r>
        <w:r w:rsidR="00DF42FD">
          <w:rPr>
            <w:noProof/>
            <w:webHidden/>
          </w:rPr>
          <w:fldChar w:fldCharType="begin"/>
        </w:r>
        <w:r w:rsidR="00DF42FD">
          <w:rPr>
            <w:noProof/>
            <w:webHidden/>
          </w:rPr>
          <w:instrText xml:space="preserve"> PAGEREF _Toc178256872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189C93B0" w14:textId="04C68496" w:rsidR="00DF42FD" w:rsidRDefault="00BC7AC7">
      <w:pPr>
        <w:pStyle w:val="Sumrio2"/>
        <w:rPr>
          <w:rFonts w:asciiTheme="minorHAnsi" w:eastAsiaTheme="minorEastAsia" w:hAnsiTheme="minorHAnsi" w:cstheme="minorBidi"/>
          <w:smallCaps w:val="0"/>
          <w:noProof/>
          <w:sz w:val="22"/>
          <w:szCs w:val="22"/>
        </w:rPr>
      </w:pPr>
      <w:hyperlink w:anchor="_Toc178256873" w:history="1">
        <w:r w:rsidR="00DF42FD" w:rsidRPr="00F00D86">
          <w:rPr>
            <w:rStyle w:val="Hyperlink"/>
            <w:noProof/>
          </w:rPr>
          <w:t>6.1 Arquitetura de desenvolvimento</w:t>
        </w:r>
        <w:r w:rsidR="00DF42FD">
          <w:rPr>
            <w:noProof/>
            <w:webHidden/>
          </w:rPr>
          <w:tab/>
        </w:r>
        <w:r w:rsidR="00DF42FD">
          <w:rPr>
            <w:noProof/>
            <w:webHidden/>
          </w:rPr>
          <w:fldChar w:fldCharType="begin"/>
        </w:r>
        <w:r w:rsidR="00DF42FD">
          <w:rPr>
            <w:noProof/>
            <w:webHidden/>
          </w:rPr>
          <w:instrText xml:space="preserve"> PAGEREF _Toc178256873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49DA76AB" w14:textId="2F37AF50" w:rsidR="00DF42FD" w:rsidRDefault="00BC7AC7">
      <w:pPr>
        <w:pStyle w:val="Sumrio2"/>
        <w:rPr>
          <w:rFonts w:asciiTheme="minorHAnsi" w:eastAsiaTheme="minorEastAsia" w:hAnsiTheme="minorHAnsi" w:cstheme="minorBidi"/>
          <w:smallCaps w:val="0"/>
          <w:noProof/>
          <w:sz w:val="22"/>
          <w:szCs w:val="22"/>
        </w:rPr>
      </w:pPr>
      <w:hyperlink w:anchor="_Toc178256874" w:history="1">
        <w:r w:rsidR="00DF42FD" w:rsidRPr="00F00D86">
          <w:rPr>
            <w:rStyle w:val="Hyperlink"/>
            <w:noProof/>
          </w:rPr>
          <w:t>6.1.1 Linguagem de Programação C#</w:t>
        </w:r>
        <w:r w:rsidR="00DF42FD">
          <w:rPr>
            <w:noProof/>
            <w:webHidden/>
          </w:rPr>
          <w:tab/>
        </w:r>
        <w:r w:rsidR="00DF42FD">
          <w:rPr>
            <w:noProof/>
            <w:webHidden/>
          </w:rPr>
          <w:fldChar w:fldCharType="begin"/>
        </w:r>
        <w:r w:rsidR="00DF42FD">
          <w:rPr>
            <w:noProof/>
            <w:webHidden/>
          </w:rPr>
          <w:instrText xml:space="preserve"> PAGEREF _Toc178256874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5D074CA5" w14:textId="097B5B8F" w:rsidR="00DF42FD" w:rsidRDefault="00BC7AC7">
      <w:pPr>
        <w:pStyle w:val="Sumrio2"/>
        <w:rPr>
          <w:rFonts w:asciiTheme="minorHAnsi" w:eastAsiaTheme="minorEastAsia" w:hAnsiTheme="minorHAnsi" w:cstheme="minorBidi"/>
          <w:smallCaps w:val="0"/>
          <w:noProof/>
          <w:sz w:val="22"/>
          <w:szCs w:val="22"/>
        </w:rPr>
      </w:pPr>
      <w:hyperlink w:anchor="_Toc178256875" w:history="1">
        <w:r w:rsidR="00DF42FD" w:rsidRPr="00F00D86">
          <w:rPr>
            <w:rStyle w:val="Hyperlink"/>
            <w:noProof/>
          </w:rPr>
          <w:t>6.1.2 VISUAL Studio</w:t>
        </w:r>
        <w:r w:rsidR="00DF42FD">
          <w:rPr>
            <w:noProof/>
            <w:webHidden/>
          </w:rPr>
          <w:tab/>
        </w:r>
        <w:r w:rsidR="00DF42FD">
          <w:rPr>
            <w:noProof/>
            <w:webHidden/>
          </w:rPr>
          <w:fldChar w:fldCharType="begin"/>
        </w:r>
        <w:r w:rsidR="00DF42FD">
          <w:rPr>
            <w:noProof/>
            <w:webHidden/>
          </w:rPr>
          <w:instrText xml:space="preserve"> PAGEREF _Toc178256875 \h </w:instrText>
        </w:r>
        <w:r w:rsidR="00DF42FD">
          <w:rPr>
            <w:noProof/>
            <w:webHidden/>
          </w:rPr>
        </w:r>
        <w:r w:rsidR="00DF42FD">
          <w:rPr>
            <w:noProof/>
            <w:webHidden/>
          </w:rPr>
          <w:fldChar w:fldCharType="separate"/>
        </w:r>
        <w:r w:rsidR="00DF42FD">
          <w:rPr>
            <w:noProof/>
            <w:webHidden/>
          </w:rPr>
          <w:t>103</w:t>
        </w:r>
        <w:r w:rsidR="00DF42FD">
          <w:rPr>
            <w:noProof/>
            <w:webHidden/>
          </w:rPr>
          <w:fldChar w:fldCharType="end"/>
        </w:r>
      </w:hyperlink>
    </w:p>
    <w:p w14:paraId="7C143D90" w14:textId="1CC638E7" w:rsidR="00DF42FD" w:rsidRDefault="00BC7AC7">
      <w:pPr>
        <w:pStyle w:val="Sumrio2"/>
        <w:rPr>
          <w:rFonts w:asciiTheme="minorHAnsi" w:eastAsiaTheme="minorEastAsia" w:hAnsiTheme="minorHAnsi" w:cstheme="minorBidi"/>
          <w:smallCaps w:val="0"/>
          <w:noProof/>
          <w:sz w:val="22"/>
          <w:szCs w:val="22"/>
        </w:rPr>
      </w:pPr>
      <w:hyperlink w:anchor="_Toc178256876" w:history="1">
        <w:r w:rsidR="00DF42FD" w:rsidRPr="00F00D86">
          <w:rPr>
            <w:rStyle w:val="Hyperlink"/>
            <w:noProof/>
          </w:rPr>
          <w:t>6.1.3 Visual Studio Code</w:t>
        </w:r>
        <w:r w:rsidR="00DF42FD">
          <w:rPr>
            <w:noProof/>
            <w:webHidden/>
          </w:rPr>
          <w:tab/>
        </w:r>
        <w:r w:rsidR="00DF42FD">
          <w:rPr>
            <w:noProof/>
            <w:webHidden/>
          </w:rPr>
          <w:fldChar w:fldCharType="begin"/>
        </w:r>
        <w:r w:rsidR="00DF42FD">
          <w:rPr>
            <w:noProof/>
            <w:webHidden/>
          </w:rPr>
          <w:instrText xml:space="preserve"> PAGEREF _Toc178256876 \h </w:instrText>
        </w:r>
        <w:r w:rsidR="00DF42FD">
          <w:rPr>
            <w:noProof/>
            <w:webHidden/>
          </w:rPr>
        </w:r>
        <w:r w:rsidR="00DF42FD">
          <w:rPr>
            <w:noProof/>
            <w:webHidden/>
          </w:rPr>
          <w:fldChar w:fldCharType="separate"/>
        </w:r>
        <w:r w:rsidR="00DF42FD">
          <w:rPr>
            <w:noProof/>
            <w:webHidden/>
          </w:rPr>
          <w:t>104</w:t>
        </w:r>
        <w:r w:rsidR="00DF42FD">
          <w:rPr>
            <w:noProof/>
            <w:webHidden/>
          </w:rPr>
          <w:fldChar w:fldCharType="end"/>
        </w:r>
      </w:hyperlink>
    </w:p>
    <w:p w14:paraId="2F8AC589" w14:textId="20F46DF8" w:rsidR="00DF42FD" w:rsidRDefault="00BC7AC7">
      <w:pPr>
        <w:pStyle w:val="Sumrio2"/>
        <w:rPr>
          <w:rFonts w:asciiTheme="minorHAnsi" w:eastAsiaTheme="minorEastAsia" w:hAnsiTheme="minorHAnsi" w:cstheme="minorBidi"/>
          <w:smallCaps w:val="0"/>
          <w:noProof/>
          <w:sz w:val="22"/>
          <w:szCs w:val="22"/>
        </w:rPr>
      </w:pPr>
      <w:hyperlink w:anchor="_Toc178256877" w:history="1">
        <w:r w:rsidR="00DF42FD" w:rsidRPr="00F00D86">
          <w:rPr>
            <w:rStyle w:val="Hyperlink"/>
            <w:noProof/>
          </w:rPr>
          <w:t>6.1.4 PostgreSQL</w:t>
        </w:r>
        <w:r w:rsidR="00DF42FD">
          <w:rPr>
            <w:noProof/>
            <w:webHidden/>
          </w:rPr>
          <w:tab/>
        </w:r>
        <w:r w:rsidR="00DF42FD">
          <w:rPr>
            <w:noProof/>
            <w:webHidden/>
          </w:rPr>
          <w:fldChar w:fldCharType="begin"/>
        </w:r>
        <w:r w:rsidR="00DF42FD">
          <w:rPr>
            <w:noProof/>
            <w:webHidden/>
          </w:rPr>
          <w:instrText xml:space="preserve"> PAGEREF _Toc178256877 \h </w:instrText>
        </w:r>
        <w:r w:rsidR="00DF42FD">
          <w:rPr>
            <w:noProof/>
            <w:webHidden/>
          </w:rPr>
        </w:r>
        <w:r w:rsidR="00DF42FD">
          <w:rPr>
            <w:noProof/>
            <w:webHidden/>
          </w:rPr>
          <w:fldChar w:fldCharType="separate"/>
        </w:r>
        <w:r w:rsidR="00DF42FD">
          <w:rPr>
            <w:noProof/>
            <w:webHidden/>
          </w:rPr>
          <w:t>105</w:t>
        </w:r>
        <w:r w:rsidR="00DF42FD">
          <w:rPr>
            <w:noProof/>
            <w:webHidden/>
          </w:rPr>
          <w:fldChar w:fldCharType="end"/>
        </w:r>
      </w:hyperlink>
    </w:p>
    <w:p w14:paraId="79C8D4EF" w14:textId="37168C9F" w:rsidR="00DF42FD" w:rsidRDefault="00BC7AC7">
      <w:pPr>
        <w:pStyle w:val="Sumrio2"/>
        <w:rPr>
          <w:rFonts w:asciiTheme="minorHAnsi" w:eastAsiaTheme="minorEastAsia" w:hAnsiTheme="minorHAnsi" w:cstheme="minorBidi"/>
          <w:smallCaps w:val="0"/>
          <w:noProof/>
          <w:sz w:val="22"/>
          <w:szCs w:val="22"/>
        </w:rPr>
      </w:pPr>
      <w:hyperlink w:anchor="_Toc178256878" w:history="1">
        <w:r w:rsidR="00DF42FD" w:rsidRPr="00F00D86">
          <w:rPr>
            <w:rStyle w:val="Hyperlink"/>
            <w:noProof/>
          </w:rPr>
          <w:t>6.2 Telas do sistema</w:t>
        </w:r>
        <w:r w:rsidR="00DF42FD">
          <w:rPr>
            <w:noProof/>
            <w:webHidden/>
          </w:rPr>
          <w:tab/>
        </w:r>
        <w:r w:rsidR="00DF42FD">
          <w:rPr>
            <w:noProof/>
            <w:webHidden/>
          </w:rPr>
          <w:fldChar w:fldCharType="begin"/>
        </w:r>
        <w:r w:rsidR="00DF42FD">
          <w:rPr>
            <w:noProof/>
            <w:webHidden/>
          </w:rPr>
          <w:instrText xml:space="preserve"> PAGEREF _Toc178256878 \h </w:instrText>
        </w:r>
        <w:r w:rsidR="00DF42FD">
          <w:rPr>
            <w:noProof/>
            <w:webHidden/>
          </w:rPr>
        </w:r>
        <w:r w:rsidR="00DF42FD">
          <w:rPr>
            <w:noProof/>
            <w:webHidden/>
          </w:rPr>
          <w:fldChar w:fldCharType="separate"/>
        </w:r>
        <w:r w:rsidR="00DF42FD">
          <w:rPr>
            <w:noProof/>
            <w:webHidden/>
          </w:rPr>
          <w:t>108</w:t>
        </w:r>
        <w:r w:rsidR="00DF42FD">
          <w:rPr>
            <w:noProof/>
            <w:webHidden/>
          </w:rPr>
          <w:fldChar w:fldCharType="end"/>
        </w:r>
      </w:hyperlink>
    </w:p>
    <w:p w14:paraId="289DCF8F" w14:textId="0DB9D868" w:rsidR="00DF42FD" w:rsidRDefault="00BC7AC7">
      <w:pPr>
        <w:pStyle w:val="Sumrio1"/>
        <w:rPr>
          <w:rFonts w:asciiTheme="minorHAnsi" w:eastAsiaTheme="minorEastAsia" w:hAnsiTheme="minorHAnsi" w:cstheme="minorBidi"/>
          <w:b w:val="0"/>
          <w:noProof/>
          <w:sz w:val="22"/>
          <w:szCs w:val="22"/>
        </w:rPr>
      </w:pPr>
      <w:hyperlink w:anchor="_Toc178256879"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CONCLUSÃO</w:t>
        </w:r>
        <w:r w:rsidR="00DF42FD">
          <w:rPr>
            <w:noProof/>
            <w:webHidden/>
          </w:rPr>
          <w:tab/>
        </w:r>
        <w:r w:rsidR="00DF42FD">
          <w:rPr>
            <w:noProof/>
            <w:webHidden/>
          </w:rPr>
          <w:fldChar w:fldCharType="begin"/>
        </w:r>
        <w:r w:rsidR="00DF42FD">
          <w:rPr>
            <w:noProof/>
            <w:webHidden/>
          </w:rPr>
          <w:instrText xml:space="preserve"> PAGEREF _Toc178256879 \h </w:instrText>
        </w:r>
        <w:r w:rsidR="00DF42FD">
          <w:rPr>
            <w:noProof/>
            <w:webHidden/>
          </w:rPr>
        </w:r>
        <w:r w:rsidR="00DF42FD">
          <w:rPr>
            <w:noProof/>
            <w:webHidden/>
          </w:rPr>
          <w:fldChar w:fldCharType="separate"/>
        </w:r>
        <w:r w:rsidR="00DF42FD">
          <w:rPr>
            <w:noProof/>
            <w:webHidden/>
          </w:rPr>
          <w:t>114</w:t>
        </w:r>
        <w:r w:rsidR="00DF42FD">
          <w:rPr>
            <w:noProof/>
            <w:webHidden/>
          </w:rPr>
          <w:fldChar w:fldCharType="end"/>
        </w:r>
      </w:hyperlink>
    </w:p>
    <w:p w14:paraId="493068CE" w14:textId="1EE2A792" w:rsidR="00DF42FD" w:rsidRDefault="00BC7AC7">
      <w:pPr>
        <w:pStyle w:val="Sumrio1"/>
        <w:rPr>
          <w:rFonts w:asciiTheme="minorHAnsi" w:eastAsiaTheme="minorEastAsia" w:hAnsiTheme="minorHAnsi" w:cstheme="minorBidi"/>
          <w:b w:val="0"/>
          <w:noProof/>
          <w:sz w:val="22"/>
          <w:szCs w:val="22"/>
        </w:rPr>
      </w:pPr>
      <w:hyperlink w:anchor="_Toc178256880"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REFERÊNCIAS</w:t>
        </w:r>
        <w:r w:rsidR="00DF42FD">
          <w:rPr>
            <w:noProof/>
            <w:webHidden/>
          </w:rPr>
          <w:tab/>
        </w:r>
        <w:r w:rsidR="00DF42FD">
          <w:rPr>
            <w:noProof/>
            <w:webHidden/>
          </w:rPr>
          <w:fldChar w:fldCharType="begin"/>
        </w:r>
        <w:r w:rsidR="00DF42FD">
          <w:rPr>
            <w:noProof/>
            <w:webHidden/>
          </w:rPr>
          <w:instrText xml:space="preserve"> PAGEREF _Toc178256880 \h </w:instrText>
        </w:r>
        <w:r w:rsidR="00DF42FD">
          <w:rPr>
            <w:noProof/>
            <w:webHidden/>
          </w:rPr>
        </w:r>
        <w:r w:rsidR="00DF42FD">
          <w:rPr>
            <w:noProof/>
            <w:webHidden/>
          </w:rPr>
          <w:fldChar w:fldCharType="separate"/>
        </w:r>
        <w:r w:rsidR="00DF42FD">
          <w:rPr>
            <w:noProof/>
            <w:webHidden/>
          </w:rPr>
          <w:t>115</w:t>
        </w:r>
        <w:r w:rsidR="00DF42FD">
          <w:rPr>
            <w:noProof/>
            <w:webHidden/>
          </w:rPr>
          <w:fldChar w:fldCharType="end"/>
        </w:r>
      </w:hyperlink>
    </w:p>
    <w:p w14:paraId="48239BC6" w14:textId="033EF87A"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78256841"/>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78256842"/>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78256843"/>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78256844"/>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No site da instituição existem anexos em que o estagiário e concedente do estagio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w:t>
      </w:r>
      <w:r w:rsidR="00EE6E5D">
        <w:lastRenderedPageBreak/>
        <w:t>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lastRenderedPageBreak/>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lastRenderedPageBreak/>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lastRenderedPageBreak/>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lastRenderedPageBreak/>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xml:space="preserve">, dedicação, </w:t>
      </w:r>
      <w:r w:rsidR="009D69EA">
        <w:rPr>
          <w:szCs w:val="24"/>
        </w:rPr>
        <w:lastRenderedPageBreak/>
        <w:t>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lastRenderedPageBreak/>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lastRenderedPageBreak/>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lastRenderedPageBreak/>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78256845"/>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lastRenderedPageBreak/>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lastRenderedPageBreak/>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Fonte: Zambom,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78256846"/>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78256847"/>
      <w:r w:rsidRPr="00DE0E82">
        <w:rPr>
          <w:szCs w:val="24"/>
        </w:rPr>
        <w:t>Descrição dos requisitos funcionais</w:t>
      </w:r>
      <w:bookmarkEnd w:id="32"/>
    </w:p>
    <w:p w14:paraId="368D34EB" w14:textId="72B67F27" w:rsidR="00812437" w:rsidRDefault="00812437" w:rsidP="000E39E2">
      <w:r>
        <w:t xml:space="preserve">Segundo Sommerville (2007) os requisitos funcionais de um sistema descrevem o que ele deve fazer. Esses requisitos variam de acordo com o tipo de software que está sendo desenvolvido, os usuários a que o software se destina e a abordagem adotada pela organização </w:t>
      </w:r>
      <w:r>
        <w:lastRenderedPageBreak/>
        <w:t>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r w:rsidR="000A4176">
        <w:fldChar w:fldCharType="begin"/>
      </w:r>
      <w:r w:rsidR="000A4176">
        <w:instrText xml:space="preserve"> SEQ Quadro \* ARABIC </w:instrText>
      </w:r>
      <w:r w:rsidR="000A4176">
        <w:fldChar w:fldCharType="separate"/>
      </w:r>
      <w:r>
        <w:rPr>
          <w:noProof/>
        </w:rPr>
        <w:t>1</w:t>
      </w:r>
      <w:r w:rsidR="000A4176">
        <w:rPr>
          <w:noProof/>
        </w:rPr>
        <w:fldChar w:fldCharType="end"/>
      </w:r>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78256848"/>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lastRenderedPageBreak/>
        <w:t xml:space="preserve">Quadro </w:t>
      </w:r>
      <w:r w:rsidR="000A4176">
        <w:fldChar w:fldCharType="begin"/>
      </w:r>
      <w:r w:rsidR="000A4176">
        <w:instrText xml:space="preserve"> SEQ Quadro \* ARABIC </w:instrText>
      </w:r>
      <w:r w:rsidR="000A4176">
        <w:fldChar w:fldCharType="separate"/>
      </w:r>
      <w:r>
        <w:rPr>
          <w:noProof/>
        </w:rPr>
        <w:t>2</w:t>
      </w:r>
      <w:r w:rsidR="000A4176">
        <w:rPr>
          <w:noProof/>
        </w:rPr>
        <w:fldChar w:fldCharType="end"/>
      </w:r>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78256849"/>
      <w:r w:rsidRPr="000959C0">
        <w:rPr>
          <w:szCs w:val="24"/>
        </w:rPr>
        <w:lastRenderedPageBreak/>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78256850"/>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 xml:space="preserve">Na visão do Sommerville (2007) uma classe de objeto é representada como um retângulo identificado com duas seções. Os atributos do objeto são relacionados na seção </w:t>
      </w:r>
      <w:r>
        <w:lastRenderedPageBreak/>
        <w:t>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lastRenderedPageBreak/>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13B6644D" w:rsidR="008C298C" w:rsidRPr="00F71086" w:rsidRDefault="004024FD" w:rsidP="00F71086">
      <w:pPr>
        <w:pStyle w:val="Ttulo2"/>
        <w:rPr>
          <w:szCs w:val="24"/>
        </w:rPr>
      </w:pPr>
      <w:bookmarkStart w:id="38" w:name="_Toc178256851"/>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r w:rsidRPr="00FC45F2">
              <w:rPr>
                <w:color w:val="000000" w:themeColor="text1"/>
              </w:rPr>
              <w:t>idAluno</w:t>
            </w:r>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r w:rsidRPr="003E7F98">
              <w:t>NomeAluno</w:t>
            </w:r>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r w:rsidRPr="003E7F98">
              <w:t>StatusAluno</w:t>
            </w:r>
          </w:p>
        </w:tc>
        <w:tc>
          <w:tcPr>
            <w:tcW w:w="1974" w:type="dxa"/>
          </w:tcPr>
          <w:p w14:paraId="51930175" w14:textId="77777777" w:rsidR="00F263ED" w:rsidRPr="003E7F98" w:rsidRDefault="00F263ED" w:rsidP="00AC1588">
            <w:pPr>
              <w:ind w:firstLine="0"/>
            </w:pPr>
            <w:r w:rsidRPr="003E7F98">
              <w:t>Boolean</w:t>
            </w:r>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r w:rsidRPr="003E7F98">
              <w:t>NumeroMatricula</w:t>
            </w:r>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r w:rsidRPr="003E7F98">
              <w:t>AreaInteresse</w:t>
            </w:r>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r w:rsidRPr="003E7F98">
              <w:t>DisponibilidadesHorários</w:t>
            </w:r>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r w:rsidRPr="003E7F98">
              <w:t>dateTime</w:t>
            </w:r>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lastRenderedPageBreak/>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r>
              <w:lastRenderedPageBreak/>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lastRenderedPageBreak/>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r w:rsidRPr="003E7F98">
              <w:t>id</w:t>
            </w:r>
            <w:r>
              <w:t>ContratoEstagio</w:t>
            </w:r>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r>
              <w:t>StatusContratoEstagio</w:t>
            </w:r>
          </w:p>
        </w:tc>
        <w:tc>
          <w:tcPr>
            <w:tcW w:w="1867" w:type="dxa"/>
          </w:tcPr>
          <w:p w14:paraId="4D48F172" w14:textId="77777777" w:rsidR="00F263ED" w:rsidRPr="003E7F98" w:rsidRDefault="00F263ED" w:rsidP="00AC1588">
            <w:pPr>
              <w:ind w:firstLine="0"/>
            </w:pPr>
            <w:r>
              <w:t>Boolean</w:t>
            </w:r>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r>
              <w:t>NotaFinal</w:t>
            </w:r>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r>
              <w:t>HorárioEntrada</w:t>
            </w:r>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r>
              <w:t>DataInicio</w:t>
            </w:r>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r>
              <w:t>DataFim</w:t>
            </w:r>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r>
              <w:lastRenderedPageBreak/>
              <w:t>CargaSemanal</w:t>
            </w:r>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r>
              <w:t>CargaTotal</w:t>
            </w:r>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r>
              <w:t>dataCadastro</w:t>
            </w:r>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r>
              <w:t>IdCurso</w:t>
            </w:r>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 xml:space="preserve">A classe "Documento" (Quadro 9) tem como objetivo registrar e exibir detalhadamente qual documento está sendo cadastrado no sistema. Essa classe é fundamental para o gerenciamento e organização dos diversos documentos envolvidos nos processos </w:t>
      </w:r>
      <w:r>
        <w:lastRenderedPageBreak/>
        <w:t>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r>
              <w:t>idDocumeto</w:t>
            </w:r>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1381212" w14:textId="77777777" w:rsidR="00F263ED" w:rsidRDefault="00F263ED" w:rsidP="00F263ED">
      <w:pPr>
        <w:ind w:firstLine="0"/>
      </w:pPr>
      <w:r>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r>
              <w:lastRenderedPageBreak/>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r w:rsidRPr="003E7F98">
              <w:t>id</w:t>
            </w:r>
            <w:r>
              <w:t>Matricula</w:t>
            </w:r>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r>
              <w:t>registroAcademico</w:t>
            </w:r>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3E28B0AC" w14:textId="77777777" w:rsidR="00F263ED" w:rsidRDefault="00F263ED" w:rsidP="00F263ED">
      <w:pPr>
        <w:ind w:firstLine="0"/>
      </w:pPr>
      <w:r>
        <w:lastRenderedPageBreak/>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r>
              <w:t>idSupervisor</w:t>
            </w:r>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 xml:space="preserve">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w:t>
      </w:r>
      <w:r>
        <w:lastRenderedPageBreak/>
        <w:t>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r>
              <w:t>descricaoTipoEstagio</w:t>
            </w:r>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r>
              <w:t>loginUsuario</w:t>
            </w:r>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r>
              <w:t>senhaUsuario</w:t>
            </w:r>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r>
              <w:t>statusUsuario</w:t>
            </w:r>
          </w:p>
        </w:tc>
        <w:tc>
          <w:tcPr>
            <w:tcW w:w="1653" w:type="dxa"/>
          </w:tcPr>
          <w:p w14:paraId="31AD0819" w14:textId="77777777" w:rsidR="00F263ED" w:rsidRPr="003E7F98" w:rsidRDefault="00F263ED" w:rsidP="00AC1588">
            <w:pPr>
              <w:ind w:firstLine="0"/>
            </w:pPr>
            <w:r>
              <w:t>Boolean</w:t>
            </w:r>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r>
              <w:t>emailUsuario</w:t>
            </w:r>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r w:rsidRPr="003E7F98">
              <w:t>id</w:t>
            </w:r>
            <w:r>
              <w:t>Vagas</w:t>
            </w:r>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r>
              <w:lastRenderedPageBreak/>
              <w:t>IdConcendente</w:t>
            </w:r>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r>
              <w:t xml:space="preserve">QuantidadeVagas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r>
              <w:t>DataPublicaçao</w:t>
            </w:r>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r>
              <w:t>DataLimite</w:t>
            </w:r>
          </w:p>
        </w:tc>
        <w:tc>
          <w:tcPr>
            <w:tcW w:w="1653" w:type="dxa"/>
          </w:tcPr>
          <w:p w14:paraId="2FA92E28" w14:textId="77777777" w:rsidR="00F263ED" w:rsidRPr="003E7F98" w:rsidRDefault="00F263ED" w:rsidP="00AC1588">
            <w:pPr>
              <w:ind w:firstLine="0"/>
            </w:pPr>
            <w:r>
              <w:t>dateTime</w:t>
            </w:r>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r>
              <w:t>Descriçao</w:t>
            </w:r>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r>
              <w:t>LocaldeTrabalho</w:t>
            </w:r>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r>
              <w:t>HorarioEntrada</w:t>
            </w:r>
          </w:p>
        </w:tc>
        <w:tc>
          <w:tcPr>
            <w:tcW w:w="1653" w:type="dxa"/>
          </w:tcPr>
          <w:p w14:paraId="2F410F18" w14:textId="77777777" w:rsidR="00F263ED" w:rsidRPr="003E7F98" w:rsidRDefault="00F263ED" w:rsidP="00AC1588">
            <w:pPr>
              <w:ind w:firstLine="0"/>
            </w:pPr>
            <w:r>
              <w:t>dateTime</w:t>
            </w:r>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r>
              <w:t>dateTime</w:t>
            </w:r>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78256852"/>
      <w:r w:rsidRPr="000959C0">
        <w:t>Definição dos Atores</w:t>
      </w:r>
      <w:bookmarkEnd w:id="39"/>
    </w:p>
    <w:p w14:paraId="6C1F713D" w14:textId="384E5E9D" w:rsidR="0072415E" w:rsidRDefault="000559D2" w:rsidP="006740D0">
      <w:r>
        <w:t xml:space="preserve">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w:t>
      </w:r>
      <w:r>
        <w:lastRenderedPageBreak/>
        <w:t>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w:t>
      </w:r>
      <w:r>
        <w:lastRenderedPageBreak/>
        <w:t>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78256853"/>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w:t>
      </w:r>
      <w:r w:rsidRPr="00806281">
        <w:lastRenderedPageBreak/>
        <w:t xml:space="preserve">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proofErr w:type="gramStart"/>
            <w:r>
              <w:t>Exclui Administrador</w:t>
            </w:r>
            <w:proofErr w:type="gramEnd"/>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6E016D4E" w14:textId="21D7FF20" w:rsidR="00E86DCC" w:rsidRPr="00E86DCC" w:rsidRDefault="00CA0F02" w:rsidP="00CA0F02">
      <w:pPr>
        <w:ind w:firstLine="0"/>
      </w:pPr>
      <w:r w:rsidRPr="004C384A">
        <w:t>Fonte: Elaborado pelos autores</w:t>
      </w:r>
    </w:p>
    <w:p w14:paraId="7676236C" w14:textId="0EE3086C" w:rsidR="000959C0" w:rsidRDefault="000959C0" w:rsidP="004A430D">
      <w:pPr>
        <w:pStyle w:val="Ttulo2"/>
      </w:pPr>
      <w:bookmarkStart w:id="51" w:name="_Toc178256854"/>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lastRenderedPageBreak/>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4D4840FB" w14:textId="5E05B0B6"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47926AF0" w14:textId="28D59EEB" w:rsidR="00BE6C45" w:rsidRDefault="00BE6C45" w:rsidP="00404B5B">
      <w:pPr>
        <w:ind w:firstLine="0"/>
      </w:pPr>
      <w:r>
        <w:rPr>
          <w:b/>
          <w:noProof/>
        </w:rPr>
        <w:drawing>
          <wp:inline distT="0" distB="0" distL="0" distR="0" wp14:anchorId="263E6C46" wp14:editId="6E01100F">
            <wp:extent cx="8249920" cy="6154922"/>
            <wp:effectExtent l="0" t="0" r="0" b="0"/>
            <wp:docPr id="132754458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32087" b="13520"/>
                    <a:stretch/>
                  </pic:blipFill>
                  <pic:spPr bwMode="auto">
                    <a:xfrm rot="16200000">
                      <a:off x="0" y="0"/>
                      <a:ext cx="8306652" cy="6197247"/>
                    </a:xfrm>
                    <a:prstGeom prst="rect">
                      <a:avLst/>
                    </a:prstGeom>
                    <a:noFill/>
                    <a:ln>
                      <a:noFill/>
                    </a:ln>
                    <a:extLst>
                      <a:ext uri="{53640926-AAD7-44D8-BBD7-CCE9431645EC}">
                        <a14:shadowObscured xmlns:a14="http://schemas.microsoft.com/office/drawing/2010/main"/>
                      </a:ext>
                    </a:extLst>
                  </pic:spPr>
                </pic:pic>
              </a:graphicData>
            </a:graphic>
          </wp:inline>
        </w:drawing>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78256855"/>
      <w:r w:rsidRPr="000959C0">
        <w:t>Diagrama de Casos de uso individuais</w:t>
      </w:r>
      <w:bookmarkEnd w:id="52"/>
    </w:p>
    <w:p w14:paraId="5AAAAF98" w14:textId="77777777" w:rsidR="00912AC3" w:rsidRPr="00912AC3" w:rsidRDefault="00912AC3" w:rsidP="00912AC3"/>
    <w:p w14:paraId="0E0A4EB6" w14:textId="4357206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3C7A5669" w14:textId="77777777" w:rsidR="00912AC3" w:rsidRDefault="00912AC3" w:rsidP="00912AC3">
      <w:pPr>
        <w:pStyle w:val="Legenda"/>
        <w:keepNext/>
        <w:spacing w:line="240" w:lineRule="auto"/>
        <w:jc w:val="both"/>
        <w:rPr>
          <w:b w:val="0"/>
          <w:noProof/>
        </w:rPr>
      </w:pPr>
      <w:r>
        <w:t xml:space="preserve">Figura 6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3C51E01F" w14:textId="77777777" w:rsidR="00912AC3" w:rsidRPr="002D2EA5" w:rsidRDefault="00912AC3" w:rsidP="00912AC3"/>
    <w:p w14:paraId="2C0FE745" w14:textId="77777777" w:rsidR="00912AC3" w:rsidRDefault="00912AC3" w:rsidP="00912AC3">
      <w:r>
        <w:rPr>
          <w:noProof/>
        </w:rPr>
        <w:drawing>
          <wp:inline distT="0" distB="0" distL="0" distR="0" wp14:anchorId="04C082EB" wp14:editId="686B34E1">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79280C04" w14:textId="77777777" w:rsidR="00912AC3" w:rsidRDefault="00912AC3" w:rsidP="00912AC3"/>
    <w:p w14:paraId="10620060" w14:textId="77777777" w:rsidR="00912AC3" w:rsidRDefault="00912AC3" w:rsidP="00912AC3">
      <w:pPr>
        <w:ind w:firstLine="0"/>
      </w:pPr>
      <w:r w:rsidRPr="00571983">
        <w:rPr>
          <w:sz w:val="20"/>
        </w:rPr>
        <w:t>Fonte: Elaborado pelos autores</w:t>
      </w:r>
      <w:r>
        <w:t>.</w:t>
      </w:r>
    </w:p>
    <w:p w14:paraId="1AB50D5D" w14:textId="77777777" w:rsidR="00912AC3" w:rsidRDefault="00912AC3" w:rsidP="00912AC3">
      <w:pPr>
        <w:ind w:firstLine="0"/>
      </w:pPr>
    </w:p>
    <w:p w14:paraId="2ECE5BE3" w14:textId="77777777" w:rsidR="00912AC3" w:rsidRDefault="00912AC3" w:rsidP="00912AC3">
      <w:pPr>
        <w:ind w:firstLine="0"/>
      </w:pPr>
    </w:p>
    <w:p w14:paraId="3DA7E8A9" w14:textId="77777777" w:rsidR="00912AC3" w:rsidRDefault="00912AC3" w:rsidP="00912AC3">
      <w:pPr>
        <w:ind w:firstLine="0"/>
      </w:pPr>
    </w:p>
    <w:p w14:paraId="6D956306" w14:textId="77777777" w:rsidR="00912AC3" w:rsidRDefault="00912AC3" w:rsidP="00912AC3">
      <w:pPr>
        <w:ind w:firstLine="0"/>
      </w:pPr>
    </w:p>
    <w:p w14:paraId="1704CFE6" w14:textId="77777777" w:rsidR="00912AC3" w:rsidRDefault="00912AC3" w:rsidP="00912AC3">
      <w:pPr>
        <w:ind w:firstLine="0"/>
      </w:pP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lastRenderedPageBreak/>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Sistema falha ao se comunicar com a controller</w:t>
            </w:r>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r>
        <w:t>TipoDocumento</w:t>
      </w:r>
      <w:r w:rsidRPr="00A62763">
        <w:t xml:space="preserve">, especificando as fases que um administrador realiza ao interagir com o sistema para inserir ou modificar informações de </w:t>
      </w:r>
      <w:r>
        <w:t>TipoDocumento</w:t>
      </w:r>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lastRenderedPageBreak/>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bookmarkEnd w:id="53"/>
    </w:tbl>
    <w:p w14:paraId="0C42D2BC" w14:textId="77777777" w:rsidR="00912AC3" w:rsidRDefault="00912AC3" w:rsidP="00912AC3">
      <w:pPr>
        <w:ind w:firstLine="0"/>
      </w:pPr>
    </w:p>
    <w:p w14:paraId="7A9B378E" w14:textId="77777777" w:rsidR="00912AC3" w:rsidRDefault="00912AC3" w:rsidP="00912AC3">
      <w:pPr>
        <w:ind w:firstLine="0"/>
      </w:pPr>
    </w:p>
    <w:p w14:paraId="2FAF4ACF" w14:textId="77777777" w:rsidR="00912AC3" w:rsidRDefault="00912AC3" w:rsidP="00912AC3">
      <w:pPr>
        <w:ind w:firstLine="0"/>
      </w:pPr>
    </w:p>
    <w:p w14:paraId="72D5A35D" w14:textId="77777777" w:rsidR="00912AC3" w:rsidRDefault="00912AC3" w:rsidP="00912AC3">
      <w:pPr>
        <w:ind w:firstLine="0"/>
      </w:pPr>
    </w:p>
    <w:p w14:paraId="08E92185" w14:textId="77777777" w:rsidR="00912AC3" w:rsidRDefault="00912AC3" w:rsidP="00912AC3">
      <w:pPr>
        <w:ind w:firstLine="0"/>
      </w:pPr>
    </w:p>
    <w:p w14:paraId="72B7B32B" w14:textId="77777777" w:rsidR="00912AC3" w:rsidRDefault="00912AC3" w:rsidP="00912AC3">
      <w:pPr>
        <w:ind w:firstLine="0"/>
      </w:pPr>
    </w:p>
    <w:p w14:paraId="0C61803F" w14:textId="77777777" w:rsidR="00912AC3" w:rsidRDefault="00912AC3" w:rsidP="00912AC3">
      <w:pPr>
        <w:ind w:firstLine="0"/>
      </w:pPr>
    </w:p>
    <w:p w14:paraId="13819BAC" w14:textId="77777777" w:rsidR="00912AC3" w:rsidRDefault="00912AC3" w:rsidP="00912AC3">
      <w:pPr>
        <w:ind w:firstLine="0"/>
      </w:pPr>
    </w:p>
    <w:p w14:paraId="6E3DE475" w14:textId="77777777" w:rsidR="00912AC3" w:rsidRDefault="00912AC3" w:rsidP="00912AC3">
      <w:pPr>
        <w:ind w:firstLine="0"/>
      </w:pPr>
    </w:p>
    <w:p w14:paraId="57724793" w14:textId="77777777" w:rsidR="00912AC3" w:rsidRDefault="00912AC3" w:rsidP="00912AC3">
      <w:pPr>
        <w:ind w:firstLine="0"/>
      </w:pPr>
    </w:p>
    <w:p w14:paraId="5630C1F8" w14:textId="77777777" w:rsidR="00912AC3" w:rsidRDefault="00912AC3" w:rsidP="00912AC3">
      <w:pPr>
        <w:ind w:firstLine="0"/>
      </w:pPr>
    </w:p>
    <w:p w14:paraId="278E32B1" w14:textId="77777777" w:rsidR="00912AC3" w:rsidRDefault="00912AC3" w:rsidP="00912AC3">
      <w:pPr>
        <w:ind w:firstLine="0"/>
      </w:pPr>
    </w:p>
    <w:p w14:paraId="153B83D9" w14:textId="77777777" w:rsidR="00912AC3" w:rsidRDefault="00912AC3" w:rsidP="00912AC3">
      <w:pPr>
        <w:ind w:firstLine="0"/>
      </w:pPr>
    </w:p>
    <w:p w14:paraId="273DE39D" w14:textId="77777777" w:rsidR="00912AC3" w:rsidRDefault="00912AC3" w:rsidP="00912AC3">
      <w:pPr>
        <w:ind w:firstLine="0"/>
      </w:pPr>
    </w:p>
    <w:p w14:paraId="0C51D854" w14:textId="77777777" w:rsidR="00912AC3" w:rsidRDefault="00912AC3" w:rsidP="00912AC3">
      <w:pPr>
        <w:ind w:firstLine="0"/>
      </w:pPr>
    </w:p>
    <w:p w14:paraId="3AE4BD46" w14:textId="77777777" w:rsidR="00912AC3" w:rsidRDefault="00912AC3" w:rsidP="00912AC3">
      <w:pPr>
        <w:ind w:firstLine="0"/>
      </w:pPr>
    </w:p>
    <w:p w14:paraId="743DE717" w14:textId="77777777" w:rsidR="00912AC3" w:rsidRDefault="00912AC3" w:rsidP="00912AC3">
      <w:pPr>
        <w:ind w:firstLine="0"/>
      </w:pPr>
    </w:p>
    <w:p w14:paraId="05D75432" w14:textId="77777777" w:rsidR="00912AC3" w:rsidRDefault="00912AC3" w:rsidP="00912AC3">
      <w:pPr>
        <w:ind w:firstLine="0"/>
      </w:pPr>
    </w:p>
    <w:p w14:paraId="30C5B8F0" w14:textId="77777777" w:rsidR="00912AC3" w:rsidRDefault="00912AC3" w:rsidP="00912AC3">
      <w:pPr>
        <w:ind w:firstLine="0"/>
      </w:pPr>
    </w:p>
    <w:p w14:paraId="2C54A090" w14:textId="611F3734" w:rsidR="00912AC3" w:rsidRDefault="00912AC3" w:rsidP="00912AC3">
      <w:pPr>
        <w:ind w:firstLine="709"/>
      </w:pPr>
      <w:r w:rsidRPr="009A5FF4">
        <w:lastRenderedPageBreak/>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373BB0BA" w14:textId="77777777" w:rsidR="00912AC3" w:rsidRDefault="00912AC3" w:rsidP="00912AC3">
      <w:pPr>
        <w:pStyle w:val="Legenda"/>
        <w:keepNext/>
        <w:spacing w:line="240" w:lineRule="auto"/>
        <w:jc w:val="both"/>
        <w:rPr>
          <w:b w:val="0"/>
          <w:noProof/>
        </w:rPr>
      </w:pPr>
      <w:r>
        <w:t xml:space="preserve">Figura 7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07F799D4" w14:textId="77777777" w:rsidR="00912AC3" w:rsidRPr="002D2EA5" w:rsidRDefault="00912AC3" w:rsidP="00912AC3">
      <w:r>
        <w:rPr>
          <w:noProof/>
        </w:rPr>
        <w:drawing>
          <wp:anchor distT="0" distB="0" distL="114300" distR="114300" simplePos="0" relativeHeight="251700224" behindDoc="0" locked="0" layoutInCell="1" allowOverlap="1" wp14:anchorId="73D88ED3" wp14:editId="55EC34DB">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0D50DB7" w14:textId="77777777" w:rsidR="00912AC3" w:rsidRDefault="00912AC3" w:rsidP="00912AC3">
      <w:pPr>
        <w:ind w:firstLine="0"/>
        <w:rPr>
          <w:sz w:val="20"/>
        </w:rPr>
      </w:pPr>
      <w:r w:rsidRPr="00571983">
        <w:rPr>
          <w:sz w:val="20"/>
        </w:rPr>
        <w:t>Fonte: Elaborado pelos autores</w:t>
      </w:r>
    </w:p>
    <w:p w14:paraId="487C0C0F" w14:textId="77777777"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lastRenderedPageBreak/>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Sistema falha ao se comunicar com a 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lastRenderedPageBreak/>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267C55C" w14:textId="77777777" w:rsidR="00912AC3" w:rsidRDefault="00912AC3" w:rsidP="00912AC3">
      <w:pPr>
        <w:ind w:firstLine="0"/>
        <w:rPr>
          <w:sz w:val="20"/>
        </w:rPr>
      </w:pPr>
      <w:r w:rsidRPr="00A7751D">
        <w:rPr>
          <w:sz w:val="20"/>
        </w:rPr>
        <w:t xml:space="preserve">Fonte: Elaborado pelos autores. </w:t>
      </w:r>
    </w:p>
    <w:p w14:paraId="320B2161" w14:textId="77777777" w:rsidR="00912AC3" w:rsidRDefault="00912AC3" w:rsidP="00912AC3">
      <w:pPr>
        <w:ind w:firstLine="0"/>
        <w:rPr>
          <w:sz w:val="20"/>
        </w:rPr>
      </w:pPr>
    </w:p>
    <w:p w14:paraId="700C6099" w14:textId="77777777" w:rsidR="00912AC3" w:rsidRDefault="00912AC3" w:rsidP="00912AC3">
      <w:pPr>
        <w:ind w:firstLine="0"/>
        <w:rPr>
          <w:sz w:val="20"/>
        </w:rPr>
      </w:pPr>
    </w:p>
    <w:p w14:paraId="25E2D009" w14:textId="77777777"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r>
        <w:t>TipoEstágio</w:t>
      </w:r>
      <w:r w:rsidRPr="00A62763">
        <w:t xml:space="preserve">, especificando as fases que um administrador realiza ao interagir com o sistema para inserir ou </w:t>
      </w:r>
      <w:r w:rsidRPr="00A62763">
        <w:lastRenderedPageBreak/>
        <w:t xml:space="preserve">modificar informações de </w:t>
      </w:r>
      <w:r>
        <w:t>TipoEstágio</w:t>
      </w:r>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0447EB2E" w14:textId="77777777" w:rsidR="00912AC3" w:rsidRDefault="00912AC3" w:rsidP="00912AC3">
      <w:pPr>
        <w:ind w:firstLine="0"/>
        <w:rPr>
          <w:sz w:val="20"/>
        </w:rPr>
      </w:pPr>
      <w:r w:rsidRPr="00A7751D">
        <w:rPr>
          <w:sz w:val="20"/>
        </w:rPr>
        <w:t>Fonte: Elaborado pelos autores</w:t>
      </w:r>
    </w:p>
    <w:p w14:paraId="5615E427" w14:textId="77777777" w:rsidR="00912AC3" w:rsidRPr="007846A2" w:rsidRDefault="00912AC3" w:rsidP="00912AC3">
      <w:pPr>
        <w:ind w:firstLine="0"/>
        <w:rPr>
          <w:sz w:val="20"/>
          <w:u w:val="single"/>
        </w:rPr>
      </w:pPr>
    </w:p>
    <w:p w14:paraId="20DE9EF6" w14:textId="77777777" w:rsidR="00912AC3" w:rsidRPr="009A5FF4" w:rsidRDefault="00912AC3" w:rsidP="00912AC3">
      <w:r>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776B57E1" w14:textId="77777777" w:rsidR="00912AC3" w:rsidRDefault="00912AC3" w:rsidP="00912AC3">
      <w:pPr>
        <w:ind w:firstLine="0"/>
        <w:rPr>
          <w:sz w:val="20"/>
        </w:rPr>
      </w:pPr>
    </w:p>
    <w:p w14:paraId="6C1749F2" w14:textId="77777777" w:rsidR="00912AC3" w:rsidRPr="00A7751D" w:rsidRDefault="00912AC3" w:rsidP="00912AC3">
      <w:pPr>
        <w:ind w:firstLine="0"/>
        <w:rPr>
          <w:sz w:val="20"/>
        </w:rPr>
      </w:pPr>
    </w:p>
    <w:p w14:paraId="547CC8D1" w14:textId="77777777" w:rsidR="00912AC3" w:rsidRDefault="00912AC3" w:rsidP="00912AC3">
      <w:pPr>
        <w:pStyle w:val="Legenda"/>
        <w:keepNext/>
        <w:spacing w:line="240" w:lineRule="auto"/>
        <w:jc w:val="both"/>
      </w:pPr>
    </w:p>
    <w:p w14:paraId="5230D629" w14:textId="00832D72"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p>
    <w:p w14:paraId="3694D3BD" w14:textId="77777777" w:rsidR="00912AC3" w:rsidRPr="00E86DCC" w:rsidRDefault="00912AC3" w:rsidP="00912AC3"/>
    <w:p w14:paraId="068BC245" w14:textId="77777777" w:rsidR="00912AC3" w:rsidRPr="002D2EA5" w:rsidRDefault="00912AC3" w:rsidP="00912AC3">
      <w:pPr>
        <w:pStyle w:val="Legenda"/>
        <w:keepNext/>
        <w:spacing w:line="240" w:lineRule="auto"/>
        <w:jc w:val="both"/>
      </w:pPr>
      <w:r>
        <w:t xml:space="preserve">Figura 8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Pr>
          <w:noProof/>
        </w:rPr>
        <w:drawing>
          <wp:anchor distT="0" distB="0" distL="114300" distR="114300" simplePos="0" relativeHeight="251701248" behindDoc="0" locked="0" layoutInCell="1" allowOverlap="1" wp14:anchorId="61B4874E" wp14:editId="65B79BB1">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AA884EB" w14:textId="77777777" w:rsidR="00912AC3" w:rsidRDefault="00912AC3" w:rsidP="00912AC3">
      <w:pPr>
        <w:ind w:firstLine="0"/>
      </w:pPr>
      <w:r w:rsidRPr="00571983">
        <w:rPr>
          <w:sz w:val="20"/>
        </w:rPr>
        <w:t>Fonte: Elaborado pelos autores</w:t>
      </w:r>
      <w:r>
        <w:t>.</w:t>
      </w:r>
    </w:p>
    <w:p w14:paraId="6DFFF985" w14:textId="77777777" w:rsidR="00912AC3" w:rsidRDefault="00912AC3" w:rsidP="00912AC3">
      <w:pPr>
        <w:ind w:firstLine="0"/>
      </w:pPr>
    </w:p>
    <w:p w14:paraId="10144E78" w14:textId="77777777" w:rsidR="00912AC3" w:rsidRDefault="00912AC3" w:rsidP="00912AC3">
      <w:pPr>
        <w:ind w:firstLine="0"/>
      </w:pPr>
    </w:p>
    <w:p w14:paraId="7612FB7A" w14:textId="77777777" w:rsidR="00912AC3" w:rsidRDefault="00912AC3" w:rsidP="00912AC3">
      <w:pPr>
        <w:ind w:firstLine="0"/>
      </w:pPr>
    </w:p>
    <w:p w14:paraId="514665C4" w14:textId="77777777" w:rsidR="00912AC3" w:rsidRDefault="00912AC3" w:rsidP="00912AC3">
      <w:pPr>
        <w:ind w:firstLine="0"/>
      </w:pPr>
    </w:p>
    <w:p w14:paraId="14BAE028" w14:textId="77777777" w:rsidR="00912AC3" w:rsidRDefault="00912AC3" w:rsidP="00912AC3">
      <w:r w:rsidRPr="0020102D">
        <w:lastRenderedPageBreak/>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5C9BCF1" w14:textId="77777777" w:rsidR="00912AC3" w:rsidRDefault="00912AC3" w:rsidP="00912AC3">
      <w:pPr>
        <w:ind w:firstLine="0"/>
        <w:rPr>
          <w:sz w:val="20"/>
        </w:rPr>
      </w:pPr>
      <w:r w:rsidRPr="00A7751D">
        <w:rPr>
          <w:sz w:val="20"/>
        </w:rPr>
        <w:t>Fonte: Elaborado pelos autores.</w:t>
      </w:r>
    </w:p>
    <w:p w14:paraId="67623DFE" w14:textId="77777777" w:rsidR="00912AC3" w:rsidRDefault="00912AC3" w:rsidP="00912AC3">
      <w:pPr>
        <w:ind w:firstLine="0"/>
        <w:rPr>
          <w:sz w:val="20"/>
        </w:rPr>
      </w:pPr>
    </w:p>
    <w:p w14:paraId="3EF12E50" w14:textId="77777777" w:rsidR="00912AC3" w:rsidRDefault="00912AC3" w:rsidP="00912AC3">
      <w:pPr>
        <w:ind w:firstLine="0"/>
        <w:rPr>
          <w:sz w:val="20"/>
        </w:rPr>
      </w:pP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Sistema falha ao se comunicar com a controller</w:t>
            </w:r>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66953812" w14:textId="77777777" w:rsidR="00912AC3" w:rsidRDefault="00912AC3" w:rsidP="00912AC3">
      <w:pPr>
        <w:ind w:firstLine="0"/>
        <w:rPr>
          <w:sz w:val="20"/>
        </w:rPr>
      </w:pPr>
      <w:r w:rsidRPr="00A7751D">
        <w:rPr>
          <w:sz w:val="20"/>
        </w:rPr>
        <w:t>Fonte: Elaborado pelos autores</w:t>
      </w:r>
    </w:p>
    <w:p w14:paraId="0594F4F1" w14:textId="77777777" w:rsidR="00912AC3" w:rsidRDefault="00912AC3" w:rsidP="00912AC3">
      <w:pPr>
        <w:ind w:firstLine="0"/>
        <w:rPr>
          <w:sz w:val="20"/>
        </w:rPr>
      </w:pPr>
    </w:p>
    <w:p w14:paraId="3E857254" w14:textId="77777777" w:rsidR="00912AC3" w:rsidRDefault="00912AC3" w:rsidP="00912AC3">
      <w:pPr>
        <w:ind w:firstLine="0"/>
        <w:rPr>
          <w:sz w:val="20"/>
        </w:rPr>
      </w:pPr>
    </w:p>
    <w:p w14:paraId="207FE3DF" w14:textId="77777777" w:rsidR="00912AC3" w:rsidRPr="009A5FF4" w:rsidRDefault="00912AC3" w:rsidP="00912AC3">
      <w:r>
        <w:t xml:space="preserve">O Quadro 34 ilustra o processo do caso de uso "Excluir Documento", especificando as fases que o gestor precisa cumprir para apagar dados do Documento do sistema. </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1EDB6A28" w14:textId="77777777" w:rsidR="00912AC3" w:rsidRDefault="00912AC3" w:rsidP="00912AC3">
      <w:pPr>
        <w:ind w:firstLine="0"/>
        <w:rPr>
          <w:sz w:val="20"/>
        </w:rPr>
      </w:pPr>
    </w:p>
    <w:p w14:paraId="628433B5" w14:textId="77777777" w:rsidR="00912AC3" w:rsidRPr="00A7751D" w:rsidRDefault="00912AC3" w:rsidP="00912AC3">
      <w:pPr>
        <w:ind w:firstLine="0"/>
        <w:rPr>
          <w:sz w:val="20"/>
        </w:rPr>
      </w:pPr>
    </w:p>
    <w:p w14:paraId="23CA766C" w14:textId="60E825EC" w:rsidR="00984025" w:rsidRDefault="00984025" w:rsidP="00A77264">
      <w:pPr>
        <w:ind w:firstLine="0"/>
      </w:pP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78256856"/>
      <w:r w:rsidRPr="000959C0">
        <w:t xml:space="preserve">Diagrama de </w:t>
      </w:r>
      <w:r w:rsidR="00AD24F8">
        <w:t>Sequência</w:t>
      </w:r>
      <w:bookmarkEnd w:id="55"/>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(Lifeline):</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(Activation Bars):</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 xml:space="preserve">O diagrama de sequência é uma ferramenta poderosa para visualizar o comportamento dinâmico de sistemas orientados a objetos, mostrando como métodos e operações são </w:t>
      </w:r>
      <w:r w:rsidRPr="00F52B9C">
        <w:lastRenderedPageBreak/>
        <w:t>chamados, o que ajuda na validação do design e na compreensão de fluxos complexos (Larman,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6" w:name="_Toc178256857"/>
      <w:r w:rsidRPr="001754FC">
        <w:t>Diagrama de Sequência para Cadastro de TipoEstagio</w:t>
      </w:r>
      <w:bookmarkEnd w:id="56"/>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8"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t xml:space="preserve">tipoestagio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78256858"/>
      <w:bookmarkEnd w:id="57"/>
      <w:bookmarkEnd w:id="58"/>
      <w:r w:rsidRPr="000908BF">
        <w:lastRenderedPageBreak/>
        <w:t>Diagrama de Sequência para Exclusão de TipoEstagio</w:t>
      </w:r>
      <w:bookmarkEnd w:id="59"/>
    </w:p>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45DE7A26" w:rsidR="00E57D17" w:rsidRPr="001754FC" w:rsidRDefault="003870D6" w:rsidP="001754FC">
      <w:pPr>
        <w:pStyle w:val="Ttulo3"/>
        <w:numPr>
          <w:ilvl w:val="2"/>
          <w:numId w:val="34"/>
        </w:numPr>
      </w:pPr>
      <w:r w:rsidRPr="001754FC">
        <w:lastRenderedPageBreak/>
        <w:t xml:space="preserve"> </w:t>
      </w:r>
      <w:bookmarkStart w:id="60" w:name="_Toc178256859"/>
      <w:r w:rsidR="00E57D17" w:rsidRPr="001754FC">
        <w:t>Diagrama de Sequência para Listagem de TipoEstagio</w:t>
      </w:r>
      <w:bookmarkEnd w:id="60"/>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r w:rsidR="000A4176">
        <w:fldChar w:fldCharType="begin"/>
      </w:r>
      <w:r w:rsidR="000A4176">
        <w:instrText xml:space="preserve"> SEQ Figura \* ARABIC </w:instrText>
      </w:r>
      <w:r w:rsidR="000A4176">
        <w:fldChar w:fldCharType="separate"/>
      </w:r>
      <w:r>
        <w:rPr>
          <w:noProof/>
        </w:rPr>
        <w:t>11</w:t>
      </w:r>
      <w:r w:rsidR="000A4176">
        <w:rPr>
          <w:noProof/>
        </w:rP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518648A8" w:rsidR="00E57D17" w:rsidRPr="001754FC" w:rsidRDefault="001754FC" w:rsidP="001754FC">
      <w:pPr>
        <w:pStyle w:val="Ttulo3"/>
        <w:numPr>
          <w:ilvl w:val="2"/>
          <w:numId w:val="34"/>
        </w:numPr>
      </w:pPr>
      <w:r>
        <w:lastRenderedPageBreak/>
        <w:t xml:space="preserve"> </w:t>
      </w:r>
      <w:bookmarkStart w:id="61" w:name="_Toc178256860"/>
      <w:r w:rsidR="00E57D17" w:rsidRPr="001754FC">
        <w:t>Diagrama de Sequência para Alterar de TipoEstagio</w:t>
      </w:r>
      <w:bookmarkEnd w:id="61"/>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C62244F" w14:textId="16632D3C" w:rsidR="004A430D" w:rsidRDefault="004A430D" w:rsidP="006905F7">
      <w:pPr>
        <w:ind w:firstLine="0"/>
      </w:pPr>
    </w:p>
    <w:p w14:paraId="0505EAC0" w14:textId="2195B92B" w:rsidR="000908BF" w:rsidRDefault="000908BF" w:rsidP="001754FC">
      <w:pPr>
        <w:pStyle w:val="Ttulo2"/>
        <w:numPr>
          <w:ilvl w:val="1"/>
          <w:numId w:val="34"/>
        </w:numPr>
      </w:pPr>
      <w:bookmarkStart w:id="62" w:name="_Toc178256862"/>
      <w:r>
        <w:lastRenderedPageBreak/>
        <w:t>D</w:t>
      </w:r>
      <w:r w:rsidRPr="001754FC">
        <w:rPr>
          <w:sz w:val="19"/>
          <w:szCs w:val="19"/>
        </w:rPr>
        <w:t>IAGRAMA</w:t>
      </w:r>
      <w:r>
        <w:t xml:space="preserve"> </w:t>
      </w:r>
      <w:r w:rsidRPr="001754FC">
        <w:rPr>
          <w:sz w:val="19"/>
          <w:szCs w:val="19"/>
        </w:rPr>
        <w:t>DE ATIVIDADE</w:t>
      </w:r>
      <w:bookmarkEnd w:id="62"/>
    </w:p>
    <w:p w14:paraId="07ED736D" w14:textId="79DE0EC9" w:rsidR="000908BF" w:rsidRPr="004A430D" w:rsidRDefault="000908BF" w:rsidP="001754FC">
      <w:pPr>
        <w:pStyle w:val="Ttulo2"/>
        <w:numPr>
          <w:ilvl w:val="1"/>
          <w:numId w:val="34"/>
        </w:numPr>
      </w:pPr>
      <w:bookmarkStart w:id="63" w:name="_Toc178256863"/>
      <w:r>
        <w:t>D</w:t>
      </w:r>
      <w:r w:rsidRPr="00443400">
        <w:rPr>
          <w:sz w:val="19"/>
          <w:szCs w:val="19"/>
        </w:rPr>
        <w:t>IAGRAMA</w:t>
      </w:r>
      <w:r w:rsidRPr="000908BF">
        <w:t xml:space="preserve"> </w:t>
      </w:r>
      <w:r w:rsidRPr="00443400">
        <w:rPr>
          <w:sz w:val="19"/>
          <w:szCs w:val="19"/>
        </w:rPr>
        <w:t>DE MÁQUINA DE ESTADOS</w:t>
      </w:r>
      <w:bookmarkEnd w:id="63"/>
    </w:p>
    <w:p w14:paraId="66CF192F" w14:textId="45C4FBD5" w:rsidR="007944D7" w:rsidRDefault="0082521E" w:rsidP="001754FC">
      <w:pPr>
        <w:pStyle w:val="Ttulo1"/>
        <w:numPr>
          <w:ilvl w:val="0"/>
          <w:numId w:val="34"/>
        </w:numPr>
      </w:pPr>
      <w:bookmarkStart w:id="64" w:name="_Toc178256864"/>
      <w:r w:rsidRPr="002B3561">
        <w:lastRenderedPageBreak/>
        <w:t>DEFINIÇÃO DA INTERFACE COM O USUÁRIO</w:t>
      </w:r>
      <w:bookmarkEnd w:id="64"/>
    </w:p>
    <w:p w14:paraId="2E0058D8" w14:textId="1E379685" w:rsidR="00FC4B8E" w:rsidRPr="00FC4B8E"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4CFC4E09" w:rsidR="007944D7" w:rsidRPr="002B3561" w:rsidRDefault="00B6588B" w:rsidP="00C7545B">
      <w:pPr>
        <w:pStyle w:val="Ttulo2"/>
        <w:numPr>
          <w:ilvl w:val="1"/>
          <w:numId w:val="9"/>
        </w:numPr>
        <w:tabs>
          <w:tab w:val="num" w:pos="851"/>
        </w:tabs>
        <w:ind w:left="426"/>
      </w:pPr>
      <w:bookmarkStart w:id="65" w:name="_Toc178256865"/>
      <w:r w:rsidRPr="002B3561">
        <w:t>Descrição de cenário</w:t>
      </w:r>
      <w:bookmarkEnd w:id="65"/>
    </w:p>
    <w:p w14:paraId="4C0DF6B2" w14:textId="3E5D7CD1" w:rsidR="00AB7CF7" w:rsidRPr="00AB7CF7"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729C485C" w:rsidR="00AB7CF7" w:rsidRPr="00AB7CF7" w:rsidRDefault="00301968" w:rsidP="000E1624">
      <w:pPr>
        <w:ind w:firstLine="709"/>
      </w:pPr>
      <w:r>
        <w:t xml:space="preserve">Segundo </w:t>
      </w:r>
      <w:r w:rsidR="00AB7CF7" w:rsidRPr="00AB7CF7">
        <w:t>Garrett (2011)</w:t>
      </w:r>
      <w:r>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0E1624">
      <w:pPr>
        <w:ind w:firstLine="709"/>
        <w:rPr>
          <w:szCs w:val="24"/>
        </w:rPr>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w:t>
      </w:r>
      <w:r w:rsidR="00AB7CF7" w:rsidRPr="00AB7CF7">
        <w:lastRenderedPageBreak/>
        <w:t>intuitivo a ponto de o usuário não precisar pensar para entender como utilizar um produto ou serviço. 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6EA426D1" w14:textId="77777777" w:rsidR="000E1624" w:rsidRDefault="00C769B9" w:rsidP="000E1624">
      <w:pPr>
        <w:ind w:firstLine="709"/>
        <w:rPr>
          <w:szCs w:val="24"/>
        </w:rPr>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72E0966E" w14:textId="77777777" w:rsidR="000E1624" w:rsidRDefault="000E1624" w:rsidP="000E1624">
      <w:pPr>
        <w:ind w:firstLine="709"/>
      </w:pPr>
    </w:p>
    <w:p w14:paraId="3C203ECD" w14:textId="77777777" w:rsidR="000E1624" w:rsidRDefault="000E1624" w:rsidP="000E1624">
      <w:pPr>
        <w:ind w:firstLine="709"/>
      </w:pPr>
    </w:p>
    <w:p w14:paraId="36A12762" w14:textId="77777777" w:rsidR="000E1624" w:rsidRDefault="000E1624" w:rsidP="000E1624">
      <w:pPr>
        <w:ind w:firstLine="709"/>
      </w:pPr>
    </w:p>
    <w:p w14:paraId="7F0CA425" w14:textId="77777777" w:rsidR="000E1624" w:rsidRDefault="000E1624" w:rsidP="000E1624">
      <w:pPr>
        <w:ind w:firstLine="709"/>
      </w:pPr>
    </w:p>
    <w:p w14:paraId="240BE8B0" w14:textId="77777777" w:rsidR="000E1624" w:rsidRDefault="000E1624" w:rsidP="000E1624">
      <w:pPr>
        <w:ind w:firstLine="709"/>
      </w:pPr>
    </w:p>
    <w:p w14:paraId="767F4F22" w14:textId="77777777" w:rsidR="000E1624" w:rsidRDefault="000E1624" w:rsidP="000E1624">
      <w:pPr>
        <w:ind w:firstLine="709"/>
      </w:pPr>
    </w:p>
    <w:p w14:paraId="14C1440C" w14:textId="77777777" w:rsidR="000E1624" w:rsidRDefault="000E1624" w:rsidP="000E1624">
      <w:pPr>
        <w:ind w:firstLine="709"/>
      </w:pPr>
    </w:p>
    <w:p w14:paraId="4FFDAABB" w14:textId="77777777" w:rsidR="000E1624" w:rsidRDefault="000E1624" w:rsidP="000E1624">
      <w:pPr>
        <w:ind w:firstLine="709"/>
      </w:pPr>
    </w:p>
    <w:p w14:paraId="72E43074" w14:textId="77777777" w:rsidR="000E1624" w:rsidRDefault="000E1624" w:rsidP="000E1624">
      <w:pPr>
        <w:ind w:firstLine="709"/>
      </w:pPr>
    </w:p>
    <w:p w14:paraId="751B2232" w14:textId="77777777" w:rsidR="000E1624" w:rsidRDefault="000E1624" w:rsidP="000E1624">
      <w:pPr>
        <w:ind w:firstLine="709"/>
      </w:pPr>
    </w:p>
    <w:p w14:paraId="557FF645" w14:textId="77777777" w:rsidR="000E1624" w:rsidRDefault="000E1624" w:rsidP="000E1624">
      <w:pPr>
        <w:ind w:firstLine="709"/>
      </w:pPr>
    </w:p>
    <w:p w14:paraId="0984386E" w14:textId="77777777" w:rsidR="000E1624" w:rsidRDefault="000E1624" w:rsidP="000E1624">
      <w:pPr>
        <w:ind w:firstLine="709"/>
      </w:pPr>
    </w:p>
    <w:p w14:paraId="268394C0" w14:textId="77777777" w:rsidR="000E1624" w:rsidRDefault="000E1624" w:rsidP="000E1624">
      <w:pPr>
        <w:ind w:firstLine="709"/>
      </w:pPr>
    </w:p>
    <w:p w14:paraId="731F18A8" w14:textId="77777777" w:rsidR="000E1624" w:rsidRDefault="000E1624" w:rsidP="000E1624">
      <w:pPr>
        <w:ind w:firstLine="709"/>
      </w:pPr>
    </w:p>
    <w:p w14:paraId="60377DD3" w14:textId="77777777" w:rsidR="000E1624" w:rsidRDefault="000E1624" w:rsidP="000E1624">
      <w:pPr>
        <w:ind w:firstLine="709"/>
      </w:pPr>
    </w:p>
    <w:p w14:paraId="5C1677BE" w14:textId="77777777" w:rsidR="000E1624" w:rsidRDefault="000E1624" w:rsidP="000E1624">
      <w:pPr>
        <w:ind w:firstLine="709"/>
      </w:pPr>
    </w:p>
    <w:p w14:paraId="4A8FE9CA" w14:textId="77777777" w:rsidR="000E1624" w:rsidRDefault="000E1624" w:rsidP="000E1624">
      <w:pPr>
        <w:ind w:firstLine="709"/>
      </w:pPr>
    </w:p>
    <w:p w14:paraId="01EF29CA" w14:textId="77777777" w:rsidR="000E1624" w:rsidRDefault="000E1624" w:rsidP="000E1624">
      <w:pPr>
        <w:ind w:firstLine="709"/>
      </w:pPr>
    </w:p>
    <w:p w14:paraId="04D49310" w14:textId="77777777" w:rsidR="000E1624" w:rsidRDefault="000E1624" w:rsidP="000E1624">
      <w:pPr>
        <w:ind w:firstLine="709"/>
      </w:pPr>
    </w:p>
    <w:p w14:paraId="26162F09" w14:textId="4F22CB0D" w:rsidR="00301968" w:rsidRPr="00301968" w:rsidRDefault="006905F7" w:rsidP="000E1624">
      <w:pPr>
        <w:ind w:firstLine="709"/>
        <w:rPr>
          <w:b/>
          <w:noProof/>
        </w:rPr>
      </w:pPr>
      <w:r>
        <w:lastRenderedPageBreak/>
        <w:t xml:space="preserve">Figura </w:t>
      </w:r>
      <w:r w:rsidR="00D0309D">
        <w:t>13</w:t>
      </w:r>
      <w:r>
        <w:rPr>
          <w:noProof/>
        </w:rPr>
        <w:t xml:space="preserve"> </w:t>
      </w:r>
      <w:r w:rsidRPr="00AD3C53">
        <w:rPr>
          <w:b/>
          <w:noProof/>
        </w:rPr>
        <w:t xml:space="preserve">– </w:t>
      </w:r>
      <w:r>
        <w:rPr>
          <w:b/>
          <w:noProof/>
        </w:rPr>
        <w:t>Imagem do primeiro cenário</w:t>
      </w:r>
    </w:p>
    <w:p w14:paraId="65CCE218" w14:textId="77777777" w:rsidR="007A1497" w:rsidRDefault="00D61104" w:rsidP="007A149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6EBAC939" w14:textId="77777777" w:rsidR="000E1624" w:rsidRDefault="007A1497" w:rsidP="000E1624">
      <w:pPr>
        <w:ind w:firstLine="709"/>
        <w:rPr>
          <w:szCs w:val="24"/>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52E9CF19" w:rsidR="007A1497" w:rsidRPr="007A1497" w:rsidRDefault="007A1497" w:rsidP="000E1624">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F20FA7" w14:textId="77777777" w:rsidR="000E1624" w:rsidRDefault="007A1497" w:rsidP="000E1624">
      <w:pPr>
        <w:spacing w:before="100" w:beforeAutospacing="1" w:after="100" w:afterAutospacing="1"/>
        <w:ind w:firstLine="709"/>
        <w:rPr>
          <w:szCs w:val="24"/>
        </w:rPr>
      </w:pPr>
      <w:r w:rsidRPr="007A1497">
        <w:rPr>
          <w:szCs w:val="24"/>
        </w:rPr>
        <w:lastRenderedPageBreak/>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03D2FBE0" w14:textId="6E390141" w:rsidR="007A1497" w:rsidRPr="007A1497" w:rsidRDefault="007A1497" w:rsidP="000E1624">
      <w:pPr>
        <w:spacing w:before="100" w:beforeAutospacing="1" w:after="100" w:afterAutospacing="1"/>
        <w:ind w:firstLine="709"/>
        <w:rPr>
          <w:szCs w:val="24"/>
        </w:rPr>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ADFE444" w14:textId="77777777" w:rsidR="007A1497" w:rsidRPr="007A1497" w:rsidRDefault="007A1497" w:rsidP="006905F7">
      <w:pPr>
        <w:ind w:firstLine="0"/>
        <w:rPr>
          <w:szCs w:val="24"/>
        </w:rPr>
      </w:pPr>
    </w:p>
    <w:p w14:paraId="330D595A" w14:textId="77777777" w:rsidR="00C769B9" w:rsidRDefault="00C769B9" w:rsidP="006905F7">
      <w:pPr>
        <w:ind w:firstLine="0"/>
        <w:rPr>
          <w:sz w:val="20"/>
        </w:rPr>
      </w:pP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num" w:pos="851"/>
        </w:tabs>
        <w:ind w:left="426"/>
      </w:pPr>
      <w:bookmarkStart w:id="66" w:name="_Toc178256866"/>
      <w:r w:rsidRPr="002B3561">
        <w:t>Descrição de personas</w:t>
      </w:r>
      <w:bookmarkEnd w:id="66"/>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lastRenderedPageBreak/>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7" w:name="_Toc178256867"/>
      <w:r>
        <w:t>E</w:t>
      </w:r>
      <w:r w:rsidRPr="00296547">
        <w:rPr>
          <w:sz w:val="19"/>
          <w:szCs w:val="19"/>
        </w:rPr>
        <w:t>SBOÇOS DE</w:t>
      </w:r>
      <w:r>
        <w:t xml:space="preserve"> </w:t>
      </w:r>
      <w:r w:rsidRPr="00296547">
        <w:rPr>
          <w:sz w:val="19"/>
          <w:szCs w:val="19"/>
        </w:rPr>
        <w:t>TELA (WIREFRAME)</w:t>
      </w:r>
      <w:bookmarkEnd w:id="67"/>
    </w:p>
    <w:p w14:paraId="3F3D9321" w14:textId="77777777"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38421DFF" w14:textId="1A377433" w:rsidR="009C682D" w:rsidRDefault="009C682D" w:rsidP="000E1624">
      <w:pPr>
        <w:ind w:firstLine="709"/>
      </w:pPr>
      <w:r>
        <w:t>Conforme Christina 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5C718452" w14:textId="77777777" w:rsidR="009C682D" w:rsidRDefault="009C682D" w:rsidP="009C682D"/>
    <w:p w14:paraId="3109FBB9" w14:textId="530CF94E" w:rsidR="009C682D" w:rsidRDefault="000E1624" w:rsidP="009C682D">
      <w:r>
        <w:rPr>
          <w:noProof/>
        </w:rPr>
        <w:drawing>
          <wp:anchor distT="0" distB="0" distL="114300" distR="114300" simplePos="0" relativeHeight="251702272" behindDoc="0" locked="0" layoutInCell="1" allowOverlap="1" wp14:anchorId="78D884E6" wp14:editId="33C50552">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009C682D">
        <w:t>login</w:t>
      </w:r>
    </w:p>
    <w:p w14:paraId="670AC15F" w14:textId="2C299A30" w:rsidR="009C682D" w:rsidRDefault="009C682D" w:rsidP="009C682D"/>
    <w:p w14:paraId="22A93932" w14:textId="77777777" w:rsidR="009C682D" w:rsidRDefault="009C682D" w:rsidP="009C682D"/>
    <w:p w14:paraId="0DC29087" w14:textId="77777777" w:rsidR="009C682D" w:rsidRDefault="009C682D" w:rsidP="009C682D"/>
    <w:p w14:paraId="3A3C5479" w14:textId="77777777" w:rsidR="009C682D" w:rsidRDefault="009C682D" w:rsidP="009C682D"/>
    <w:p w14:paraId="2443DD18" w14:textId="77777777" w:rsidR="009C682D" w:rsidRDefault="009C682D" w:rsidP="009C682D"/>
    <w:p w14:paraId="51040B47" w14:textId="065C76BD" w:rsidR="009C682D" w:rsidRDefault="009C682D" w:rsidP="009C682D">
      <w:r>
        <w:t>principal</w:t>
      </w:r>
    </w:p>
    <w:p w14:paraId="23319403" w14:textId="65116156" w:rsidR="009C682D" w:rsidRDefault="000E1624" w:rsidP="009C682D">
      <w:r>
        <w:rPr>
          <w:noProof/>
        </w:rPr>
        <w:drawing>
          <wp:anchor distT="0" distB="0" distL="114300" distR="114300" simplePos="0" relativeHeight="251703296" behindDoc="0" locked="0" layoutInCell="1" allowOverlap="1" wp14:anchorId="52C29394" wp14:editId="66D01D98">
            <wp:simplePos x="0" y="0"/>
            <wp:positionH relativeFrom="margin">
              <wp:align>right</wp:align>
            </wp:positionH>
            <wp:positionV relativeFrom="paragraph">
              <wp:posOffset>294640</wp:posOffset>
            </wp:positionV>
            <wp:extent cx="5760720" cy="6687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anchor>
        </w:drawing>
      </w:r>
      <w:r w:rsidR="009C682D">
        <w:t xml:space="preserve"> </w:t>
      </w:r>
    </w:p>
    <w:p w14:paraId="4007FC2D" w14:textId="74470ED8" w:rsidR="009C682D" w:rsidRDefault="009C682D" w:rsidP="009C682D"/>
    <w:p w14:paraId="0D620FF6" w14:textId="77777777" w:rsidR="009C682D" w:rsidRDefault="009C682D" w:rsidP="009C682D"/>
    <w:p w14:paraId="060AFA08" w14:textId="77777777" w:rsidR="009C682D" w:rsidRDefault="009C682D" w:rsidP="009C682D"/>
    <w:p w14:paraId="6E26B814" w14:textId="77777777" w:rsidR="009C682D" w:rsidRDefault="009C682D" w:rsidP="009C682D"/>
    <w:p w14:paraId="5E70D9CA" w14:textId="77777777" w:rsidR="009C682D" w:rsidRDefault="009C682D" w:rsidP="009C682D"/>
    <w:p w14:paraId="2A600468" w14:textId="77777777" w:rsidR="009C682D" w:rsidRDefault="009C682D" w:rsidP="009C682D"/>
    <w:p w14:paraId="4095E472" w14:textId="77777777" w:rsidR="009C682D" w:rsidRDefault="009C682D" w:rsidP="009C682D"/>
    <w:p w14:paraId="5169BB03" w14:textId="77777777" w:rsidR="009C682D" w:rsidRDefault="009C682D" w:rsidP="009C682D"/>
    <w:p w14:paraId="60383482" w14:textId="77777777" w:rsidR="009C682D" w:rsidRDefault="009C682D" w:rsidP="009C682D"/>
    <w:p w14:paraId="674357EF" w14:textId="292D3215" w:rsidR="009C682D" w:rsidRDefault="000E1624" w:rsidP="009C682D">
      <w:r>
        <w:rPr>
          <w:noProof/>
        </w:rPr>
        <w:drawing>
          <wp:anchor distT="0" distB="0" distL="114300" distR="114300" simplePos="0" relativeHeight="251704320" behindDoc="0" locked="0" layoutInCell="1" allowOverlap="1" wp14:anchorId="3A6010B0" wp14:editId="45E70713">
            <wp:simplePos x="0" y="0"/>
            <wp:positionH relativeFrom="margin">
              <wp:align>right</wp:align>
            </wp:positionH>
            <wp:positionV relativeFrom="paragraph">
              <wp:posOffset>203200</wp:posOffset>
            </wp:positionV>
            <wp:extent cx="5760720" cy="66103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6610350"/>
                    </a:xfrm>
                    <a:prstGeom prst="rect">
                      <a:avLst/>
                    </a:prstGeom>
                  </pic:spPr>
                </pic:pic>
              </a:graphicData>
            </a:graphic>
          </wp:anchor>
        </w:drawing>
      </w:r>
      <w:r w:rsidR="009C682D">
        <w:t>CONTROLE de ESTAGIÁRIOS</w:t>
      </w:r>
    </w:p>
    <w:p w14:paraId="1D915D91" w14:textId="0648929D" w:rsidR="009C682D" w:rsidRDefault="009C682D" w:rsidP="009C682D"/>
    <w:p w14:paraId="6CBF532C" w14:textId="77777777" w:rsidR="009C682D" w:rsidRDefault="009C682D" w:rsidP="009C682D"/>
    <w:p w14:paraId="02E6B47A" w14:textId="77777777" w:rsidR="009C682D" w:rsidRDefault="009C682D" w:rsidP="009C682D"/>
    <w:p w14:paraId="67A6589A" w14:textId="77777777" w:rsidR="009C682D" w:rsidRDefault="009C682D" w:rsidP="009C682D"/>
    <w:p w14:paraId="73A1F332" w14:textId="77777777" w:rsidR="009C682D" w:rsidRDefault="009C682D" w:rsidP="009C682D"/>
    <w:p w14:paraId="26FBC18C" w14:textId="77777777" w:rsidR="009C682D" w:rsidRDefault="009C682D" w:rsidP="009C682D"/>
    <w:p w14:paraId="233CDF6B" w14:textId="77777777" w:rsidR="009C682D" w:rsidRDefault="009C682D" w:rsidP="009C682D"/>
    <w:p w14:paraId="7153D141" w14:textId="77777777" w:rsidR="009C682D" w:rsidRDefault="009C682D" w:rsidP="009C682D"/>
    <w:p w14:paraId="378F8C19" w14:textId="77777777" w:rsidR="009C682D" w:rsidRDefault="009C682D" w:rsidP="009C682D"/>
    <w:p w14:paraId="18FE5AB3" w14:textId="7713C764" w:rsidR="009C682D" w:rsidRDefault="000E1624" w:rsidP="009C682D">
      <w:r>
        <w:rPr>
          <w:noProof/>
        </w:rPr>
        <w:drawing>
          <wp:anchor distT="0" distB="0" distL="114300" distR="114300" simplePos="0" relativeHeight="251705344" behindDoc="0" locked="0" layoutInCell="1" allowOverlap="1" wp14:anchorId="3C736192" wp14:editId="4CD53E9E">
            <wp:simplePos x="0" y="0"/>
            <wp:positionH relativeFrom="margin">
              <wp:align>right</wp:align>
            </wp:positionH>
            <wp:positionV relativeFrom="paragraph">
              <wp:posOffset>270510</wp:posOffset>
            </wp:positionV>
            <wp:extent cx="5760720" cy="5384800"/>
            <wp:effectExtent l="0" t="0" r="0" b="635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5384800"/>
                    </a:xfrm>
                    <a:prstGeom prst="rect">
                      <a:avLst/>
                    </a:prstGeom>
                  </pic:spPr>
                </pic:pic>
              </a:graphicData>
            </a:graphic>
          </wp:anchor>
        </w:drawing>
      </w:r>
      <w:r w:rsidR="009C682D">
        <w:t>Documentos</w:t>
      </w:r>
    </w:p>
    <w:p w14:paraId="4E0E44AD" w14:textId="01DF8591" w:rsidR="009C682D" w:rsidRDefault="009C682D" w:rsidP="009C682D"/>
    <w:p w14:paraId="70EA40AB" w14:textId="77777777" w:rsidR="009C682D" w:rsidRDefault="009C682D" w:rsidP="009C682D">
      <w:r>
        <w:t xml:space="preserve"> </w:t>
      </w:r>
    </w:p>
    <w:p w14:paraId="4AF9E40A" w14:textId="77777777" w:rsidR="00761B4C" w:rsidRPr="00761B4C" w:rsidRDefault="00761B4C" w:rsidP="00761B4C"/>
    <w:p w14:paraId="74291FF7" w14:textId="4CEFFBDD" w:rsidR="00B6588B" w:rsidRDefault="00761B4C" w:rsidP="00C7545B">
      <w:pPr>
        <w:pStyle w:val="Ttulo2"/>
        <w:numPr>
          <w:ilvl w:val="1"/>
          <w:numId w:val="9"/>
        </w:numPr>
        <w:tabs>
          <w:tab w:val="num" w:pos="851"/>
        </w:tabs>
        <w:ind w:left="426"/>
      </w:pPr>
      <w:bookmarkStart w:id="68" w:name="_Toc178256868"/>
      <w:r>
        <w:t>P</w:t>
      </w:r>
      <w:r w:rsidRPr="00296547">
        <w:rPr>
          <w:sz w:val="19"/>
          <w:szCs w:val="19"/>
        </w:rPr>
        <w:t>ROTÓTIPOS DE TELA</w:t>
      </w:r>
      <w:bookmarkEnd w:id="68"/>
      <w:r w:rsidR="00866F91" w:rsidRPr="002B3561">
        <w:t xml:space="preserve"> </w:t>
      </w:r>
    </w:p>
    <w:p w14:paraId="2A6C047A" w14:textId="77777777" w:rsidR="00296547" w:rsidRPr="007B6D5F" w:rsidRDefault="00296547" w:rsidP="00296547">
      <w:r w:rsidRPr="007B6D5F">
        <w:t xml:space="preserve">Como afirma Don Norman, autor de "The Design of Everyday Things",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w:t>
      </w:r>
      <w:r w:rsidRPr="007B6D5F">
        <w:lastRenderedPageBreak/>
        <w:t xml:space="preserve">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0CF478B7" w14:textId="7C21CA25" w:rsidR="00296547" w:rsidRDefault="00296547" w:rsidP="00296547">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3754DA3D" w14:textId="77777777" w:rsidR="00296547" w:rsidRDefault="00296547" w:rsidP="00296547"/>
    <w:p w14:paraId="5CA25E92" w14:textId="77777777" w:rsidR="00296547" w:rsidRDefault="00296547" w:rsidP="00296547">
      <w:pPr>
        <w:pStyle w:val="Legenda"/>
        <w:keepNext/>
        <w:jc w:val="left"/>
        <w:rPr>
          <w:noProof/>
        </w:rPr>
      </w:pPr>
      <w:r w:rsidRPr="00E078C5">
        <w:rPr>
          <w:noProof/>
        </w:rPr>
        <w:drawing>
          <wp:anchor distT="0" distB="0" distL="114300" distR="114300" simplePos="0" relativeHeight="251694080" behindDoc="1" locked="0" layoutInCell="1" allowOverlap="1" wp14:anchorId="749A8280" wp14:editId="668D6A8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17</w:t>
      </w:r>
      <w:r>
        <w:rPr>
          <w:noProof/>
        </w:rPr>
        <w:t xml:space="preserve"> </w:t>
      </w:r>
      <w:r>
        <w:rPr>
          <w:b w:val="0"/>
          <w:noProof/>
        </w:rPr>
        <w:t>– Imagem  do prototipo da tela de cadastro do Administrador</w:t>
      </w:r>
    </w:p>
    <w:p w14:paraId="5C12F3FC" w14:textId="77777777" w:rsidR="00296547" w:rsidRDefault="00296547" w:rsidP="00296547">
      <w:pPr>
        <w:ind w:firstLine="0"/>
        <w:rPr>
          <w:sz w:val="20"/>
        </w:rPr>
      </w:pPr>
      <w:r>
        <w:rPr>
          <w:sz w:val="20"/>
        </w:rPr>
        <w:t xml:space="preserve">Fonte: Elaborado pelos autores. </w:t>
      </w:r>
    </w:p>
    <w:p w14:paraId="5E26E86E" w14:textId="77777777" w:rsidR="00296547" w:rsidRDefault="00296547" w:rsidP="00296547">
      <w:pPr>
        <w:ind w:firstLine="0"/>
      </w:pPr>
    </w:p>
    <w:p w14:paraId="15AFB4A8" w14:textId="77777777" w:rsidR="00296547" w:rsidRDefault="00296547" w:rsidP="00296547">
      <w:pPr>
        <w:ind w:firstLine="0"/>
      </w:pPr>
    </w:p>
    <w:p w14:paraId="10B24BB4" w14:textId="67587750" w:rsidR="00296547" w:rsidRDefault="00296547" w:rsidP="00296547">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cadastro visual do administrador do sistema</w:t>
      </w:r>
      <w:r w:rsidRPr="00CE5A03">
        <w:t xml:space="preserve">. O layout </w:t>
      </w:r>
      <w:r>
        <w:t>podemos ver os campos essenciais para realizar o cadastro, dentre eles,</w:t>
      </w:r>
      <w:r w:rsidRPr="00CE5A03">
        <w:t xml:space="preserve"> </w:t>
      </w:r>
      <w:r>
        <w:t>o E-mail, senha a confirmação de senha e o CPF do administrador, além dos campos de aceitar os termos de uso. O botão “Já tenho cadastro” é a opção caso o cadastro já tenha sido feito.</w:t>
      </w:r>
    </w:p>
    <w:p w14:paraId="47E625AF" w14:textId="63407A72" w:rsidR="00DF42FD" w:rsidRDefault="00DF42FD" w:rsidP="00296547"/>
    <w:p w14:paraId="3BA65961" w14:textId="77BFC2A4" w:rsidR="00DF42FD" w:rsidRDefault="00DF42FD" w:rsidP="00296547"/>
    <w:p w14:paraId="129AF6B5" w14:textId="5DF72B3C" w:rsidR="00DF42FD" w:rsidRDefault="00DF42FD" w:rsidP="00296547"/>
    <w:p w14:paraId="6E428073" w14:textId="0846ABF3" w:rsidR="00DF42FD" w:rsidRDefault="00DF42FD" w:rsidP="00296547"/>
    <w:p w14:paraId="1A3F399C" w14:textId="0691CF38" w:rsidR="00DF42FD" w:rsidRDefault="00DF42FD" w:rsidP="00296547"/>
    <w:p w14:paraId="22C75E01" w14:textId="77777777" w:rsidR="00DF42FD" w:rsidRDefault="00DF42FD" w:rsidP="00296547"/>
    <w:p w14:paraId="70D3D2BD" w14:textId="0948A34F" w:rsidR="00296547" w:rsidRDefault="00296547" w:rsidP="00296547"/>
    <w:p w14:paraId="213451DD" w14:textId="77777777" w:rsidR="00296547" w:rsidRPr="006C605C" w:rsidRDefault="00296547" w:rsidP="00296547">
      <w:pPr>
        <w:pStyle w:val="Legenda"/>
        <w:spacing w:line="240" w:lineRule="auto"/>
        <w:jc w:val="both"/>
        <w:rPr>
          <w:noProof/>
          <w:sz w:val="22"/>
          <w:szCs w:val="18"/>
        </w:rPr>
      </w:pPr>
      <w:r>
        <w:rPr>
          <w:sz w:val="22"/>
          <w:szCs w:val="18"/>
        </w:rPr>
        <w:t xml:space="preserve">Figura </w:t>
      </w:r>
      <w:r>
        <w:t>18</w:t>
      </w:r>
      <w:r>
        <w:rPr>
          <w:sz w:val="22"/>
          <w:szCs w:val="18"/>
        </w:rPr>
        <w:t xml:space="preserve"> - </w:t>
      </w:r>
      <w:r>
        <w:rPr>
          <w:b w:val="0"/>
          <w:bCs w:val="0"/>
          <w:noProof/>
          <w:sz w:val="22"/>
          <w:szCs w:val="18"/>
        </w:rPr>
        <w:t>Imagem do Prototipo da Tela de Login do Administrador</w:t>
      </w:r>
    </w:p>
    <w:p w14:paraId="6F354F3E" w14:textId="77777777" w:rsidR="00296547" w:rsidRDefault="00296547" w:rsidP="00296547">
      <w:pPr>
        <w:ind w:firstLine="0"/>
      </w:pPr>
      <w:r w:rsidRPr="00E078C5">
        <w:rPr>
          <w:noProof/>
        </w:rPr>
        <w:drawing>
          <wp:anchor distT="0" distB="0" distL="114300" distR="114300" simplePos="0" relativeHeight="251698176" behindDoc="1" locked="0" layoutInCell="1" allowOverlap="1" wp14:anchorId="25EFC264" wp14:editId="7A014BE5">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t>Fonte: Elaborado pelos autores</w:t>
      </w:r>
    </w:p>
    <w:p w14:paraId="6B2DF40F" w14:textId="77777777" w:rsidR="00296547" w:rsidRDefault="00296547" w:rsidP="00296547">
      <w:pPr>
        <w:ind w:firstLine="0"/>
      </w:pPr>
    </w:p>
    <w:p w14:paraId="5CF8CB13" w14:textId="77777777" w:rsidR="00296547" w:rsidRDefault="00296547" w:rsidP="00296547">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F9379D5" w14:textId="77777777" w:rsidR="00296547" w:rsidRDefault="00296547" w:rsidP="00296547"/>
    <w:p w14:paraId="67B5C9BA" w14:textId="77777777" w:rsidR="00296547" w:rsidRPr="00296547" w:rsidRDefault="00296547" w:rsidP="00296547"/>
    <w:p w14:paraId="20B6BA36" w14:textId="77777777" w:rsidR="00296547" w:rsidRDefault="00296547" w:rsidP="00296547">
      <w:pPr>
        <w:pStyle w:val="PargrafodaLista"/>
        <w:ind w:left="360" w:firstLine="0"/>
        <w:rPr>
          <w:color w:val="FF0000"/>
        </w:rPr>
      </w:pPr>
    </w:p>
    <w:p w14:paraId="1D1278AB" w14:textId="77777777" w:rsidR="00296547" w:rsidRDefault="00296547" w:rsidP="00296547">
      <w:pPr>
        <w:pStyle w:val="Legenda"/>
        <w:keepNext/>
        <w:jc w:val="both"/>
        <w:rPr>
          <w:noProof/>
        </w:rPr>
      </w:pPr>
    </w:p>
    <w:p w14:paraId="68AC03CC" w14:textId="77777777" w:rsidR="00296547" w:rsidRDefault="00296547" w:rsidP="00296547">
      <w:pPr>
        <w:rPr>
          <w:color w:val="FF0000"/>
        </w:rPr>
      </w:pPr>
    </w:p>
    <w:p w14:paraId="2A1A947C" w14:textId="77777777" w:rsidR="00296547" w:rsidRDefault="00296547" w:rsidP="00296547">
      <w:pPr>
        <w:pStyle w:val="Legenda"/>
        <w:spacing w:line="240" w:lineRule="auto"/>
        <w:jc w:val="both"/>
        <w:rPr>
          <w:noProof/>
          <w:sz w:val="22"/>
          <w:szCs w:val="18"/>
        </w:rPr>
      </w:pPr>
      <w:bookmarkStart w:id="69" w:name="_Toc152524971"/>
      <w:r w:rsidRPr="00E078C5">
        <w:rPr>
          <w:noProof/>
          <w:color w:val="FF0000"/>
        </w:rPr>
        <w:drawing>
          <wp:anchor distT="0" distB="0" distL="114300" distR="114300" simplePos="0" relativeHeight="251696128" behindDoc="0" locked="0" layoutInCell="1" allowOverlap="1" wp14:anchorId="1EC97AAB" wp14:editId="3273A9F2">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Figura 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69"/>
    </w:p>
    <w:p w14:paraId="58BF17B0" w14:textId="77777777" w:rsidR="00296547" w:rsidRDefault="00296547" w:rsidP="00296547">
      <w:pPr>
        <w:ind w:firstLine="0"/>
      </w:pPr>
      <w:r>
        <w:t>Fonte: Elaborado pelos autores</w:t>
      </w:r>
    </w:p>
    <w:p w14:paraId="35FC8F15" w14:textId="77777777" w:rsidR="00296547" w:rsidRDefault="00296547" w:rsidP="00296547">
      <w:pPr>
        <w:ind w:firstLine="0"/>
      </w:pPr>
    </w:p>
    <w:p w14:paraId="3509F1CB" w14:textId="77777777" w:rsidR="00296547" w:rsidRDefault="00296547" w:rsidP="00296547">
      <w:pPr>
        <w:ind w:firstLine="0"/>
      </w:pPr>
    </w:p>
    <w:p w14:paraId="598DD86E" w14:textId="77777777" w:rsidR="00296547" w:rsidRDefault="00296547" w:rsidP="00296547">
      <w:pPr>
        <w:ind w:firstLine="0"/>
      </w:pPr>
    </w:p>
    <w:p w14:paraId="31B4CC14" w14:textId="77777777" w:rsidR="00296547" w:rsidRDefault="00296547" w:rsidP="00296547">
      <w:pPr>
        <w:ind w:firstLine="0"/>
      </w:pPr>
    </w:p>
    <w:p w14:paraId="0005E620" w14:textId="77777777" w:rsidR="00296547" w:rsidRDefault="00296547" w:rsidP="00296547">
      <w:pPr>
        <w:ind w:firstLine="709"/>
      </w:pPr>
      <w:r>
        <w:lastRenderedPageBreak/>
        <w:t>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7D59F858" w14:textId="77777777" w:rsidR="00296547" w:rsidRDefault="00296547" w:rsidP="00296547">
      <w:pPr>
        <w:ind w:firstLine="0"/>
      </w:pPr>
    </w:p>
    <w:p w14:paraId="7F9933F0" w14:textId="77777777" w:rsidR="00296547" w:rsidRDefault="00296547" w:rsidP="00296547">
      <w:pPr>
        <w:ind w:firstLine="0"/>
        <w:rPr>
          <w:color w:val="FF0000"/>
        </w:rPr>
      </w:pPr>
    </w:p>
    <w:p w14:paraId="336A8270" w14:textId="77777777" w:rsidR="00296547" w:rsidRPr="005231DE" w:rsidRDefault="00296547" w:rsidP="00296547">
      <w:pPr>
        <w:pStyle w:val="Legenda"/>
        <w:spacing w:line="240" w:lineRule="auto"/>
        <w:jc w:val="both"/>
        <w:rPr>
          <w:noProof/>
          <w:sz w:val="22"/>
          <w:szCs w:val="18"/>
        </w:rPr>
      </w:pPr>
      <w:r>
        <w:rPr>
          <w:sz w:val="22"/>
          <w:szCs w:val="18"/>
        </w:rPr>
        <w:t xml:space="preserve">Figura </w:t>
      </w:r>
      <w:r>
        <w:t xml:space="preserve">20 </w:t>
      </w:r>
      <w:r>
        <w:rPr>
          <w:sz w:val="22"/>
          <w:szCs w:val="18"/>
        </w:rPr>
        <w:t xml:space="preserve">- </w:t>
      </w:r>
      <w:r>
        <w:rPr>
          <w:b w:val="0"/>
          <w:bCs w:val="0"/>
          <w:noProof/>
          <w:sz w:val="22"/>
          <w:szCs w:val="18"/>
        </w:rPr>
        <w:t>Imagem do Prototipo da Tela Painel de Tarefas do Estagiário para o Administrador</w:t>
      </w:r>
    </w:p>
    <w:p w14:paraId="181ACD18" w14:textId="77777777" w:rsidR="00296547" w:rsidRDefault="00296547" w:rsidP="00296547">
      <w:pPr>
        <w:rPr>
          <w:color w:val="FF0000"/>
        </w:rPr>
      </w:pPr>
      <w:r>
        <w:rPr>
          <w:noProof/>
        </w:rPr>
        <w:drawing>
          <wp:anchor distT="0" distB="0" distL="114300" distR="114300" simplePos="0" relativeHeight="251697152" behindDoc="1" locked="0" layoutInCell="1" allowOverlap="1" wp14:anchorId="1A4B68C1" wp14:editId="463157C6">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573AD35B" w14:textId="77777777" w:rsidR="00296547" w:rsidRDefault="00296547" w:rsidP="00296547">
      <w:pPr>
        <w:rPr>
          <w:color w:val="FF0000"/>
        </w:rPr>
      </w:pPr>
    </w:p>
    <w:p w14:paraId="06CB2866" w14:textId="77777777" w:rsidR="00296547" w:rsidRDefault="00296547" w:rsidP="00296547">
      <w:pPr>
        <w:rPr>
          <w:color w:val="FF0000"/>
        </w:rPr>
      </w:pPr>
    </w:p>
    <w:p w14:paraId="3AD97878" w14:textId="77777777" w:rsidR="00296547" w:rsidRDefault="00296547" w:rsidP="00296547">
      <w:pPr>
        <w:rPr>
          <w:color w:val="FF0000"/>
        </w:rPr>
      </w:pPr>
    </w:p>
    <w:p w14:paraId="43EF5BE6" w14:textId="77777777" w:rsidR="00296547" w:rsidRDefault="00296547" w:rsidP="00296547">
      <w:pPr>
        <w:rPr>
          <w:color w:val="FF0000"/>
        </w:rPr>
      </w:pPr>
    </w:p>
    <w:p w14:paraId="50A56B42" w14:textId="77777777" w:rsidR="00296547" w:rsidRDefault="00296547" w:rsidP="00296547">
      <w:pPr>
        <w:ind w:firstLine="0"/>
      </w:pPr>
      <w:r>
        <w:t>Fonte: Elaborado pelos autores</w:t>
      </w:r>
    </w:p>
    <w:p w14:paraId="7510A19C" w14:textId="77777777" w:rsidR="00296547" w:rsidRDefault="00296547" w:rsidP="00296547">
      <w:pPr>
        <w:ind w:firstLine="0"/>
      </w:pPr>
    </w:p>
    <w:p w14:paraId="1A14C753" w14:textId="77777777" w:rsidR="00296547" w:rsidRDefault="00296547" w:rsidP="00296547">
      <w:pPr>
        <w:ind w:firstLine="0"/>
      </w:pPr>
    </w:p>
    <w:p w14:paraId="2A2F7320" w14:textId="77777777" w:rsidR="00296547" w:rsidRDefault="00296547" w:rsidP="00296547">
      <w:pPr>
        <w:ind w:firstLine="0"/>
      </w:pPr>
    </w:p>
    <w:p w14:paraId="79606066" w14:textId="77777777" w:rsidR="00296547" w:rsidRDefault="00296547" w:rsidP="00296547">
      <w:pPr>
        <w:ind w:firstLine="0"/>
      </w:pPr>
    </w:p>
    <w:p w14:paraId="015F17BA" w14:textId="77777777" w:rsidR="00296547" w:rsidRDefault="00296547" w:rsidP="00296547">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381DF8FD" w14:textId="77777777" w:rsidR="00296547" w:rsidRDefault="00296547" w:rsidP="00296547">
      <w:pPr>
        <w:ind w:firstLine="0"/>
      </w:pPr>
    </w:p>
    <w:p w14:paraId="70E5C126" w14:textId="77777777" w:rsidR="00296547" w:rsidRDefault="00296547" w:rsidP="00296547">
      <w:pPr>
        <w:ind w:firstLine="0"/>
      </w:pPr>
    </w:p>
    <w:p w14:paraId="392FBFCC" w14:textId="77777777" w:rsidR="00296547" w:rsidRDefault="00296547" w:rsidP="00296547">
      <w:pPr>
        <w:ind w:firstLine="0"/>
      </w:pPr>
    </w:p>
    <w:p w14:paraId="77DDCBA6" w14:textId="77777777" w:rsidR="00296547" w:rsidRDefault="00296547" w:rsidP="00296547">
      <w:pPr>
        <w:ind w:firstLine="0"/>
      </w:pPr>
    </w:p>
    <w:p w14:paraId="12DA97A5" w14:textId="77777777" w:rsidR="00296547" w:rsidRDefault="00296547" w:rsidP="00296547">
      <w:pPr>
        <w:ind w:firstLine="0"/>
      </w:pPr>
    </w:p>
    <w:p w14:paraId="66F83DA0" w14:textId="77777777" w:rsidR="00296547" w:rsidRDefault="00296547" w:rsidP="00296547">
      <w:pPr>
        <w:ind w:firstLine="0"/>
      </w:pPr>
    </w:p>
    <w:p w14:paraId="5C61152A" w14:textId="77777777" w:rsidR="00296547" w:rsidRDefault="00296547" w:rsidP="00296547">
      <w:pPr>
        <w:ind w:firstLine="0"/>
      </w:pPr>
    </w:p>
    <w:p w14:paraId="1375D7A2" w14:textId="77777777" w:rsidR="00296547" w:rsidRDefault="00296547" w:rsidP="00296547">
      <w:pPr>
        <w:ind w:firstLine="0"/>
      </w:pPr>
    </w:p>
    <w:p w14:paraId="2ADE207E" w14:textId="77777777" w:rsidR="00296547" w:rsidRDefault="00296547" w:rsidP="00296547">
      <w:pPr>
        <w:ind w:firstLine="0"/>
      </w:pPr>
    </w:p>
    <w:p w14:paraId="269155EB" w14:textId="77777777" w:rsidR="00296547" w:rsidRDefault="00296547" w:rsidP="00296547">
      <w:pPr>
        <w:ind w:firstLine="0"/>
      </w:pPr>
    </w:p>
    <w:p w14:paraId="3099F189" w14:textId="77777777" w:rsidR="00296547" w:rsidRDefault="00296547" w:rsidP="00296547">
      <w:pPr>
        <w:ind w:firstLine="0"/>
      </w:pPr>
    </w:p>
    <w:p w14:paraId="1CD3F475" w14:textId="77777777" w:rsidR="00296547" w:rsidRDefault="00296547" w:rsidP="00296547">
      <w:pPr>
        <w:ind w:firstLine="0"/>
      </w:pPr>
    </w:p>
    <w:p w14:paraId="0A55DE43" w14:textId="77777777" w:rsidR="00296547" w:rsidRDefault="00296547" w:rsidP="00296547">
      <w:pPr>
        <w:ind w:firstLine="0"/>
      </w:pPr>
    </w:p>
    <w:p w14:paraId="1B3C54D5" w14:textId="77777777" w:rsidR="00296547" w:rsidRDefault="00296547" w:rsidP="00296547">
      <w:pPr>
        <w:ind w:firstLine="0"/>
      </w:pPr>
    </w:p>
    <w:p w14:paraId="748F3476" w14:textId="77777777" w:rsidR="00296547" w:rsidRDefault="00296547" w:rsidP="00296547">
      <w:pPr>
        <w:ind w:firstLine="0"/>
      </w:pPr>
    </w:p>
    <w:p w14:paraId="34DC7ED7" w14:textId="77777777" w:rsidR="00296547" w:rsidRDefault="00296547" w:rsidP="00296547">
      <w:pPr>
        <w:ind w:firstLine="0"/>
      </w:pPr>
    </w:p>
    <w:p w14:paraId="09FACE35" w14:textId="77777777" w:rsidR="00296547" w:rsidRDefault="00296547" w:rsidP="00296547">
      <w:pPr>
        <w:ind w:firstLine="0"/>
      </w:pPr>
    </w:p>
    <w:p w14:paraId="75C58165" w14:textId="77777777" w:rsidR="00296547" w:rsidRDefault="00296547" w:rsidP="00296547">
      <w:pPr>
        <w:ind w:firstLine="0"/>
      </w:pPr>
    </w:p>
    <w:p w14:paraId="3501FE19" w14:textId="77777777" w:rsidR="00296547" w:rsidRDefault="00296547" w:rsidP="00296547">
      <w:pPr>
        <w:ind w:firstLine="0"/>
      </w:pPr>
    </w:p>
    <w:p w14:paraId="287DC90B" w14:textId="77777777" w:rsidR="00296547" w:rsidRDefault="00296547" w:rsidP="00296547">
      <w:pPr>
        <w:ind w:firstLine="0"/>
      </w:pPr>
    </w:p>
    <w:p w14:paraId="7C967B2A" w14:textId="2DC99775" w:rsidR="00296547" w:rsidRDefault="00296547" w:rsidP="00296547">
      <w:pPr>
        <w:ind w:firstLine="0"/>
      </w:pPr>
    </w:p>
    <w:p w14:paraId="29C43600" w14:textId="77777777" w:rsidR="00DF42FD" w:rsidRDefault="00DF42FD" w:rsidP="00296547">
      <w:pPr>
        <w:ind w:firstLine="0"/>
      </w:pPr>
    </w:p>
    <w:p w14:paraId="34000819" w14:textId="77777777" w:rsidR="00296547" w:rsidRDefault="00296547" w:rsidP="00296547">
      <w:pPr>
        <w:ind w:firstLine="0"/>
      </w:pPr>
    </w:p>
    <w:p w14:paraId="00437B15" w14:textId="77777777" w:rsidR="00296547" w:rsidRDefault="00296547" w:rsidP="00296547">
      <w:pPr>
        <w:ind w:firstLine="0"/>
      </w:pPr>
    </w:p>
    <w:p w14:paraId="37D5797F" w14:textId="77777777" w:rsidR="00296547" w:rsidRDefault="00296547" w:rsidP="00296547">
      <w:pPr>
        <w:ind w:firstLine="0"/>
      </w:pPr>
    </w:p>
    <w:p w14:paraId="13A2BEB4" w14:textId="77777777" w:rsidR="00296547" w:rsidRDefault="00296547" w:rsidP="00296547">
      <w:pPr>
        <w:ind w:firstLine="0"/>
        <w:rPr>
          <w:color w:val="FF0000"/>
        </w:rPr>
      </w:pPr>
    </w:p>
    <w:p w14:paraId="657ABEC7" w14:textId="77777777" w:rsidR="00296547" w:rsidRDefault="00296547" w:rsidP="00296547">
      <w:pPr>
        <w:pStyle w:val="Legenda"/>
        <w:spacing w:line="240" w:lineRule="auto"/>
        <w:jc w:val="both"/>
        <w:rPr>
          <w:color w:val="FF0000"/>
        </w:rPr>
      </w:pPr>
      <w:r>
        <w:rPr>
          <w:sz w:val="22"/>
          <w:szCs w:val="18"/>
        </w:rPr>
        <w:t xml:space="preserve">Figura </w:t>
      </w:r>
      <w:r>
        <w:t>21</w:t>
      </w:r>
      <w:r>
        <w:rPr>
          <w:sz w:val="22"/>
          <w:szCs w:val="18"/>
        </w:rPr>
        <w:t xml:space="preserve"> - </w:t>
      </w:r>
      <w:r>
        <w:rPr>
          <w:b w:val="0"/>
          <w:bCs w:val="0"/>
          <w:noProof/>
          <w:sz w:val="22"/>
          <w:szCs w:val="18"/>
        </w:rPr>
        <w:t>Imagem do Prototipo da Tela de Tarefas Concluidas para o Administrador</w:t>
      </w:r>
    </w:p>
    <w:p w14:paraId="30F5CBC2" w14:textId="77777777" w:rsidR="00296547" w:rsidRDefault="00296547" w:rsidP="00296547">
      <w:pPr>
        <w:ind w:firstLine="0"/>
        <w:rPr>
          <w:color w:val="FF0000"/>
        </w:rPr>
      </w:pPr>
      <w:r w:rsidRPr="00663F31">
        <w:rPr>
          <w:noProof/>
          <w:color w:val="FF0000"/>
        </w:rPr>
        <w:drawing>
          <wp:inline distT="0" distB="0" distL="0" distR="0" wp14:anchorId="14342B5A" wp14:editId="306FDB0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5312410"/>
                    </a:xfrm>
                    <a:prstGeom prst="rect">
                      <a:avLst/>
                    </a:prstGeom>
                  </pic:spPr>
                </pic:pic>
              </a:graphicData>
            </a:graphic>
          </wp:inline>
        </w:drawing>
      </w:r>
    </w:p>
    <w:p w14:paraId="6096A7CB" w14:textId="77777777" w:rsidR="00296547" w:rsidRDefault="00296547" w:rsidP="00296547">
      <w:pPr>
        <w:ind w:firstLine="0"/>
      </w:pPr>
      <w:r>
        <w:t>Fonte: Elaborado pelos autores</w:t>
      </w:r>
    </w:p>
    <w:p w14:paraId="0EAFFA2E" w14:textId="77777777" w:rsidR="00296547" w:rsidRDefault="00296547" w:rsidP="00296547">
      <w:pPr>
        <w:ind w:firstLine="0"/>
      </w:pPr>
    </w:p>
    <w:p w14:paraId="101D6B9D" w14:textId="77777777" w:rsidR="00296547" w:rsidRDefault="00296547" w:rsidP="00296547">
      <w:pPr>
        <w:ind w:firstLine="0"/>
      </w:pPr>
      <w:r>
        <w:tab/>
      </w:r>
    </w:p>
    <w:p w14:paraId="53B622A7" w14:textId="77777777" w:rsidR="00296547" w:rsidRDefault="00296547" w:rsidP="00296547">
      <w:pPr>
        <w:ind w:firstLine="0"/>
      </w:pPr>
    </w:p>
    <w:p w14:paraId="0D5C387D" w14:textId="79A339C3" w:rsidR="00296547" w:rsidRDefault="00296547" w:rsidP="00296547">
      <w:pPr>
        <w:ind w:firstLine="0"/>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05EBF59D" w14:textId="483A409B" w:rsidR="00DF42FD" w:rsidRDefault="00DF42FD" w:rsidP="00296547">
      <w:pPr>
        <w:ind w:firstLine="0"/>
        <w:rPr>
          <w:color w:val="FF0000"/>
        </w:rPr>
      </w:pPr>
    </w:p>
    <w:p w14:paraId="49EE1E4B" w14:textId="77777777" w:rsidR="00DF42FD" w:rsidRPr="00761B4C" w:rsidRDefault="00DF42FD" w:rsidP="00DF42FD">
      <w:pPr>
        <w:pStyle w:val="PargrafodaLista"/>
        <w:numPr>
          <w:ilvl w:val="1"/>
          <w:numId w:val="9"/>
        </w:numPr>
        <w:jc w:val="left"/>
      </w:pPr>
      <w:r>
        <w:lastRenderedPageBreak/>
        <w:t>A</w:t>
      </w:r>
      <w:r w:rsidRPr="00296547">
        <w:rPr>
          <w:sz w:val="19"/>
          <w:szCs w:val="19"/>
        </w:rPr>
        <w:t>CESSIBILIDADE</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70" w:name="_Toc178256869"/>
      <w:r>
        <w:rPr>
          <w:caps w:val="0"/>
        </w:rPr>
        <w:lastRenderedPageBreak/>
        <w:t>BANCO DE DADOS</w:t>
      </w:r>
      <w:bookmarkEnd w:id="70"/>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warehouses, que facilitam a análise massiva de dados (Silberschatz, Korth &amp; Sudarshan, 2020; Connolly &amp; Begg, 2015).</w:t>
      </w:r>
    </w:p>
    <w:p w14:paraId="38926BF3" w14:textId="77777777" w:rsidR="002161DB" w:rsidRPr="002161DB" w:rsidRDefault="002161DB" w:rsidP="002161DB">
      <w:r w:rsidRPr="002161DB">
        <w:t xml:space="preserve">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(Elmasri &amp; Navathe, 2017; </w:t>
      </w:r>
      <w:proofErr w:type="gramStart"/>
      <w:r w:rsidRPr="002161DB">
        <w:t>Date</w:t>
      </w:r>
      <w:proofErr w:type="gramEnd"/>
      <w:r w:rsidRPr="002161DB">
        <w:t>, 2003).</w:t>
      </w:r>
    </w:p>
    <w:p w14:paraId="1EF2A4CE" w14:textId="77777777" w:rsidR="002161DB" w:rsidRPr="002161DB" w:rsidRDefault="002161DB" w:rsidP="002161DB">
      <w:pPr>
        <w:pStyle w:val="Pargrafo"/>
      </w:pPr>
    </w:p>
    <w:p w14:paraId="3EB20292" w14:textId="77777777" w:rsidR="00FB281E" w:rsidRPr="00FB281E" w:rsidRDefault="00FB281E" w:rsidP="00FB281E">
      <w:pPr>
        <w:pStyle w:val="Pargrafo"/>
      </w:pPr>
    </w:p>
    <w:p w14:paraId="68F1E161" w14:textId="77777777" w:rsidR="007944D7" w:rsidRPr="007944D7" w:rsidRDefault="007944D7" w:rsidP="00C7545B">
      <w:pPr>
        <w:pStyle w:val="PargrafodaLista"/>
        <w:keepNext/>
        <w:numPr>
          <w:ilvl w:val="0"/>
          <w:numId w:val="9"/>
        </w:numPr>
        <w:outlineLvl w:val="1"/>
        <w:rPr>
          <w:smallCaps/>
          <w:vanish/>
        </w:rPr>
      </w:pPr>
      <w:bookmarkStart w:id="71" w:name="_Toc178233927"/>
      <w:bookmarkEnd w:id="71"/>
    </w:p>
    <w:p w14:paraId="60178EEB" w14:textId="65A2DFBB" w:rsidR="00981C54" w:rsidRDefault="00981C54" w:rsidP="00C7545B">
      <w:pPr>
        <w:pStyle w:val="Ttulo2"/>
        <w:numPr>
          <w:ilvl w:val="1"/>
          <w:numId w:val="9"/>
        </w:numPr>
        <w:tabs>
          <w:tab w:val="num" w:pos="-1011"/>
        </w:tabs>
        <w:ind w:left="426"/>
      </w:pPr>
      <w:bookmarkStart w:id="72" w:name="_Toc178256870"/>
      <w:r w:rsidRPr="00981C54">
        <w:t>Modelo Entidade Relacionamento</w:t>
      </w:r>
      <w:bookmarkEnd w:id="72"/>
    </w:p>
    <w:p w14:paraId="0C046A4A" w14:textId="77777777" w:rsidR="002B13E8" w:rsidRPr="002B13E8" w:rsidRDefault="002B13E8" w:rsidP="002B13E8"/>
    <w:p w14:paraId="6B001E76" w14:textId="77777777" w:rsidR="00165FEB" w:rsidRPr="00165FEB" w:rsidRDefault="00165FEB" w:rsidP="00165FEB">
      <w:bookmarkStart w:id="73" w:name="_Toc320011802"/>
      <w:r w:rsidRPr="00165FEB">
        <w:t>O Modelo Entidade-Relacionamento (MER) é uma metodologia de modelagem de dados amplamente utilizada para representar, de forma abstrata, as estruturas e os relacionamentos entre dados em um sistema. Desenvolvido por Peter Chen em 1976,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lastRenderedPageBreak/>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7BA3C55B" w14:textId="22947C40" w:rsidR="00165FEB" w:rsidRDefault="00165FEB" w:rsidP="00165FEB">
      <w:r w:rsidRPr="00165FEB">
        <w:t>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Elmasri &amp; Navathe, 2017; Silberschatz, Korth &amp; Sudarshan, 2020).</w:t>
      </w:r>
    </w:p>
    <w:p w14:paraId="356F6603" w14:textId="44E4DD87" w:rsidR="00165FEB" w:rsidRPr="00165FEB" w:rsidRDefault="00165FEB" w:rsidP="00165FEB">
      <w:r>
        <w:t>Na figura 22 mostra um exemplo no contexto do projeto atual</w:t>
      </w:r>
    </w:p>
    <w:p w14:paraId="41C3AE1D" w14:textId="3FB1C9B8" w:rsidR="00414F29" w:rsidRDefault="00165FEB" w:rsidP="00165FEB">
      <w:pPr>
        <w:ind w:firstLine="0"/>
        <w:rPr>
          <w:noProof/>
        </w:rPr>
      </w:pPr>
      <w:r>
        <w:rPr>
          <w:noProof/>
        </w:rPr>
        <w:t xml:space="preserve"> </w:t>
      </w:r>
    </w:p>
    <w:p w14:paraId="5E48F375" w14:textId="46B472CE" w:rsidR="00414F29" w:rsidRDefault="00414F29" w:rsidP="00165FEB">
      <w:pPr>
        <w:pStyle w:val="Legenda"/>
        <w:jc w:val="both"/>
        <w:rPr>
          <w:b w:val="0"/>
          <w:bCs w:val="0"/>
          <w:noProof/>
        </w:rPr>
      </w:pPr>
    </w:p>
    <w:bookmarkEnd w:id="73"/>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num" w:pos="851"/>
        </w:tabs>
        <w:ind w:left="426"/>
      </w:pPr>
      <w:bookmarkStart w:id="74" w:name="_Toc178256871"/>
      <w:r>
        <w:lastRenderedPageBreak/>
        <w:t>Script das tabelas</w:t>
      </w:r>
      <w:bookmarkEnd w:id="74"/>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5" w:name="_Toc152310851"/>
      <w:r>
        <w:t xml:space="preserve">Quadro </w:t>
      </w:r>
      <w:r w:rsidR="008A1480">
        <w:t>3</w:t>
      </w:r>
      <w:r w:rsidR="00D22F84">
        <w:t>2</w:t>
      </w:r>
      <w:r>
        <w:t xml:space="preserve"> </w:t>
      </w:r>
      <w:r w:rsidRPr="007C45DB">
        <w:rPr>
          <w:b w:val="0"/>
        </w:rPr>
        <w:t>– Script SQL – Tabela</w:t>
      </w:r>
      <w:bookmarkEnd w:id="7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aluno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idade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rg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statusaluno boolean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numeromatricula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areainteresse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habilidades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experiencias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disponibilidadehorario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curriculo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cpf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cidade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datanascimento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nivelescolaridade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telefone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endereco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genero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bairro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“AlunoModelAlunoId”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"PK_aluno" PRIMARY KEY (alunoid)</w:t>
            </w:r>
          </w:p>
          <w:p w14:paraId="6482292C" w14:textId="3B1A7C8A" w:rsidR="00FF3D6D" w:rsidRPr="00B10F17"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B10F17">
              <w:rPr>
                <w:color w:val="000000" w:themeColor="text1"/>
                <w:szCs w:val="24"/>
              </w:rPr>
              <w:t xml:space="preserve">CONSTRAINT "FK_aluno_aluno_AlunoModelAlunoId" FOREIGN KEY </w:t>
            </w:r>
            <w:proofErr w:type="gramStart"/>
            <w:r w:rsidRPr="00B10F17">
              <w:rPr>
                <w:color w:val="000000" w:themeColor="text1"/>
                <w:szCs w:val="24"/>
              </w:rPr>
              <w:t>(”AlunoModelAlunoId</w:t>
            </w:r>
            <w:proofErr w:type="gramEnd"/>
            <w:r w:rsidRPr="00B10F17">
              <w:rPr>
                <w:color w:val="000000" w:themeColor="text1"/>
                <w:szCs w:val="24"/>
              </w:rPr>
              <w:t>”) REFERENCES aluno (alunoid)</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76" w:name="_Toc152310852"/>
      <w:r>
        <w:t xml:space="preserve">Quadro </w:t>
      </w:r>
      <w:r w:rsidR="008A1480">
        <w:t>3</w:t>
      </w:r>
      <w:r w:rsidR="00D22F84">
        <w:t>3</w:t>
      </w:r>
      <w:r>
        <w:t xml:space="preserve"> </w:t>
      </w:r>
      <w:r w:rsidRPr="007C45DB">
        <w:rPr>
          <w:b w:val="0"/>
          <w:noProof/>
        </w:rPr>
        <w:t xml:space="preserve">– Script SQL – Tabela </w:t>
      </w:r>
      <w:bookmarkEnd w:id="7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concedente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razaosocial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responsavelestagio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cnpj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localidade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"PK_concedente" PRIMARY KEY (concedenteid)</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38DDD672" w14:textId="77777777" w:rsidR="00FD2BEE" w:rsidRDefault="00FD2BEE" w:rsidP="00FD2BEE">
      <w:pPr>
        <w:pStyle w:val="NormalWeb"/>
      </w:pPr>
      <w:r>
        <w:lastRenderedPageBreak/>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cursoid</w:t>
            </w:r>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nomecurso</w:t>
            </w:r>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turnocurso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D129B5" w:rsidRPr="00B10F17">
              <w:rPr>
                <w:color w:val="000000" w:themeColor="text1"/>
                <w:szCs w:val="24"/>
                <w:lang w:val="en-US"/>
              </w:rPr>
              <w:t>c</w:t>
            </w:r>
            <w:r w:rsidRPr="00B10F17">
              <w:rPr>
                <w:color w:val="000000" w:themeColor="text1"/>
                <w:szCs w:val="24"/>
                <w:lang w:val="en-US"/>
              </w:rPr>
              <w:t>urso" PRIMARY KEY (</w:t>
            </w:r>
            <w:r w:rsidR="00D129B5" w:rsidRPr="00B10F17">
              <w:rPr>
                <w:color w:val="000000" w:themeColor="text1"/>
                <w:szCs w:val="24"/>
                <w:lang w:val="en-US"/>
              </w:rPr>
              <w:t>cursoid</w:t>
            </w:r>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documentoid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"PK_documento" PRIMARY KEY (documentoid)</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tipodocumento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tipodocumentoid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statustipodocumento boolean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"PK_tipodocumento" PRIMARY KEY (tipodocumentoid)</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tipoestagioid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descricao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"PK_tipoestagio" PRIMARY KEY (tipoestagioid)</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lastRenderedPageBreak/>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vagas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vagasid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quantidade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datapublicacao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datalimite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localidade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titulo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localidadetrabalho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horarioentrada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horariosaida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totalhorassemanais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"CargoId"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"PK_vagas" PRIMARY KEY (vagasid),</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"FK_vagas_cargo_cargoId" FOREIGN KEY ("CargoId") REFERENCES cargo (cargoid)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"FK_vagas_concedente_concedenteId" FOREIGN KEY ("concedenteId") REFERENCES concedente (concedenteid)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documentoversao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documentoversaoid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comentario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anexo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documentoid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"PK_documentoversao" PRIMARY KEY (documentoversaoid),</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CONSTRAINT "FK_documentoversao_documento_documentoid" FOREIGN KEY (documentoid) REFERENCES documento (documentoid)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D205DCF" w14:textId="77777777" w:rsidR="00E03D74" w:rsidRDefault="00E03D74" w:rsidP="00E03D74">
      <w:pPr>
        <w:pStyle w:val="NormalWeb"/>
      </w:pPr>
      <w:r>
        <w:lastRenderedPageBreak/>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cargoid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r w:rsidRPr="00B10F17">
              <w:rPr>
                <w:color w:val="000000" w:themeColor="text1"/>
                <w:szCs w:val="24"/>
                <w:lang w:val="en-US"/>
              </w:rPr>
              <w:t xml:space="preserve">descricao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vagasid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"PK_cargo" PRIMARY KEY (cargoid),</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coordenadorestagio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coordenadorestagioid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datacadastro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nomecoordenador</w:t>
            </w:r>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statuscoordenadorestagio</w:t>
            </w:r>
            <w:r w:rsidRPr="00B10F17">
              <w:rPr>
                <w:color w:val="000000" w:themeColor="text1"/>
                <w:szCs w:val="24"/>
                <w:lang w:val="en-US"/>
              </w:rPr>
              <w:t xml:space="preserve"> </w:t>
            </w:r>
            <w:r w:rsidR="00D129B5" w:rsidRPr="00B10F17">
              <w:rPr>
                <w:color w:val="000000" w:themeColor="text1"/>
                <w:szCs w:val="24"/>
                <w:lang w:val="en-US"/>
              </w:rPr>
              <w:t>boolean</w:t>
            </w:r>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w:t>
            </w:r>
            <w:r w:rsidR="00D129B5" w:rsidRPr="00B10F17">
              <w:rPr>
                <w:color w:val="000000" w:themeColor="text1"/>
                <w:szCs w:val="24"/>
                <w:lang w:val="en-US"/>
              </w:rPr>
              <w:t>oordenadorestagio</w:t>
            </w:r>
            <w:r w:rsidRPr="00B10F17">
              <w:rPr>
                <w:color w:val="000000" w:themeColor="text1"/>
                <w:szCs w:val="24"/>
                <w:lang w:val="en-US"/>
              </w:rPr>
              <w:t>" PRIMARY KEY (c</w:t>
            </w:r>
            <w:r w:rsidR="00D129B5" w:rsidRPr="00B10F17">
              <w:rPr>
                <w:color w:val="000000" w:themeColor="text1"/>
                <w:szCs w:val="24"/>
                <w:lang w:val="en-US"/>
              </w:rPr>
              <w:t>oordenadorestagio</w:t>
            </w:r>
            <w:r w:rsidRPr="00B10F17">
              <w:rPr>
                <w:color w:val="000000" w:themeColor="text1"/>
                <w:szCs w:val="24"/>
                <w:lang w:val="en-US"/>
              </w:rPr>
              <w:t>id),</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senha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6F0B00" w:rsidRPr="00B10F17">
              <w:rPr>
                <w:color w:val="000000" w:themeColor="text1"/>
                <w:szCs w:val="24"/>
                <w:lang w:val="en-US"/>
              </w:rPr>
              <w:t>instituicaoensino</w:t>
            </w:r>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instituicaoensinoid</w:t>
            </w:r>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w:t>
            </w:r>
            <w:r w:rsidR="006F0B00" w:rsidRPr="00B10F17">
              <w:rPr>
                <w:color w:val="000000" w:themeColor="text1"/>
                <w:szCs w:val="24"/>
                <w:lang w:val="en-US"/>
              </w:rPr>
              <w:t>nomeinstituicao</w:t>
            </w:r>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localinstituicao</w:t>
            </w:r>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w:t>
            </w:r>
            <w:r w:rsidR="006F0B00" w:rsidRPr="00B10F17">
              <w:rPr>
                <w:color w:val="000000" w:themeColor="text1"/>
                <w:szCs w:val="24"/>
                <w:lang w:val="en-US"/>
              </w:rPr>
              <w:t>elefoneinstituicao</w:t>
            </w:r>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7151AE" w:rsidRPr="00B10F17">
              <w:rPr>
                <w:color w:val="000000" w:themeColor="text1"/>
                <w:szCs w:val="24"/>
                <w:lang w:val="en-US"/>
              </w:rPr>
              <w:t>instituicaoensino</w:t>
            </w:r>
            <w:r w:rsidRPr="00B10F17">
              <w:rPr>
                <w:color w:val="000000" w:themeColor="text1"/>
                <w:szCs w:val="24"/>
                <w:lang w:val="en-US"/>
              </w:rPr>
              <w:t>" PRIMARY KEY (</w:t>
            </w:r>
            <w:r w:rsidR="007151AE" w:rsidRPr="00B10F17">
              <w:rPr>
                <w:color w:val="000000" w:themeColor="text1"/>
                <w:szCs w:val="24"/>
                <w:lang w:val="en-US"/>
              </w:rPr>
              <w:t>instituicaoensino</w:t>
            </w:r>
            <w:r w:rsidRPr="00B10F17">
              <w:rPr>
                <w:color w:val="000000" w:themeColor="text1"/>
                <w:szCs w:val="24"/>
                <w:lang w:val="en-US"/>
              </w:rPr>
              <w:t>id),</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5C48654" w14:textId="2A2A67FA" w:rsidR="00D129B5" w:rsidRDefault="00D129B5" w:rsidP="00D129B5">
      <w:pPr>
        <w:pStyle w:val="NormalWeb"/>
      </w:pPr>
      <w:r>
        <w:lastRenderedPageBreak/>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usuario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usuarioid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4A7D64" w:rsidRPr="00B10F17">
              <w:rPr>
                <w:color w:val="000000" w:themeColor="text1"/>
                <w:szCs w:val="24"/>
                <w:lang w:val="en-US"/>
              </w:rPr>
              <w:t>cpfcnpjpessoa</w:t>
            </w:r>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senha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usertype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4A7D64" w:rsidRPr="00B10F17">
              <w:rPr>
                <w:color w:val="000000" w:themeColor="text1"/>
                <w:szCs w:val="24"/>
                <w:lang w:val="en-US"/>
              </w:rPr>
              <w:t>usuario</w:t>
            </w:r>
            <w:r w:rsidRPr="00B10F17">
              <w:rPr>
                <w:color w:val="000000" w:themeColor="text1"/>
                <w:szCs w:val="24"/>
                <w:lang w:val="en-US"/>
              </w:rPr>
              <w:t>" PRIMARY KEY (u</w:t>
            </w:r>
            <w:r w:rsidR="004A7D64" w:rsidRPr="00B10F17">
              <w:rPr>
                <w:color w:val="000000" w:themeColor="text1"/>
                <w:szCs w:val="24"/>
                <w:lang w:val="en-US"/>
              </w:rPr>
              <w:t>suario</w:t>
            </w:r>
            <w:r w:rsidRPr="00B10F17">
              <w:rPr>
                <w:color w:val="000000" w:themeColor="text1"/>
                <w:szCs w:val="24"/>
                <w:lang w:val="en-US"/>
              </w:rPr>
              <w:t>id),</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supervisorestagio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supervisorid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nomesupervisor boolean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“ConcedenteModelconcedenteId”</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senha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usertype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3C5431" w:rsidRPr="00B10F17">
              <w:rPr>
                <w:color w:val="000000" w:themeColor="text1"/>
                <w:szCs w:val="24"/>
                <w:lang w:val="en-US"/>
              </w:rPr>
              <w:t>supervisorestagio</w:t>
            </w:r>
            <w:r w:rsidRPr="00B10F17">
              <w:rPr>
                <w:color w:val="000000" w:themeColor="text1"/>
                <w:szCs w:val="24"/>
                <w:lang w:val="en-US"/>
              </w:rPr>
              <w:t>" PRIMARY KEY (su</w:t>
            </w:r>
            <w:r w:rsidR="003C5431" w:rsidRPr="00B10F17">
              <w:rPr>
                <w:color w:val="000000" w:themeColor="text1"/>
                <w:szCs w:val="24"/>
                <w:lang w:val="en-US"/>
              </w:rPr>
              <w:t>pervisor</w:t>
            </w:r>
            <w:r w:rsidRPr="00B10F17">
              <w:rPr>
                <w:color w:val="000000" w:themeColor="text1"/>
                <w:szCs w:val="24"/>
                <w:lang w:val="en-US"/>
              </w:rPr>
              <w:t>id),</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"FK_supervisorestagio_concedente_ConcedenteModelconcedenteId" FOREIGN KEY ("ConcedenteModelconcedenteId") REFERENCES concedente (concedenteid),</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"FK_supervisorestagio_concedente_concedenteid" FOREIGN KEY (concedenteid) REFERENCES concedente (concedenteid)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lastRenderedPageBreak/>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r w:rsidR="00513161" w:rsidRPr="00B10F17">
              <w:rPr>
                <w:color w:val="000000" w:themeColor="text1"/>
                <w:szCs w:val="24"/>
                <w:lang w:val="en-US"/>
              </w:rPr>
              <w:t>apontamento</w:t>
            </w:r>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apontamentoid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"descricaoApontamento"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"dataApontamento" </w:t>
            </w:r>
            <w:r w:rsidR="00513161" w:rsidRPr="00B10F17">
              <w:rPr>
                <w:color w:val="000000" w:themeColor="text1"/>
                <w:szCs w:val="24"/>
                <w:lang w:val="en-US"/>
              </w:rPr>
              <w:t>date NOT NULL,</w:t>
            </w:r>
          </w:p>
          <w:p w14:paraId="2E408C2D" w14:textId="25DA230A"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coordenadorestagioid </w:t>
            </w:r>
            <w:r w:rsidR="00513161" w:rsidRPr="00B10F17">
              <w:rPr>
                <w:color w:val="000000" w:themeColor="text1"/>
                <w:szCs w:val="24"/>
                <w:lang w:val="en-US"/>
              </w:rPr>
              <w:t>integer NOT NULL,</w:t>
            </w:r>
          </w:p>
          <w:p w14:paraId="7D4E5623" w14:textId="4F132758"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"CoordenadorEstagioModelidCoordenadorEstagio" </w:t>
            </w:r>
            <w:r w:rsidR="00513161" w:rsidRPr="00B10F17">
              <w:rPr>
                <w:color w:val="000000" w:themeColor="text1"/>
                <w:szCs w:val="24"/>
                <w:lang w:val="en-US"/>
              </w:rPr>
              <w:t>integer NULL,</w:t>
            </w:r>
          </w:p>
          <w:p w14:paraId="414B7AF8" w14:textId="28417800"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513161" w:rsidRPr="00B10F17">
              <w:rPr>
                <w:color w:val="000000" w:themeColor="text1"/>
                <w:szCs w:val="24"/>
                <w:lang w:val="en-US"/>
              </w:rPr>
              <w:t>CONSTRAINT</w:t>
            </w:r>
            <w:r w:rsidRPr="00B10F17">
              <w:rPr>
                <w:color w:val="000000" w:themeColor="text1"/>
                <w:szCs w:val="24"/>
                <w:lang w:val="en-US"/>
              </w:rPr>
              <w:t xml:space="preserve"> "PK_apontamento" </w:t>
            </w:r>
            <w:r w:rsidR="00513161" w:rsidRPr="00B10F17">
              <w:rPr>
                <w:color w:val="000000" w:themeColor="text1"/>
                <w:szCs w:val="24"/>
                <w:lang w:val="en-US"/>
              </w:rPr>
              <w:t xml:space="preserve">PRIMARY KEY </w:t>
            </w:r>
            <w:r w:rsidRPr="00B10F17">
              <w:rPr>
                <w:color w:val="000000" w:themeColor="text1"/>
                <w:szCs w:val="24"/>
                <w:lang w:val="en-US"/>
              </w:rPr>
              <w:t>(apontamentoid),</w:t>
            </w:r>
          </w:p>
          <w:p w14:paraId="07B9587C" w14:textId="3A59F321"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513161" w:rsidRPr="00B10F17">
              <w:rPr>
                <w:color w:val="000000" w:themeColor="text1"/>
                <w:szCs w:val="24"/>
                <w:lang w:val="en-US"/>
              </w:rPr>
              <w:t>CONSTRAINT</w:t>
            </w:r>
            <w:r w:rsidRPr="00B10F17">
              <w:rPr>
                <w:color w:val="000000" w:themeColor="text1"/>
                <w:szCs w:val="24"/>
                <w:lang w:val="en-US"/>
              </w:rPr>
              <w:t xml:space="preserve"> "FK_apontamento_coordenadorestagio_CoordenadorEstagioModelidCoo~" </w:t>
            </w:r>
            <w:r w:rsidR="00513161" w:rsidRPr="00B10F17">
              <w:rPr>
                <w:color w:val="000000" w:themeColor="text1"/>
                <w:szCs w:val="24"/>
                <w:lang w:val="en-US"/>
              </w:rPr>
              <w:t>FOREIGN KEY</w:t>
            </w:r>
            <w:r w:rsidRPr="00B10F17">
              <w:rPr>
                <w:color w:val="000000" w:themeColor="text1"/>
                <w:szCs w:val="24"/>
                <w:lang w:val="en-US"/>
              </w:rPr>
              <w:t xml:space="preserve"> ("CoordenadorEstagioModelidCoordenadorEstagio") </w:t>
            </w:r>
            <w:r w:rsidR="00513161" w:rsidRPr="00B10F17">
              <w:rPr>
                <w:color w:val="000000" w:themeColor="text1"/>
                <w:szCs w:val="24"/>
                <w:lang w:val="en-US"/>
              </w:rPr>
              <w:t xml:space="preserve">REFERENCES </w:t>
            </w:r>
            <w:r w:rsidRPr="00B10F17">
              <w:rPr>
                <w:color w:val="000000" w:themeColor="text1"/>
                <w:szCs w:val="24"/>
                <w:lang w:val="en-US"/>
              </w:rPr>
              <w:t>coordenadorestagio (coordenadorestagioid),</w:t>
            </w:r>
          </w:p>
          <w:p w14:paraId="6C843F19" w14:textId="791ABD01"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513161" w:rsidRPr="00B10F17">
              <w:rPr>
                <w:color w:val="000000" w:themeColor="text1"/>
                <w:szCs w:val="24"/>
                <w:lang w:val="en-US"/>
              </w:rPr>
              <w:t>CONSTRAINT</w:t>
            </w:r>
            <w:r w:rsidRPr="00B10F17">
              <w:rPr>
                <w:color w:val="000000" w:themeColor="text1"/>
                <w:szCs w:val="24"/>
                <w:lang w:val="en-US"/>
              </w:rPr>
              <w:t xml:space="preserve"> "FK_apontamento_coordenadorestagio_coordenadorestagioid" </w:t>
            </w:r>
            <w:r w:rsidR="00513161" w:rsidRPr="00B10F17">
              <w:rPr>
                <w:color w:val="000000" w:themeColor="text1"/>
                <w:szCs w:val="24"/>
                <w:lang w:val="en-US"/>
              </w:rPr>
              <w:t xml:space="preserve">FOREIGN KEY </w:t>
            </w:r>
            <w:r w:rsidRPr="00B10F17">
              <w:rPr>
                <w:color w:val="000000" w:themeColor="text1"/>
                <w:szCs w:val="24"/>
                <w:lang w:val="en-US"/>
              </w:rPr>
              <w:t xml:space="preserve">(coordenadorestagioid) </w:t>
            </w:r>
            <w:r w:rsidR="00513161" w:rsidRPr="00B10F17">
              <w:rPr>
                <w:color w:val="000000" w:themeColor="text1"/>
                <w:szCs w:val="24"/>
                <w:lang w:val="en-US"/>
              </w:rPr>
              <w:t>REFERENCES</w:t>
            </w:r>
            <w:r w:rsidRPr="00B10F17">
              <w:rPr>
                <w:color w:val="000000" w:themeColor="text1"/>
                <w:szCs w:val="24"/>
                <w:lang w:val="en-US"/>
              </w:rPr>
              <w:t xml:space="preserve"> coordenadorestagio (coordenadorestagioid) </w:t>
            </w:r>
            <w:r w:rsidR="00513161" w:rsidRPr="00B10F17">
              <w:rPr>
                <w:color w:val="000000" w:themeColor="text1"/>
                <w:szCs w:val="24"/>
                <w:lang w:val="en-US"/>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matriculaid</w:t>
            </w:r>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numeromatricula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"AlunosAlunoId"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cursoid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"PK_matricula" </w:t>
            </w:r>
            <w:r w:rsidR="00187862" w:rsidRPr="00B10F17">
              <w:rPr>
                <w:color w:val="000000" w:themeColor="text1"/>
                <w:szCs w:val="24"/>
                <w:lang w:val="en-US"/>
              </w:rPr>
              <w:t xml:space="preserve">PRIMARY KEY </w:t>
            </w:r>
            <w:r w:rsidRPr="00B10F17">
              <w:rPr>
                <w:color w:val="000000" w:themeColor="text1"/>
                <w:szCs w:val="24"/>
                <w:lang w:val="en-US"/>
              </w:rPr>
              <w:t>(matriculaid),</w:t>
            </w:r>
          </w:p>
          <w:p w14:paraId="47AD3A3F" w14:textId="216A5A69"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"FK_matricula_aluno_AlunosAlunoId" FOREIGN KEY ("AlunosAlunoId") REFERENCES aluno (alunoid),</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"FK_matricula_curso_cursoid" FOREIGN KEY (cursoid) REFERENCES curso (cursoid)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matriculaid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numeromatricula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"AlunosAlunoId"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cursoid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"PK_matricula" </w:t>
            </w:r>
            <w:r w:rsidR="00187862" w:rsidRPr="00B10F17">
              <w:rPr>
                <w:color w:val="000000" w:themeColor="text1"/>
                <w:szCs w:val="24"/>
                <w:lang w:val="en-US"/>
              </w:rPr>
              <w:t xml:space="preserve">PRIMARY KEY </w:t>
            </w:r>
            <w:r w:rsidRPr="00B10F17">
              <w:rPr>
                <w:color w:val="000000" w:themeColor="text1"/>
                <w:szCs w:val="24"/>
                <w:lang w:val="en-US"/>
              </w:rPr>
              <w:t>(matriculaid),</w:t>
            </w:r>
          </w:p>
          <w:p w14:paraId="67B1241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"FK_matricula_aluno_AlunosAlunoId" FOREIGN KEY ("AlunosAlunoId") REFERENCES aluno (alunoid),</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CONSTRAINT "FK_matricula_curso_cursoid" FOREIGN KEY (cursoid) REFERENCES curso (cursoid)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DD88B79" w14:textId="6FBE2397" w:rsidR="00B450F4" w:rsidRDefault="00B450F4" w:rsidP="00B450F4">
      <w:pPr>
        <w:pStyle w:val="NormalWeb"/>
      </w:pPr>
      <w:r>
        <w:lastRenderedPageBreak/>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documentonecessario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documentonecessarioid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tipodocumentoid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tipoestagioid integer NOT NULL,</w:t>
            </w:r>
          </w:p>
          <w:p w14:paraId="1F14D0E9" w14:textId="6915B121"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"TipoDocumentoModelidTipoDocumento" integer NOT NULL,</w:t>
            </w:r>
          </w:p>
          <w:p w14:paraId="7C9F4E09" w14:textId="1804373C"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"TipoEstagioModelidTipoEstagio" integer NOT NULL,</w:t>
            </w:r>
          </w:p>
          <w:p w14:paraId="0681B5D8" w14:textId="1741DFD2"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"PK_documentonecessario" PRIMARY KEY (documentonecessarioid),</w:t>
            </w:r>
          </w:p>
          <w:p w14:paraId="3929DBA3" w14:textId="7FC5312E"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"FK_documentonecessario_tipodocumento_TipoDocumentoModelidTipoD~" FOREIGN KEY ("TipoDocumentoModelidTipoDocumento") REFERENCES tipodocumento (tipodocumentoid),</w:t>
            </w:r>
          </w:p>
          <w:p w14:paraId="15DBD096" w14:textId="4BC72484"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"FK_documentonecessario_tipodocumento_tipodocumentoid" FOREIGN KEY (tipodocumentoid) REFERENCES tipodocumento (tipodocumentoid) ON DELETE CASCADE,</w:t>
            </w:r>
          </w:p>
          <w:p w14:paraId="2CDDD233" w14:textId="041581A2"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"FK_documentonecessario_tipoestagio_TipoEstagioModelidTipoEstag~" FOREIGN KEY ("TipoEstagioModelidTipoEstagio") REFERENCES tipoestagio (tipoestagioid),</w:t>
            </w:r>
          </w:p>
          <w:p w14:paraId="5415C3E9" w14:textId="77777777"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"FK_documentonecessario_tipoestagio_tipoestagioid" FOREIGN KEY (tipoestagioid) REFERENCES tipoestagio (tipoestagioid)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sessao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idsessao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datahoraabertura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datahorafechamento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tokensessao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statussessao boolean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emailpessoa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nivelacesso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"UsuarioId"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"PK_sessao" PRIMARY KEY (idsessao),</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"FK_sessao_usuario_UsuarioId" FOREIGN KEY ("UsuarioId") REFERENCES usuario (usuarioid)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868094B" w14:textId="5C3D54EC" w:rsidR="006C5075" w:rsidRDefault="006C5075" w:rsidP="006C5075">
      <w:pPr>
        <w:pStyle w:val="NormalWeb"/>
      </w:pPr>
      <w:r>
        <w:lastRenderedPageBreak/>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contratoestagio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“ContratoEstagioId”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ContratoEstagio" boolean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notafinal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 de Saida"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datainicio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datafim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salario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cargasemanal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cargatotal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"CoordenadorEstagioidCoordenadorEstagio" integer NULL,</w:t>
            </w:r>
          </w:p>
          <w:p w14:paraId="37756BDB" w14:textId="5D01E8B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coordenadorestagioid integer NOT NULL,</w:t>
            </w:r>
          </w:p>
          <w:p w14:paraId="2EB78ED2" w14:textId="51C99915"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supervisorestagioid integer NOT NULL,</w:t>
            </w:r>
          </w:p>
          <w:p w14:paraId="52EED518" w14:textId="4E793091"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"TipoEstagioidTipoEstagio" integer NULL,</w:t>
            </w:r>
          </w:p>
          <w:p w14:paraId="2F71EC83" w14:textId="7E338E2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tipoestagioid integer NOT NULL,</w:t>
            </w:r>
          </w:p>
          <w:p w14:paraId="408B1B8E" w14:textId="333CF3F6"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"SupervisorEstagioModelidSupervisor" integer NULL,</w:t>
            </w:r>
          </w:p>
          <w:p w14:paraId="33ACF8BE" w14:textId="6EC179AC"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"PK_contratoestagio" PRIMARY KEY ("ContratoEstagioid"),</w:t>
            </w:r>
          </w:p>
          <w:p w14:paraId="0DCF68EB" w14:textId="23F3B2D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"FK_contratoestagio_coordenadorestagio_CoordenadorEstagioidCoor~" FOREIGN KEY ("CoordenadorEstagioidCoordenadorEstagio") REFERENCES coordenadorestagio (coordenadorestagioid),</w:t>
            </w:r>
          </w:p>
          <w:p w14:paraId="68F8B551" w14:textId="5A90081E"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"FK_contratoestagio_supervisorestagio_SupervisorEstagioModelidS~" FOREIGN KEY ("SupervisorEstagioModelidSupervisor") REFERENCES supervisorestagio (supervisorid),</w:t>
            </w:r>
          </w:p>
          <w:p w14:paraId="2850DC3D" w14:textId="30E10F8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"FK_contratoestagio_supervisorestagio_supervisorestagioid" FOREIGN KEY (supervisorestagioid) REFERENCES supervisorestagio (supervisorid) </w:t>
            </w:r>
            <w:r w:rsidR="000E7353" w:rsidRPr="00B10F17">
              <w:rPr>
                <w:color w:val="000000" w:themeColor="text1"/>
                <w:szCs w:val="24"/>
                <w:lang w:val="en-US"/>
              </w:rPr>
              <w:t>ON DELETE CASCADE,</w:t>
            </w:r>
          </w:p>
          <w:p w14:paraId="57F0023F" w14:textId="685EA73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"FK_contratoestagio_tipoestagio_TipoEstagioidTipoEstagio" FOREIGN KEY ("TipoEstagioidTipoEstagio") </w:t>
            </w:r>
            <w:r w:rsidR="000E7353" w:rsidRPr="00B10F17">
              <w:rPr>
                <w:color w:val="000000" w:themeColor="text1"/>
                <w:szCs w:val="24"/>
                <w:lang w:val="en-US"/>
              </w:rPr>
              <w:t xml:space="preserve">REFERENCES </w:t>
            </w:r>
            <w:r w:rsidRPr="00B10F17">
              <w:rPr>
                <w:color w:val="000000" w:themeColor="text1"/>
                <w:szCs w:val="24"/>
                <w:lang w:val="en-US"/>
              </w:rPr>
              <w:t>tipoestagio (tipoestagioid)</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452453AD" w14:textId="75018878" w:rsidR="00C47A4C" w:rsidRDefault="00C47A4C" w:rsidP="00C47A4C">
      <w:pPr>
        <w:pStyle w:val="NormalWeb"/>
      </w:pPr>
      <w:r>
        <w:lastRenderedPageBreak/>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37BF6" w:rsidRPr="00B10F17">
              <w:rPr>
                <w:color w:val="000000" w:themeColor="text1"/>
                <w:szCs w:val="24"/>
                <w:lang w:val="en-US"/>
              </w:rPr>
              <w:t>Candidato</w:t>
            </w:r>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idCandidato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dataInscricao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37BF6" w:rsidRPr="00B10F17">
              <w:rPr>
                <w:color w:val="000000" w:themeColor="text1"/>
                <w:szCs w:val="24"/>
                <w:lang w:val="en-US"/>
              </w:rPr>
              <w:t>situacao</w:t>
            </w:r>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bookmarkStart w:id="77" w:name="_GoBack"/>
      <w:bookmarkEnd w:id="77"/>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7464B034" w14:textId="3D9ABFDD" w:rsidR="00B41F8F" w:rsidRPr="00B10F17" w:rsidRDefault="00B41F8F" w:rsidP="00B41F8F">
      <w:pPr>
        <w:autoSpaceDE w:val="0"/>
        <w:autoSpaceDN w:val="0"/>
        <w:adjustRightInd w:val="0"/>
        <w:spacing w:line="240" w:lineRule="auto"/>
        <w:ind w:firstLine="0"/>
        <w:jc w:val="left"/>
        <w:rPr>
          <w:color w:val="000000" w:themeColor="text1"/>
          <w:szCs w:val="24"/>
          <w:lang w:val="en-US"/>
        </w:rPr>
      </w:pPr>
    </w:p>
    <w:p w14:paraId="2FFD51DC" w14:textId="77777777" w:rsidR="0045363C" w:rsidRDefault="0045363C" w:rsidP="009A3683">
      <w:pPr>
        <w:pStyle w:val="Ttulo1"/>
        <w:numPr>
          <w:ilvl w:val="0"/>
          <w:numId w:val="0"/>
        </w:numPr>
      </w:pPr>
    </w:p>
    <w:p w14:paraId="5DA9348C" w14:textId="77777777" w:rsidR="002161DB" w:rsidRDefault="002161DB" w:rsidP="002161DB">
      <w:pPr>
        <w:pStyle w:val="Ttulo1"/>
        <w:numPr>
          <w:ilvl w:val="0"/>
          <w:numId w:val="9"/>
        </w:numPr>
        <w:rPr>
          <w:caps w:val="0"/>
        </w:rPr>
      </w:pPr>
      <w:r>
        <w:rPr>
          <w:caps w:val="0"/>
        </w:rPr>
        <w:lastRenderedPageBreak/>
        <w:t>ARQUITETURA DE SOFTWARE</w:t>
      </w:r>
    </w:p>
    <w:p w14:paraId="3F51C42A" w14:textId="77777777" w:rsidR="002161DB" w:rsidRDefault="002161DB" w:rsidP="002161DB">
      <w:pPr>
        <w:pStyle w:val="Pargrafo"/>
        <w:spacing w:line="360" w:lineRule="auto"/>
      </w:pPr>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3EDF48EA" w14:textId="77777777" w:rsidR="002161DB" w:rsidRDefault="002161DB" w:rsidP="002161DB">
      <w:pPr>
        <w:pStyle w:val="Pargrafo"/>
        <w:spacing w:line="360" w:lineRule="auto"/>
      </w:pPr>
      <w:r>
        <w:t xml:space="preserve">A arquitetura de software está muito presente em nosso projeto </w:t>
      </w:r>
      <w:proofErr w:type="gramStart"/>
      <w:r>
        <w:t>O  Estágio</w:t>
      </w:r>
      <w:proofErr w:type="gramEnd"/>
      <w:r>
        <w:t xml:space="preserve"> Tech está sendo implementado utilizando diversas abordagens arquitetônicas para garantir a eficiência, escalabilidade e flexibilidade. A </w:t>
      </w:r>
      <w:r w:rsidRPr="00F83CA8">
        <w:rPr>
          <w:rStyle w:val="Forte"/>
          <w:b w:val="0"/>
        </w:rPr>
        <w:t>Arquitetura em</w:t>
      </w:r>
      <w:r>
        <w:rPr>
          <w:rStyle w:val="Forte"/>
        </w:rPr>
        <w:t xml:space="preserve"> </w:t>
      </w:r>
      <w:r w:rsidRPr="00F83CA8">
        <w:rPr>
          <w:rStyle w:val="Forte"/>
          <w:b w:val="0"/>
        </w:rPr>
        <w:t>Camadas</w:t>
      </w:r>
      <w:r>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A arquitetura de </w:t>
      </w:r>
      <w:r w:rsidRPr="00F83CA8">
        <w:rPr>
          <w:rStyle w:val="Forte"/>
          <w:b w:val="0"/>
        </w:rPr>
        <w:t>Micro serviços</w:t>
      </w:r>
      <w:r>
        <w:t xml:space="preserve"> divide o sistema em serviços independentes, como o Serviço de Usuário (cadastro, autenticação e autorização), Serviço de Estágios (gestão de atividades, prazos e encerramentos) e o Serviço de Notificações (envio de alertas por e-mail e mensagens). A </w:t>
      </w:r>
      <w:r w:rsidRPr="00F83CA8">
        <w:rPr>
          <w:rStyle w:val="Forte"/>
          <w:b w:val="0"/>
        </w:rPr>
        <w:t>Arquitetura Orientada a Eventos</w:t>
      </w:r>
      <w:r>
        <w:t xml:space="preserve"> permite que o sistema reaja automaticamente a eventos importantes, como a criação de um novo estágio ou a conclusão de uma tarefa, acionando notificações e atualizando o status do estágio de forma automática. A </w:t>
      </w:r>
      <w:r w:rsidRPr="00F83CA8">
        <w:rPr>
          <w:rStyle w:val="Forte"/>
          <w:b w:val="0"/>
        </w:rPr>
        <w:t>Arquitetura Baseada em API</w:t>
      </w:r>
      <w:r>
        <w:t xml:space="preserve"> facilita a integração entre diferentes módulos do sistema e outros sistemas externos, permitindo o acesso seguro e eficiente aos dados por meio de APIs, como a API de Gerenciamento de Estágios e a API de Autenticação. Por fim, a </w:t>
      </w:r>
      <w:r w:rsidRPr="00F83CA8">
        <w:rPr>
          <w:rStyle w:val="Forte"/>
          <w:b w:val="0"/>
        </w:rPr>
        <w:t>Arquitetura Serverless</w:t>
      </w:r>
      <w:r>
        <w:t xml:space="preserve"> utiliza a nuvem para executar funções de back-end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estagios.</w:t>
      </w:r>
    </w:p>
    <w:p w14:paraId="16FD01B1" w14:textId="77777777" w:rsidR="002161DB" w:rsidRDefault="002161DB" w:rsidP="002161DB">
      <w:pPr>
        <w:pStyle w:val="Pargrafo"/>
        <w:spacing w:line="360" w:lineRule="auto"/>
      </w:pPr>
    </w:p>
    <w:p w14:paraId="03369E20" w14:textId="77777777" w:rsidR="002161DB" w:rsidRDefault="002161DB" w:rsidP="002161DB">
      <w:pPr>
        <w:pStyle w:val="Pargrafo"/>
        <w:spacing w:line="360" w:lineRule="auto"/>
      </w:pPr>
    </w:p>
    <w:p w14:paraId="615CD54A" w14:textId="77777777" w:rsidR="002161DB" w:rsidRDefault="002161DB" w:rsidP="002161DB">
      <w:pPr>
        <w:pStyle w:val="Pargrafo"/>
        <w:spacing w:line="360" w:lineRule="auto"/>
      </w:pPr>
    </w:p>
    <w:p w14:paraId="416F6368" w14:textId="77777777" w:rsidR="002161DB" w:rsidRDefault="002161DB" w:rsidP="002161DB">
      <w:pPr>
        <w:pStyle w:val="Ttulo2"/>
        <w:numPr>
          <w:ilvl w:val="1"/>
          <w:numId w:val="9"/>
        </w:numPr>
        <w:tabs>
          <w:tab w:val="num" w:pos="-1011"/>
        </w:tabs>
        <w:ind w:left="426"/>
      </w:pPr>
      <w:r>
        <w:lastRenderedPageBreak/>
        <w:t>Arquitetura de Desenvolvimento</w:t>
      </w:r>
    </w:p>
    <w:p w14:paraId="6945705C" w14:textId="77777777" w:rsidR="002161DB" w:rsidRPr="00BF1005" w:rsidRDefault="002161DB" w:rsidP="002161DB"/>
    <w:p w14:paraId="27F4629F" w14:textId="77777777" w:rsidR="002161DB" w:rsidRDefault="002161DB" w:rsidP="002161DB">
      <w:pPr>
        <w:spacing w:before="100" w:beforeAutospacing="1" w:after="100" w:afterAutospacing="1"/>
        <w:ind w:firstLine="0"/>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6578487F" w14:textId="77777777" w:rsidR="002161DB" w:rsidRDefault="002161DB" w:rsidP="002161DB">
      <w:pPr>
        <w:spacing w:before="100" w:beforeAutospacing="1" w:after="100" w:afterAutospacing="1"/>
        <w:ind w:firstLine="0"/>
        <w:rPr>
          <w:szCs w:val="24"/>
        </w:rPr>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Pr>
          <w:rStyle w:val="Forte"/>
        </w:rPr>
        <w:t>Camada de Interface (Frontend)</w:t>
      </w:r>
      <w:r>
        <w:t xml:space="preserve">, desenvolvida com frameworks modernos como React, Angular ou Vue.js, focando na experiência do usuário; a </w:t>
      </w:r>
      <w:r>
        <w:rPr>
          <w:rStyle w:val="Forte"/>
        </w:rPr>
        <w:t>Camada de Aplicação (Backend)</w:t>
      </w:r>
      <w:r>
        <w:t xml:space="preserve">, onde a lógica de negócios será implementada com linguagens como Node.js, Java ou Python, utilizando micro serviços e APIs para serviços essenciais como autenticação e gestão de estágios; e a </w:t>
      </w:r>
      <w:r>
        <w:rPr>
          <w:rStyle w:val="Forte"/>
        </w:rPr>
        <w:t>Camada de Acesso a Dados</w:t>
      </w:r>
      <w:r>
        <w:t xml:space="preserve">, que utilizará bancos relacionais (MySQL ou PostgreSQL) e NoSQL (MongoDB) para persistência de dados estruturados e não estruturados. A adoção de </w:t>
      </w:r>
      <w:r>
        <w:rPr>
          <w:rStyle w:val="Forte"/>
        </w:rPr>
        <w:t>metodologias ágeis</w:t>
      </w:r>
      <w:r>
        <w:t xml:space="preserve">, como Scrum ou Kanban, e a implementação de pipelines de </w:t>
      </w:r>
      <w:r>
        <w:rPr>
          <w:rStyle w:val="Forte"/>
        </w:rPr>
        <w:t>Integração Contínua/Entrega Contínua (CI/CD)</w:t>
      </w:r>
      <w:r>
        <w:t xml:space="preserve"> com ferramentas como Jenkins ou GitLab CI garantirá entregas contínuas e automatizadas. Testes automatizados, como unitários, de integração e de interface, serão implementados com ferramentas como JUnit, </w:t>
      </w:r>
      <w:proofErr w:type="gramStart"/>
      <w:r>
        <w:t>Mocha</w:t>
      </w:r>
      <w:proofErr w:type="gramEnd"/>
      <w:r>
        <w:t xml:space="preserve"> ou Selenium para assegurar a qualidade do sistema. O </w:t>
      </w:r>
      <w:r>
        <w:rPr>
          <w:rStyle w:val="Forte"/>
        </w:rPr>
        <w:t>versionamento</w:t>
      </w:r>
      <w:r>
        <w:t xml:space="preserve"> será controlado pelo Git, com boas práticas de controle de versões (Git Flow). O gerenciamento de dependências será realizado com npm, Yarn, Maven ou pip, e o </w:t>
      </w:r>
      <w:r>
        <w:rPr>
          <w:rStyle w:val="Forte"/>
        </w:rPr>
        <w:t>gerenciamento de configuração</w:t>
      </w:r>
      <w:r>
        <w:t xml:space="preserve"> utilizará Docker e Kubernetes para garantir ambientes replicáveis. </w:t>
      </w:r>
      <w:r>
        <w:rPr>
          <w:rStyle w:val="Forte"/>
        </w:rPr>
        <w:t>Monitoramento contínuo</w:t>
      </w:r>
      <w:r>
        <w:t xml:space="preserve"> será realizado com Prometheus, Grafana ou ELK, e a segurança será tratada com autenticação por tokens (JWT ou OAuth 2.0), controle de acesso por função e criptografia dos dados. A arquitetura proposta combina modularidade, microserviços e APIs, com metodologias ágeis e monitoramento contínuo, garantindo escalabilidade, segurança e confiabilidade ao sistema.</w:t>
      </w:r>
    </w:p>
    <w:p w14:paraId="4927B9A0" w14:textId="1408FF27" w:rsidR="004710A2" w:rsidRDefault="004710A2" w:rsidP="004169DC"/>
    <w:p w14:paraId="047779A8" w14:textId="11C49D73" w:rsidR="004710A2" w:rsidRDefault="004710A2" w:rsidP="004710A2">
      <w:pPr>
        <w:pStyle w:val="Ttulo2"/>
        <w:numPr>
          <w:ilvl w:val="0"/>
          <w:numId w:val="0"/>
        </w:numPr>
      </w:pPr>
      <w:bookmarkStart w:id="78" w:name="_Toc178256874"/>
      <w:r>
        <w:lastRenderedPageBreak/>
        <w:t>6.1.1 Linguagem de Programação C#</w:t>
      </w:r>
      <w:bookmarkEnd w:id="78"/>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79" w:name="_Toc152337810"/>
      <w:bookmarkStart w:id="80"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79"/>
      <w:bookmarkEnd w:id="80"/>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Cwork </w:t>
      </w:r>
      <w:r w:rsidR="0047625E">
        <w:t>Sistemas (</w:t>
      </w:r>
      <w:r>
        <w:t>2018)</w:t>
      </w:r>
    </w:p>
    <w:p w14:paraId="2DC8E3EB" w14:textId="032840AB" w:rsidR="0077145D" w:rsidRDefault="0077145D" w:rsidP="0077145D">
      <w:pPr>
        <w:ind w:firstLine="709"/>
      </w:pPr>
      <w:r>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bookmarkStart w:id="81" w:name="_Toc178256875"/>
      <w:r>
        <w:lastRenderedPageBreak/>
        <w:t>6.1.2 VISUAL</w:t>
      </w:r>
      <w:r w:rsidR="006B7414">
        <w:t xml:space="preserve"> Studio</w:t>
      </w:r>
      <w:bookmarkEnd w:id="81"/>
    </w:p>
    <w:p w14:paraId="01612C98" w14:textId="0B6E31C2" w:rsidR="006B7414" w:rsidRPr="0077145D" w:rsidRDefault="006B7414" w:rsidP="006B7414">
      <w:pPr>
        <w:pStyle w:val="Legenda"/>
        <w:keepNext/>
        <w:spacing w:line="240" w:lineRule="auto"/>
        <w:jc w:val="both"/>
        <w:rPr>
          <w:b w:val="0"/>
          <w:bCs w:val="0"/>
          <w:noProof/>
        </w:rPr>
      </w:pPr>
      <w:bookmarkStart w:id="82"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2"/>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Acima vemos a logo do Visual Studio que foi escolhido como ambiente de desenvolvimento para a implementação da API em C# deste, respaldada por sua reputação consolidada e recursos abrangentes. Como enfatiza Anders Hejlsberg,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bookmarkStart w:id="83" w:name="_Toc178256876"/>
      <w:r>
        <w:lastRenderedPageBreak/>
        <w:t>6.1.3 Visual Studio Code</w:t>
      </w:r>
      <w:bookmarkEnd w:id="83"/>
    </w:p>
    <w:p w14:paraId="0509312F" w14:textId="675A4279" w:rsidR="000D2D64" w:rsidRPr="0077145D" w:rsidRDefault="000D2D64" w:rsidP="000D2D64">
      <w:pPr>
        <w:pStyle w:val="Legenda"/>
        <w:keepNext/>
        <w:spacing w:line="240" w:lineRule="auto"/>
        <w:jc w:val="both"/>
        <w:rPr>
          <w:b w:val="0"/>
          <w:bCs w:val="0"/>
          <w:noProof/>
        </w:rPr>
      </w:pPr>
      <w:bookmarkStart w:id="84"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4"/>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r w:rsidR="00E22342">
        <w:t>Medium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85" w:name="_Toc151931921"/>
      <w:bookmarkStart w:id="86" w:name="_Toc152084082"/>
      <w:bookmarkStart w:id="87" w:name="_Toc178256877"/>
      <w:r w:rsidRPr="002B3561">
        <w:t>6.</w:t>
      </w:r>
      <w:r>
        <w:t>1.4</w:t>
      </w:r>
      <w:r w:rsidRPr="002B3561">
        <w:t xml:space="preserve"> </w:t>
      </w:r>
      <w:r>
        <w:t>PostgreSQL</w:t>
      </w:r>
      <w:bookmarkEnd w:id="85"/>
      <w:bookmarkEnd w:id="86"/>
      <w:bookmarkEnd w:id="87"/>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lastRenderedPageBreak/>
        <w:t xml:space="preserve">Fonte: </w:t>
      </w:r>
      <w:r w:rsidR="00E22342">
        <w:t>Medium (</w:t>
      </w:r>
      <w:r>
        <w:t>2022)</w:t>
      </w:r>
    </w:p>
    <w:p w14:paraId="58E0A86C" w14:textId="77777777" w:rsidR="00776A54" w:rsidRDefault="00776A54" w:rsidP="00776A54">
      <w:pPr>
        <w:ind w:firstLine="0"/>
      </w:pPr>
    </w:p>
    <w:p w14:paraId="3E7F1341" w14:textId="0475E707" w:rsidR="00733B19" w:rsidRDefault="00733B19" w:rsidP="00733B19">
      <w:pPr>
        <w:ind w:firstLine="709"/>
      </w:pPr>
      <w:r>
        <w:t>A escolha do PGAdmin como ferramenta de administração do PostgreSQL se baseia em sua interface intuitiva e na amplitude de recursos oferecidos. Segundo Joe Conway, membro sênior da comunidade PostgreSQL, "o PGAdmin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A opção pelo PostgreSQL e pelo PGAdmin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A administração eficaz do banco de dados, liderada pelo PostgreSQL e facilitada pelo PGAdmin,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t xml:space="preserve">Figura </w:t>
      </w:r>
      <w:r w:rsidR="00D0309D">
        <w:t>27</w:t>
      </w:r>
      <w:r>
        <w:t xml:space="preserve"> – Logo do React</w:t>
      </w:r>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React, um framework de JavaScript desenvolvido pelo Facebook para simplificar a criação de interfaces de usuário dinâmicas e eficientes. Fundamentado no conceito de componentes reutilizáveis, o React simplifica a construção de </w:t>
      </w:r>
      <w:r w:rsidRPr="005147C9">
        <w:rPr>
          <w:rStyle w:val="nfase"/>
          <w:i w:val="0"/>
          <w:iCs w:val="0"/>
        </w:rPr>
        <w:lastRenderedPageBreak/>
        <w:t>interfaces interativas, tornando-as mais escaláveis e de fácil manutenção. No projeto ESTAGIOTECH, o React foi escolhido para implementar a interface do usuário, oferecendo uma experiência responsiva e atrativa. Ao possibilitar a criação de componentes independentes, o React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r w:rsidRPr="00044DA7">
        <w:t>typescript</w:t>
      </w:r>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gramStart"/>
      <w:r>
        <w:t>Theodo(</w:t>
      </w:r>
      <w:proofErr w:type="gramEnd"/>
      <w:r>
        <w:t>2022)</w:t>
      </w:r>
    </w:p>
    <w:p w14:paraId="313DB152" w14:textId="5E6454D7" w:rsidR="00ED12C3" w:rsidRDefault="00ED12C3" w:rsidP="00ED12C3"/>
    <w:p w14:paraId="6B20A4EF" w14:textId="77777777" w:rsidR="0060187D" w:rsidRDefault="00ED12C3" w:rsidP="0060187D">
      <w:r>
        <w:br/>
      </w:r>
    </w:p>
    <w:p w14:paraId="7EFA700C" w14:textId="7E7CD1CF" w:rsidR="0060187D" w:rsidRDefault="0060187D" w:rsidP="0060187D">
      <w:r>
        <w:t>O TypeScript, desenvolvido pela Microsoft, é um superset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A linguagem é compilada para JavaScript, garantindo a execução em ambientes que suportam JavaScript, e oferece recursos como módulos, namespaces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r w:rsidRPr="00142E54">
        <w:t>shadcn</w:t>
      </w:r>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r w:rsidR="00945499">
        <w:t>Shadcn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O Shadcn é uma coleção robusta de componentes reutilizáveis, construídos com tecnologias Radix UI e Tailwind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88" w:name="_Toc178256878"/>
      <w:r w:rsidRPr="002B3561">
        <w:t xml:space="preserve">6.2 </w:t>
      </w:r>
      <w:r w:rsidR="004C384A" w:rsidRPr="002B3561">
        <w:t>Telas do sistema</w:t>
      </w:r>
      <w:bookmarkEnd w:id="88"/>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lastRenderedPageBreak/>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lastRenderedPageBreak/>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89" w:name="_Toc311676965"/>
      <w:bookmarkStart w:id="90" w:name="_Toc311677333"/>
      <w:bookmarkStart w:id="91" w:name="_Toc178256879"/>
      <w:r w:rsidRPr="00DE0E82">
        <w:rPr>
          <w:szCs w:val="24"/>
        </w:rPr>
        <w:lastRenderedPageBreak/>
        <w:t>CONCLUSÃO</w:t>
      </w:r>
      <w:bookmarkEnd w:id="89"/>
      <w:bookmarkEnd w:id="90"/>
      <w:bookmarkEnd w:id="91"/>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2" w:name="_Toc311656349"/>
      <w:bookmarkStart w:id="93" w:name="_Toc311656616"/>
      <w:bookmarkStart w:id="94" w:name="_Toc311676966"/>
      <w:bookmarkStart w:id="95" w:name="_Toc311677334"/>
      <w:bookmarkStart w:id="96" w:name="_Toc178256880"/>
      <w:r w:rsidRPr="00DE0E82">
        <w:rPr>
          <w:szCs w:val="24"/>
        </w:rPr>
        <w:lastRenderedPageBreak/>
        <w:t>REFERÊNCIAS</w:t>
      </w:r>
      <w:bookmarkEnd w:id="92"/>
      <w:bookmarkEnd w:id="93"/>
      <w:bookmarkEnd w:id="94"/>
      <w:bookmarkEnd w:id="95"/>
      <w:bookmarkEnd w:id="96"/>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São Paulo: Reichmann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BEAIRD, J. Princípios do Web Design Maravilhoso. Rio de Janeiro: Altabooks,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Jus Navigandi</w:t>
      </w:r>
      <w:r w:rsidRPr="00DE0E82">
        <w:rPr>
          <w:szCs w:val="24"/>
        </w:rPr>
        <w:t>, Teresina, v. 9, n. 664, 1 maio 2005. Disponível em: &lt;http://jus2.uol.com.br/doutrina/texto.asp?id=6662&gt;.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2. ed. atual. e ampl.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Gilleanes T. A. </w:t>
      </w:r>
      <w:r>
        <w:rPr>
          <w:rStyle w:val="Forte"/>
        </w:rPr>
        <w:t>UML 2 Uma Abordagem prática</w:t>
      </w:r>
      <w:r>
        <w:rPr>
          <w:rStyle w:val="ui-provider"/>
        </w:rPr>
        <w:t xml:space="preserve">, </w:t>
      </w:r>
      <w:proofErr w:type="gramStart"/>
      <w:r>
        <w:rPr>
          <w:rStyle w:val="ui-provider"/>
        </w:rPr>
        <w:t>2 ed.</w:t>
      </w:r>
      <w:proofErr w:type="gramEnd"/>
      <w:r>
        <w:rPr>
          <w:rStyle w:val="ui-provider"/>
        </w:rPr>
        <w:t xml:space="preserve"> São Paulo: Novatec,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BE6C45">
        <w:lastRenderedPageBreak/>
        <w:t xml:space="preserve">CWORK SISTEMAS (2021). </w:t>
      </w:r>
      <w:r w:rsidRPr="00BE6C45">
        <w:rPr>
          <w:b/>
          <w:bCs/>
        </w:rPr>
        <w:t>Logo C#.</w:t>
      </w:r>
      <w:r w:rsidRPr="00BE6C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gramStart"/>
      <w:r>
        <w:t>Theodo</w:t>
      </w:r>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gramStart"/>
      <w:r>
        <w:rPr>
          <w:b/>
          <w:bCs/>
        </w:rPr>
        <w:t>Shadcn</w:t>
      </w:r>
      <w:r>
        <w:t>(</w:t>
      </w:r>
      <w:proofErr w:type="gramEnd"/>
      <w:r>
        <w:t>2022)</w:t>
      </w:r>
      <w:r w:rsidRPr="009D4CDB">
        <w:t xml:space="preserve">. </w:t>
      </w:r>
      <w:r w:rsidRPr="00401DC0">
        <w:rPr>
          <w:b/>
          <w:bCs/>
        </w:rPr>
        <w:t>Logo</w:t>
      </w:r>
      <w:r>
        <w:rPr>
          <w:b/>
          <w:bCs/>
        </w:rPr>
        <w:t xml:space="preserve"> do Shadcn</w:t>
      </w:r>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Engenharia de Sofware: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6"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7"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8"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9"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70"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71"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lastRenderedPageBreak/>
        <w:t xml:space="preserve">FACULDADE DE TECNOLOGIA PROFESSOR JOSÉ CAMARGO. </w:t>
      </w:r>
      <w:r>
        <w:t>Processo de Equivalência a Estágio Supervisionado</w:t>
      </w:r>
      <w:r w:rsidRPr="00B7677E">
        <w:t xml:space="preserve">. Disponível em: </w:t>
      </w:r>
      <w:hyperlink r:id="rId72"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73"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546111FC"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1B135AD0" w:rsidR="00F52B9C" w:rsidRPr="00B10F17" w:rsidRDefault="00F52B9C" w:rsidP="00F52B9C">
      <w:pPr>
        <w:ind w:firstLine="0"/>
        <w:rPr>
          <w:szCs w:val="24"/>
          <w:lang w:val="en-US"/>
        </w:rPr>
      </w:pPr>
      <w:r w:rsidRPr="00F52B9C">
        <w:rPr>
          <w:szCs w:val="24"/>
          <w:lang w:val="en-US"/>
        </w:rPr>
        <w:t xml:space="preserve">Larman,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508F9E13" w14:textId="43ABA9F7" w:rsidR="00165FEB" w:rsidRPr="00B10F17" w:rsidRDefault="00165FEB" w:rsidP="00F52B9C">
      <w:pPr>
        <w:ind w:firstLine="0"/>
        <w:rPr>
          <w:szCs w:val="24"/>
          <w:lang w:val="en-US"/>
        </w:rPr>
      </w:pPr>
      <w:r w:rsidRPr="00165FEB">
        <w:rPr>
          <w:szCs w:val="24"/>
          <w:lang w:val="en-US"/>
        </w:rPr>
        <w:t xml:space="preserve">Silberschatz, A., Korth,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BA44E2F" w14:textId="7DBEBADB" w:rsidR="00165FEB" w:rsidRPr="00B10F17" w:rsidRDefault="00165FEB" w:rsidP="00F52B9C">
      <w:pPr>
        <w:ind w:firstLine="0"/>
        <w:rPr>
          <w:szCs w:val="24"/>
          <w:lang w:val="en-US"/>
        </w:rPr>
      </w:pPr>
      <w:r w:rsidRPr="00165FEB">
        <w:rPr>
          <w:szCs w:val="24"/>
          <w:lang w:val="en-US"/>
        </w:rPr>
        <w:t xml:space="preserve">Connolly, T., &amp; Begg,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19136124" w14:textId="440A53D9" w:rsidR="00165FEB" w:rsidRPr="00B10F17" w:rsidRDefault="00165FEB" w:rsidP="00F52B9C">
      <w:pPr>
        <w:ind w:firstLine="0"/>
        <w:rPr>
          <w:szCs w:val="24"/>
          <w:lang w:val="en-US"/>
        </w:rPr>
      </w:pPr>
      <w:r w:rsidRPr="00B10F17">
        <w:rPr>
          <w:szCs w:val="24"/>
          <w:lang w:val="en-US"/>
        </w:rPr>
        <w:t xml:space="preserve">Elmasri,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326CBC92" w:rsidR="00165FEB" w:rsidRPr="00B10F17"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108AF9FE" w14:textId="52AB9878" w:rsidR="00165FEB" w:rsidRPr="00F52B9C"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ACM Transactions on Database Systems, 1(1), 9–36.</w:t>
      </w:r>
    </w:p>
    <w:sectPr w:rsidR="00165FEB" w:rsidRPr="00F52B9C" w:rsidSect="001C0DDF">
      <w:headerReference w:type="default" r:id="rId74"/>
      <w:headerReference w:type="first" r:id="rId75"/>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7DC3F1" w14:textId="77777777" w:rsidR="00BC7AC7" w:rsidRDefault="00BC7AC7">
      <w:r>
        <w:separator/>
      </w:r>
    </w:p>
  </w:endnote>
  <w:endnote w:type="continuationSeparator" w:id="0">
    <w:p w14:paraId="05F4D5AA" w14:textId="77777777" w:rsidR="00BC7AC7" w:rsidRDefault="00BC7A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DD44D0" w14:textId="77777777" w:rsidR="00BC7AC7" w:rsidRDefault="00BC7AC7">
      <w:r>
        <w:separator/>
      </w:r>
    </w:p>
  </w:footnote>
  <w:footnote w:type="continuationSeparator" w:id="0">
    <w:p w14:paraId="676B2844" w14:textId="77777777" w:rsidR="00BC7AC7" w:rsidRDefault="00BC7A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FB281E" w:rsidRPr="00CB3577" w:rsidRDefault="00FB281E">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FB281E" w:rsidRDefault="00FB281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FB281E" w:rsidRDefault="00FB281E">
    <w:pPr>
      <w:pStyle w:val="Cabealho"/>
      <w:jc w:val="right"/>
    </w:pPr>
    <w:r>
      <w:fldChar w:fldCharType="begin"/>
    </w:r>
    <w:r>
      <w:instrText>PAGE   \* MERGEFORMAT</w:instrText>
    </w:r>
    <w:r>
      <w:fldChar w:fldCharType="separate"/>
    </w:r>
    <w:r>
      <w:rPr>
        <w:noProof/>
      </w:rPr>
      <w:t>3</w:t>
    </w:r>
    <w:r>
      <w:fldChar w:fldCharType="end"/>
    </w:r>
  </w:p>
  <w:p w14:paraId="470C0507" w14:textId="77777777" w:rsidR="00FB281E" w:rsidRDefault="00FB281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E1DE94DC"/>
    <w:lvl w:ilvl="0" w:tplc="0E506360">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1"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6"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2"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3"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5"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37"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6"/>
  </w:num>
  <w:num w:numId="2">
    <w:abstractNumId w:val="8"/>
  </w:num>
  <w:num w:numId="3">
    <w:abstractNumId w:val="32"/>
  </w:num>
  <w:num w:numId="4">
    <w:abstractNumId w:val="17"/>
  </w:num>
  <w:num w:numId="5">
    <w:abstractNumId w:val="34"/>
  </w:num>
  <w:num w:numId="6">
    <w:abstractNumId w:val="4"/>
  </w:num>
  <w:num w:numId="7">
    <w:abstractNumId w:val="26"/>
  </w:num>
  <w:num w:numId="8">
    <w:abstractNumId w:val="0"/>
  </w:num>
  <w:num w:numId="9">
    <w:abstractNumId w:val="24"/>
  </w:num>
  <w:num w:numId="10">
    <w:abstractNumId w:val="7"/>
  </w:num>
  <w:num w:numId="11">
    <w:abstractNumId w:val="5"/>
  </w:num>
  <w:num w:numId="12">
    <w:abstractNumId w:val="33"/>
  </w:num>
  <w:num w:numId="13">
    <w:abstractNumId w:val="38"/>
  </w:num>
  <w:num w:numId="14">
    <w:abstractNumId w:val="22"/>
  </w:num>
  <w:num w:numId="15">
    <w:abstractNumId w:val="3"/>
  </w:num>
  <w:num w:numId="16">
    <w:abstractNumId w:val="18"/>
  </w:num>
  <w:num w:numId="1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num>
  <w:num w:numId="20">
    <w:abstractNumId w:val="29"/>
  </w:num>
  <w:num w:numId="21">
    <w:abstractNumId w:val="21"/>
  </w:num>
  <w:num w:numId="22">
    <w:abstractNumId w:val="16"/>
  </w:num>
  <w:num w:numId="23">
    <w:abstractNumId w:val="31"/>
  </w:num>
  <w:num w:numId="24">
    <w:abstractNumId w:val="23"/>
  </w:num>
  <w:num w:numId="25">
    <w:abstractNumId w:val="27"/>
  </w:num>
  <w:num w:numId="26">
    <w:abstractNumId w:val="19"/>
  </w:num>
  <w:num w:numId="27">
    <w:abstractNumId w:val="7"/>
  </w:num>
  <w:num w:numId="28">
    <w:abstractNumId w:val="25"/>
  </w:num>
  <w:num w:numId="29">
    <w:abstractNumId w:val="11"/>
  </w:num>
  <w:num w:numId="30">
    <w:abstractNumId w:val="7"/>
    <w:lvlOverride w:ilvl="0">
      <w:startOverride w:val="3"/>
    </w:lvlOverride>
    <w:lvlOverride w:ilvl="1">
      <w:startOverride w:val="1"/>
    </w:lvlOverride>
  </w:num>
  <w:num w:numId="31">
    <w:abstractNumId w:val="7"/>
  </w:num>
  <w:num w:numId="32">
    <w:abstractNumId w:val="7"/>
  </w:num>
  <w:num w:numId="33">
    <w:abstractNumId w:val="30"/>
  </w:num>
  <w:num w:numId="34">
    <w:abstractNumId w:val="12"/>
  </w:num>
  <w:num w:numId="35">
    <w:abstractNumId w:val="14"/>
  </w:num>
  <w:num w:numId="36">
    <w:abstractNumId w:val="20"/>
  </w:num>
  <w:num w:numId="37">
    <w:abstractNumId w:val="6"/>
  </w:num>
  <w:num w:numId="38">
    <w:abstractNumId w:val="15"/>
  </w:num>
  <w:num w:numId="39">
    <w:abstractNumId w:val="10"/>
  </w:num>
  <w:num w:numId="40">
    <w:abstractNumId w:val="37"/>
  </w:num>
  <w:num w:numId="41">
    <w:abstractNumId w:val="28"/>
  </w:num>
  <w:num w:numId="42">
    <w:abstractNumId w:val="1"/>
  </w:num>
  <w:num w:numId="43">
    <w:abstractNumId w:val="9"/>
  </w:num>
  <w:num w:numId="44">
    <w:abstractNumId w:val="13"/>
  </w:num>
  <w:num w:numId="45">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176"/>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E0159"/>
    <w:rsid w:val="000E1624"/>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1676"/>
    <w:rsid w:val="001E386E"/>
    <w:rsid w:val="001E4583"/>
    <w:rsid w:val="001E4D55"/>
    <w:rsid w:val="001F02E2"/>
    <w:rsid w:val="001F1579"/>
    <w:rsid w:val="001F226F"/>
    <w:rsid w:val="00200087"/>
    <w:rsid w:val="00203899"/>
    <w:rsid w:val="00204622"/>
    <w:rsid w:val="00204BB7"/>
    <w:rsid w:val="00204F23"/>
    <w:rsid w:val="00211EC2"/>
    <w:rsid w:val="002161DB"/>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8B7"/>
    <w:rsid w:val="00295BD4"/>
    <w:rsid w:val="00296547"/>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6416"/>
    <w:rsid w:val="00377577"/>
    <w:rsid w:val="003837A3"/>
    <w:rsid w:val="0038554E"/>
    <w:rsid w:val="003870D6"/>
    <w:rsid w:val="00391327"/>
    <w:rsid w:val="0039401D"/>
    <w:rsid w:val="00397F2D"/>
    <w:rsid w:val="003A45D5"/>
    <w:rsid w:val="003A6A3C"/>
    <w:rsid w:val="003B28AB"/>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2F88"/>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640E"/>
    <w:rsid w:val="007178DD"/>
    <w:rsid w:val="00722AD1"/>
    <w:rsid w:val="007233E2"/>
    <w:rsid w:val="0072415E"/>
    <w:rsid w:val="0072580A"/>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1B4C"/>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17E9F"/>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05607"/>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0F17"/>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A34"/>
    <w:rsid w:val="00BC5E46"/>
    <w:rsid w:val="00BC6599"/>
    <w:rsid w:val="00BC717D"/>
    <w:rsid w:val="00BC7AC7"/>
    <w:rsid w:val="00BD363B"/>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4AED"/>
    <w:rsid w:val="00BF53B1"/>
    <w:rsid w:val="00BF5DFE"/>
    <w:rsid w:val="00BF6855"/>
    <w:rsid w:val="00BF79E7"/>
    <w:rsid w:val="00C005D2"/>
    <w:rsid w:val="00C12642"/>
    <w:rsid w:val="00C144DF"/>
    <w:rsid w:val="00C14BEA"/>
    <w:rsid w:val="00C167B0"/>
    <w:rsid w:val="00C16D47"/>
    <w:rsid w:val="00C2037A"/>
    <w:rsid w:val="00C21629"/>
    <w:rsid w:val="00C22155"/>
    <w:rsid w:val="00C22E46"/>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A6AB4"/>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1C4A"/>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5D6"/>
    <w:rsid w:val="00EB4EFE"/>
    <w:rsid w:val="00EC0E49"/>
    <w:rsid w:val="00EC0FF3"/>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2B9C"/>
    <w:rsid w:val="00F53375"/>
    <w:rsid w:val="00F550AD"/>
    <w:rsid w:val="00F55A79"/>
    <w:rsid w:val="00F56F1A"/>
    <w:rsid w:val="00F57E28"/>
    <w:rsid w:val="00F606E9"/>
    <w:rsid w:val="00F64BEC"/>
    <w:rsid w:val="00F66AF9"/>
    <w:rsid w:val="00F70A3B"/>
    <w:rsid w:val="00F70CEC"/>
    <w:rsid w:val="00F71086"/>
    <w:rsid w:val="00F71CC5"/>
    <w:rsid w:val="00F724F4"/>
    <w:rsid w:val="00F75D4C"/>
    <w:rsid w:val="00F8108B"/>
    <w:rsid w:val="00F81E8C"/>
    <w:rsid w:val="00F83CA8"/>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281E"/>
    <w:rsid w:val="00FB6236"/>
    <w:rsid w:val="00FC45F2"/>
    <w:rsid w:val="00FC4B8E"/>
    <w:rsid w:val="00FC6C56"/>
    <w:rsid w:val="00FC79D0"/>
    <w:rsid w:val="00FD0599"/>
    <w:rsid w:val="00FD141E"/>
    <w:rsid w:val="00FD2BEE"/>
    <w:rsid w:val="00FD47C0"/>
    <w:rsid w:val="00FD7ABF"/>
    <w:rsid w:val="00FD7C45"/>
    <w:rsid w:val="00FD7D85"/>
    <w:rsid w:val="00FE0A69"/>
    <w:rsid w:val="00FE20B8"/>
    <w:rsid w:val="00FE4937"/>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fatecjales.edu.br/graduacao/estagio"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hyperlink" Target="https://www.planalto.gov.br/ccivil_03/_ato2007-2010/2008/lei/l11788.htm" TargetMode="External"/><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fatecjales.edu.br/graduacao/estagio"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www.fatecjales.edu.br/graduacao/estagio"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fatecjales.edu.br/graduacao/estagio"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fatecjales.edu.br/graduacao/estagi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fatecjales.edu.br/graduacao/estagio" TargetMode="External"/><Relationship Id="rId2" Type="http://schemas.openxmlformats.org/officeDocument/2006/relationships/customXml" Target="../customXml/item2.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1C62EE4F-765C-4BB7-9D3B-2051BC881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1910</TotalTime>
  <Pages>134</Pages>
  <Words>25195</Words>
  <Characters>136058</Characters>
  <Application>Microsoft Office Word</Application>
  <DocSecurity>0</DocSecurity>
  <Lines>1133</Lines>
  <Paragraphs>321</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160932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217</cp:revision>
  <cp:lastPrinted>2010-02-07T21:29:00Z</cp:lastPrinted>
  <dcterms:created xsi:type="dcterms:W3CDTF">2024-06-07T18:04:00Z</dcterms:created>
  <dcterms:modified xsi:type="dcterms:W3CDTF">2024-11-04T18:31:00Z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