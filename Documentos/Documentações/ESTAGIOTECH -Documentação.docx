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6C7356">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6C7356">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6C7356">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6C7356">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6C7356">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6C7356">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6C7356">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6C7356">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7265B3F" w14:textId="41286625" w:rsidR="00FA6E6A" w:rsidRDefault="00D05150" w:rsidP="00FA6E6A">
      <w:bookmarkStart w:id="29" w:name="_GoBack"/>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bookmarkEnd w:id="29"/>
    <w:p w14:paraId="45E35EE6" w14:textId="77777777" w:rsidR="006C7356" w:rsidRDefault="006C7356" w:rsidP="00FA6E6A"/>
    <w:p w14:paraId="6C8D3F57" w14:textId="66560565" w:rsidR="006C7356" w:rsidRDefault="006C7356" w:rsidP="00FA6E6A">
      <w:r>
        <w:t xml:space="preserve">Este projeto tem como objetivo desburocratizar o processo de contratação dos alunos da Fatec, sendo assim facilitando a inserção do aluno no mercado de trabalho, proporcionando também a oportunidade </w:t>
      </w:r>
      <w:r w:rsidR="004775FF">
        <w:t>de o</w:t>
      </w:r>
      <w:r>
        <w:t xml:space="preserve"> aluno adquirir experiencia profissional e se desenvolver</w:t>
      </w:r>
      <w:r w:rsidR="00275FB1">
        <w:t xml:space="preserve"> na área, melhorando também o relacionamento de empresa e instituição </w:t>
      </w:r>
    </w:p>
    <w:p w14:paraId="5F9AD391" w14:textId="663B0EE3" w:rsidR="00275FB1" w:rsidRDefault="00275FB1" w:rsidP="00FA6E6A"/>
    <w:p w14:paraId="1CD70716" w14:textId="77777777" w:rsidR="00C353B6" w:rsidRPr="00FA6E6A" w:rsidRDefault="00C353B6" w:rsidP="00FA6E6A"/>
    <w:p w14:paraId="4D8DA182" w14:textId="6F25742D" w:rsidR="00FB1824" w:rsidRDefault="00FB1824" w:rsidP="00BA7689">
      <w:pPr>
        <w:pStyle w:val="Ttulo2"/>
        <w:rPr>
          <w:szCs w:val="24"/>
        </w:rPr>
      </w:pPr>
      <w:bookmarkStart w:id="30" w:name="_Toc144809992"/>
      <w:r w:rsidRPr="00DE0E82">
        <w:rPr>
          <w:szCs w:val="24"/>
        </w:rPr>
        <w:t>Descrição do sistema atual</w:t>
      </w:r>
      <w:bookmarkEnd w:id="30"/>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w:t>
      </w:r>
      <w:r w:rsidRPr="00587933">
        <w:lastRenderedPageBreak/>
        <w:t xml:space="preserve">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w:t>
      </w:r>
      <w:r w:rsidR="00CA596F">
        <w:lastRenderedPageBreak/>
        <w:t xml:space="preserve">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w:t>
      </w:r>
      <w:r w:rsidR="00D82CDD">
        <w:rPr>
          <w:szCs w:val="24"/>
        </w:rPr>
        <w:lastRenderedPageBreak/>
        <w:t xml:space="preserve">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lastRenderedPageBreak/>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3C0F338F" w14:textId="7539D5D3" w:rsidR="00495643"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4F897125" w14:textId="77777777" w:rsidR="00620681" w:rsidRDefault="00620681" w:rsidP="00C87A66">
      <w:pPr>
        <w:ind w:firstLine="709"/>
        <w:rPr>
          <w:szCs w:val="24"/>
        </w:rPr>
      </w:pPr>
    </w:p>
    <w:p w14:paraId="67CFF22B" w14:textId="77777777" w:rsidR="00620681" w:rsidRDefault="00620681" w:rsidP="00C87A66">
      <w:pPr>
        <w:ind w:firstLine="709"/>
        <w:rPr>
          <w:szCs w:val="24"/>
        </w:rPr>
      </w:pPr>
    </w:p>
    <w:p w14:paraId="67FD55D3" w14:textId="77777777" w:rsidR="00620681" w:rsidRDefault="00620681" w:rsidP="00C87A66">
      <w:pPr>
        <w:ind w:firstLine="709"/>
        <w:rPr>
          <w:szCs w:val="24"/>
        </w:rPr>
      </w:pPr>
    </w:p>
    <w:p w14:paraId="30A85B71" w14:textId="77777777" w:rsidR="00620681" w:rsidRDefault="00620681" w:rsidP="00C87A66">
      <w:pPr>
        <w:ind w:firstLine="709"/>
        <w:rPr>
          <w:szCs w:val="24"/>
        </w:rPr>
      </w:pPr>
    </w:p>
    <w:p w14:paraId="42D0315E" w14:textId="77777777" w:rsidR="00620681" w:rsidRDefault="00620681" w:rsidP="00C87A66">
      <w:pPr>
        <w:ind w:firstLine="709"/>
        <w:rPr>
          <w:szCs w:val="24"/>
        </w:rPr>
      </w:pPr>
    </w:p>
    <w:p w14:paraId="2910EA80" w14:textId="77777777" w:rsidR="00620681" w:rsidRDefault="00620681" w:rsidP="00C87A66">
      <w:pPr>
        <w:ind w:firstLine="709"/>
        <w:rPr>
          <w:szCs w:val="24"/>
        </w:rPr>
      </w:pPr>
    </w:p>
    <w:p w14:paraId="07EAFDCC" w14:textId="77777777" w:rsidR="00620681" w:rsidRDefault="00620681" w:rsidP="00C87A66">
      <w:pPr>
        <w:ind w:firstLine="709"/>
        <w:rPr>
          <w:szCs w:val="24"/>
        </w:rPr>
      </w:pPr>
    </w:p>
    <w:p w14:paraId="5FCA267D" w14:textId="77777777" w:rsidR="00620681" w:rsidRDefault="00620681" w:rsidP="00C87A66">
      <w:pPr>
        <w:ind w:firstLine="709"/>
        <w:rPr>
          <w:szCs w:val="24"/>
        </w:rPr>
      </w:pPr>
    </w:p>
    <w:p w14:paraId="73735FEB" w14:textId="77777777" w:rsidR="00620681" w:rsidRDefault="00620681" w:rsidP="00C87A66">
      <w:pPr>
        <w:ind w:firstLine="709"/>
        <w:rPr>
          <w:szCs w:val="24"/>
        </w:rPr>
      </w:pPr>
    </w:p>
    <w:p w14:paraId="57782BED" w14:textId="77777777" w:rsidR="00620681" w:rsidRDefault="00620681" w:rsidP="00C87A66">
      <w:pPr>
        <w:ind w:firstLine="709"/>
        <w:rPr>
          <w:szCs w:val="24"/>
        </w:rPr>
      </w:pPr>
    </w:p>
    <w:p w14:paraId="22984126" w14:textId="77777777" w:rsidR="00620681" w:rsidRDefault="00620681" w:rsidP="00C87A66">
      <w:pPr>
        <w:ind w:firstLine="709"/>
        <w:rPr>
          <w:szCs w:val="24"/>
        </w:rPr>
      </w:pPr>
    </w:p>
    <w:p w14:paraId="3D68E906" w14:textId="77777777" w:rsidR="00620681" w:rsidRDefault="00620681" w:rsidP="00C87A66">
      <w:pPr>
        <w:ind w:firstLine="709"/>
        <w:rPr>
          <w:szCs w:val="24"/>
        </w:rPr>
      </w:pPr>
    </w:p>
    <w:p w14:paraId="7DF88B14" w14:textId="77777777" w:rsidR="00620681" w:rsidRDefault="00620681" w:rsidP="00C87A66">
      <w:pPr>
        <w:ind w:firstLine="709"/>
        <w:rPr>
          <w:szCs w:val="24"/>
        </w:rPr>
      </w:pPr>
    </w:p>
    <w:p w14:paraId="68F1B158" w14:textId="77777777" w:rsidR="00620681" w:rsidRDefault="00620681" w:rsidP="00C87A66">
      <w:pPr>
        <w:ind w:firstLine="709"/>
        <w:rPr>
          <w:szCs w:val="24"/>
        </w:rPr>
      </w:pPr>
    </w:p>
    <w:p w14:paraId="35EF2ECB" w14:textId="77777777" w:rsidR="00620681" w:rsidRDefault="00620681" w:rsidP="00C87A66">
      <w:pPr>
        <w:ind w:firstLine="709"/>
        <w:rPr>
          <w:szCs w:val="24"/>
        </w:rPr>
      </w:pPr>
    </w:p>
    <w:p w14:paraId="25815F2D" w14:textId="77777777" w:rsidR="00620681" w:rsidRDefault="00620681" w:rsidP="00C87A66">
      <w:pPr>
        <w:ind w:firstLine="709"/>
        <w:rPr>
          <w:szCs w:val="24"/>
        </w:rPr>
      </w:pPr>
    </w:p>
    <w:p w14:paraId="2C8D9F3F" w14:textId="77777777" w:rsidR="00620681" w:rsidRDefault="00620681" w:rsidP="00C87A66">
      <w:pPr>
        <w:ind w:firstLine="709"/>
        <w:rPr>
          <w:szCs w:val="24"/>
        </w:rPr>
      </w:pPr>
    </w:p>
    <w:p w14:paraId="68D5CCA4" w14:textId="77777777" w:rsidR="00620681" w:rsidRDefault="00620681" w:rsidP="00C87A66">
      <w:pPr>
        <w:ind w:firstLine="709"/>
        <w:rPr>
          <w:szCs w:val="24"/>
        </w:rPr>
      </w:pPr>
    </w:p>
    <w:p w14:paraId="64987A4C" w14:textId="77777777" w:rsidR="00620681" w:rsidRDefault="00620681" w:rsidP="00C87A66">
      <w:pPr>
        <w:ind w:firstLine="709"/>
        <w:rPr>
          <w:szCs w:val="24"/>
        </w:rPr>
      </w:pPr>
    </w:p>
    <w:p w14:paraId="20147CD5" w14:textId="77777777" w:rsidR="00620681" w:rsidRDefault="00620681" w:rsidP="00C87A66">
      <w:pPr>
        <w:ind w:firstLine="709"/>
        <w:rPr>
          <w:szCs w:val="24"/>
        </w:rPr>
      </w:pPr>
    </w:p>
    <w:p w14:paraId="6D5BA685" w14:textId="77777777" w:rsidR="00620681" w:rsidRDefault="00620681" w:rsidP="00C87A66">
      <w:pPr>
        <w:ind w:firstLine="709"/>
        <w:rPr>
          <w:szCs w:val="24"/>
        </w:rPr>
      </w:pPr>
    </w:p>
    <w:p w14:paraId="3A4A87ED" w14:textId="77777777" w:rsidR="00620681" w:rsidRDefault="00620681" w:rsidP="00C87A66">
      <w:pPr>
        <w:ind w:firstLine="709"/>
        <w:rPr>
          <w:szCs w:val="24"/>
        </w:rPr>
      </w:pPr>
    </w:p>
    <w:p w14:paraId="2B38A273" w14:textId="77777777" w:rsidR="00620681" w:rsidRDefault="00620681"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lastRenderedPageBreak/>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739609D7" w14:textId="0145B1E4"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70E5B31D" w14:textId="77777777" w:rsidR="00D228CC" w:rsidRDefault="00D228CC" w:rsidP="0057482F">
      <w:pPr>
        <w:ind w:firstLine="709"/>
        <w:rPr>
          <w:sz w:val="20"/>
        </w:rPr>
      </w:pPr>
    </w:p>
    <w:p w14:paraId="698DBC61" w14:textId="77777777" w:rsidR="0057482F" w:rsidRDefault="0057482F" w:rsidP="0057482F">
      <w:pPr>
        <w:ind w:firstLine="709"/>
        <w:rPr>
          <w:sz w:val="20"/>
        </w:rPr>
      </w:pPr>
    </w:p>
    <w:p w14:paraId="1040ED72" w14:textId="77777777" w:rsidR="0057482F" w:rsidRDefault="0057482F" w:rsidP="0057482F">
      <w:pPr>
        <w:ind w:firstLine="709"/>
        <w:rPr>
          <w:sz w:val="20"/>
        </w:rPr>
      </w:pPr>
    </w:p>
    <w:p w14:paraId="1511671F" w14:textId="6D504BCF" w:rsidR="0057482F" w:rsidRPr="000C175B" w:rsidRDefault="0057482F" w:rsidP="0057482F">
      <w:pPr>
        <w:ind w:firstLine="0"/>
        <w:rPr>
          <w:szCs w:val="24"/>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37711B4F" w14:textId="77777777" w:rsidR="0057482F" w:rsidRDefault="0057482F" w:rsidP="0057482F">
      <w:pPr>
        <w:ind w:firstLine="709"/>
        <w:rPr>
          <w:sz w:val="20"/>
        </w:rPr>
      </w:pPr>
    </w:p>
    <w:p w14:paraId="1E30F0C0" w14:textId="0B9B4F7D" w:rsidR="000C175B" w:rsidRPr="000C175B" w:rsidRDefault="0057482F" w:rsidP="000C175B">
      <w:pPr>
        <w:ind w:firstLine="0"/>
        <w:rPr>
          <w:sz w:val="20"/>
        </w:rPr>
      </w:pPr>
      <w:r w:rsidRPr="0057482F">
        <w:rPr>
          <w:noProof/>
          <w:sz w:val="20"/>
        </w:rPr>
        <w:lastRenderedPageBreak/>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4A9AA6F1" w14:textId="5690C9D2" w:rsidR="0057482F" w:rsidRDefault="0057482F" w:rsidP="000C175B">
      <w:pPr>
        <w:ind w:firstLine="0"/>
        <w:rPr>
          <w:sz w:val="20"/>
        </w:rPr>
      </w:pPr>
    </w:p>
    <w:p w14:paraId="5310EF64" w14:textId="77777777" w:rsidR="0057482F" w:rsidRDefault="0057482F" w:rsidP="00620681">
      <w:pPr>
        <w:ind w:firstLine="0"/>
        <w:rPr>
          <w:sz w:val="20"/>
        </w:rPr>
      </w:pPr>
    </w:p>
    <w:p w14:paraId="37C979CB" w14:textId="77777777" w:rsidR="0057482F" w:rsidRPr="00620681" w:rsidRDefault="0057482F" w:rsidP="00620681">
      <w:pPr>
        <w:ind w:firstLine="0"/>
        <w:rPr>
          <w:sz w:val="20"/>
        </w:rPr>
      </w:pPr>
    </w:p>
    <w:p w14:paraId="3053A6CA" w14:textId="6ECA9208" w:rsidR="00C87A66" w:rsidRPr="00B35F2E" w:rsidRDefault="00C87A66" w:rsidP="00620681">
      <w:pPr>
        <w:ind w:firstLine="0"/>
        <w:rPr>
          <w:szCs w:val="24"/>
        </w:rPr>
      </w:pPr>
    </w:p>
    <w:p w14:paraId="5DBD0AA7" w14:textId="77777777" w:rsidR="00362486" w:rsidRDefault="00362486" w:rsidP="00B35F2E">
      <w:pPr>
        <w:ind w:firstLine="0"/>
        <w:rPr>
          <w:szCs w:val="24"/>
        </w:rPr>
      </w:pPr>
    </w:p>
    <w:p w14:paraId="7C78A4E7" w14:textId="77777777" w:rsidR="00B35F2E" w:rsidRDefault="00B35F2E" w:rsidP="00B35F2E">
      <w:pPr>
        <w:ind w:firstLine="0"/>
        <w:rPr>
          <w:szCs w:val="24"/>
        </w:rPr>
      </w:pPr>
    </w:p>
    <w:p w14:paraId="5D1D5740" w14:textId="77777777" w:rsidR="00BD363B" w:rsidRDefault="00BD363B" w:rsidP="00DF5B5D"/>
    <w:p w14:paraId="065A09D0" w14:textId="6F97D8F9" w:rsidR="001B4912" w:rsidRDefault="001B4912" w:rsidP="00DF5B5D"/>
    <w:p w14:paraId="2F6BC30B" w14:textId="4FFBAFB1" w:rsidR="001B4912" w:rsidRDefault="001B4912" w:rsidP="00DF5B5D"/>
    <w:p w14:paraId="05900700" w14:textId="689C2109" w:rsidR="001B4912" w:rsidRDefault="001B4912" w:rsidP="00DF5B5D"/>
    <w:p w14:paraId="48AC4756" w14:textId="77777777" w:rsidR="001B4912" w:rsidRPr="00DF5B5D" w:rsidRDefault="001B4912" w:rsidP="00DF5B5D"/>
    <w:p w14:paraId="54EA0E71" w14:textId="6E69EEFD" w:rsidR="00FB1824" w:rsidRPr="00DE0E82" w:rsidRDefault="00FB1824" w:rsidP="00BA7689">
      <w:pPr>
        <w:pStyle w:val="Ttulo2"/>
        <w:rPr>
          <w:szCs w:val="24"/>
        </w:rPr>
      </w:pPr>
      <w:bookmarkStart w:id="31" w:name="_Toc144809993"/>
      <w:bookmarkEnd w:id="22"/>
      <w:bookmarkEnd w:id="23"/>
      <w:bookmarkEnd w:id="24"/>
      <w:bookmarkEnd w:id="25"/>
      <w:bookmarkEnd w:id="26"/>
      <w:bookmarkEnd w:id="27"/>
      <w:bookmarkEnd w:id="28"/>
      <w:r w:rsidRPr="00DE0E82">
        <w:rPr>
          <w:szCs w:val="24"/>
        </w:rPr>
        <w:t>Descrição dos principais problemas</w:t>
      </w:r>
      <w:bookmarkEnd w:id="31"/>
    </w:p>
    <w:p w14:paraId="3238F0CD" w14:textId="78DC78F2"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3D18CB09" w14:textId="6257522D" w:rsidR="00877400" w:rsidRDefault="00877400" w:rsidP="00FB1824">
      <w:pPr>
        <w:rPr>
          <w:szCs w:val="24"/>
        </w:rPr>
      </w:pPr>
      <w:r>
        <w:rPr>
          <w:szCs w:val="24"/>
        </w:rPr>
        <w:t xml:space="preserve">Pensando em toda essa dor de cabeça </w:t>
      </w:r>
      <w:r w:rsidR="004775FF">
        <w:rPr>
          <w:szCs w:val="24"/>
        </w:rPr>
        <w:t>tudo isso foi pensado para facilitar todos os aspectos da instituição em relação a empresa, tendo como principal objetivo facilitar o acesso com o aluno e as empresas.</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2" w:name="_Toc144809994"/>
      <w:r w:rsidRPr="00DE0E82">
        <w:rPr>
          <w:szCs w:val="24"/>
        </w:rPr>
        <w:t>Descrição dos requisitos funcionais</w:t>
      </w:r>
      <w:bookmarkEnd w:id="32"/>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3" w:name="_Toc144809995"/>
      <w:r w:rsidRPr="00DE0E82">
        <w:rPr>
          <w:szCs w:val="24"/>
        </w:rPr>
        <w:t>Descrição dos requisitos não funcionais</w:t>
      </w:r>
      <w:bookmarkEnd w:id="33"/>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4" w:name="_Toc144809996"/>
      <w:r w:rsidRPr="000959C0">
        <w:rPr>
          <w:szCs w:val="24"/>
        </w:rPr>
        <w:t xml:space="preserve">VISÃO DE CASO DE USO </w:t>
      </w:r>
      <w:r w:rsidR="00EE3741">
        <w:rPr>
          <w:szCs w:val="24"/>
        </w:rPr>
        <w:t>–</w:t>
      </w:r>
      <w:r w:rsidRPr="000959C0">
        <w:rPr>
          <w:szCs w:val="24"/>
        </w:rPr>
        <w:t xml:space="preserve"> UML</w:t>
      </w:r>
      <w:bookmarkEnd w:id="34"/>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5" w:name="_Toc144809997"/>
      <w:r w:rsidRPr="000959C0">
        <w:rPr>
          <w:szCs w:val="24"/>
        </w:rPr>
        <w:t>3.1 Diagrama de Classes</w:t>
      </w:r>
      <w:bookmarkEnd w:id="35"/>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6" w:name="_Toc144809998"/>
      <w:r w:rsidRPr="00DF0DED">
        <w:rPr>
          <w:szCs w:val="24"/>
        </w:rPr>
        <w:t>3.</w:t>
      </w:r>
      <w:r w:rsidR="00BC263E" w:rsidRPr="00DF0DED">
        <w:rPr>
          <w:szCs w:val="24"/>
        </w:rPr>
        <w:t>2</w:t>
      </w:r>
      <w:r w:rsidRPr="00DF0DED">
        <w:rPr>
          <w:szCs w:val="24"/>
        </w:rPr>
        <w:t xml:space="preserve"> Dicionário de classes</w:t>
      </w:r>
      <w:bookmarkEnd w:id="36"/>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lastRenderedPageBreak/>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lastRenderedPageBreak/>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lastRenderedPageBreak/>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lastRenderedPageBreak/>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lastRenderedPageBreak/>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lastRenderedPageBreak/>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lastRenderedPageBreak/>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7"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7"/>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7" w:name="_Toc356377024"/>
      <w:r>
        <w:t xml:space="preserve">Quadro </w:t>
      </w:r>
      <w:r w:rsidR="00D0309D">
        <w:t>19</w:t>
      </w:r>
      <w:r>
        <w:t xml:space="preserve"> –</w:t>
      </w:r>
      <w:r w:rsidRPr="00681D0E">
        <w:rPr>
          <w:b w:val="0"/>
        </w:rPr>
        <w:t xml:space="preserve"> Lista de Casos de Uso</w:t>
      </w:r>
      <w:bookmarkEnd w:id="47"/>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w:t>
            </w:r>
            <w:r>
              <w:lastRenderedPageBreak/>
              <w:t xml:space="preserve">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8"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9" w:name="_Toc144810001"/>
      <w:bookmarkEnd w:id="48"/>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49"/>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0" w:name="_Toc144810002"/>
      <w:r>
        <w:rPr>
          <w:szCs w:val="24"/>
        </w:rPr>
        <w:t>3.</w:t>
      </w:r>
      <w:r w:rsidR="00D84871">
        <w:rPr>
          <w:szCs w:val="24"/>
        </w:rPr>
        <w:t>6</w:t>
      </w:r>
      <w:r w:rsidR="000959C0" w:rsidRPr="000959C0">
        <w:rPr>
          <w:szCs w:val="24"/>
        </w:rPr>
        <w:t>. Diagrama de Casos de uso individuais</w:t>
      </w:r>
      <w:bookmarkEnd w:id="50"/>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1"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1"/>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2"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3"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2"/>
    <w:bookmarkEnd w:id="53"/>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4" w:name="_Toc144810006"/>
      <w:r w:rsidRPr="002B3561">
        <w:lastRenderedPageBreak/>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lastRenderedPageBreak/>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8"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8"/>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E83B959">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9" w:name="_Toc144810011"/>
      <w:r>
        <w:rPr>
          <w:caps w:val="0"/>
        </w:rPr>
        <w:lastRenderedPageBreak/>
        <w:t>BANCO DE DADOS</w:t>
      </w:r>
      <w:bookmarkEnd w:id="59"/>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0" w:name="_Toc144810012"/>
      <w:r w:rsidRPr="00981C54">
        <w:t>Modelo Entidade Relacionamento</w:t>
      </w:r>
      <w:bookmarkEnd w:id="60"/>
    </w:p>
    <w:p w14:paraId="0C046A4A" w14:textId="77777777" w:rsidR="002B13E8" w:rsidRPr="002B13E8" w:rsidRDefault="002B13E8" w:rsidP="002B13E8"/>
    <w:p w14:paraId="167BADD1" w14:textId="5016A8D0" w:rsidR="004428C5" w:rsidRDefault="004428C5" w:rsidP="004428C5">
      <w:pPr>
        <w:rPr>
          <w:noProof/>
        </w:rPr>
      </w:pPr>
      <w:bookmarkStart w:id="61"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1"/>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2" w:name="_Toc144810013"/>
      <w:r>
        <w:lastRenderedPageBreak/>
        <w:t>Script das tabelas</w:t>
      </w:r>
      <w:bookmarkEnd w:id="62"/>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lastRenderedPageBreak/>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lastRenderedPageBreak/>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lastRenderedPageBreak/>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59"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0"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1"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2"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3"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4"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5"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6" w:tgtFrame="_new" w:history="1">
        <w:r w:rsidRPr="000C175B">
          <w:rPr>
            <w:rStyle w:val="Hyperlink"/>
            <w:color w:val="auto"/>
          </w:rPr>
          <w:t>https://www.fatecjales.edu.br/graduacao/estagio</w:t>
        </w:r>
      </w:hyperlink>
      <w:r w:rsidRPr="000C175B">
        <w:t>. Acesso em: 18 ago. 2024.</w:t>
      </w:r>
    </w:p>
    <w:p w14:paraId="56CB9911" w14:textId="77777777" w:rsidR="000C175B" w:rsidRPr="00B7677E" w:rsidRDefault="000C175B" w:rsidP="00B7677E">
      <w:pPr>
        <w:spacing w:line="240" w:lineRule="auto"/>
        <w:ind w:firstLine="0"/>
      </w:pPr>
    </w:p>
    <w:p w14:paraId="4F54B453" w14:textId="77777777" w:rsidR="00B7677E" w:rsidRPr="00CE12C7" w:rsidRDefault="00B7677E" w:rsidP="00CE12C7">
      <w:pPr>
        <w:spacing w:line="240" w:lineRule="auto"/>
        <w:ind w:firstLine="0"/>
      </w:pPr>
    </w:p>
    <w:p w14:paraId="672DFA82" w14:textId="77777777" w:rsidR="00CE12C7" w:rsidRPr="00AC53C5" w:rsidRDefault="00CE12C7" w:rsidP="00DE0CD1">
      <w:pPr>
        <w:spacing w:line="240" w:lineRule="auto"/>
        <w:ind w:firstLine="0"/>
      </w:pPr>
    </w:p>
    <w:p w14:paraId="781EAA13" w14:textId="77777777" w:rsidR="00DE0CD1" w:rsidRPr="00AC53C5" w:rsidRDefault="00DE0CD1" w:rsidP="00AC53C5">
      <w:pPr>
        <w:spacing w:line="240" w:lineRule="auto"/>
        <w:ind w:firstLine="0"/>
      </w:pPr>
    </w:p>
    <w:p w14:paraId="0AE5605F" w14:textId="77777777" w:rsidR="00AC53C5" w:rsidRDefault="00AC53C5" w:rsidP="004B7BCF">
      <w:pPr>
        <w:spacing w:line="240" w:lineRule="auto"/>
        <w:ind w:firstLine="0"/>
      </w:pPr>
    </w:p>
    <w:p w14:paraId="59C10181" w14:textId="77777777" w:rsidR="004B7BCF" w:rsidRDefault="004B7BCF" w:rsidP="00CE26F2">
      <w:pPr>
        <w:spacing w:line="240" w:lineRule="auto"/>
        <w:ind w:firstLine="0"/>
      </w:pPr>
    </w:p>
    <w:p w14:paraId="06682B8F" w14:textId="77777777" w:rsidR="00A01824" w:rsidRPr="00DE0E82" w:rsidRDefault="00A01824" w:rsidP="00820EBA">
      <w:pPr>
        <w:ind w:firstLine="0"/>
        <w:jc w:val="left"/>
        <w:rPr>
          <w:szCs w:val="24"/>
        </w:rPr>
      </w:pPr>
    </w:p>
    <w:sectPr w:rsidR="00A01824" w:rsidRPr="00DE0E82" w:rsidSect="001C0DDF">
      <w:headerReference w:type="default" r:id="rId67"/>
      <w:headerReference w:type="first" r:id="rId68"/>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C2049D" w14:textId="77777777" w:rsidR="00732D4F" w:rsidRDefault="00732D4F">
      <w:r>
        <w:separator/>
      </w:r>
    </w:p>
  </w:endnote>
  <w:endnote w:type="continuationSeparator" w:id="0">
    <w:p w14:paraId="06C6AB64" w14:textId="77777777" w:rsidR="00732D4F" w:rsidRDefault="00732D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24BA1" w14:textId="77777777" w:rsidR="00732D4F" w:rsidRDefault="00732D4F">
      <w:r>
        <w:separator/>
      </w:r>
    </w:p>
  </w:footnote>
  <w:footnote w:type="continuationSeparator" w:id="0">
    <w:p w14:paraId="32D23423" w14:textId="77777777" w:rsidR="00732D4F" w:rsidRDefault="00732D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6C7356" w:rsidRPr="00CB3577" w:rsidRDefault="006C7356">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6C7356" w:rsidRDefault="006C735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6C7356" w:rsidRDefault="006C7356">
    <w:pPr>
      <w:pStyle w:val="Cabealho"/>
      <w:jc w:val="right"/>
    </w:pPr>
    <w:r>
      <w:fldChar w:fldCharType="begin"/>
    </w:r>
    <w:r>
      <w:instrText>PAGE   \* MERGEFORMAT</w:instrText>
    </w:r>
    <w:r>
      <w:fldChar w:fldCharType="separate"/>
    </w:r>
    <w:r>
      <w:rPr>
        <w:noProof/>
      </w:rPr>
      <w:t>3</w:t>
    </w:r>
    <w:r>
      <w:fldChar w:fldCharType="end"/>
    </w:r>
  </w:p>
  <w:p w14:paraId="470C0507" w14:textId="77777777" w:rsidR="006C7356" w:rsidRDefault="006C735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21F8D"/>
    <w:rsid w:val="004245ED"/>
    <w:rsid w:val="00426284"/>
    <w:rsid w:val="00435CAC"/>
    <w:rsid w:val="00440BE2"/>
    <w:rsid w:val="00441425"/>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6B1D"/>
    <w:rsid w:val="007D6C66"/>
    <w:rsid w:val="007D7F95"/>
    <w:rsid w:val="007E569B"/>
    <w:rsid w:val="007E5E7C"/>
    <w:rsid w:val="007E789F"/>
    <w:rsid w:val="007E7A2F"/>
    <w:rsid w:val="007F7BA8"/>
    <w:rsid w:val="008046AB"/>
    <w:rsid w:val="00804BE9"/>
    <w:rsid w:val="00806110"/>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7D1"/>
    <w:rsid w:val="00911C88"/>
    <w:rsid w:val="00911ECB"/>
    <w:rsid w:val="00915789"/>
    <w:rsid w:val="00917ADC"/>
    <w:rsid w:val="00921865"/>
    <w:rsid w:val="0092385C"/>
    <w:rsid w:val="00923F8A"/>
    <w:rsid w:val="00925714"/>
    <w:rsid w:val="00925916"/>
    <w:rsid w:val="00931139"/>
    <w:rsid w:val="009316DC"/>
    <w:rsid w:val="00932EBE"/>
    <w:rsid w:val="009351AB"/>
    <w:rsid w:val="00937A05"/>
    <w:rsid w:val="00940B0B"/>
    <w:rsid w:val="00945499"/>
    <w:rsid w:val="00947270"/>
    <w:rsid w:val="00947BE0"/>
    <w:rsid w:val="009502C7"/>
    <w:rsid w:val="009516DF"/>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3783"/>
    <w:rsid w:val="009D4CDB"/>
    <w:rsid w:val="009D655E"/>
    <w:rsid w:val="009D69EA"/>
    <w:rsid w:val="009D700F"/>
    <w:rsid w:val="009E196C"/>
    <w:rsid w:val="009E33AB"/>
    <w:rsid w:val="009E7588"/>
    <w:rsid w:val="009F0702"/>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594E"/>
    <w:rsid w:val="00A46980"/>
    <w:rsid w:val="00A50048"/>
    <w:rsid w:val="00A54925"/>
    <w:rsid w:val="00A61CDE"/>
    <w:rsid w:val="00A61D25"/>
    <w:rsid w:val="00A6210C"/>
    <w:rsid w:val="00A63358"/>
    <w:rsid w:val="00A65B55"/>
    <w:rsid w:val="00A66233"/>
    <w:rsid w:val="00A6761E"/>
    <w:rsid w:val="00A708F2"/>
    <w:rsid w:val="00A71923"/>
    <w:rsid w:val="00A72881"/>
    <w:rsid w:val="00A75225"/>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18E2"/>
    <w:rsid w:val="00AD24F8"/>
    <w:rsid w:val="00AD4103"/>
    <w:rsid w:val="00AD4688"/>
    <w:rsid w:val="00AF047E"/>
    <w:rsid w:val="00AF2236"/>
    <w:rsid w:val="00AF39EC"/>
    <w:rsid w:val="00AF52D7"/>
    <w:rsid w:val="00AF6F97"/>
    <w:rsid w:val="00AF74D6"/>
    <w:rsid w:val="00AF757B"/>
    <w:rsid w:val="00B02403"/>
    <w:rsid w:val="00B04A6E"/>
    <w:rsid w:val="00B058DB"/>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202E"/>
    <w:rsid w:val="00C843FC"/>
    <w:rsid w:val="00C85DBF"/>
    <w:rsid w:val="00C87A66"/>
    <w:rsid w:val="00C93DD6"/>
    <w:rsid w:val="00C93DD8"/>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hyperlink" Target="https://www.fatecjales.edu.br/graduacao/estag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planalto.gov.br/ccivil_03/_ato2007-2010/2008/lei/l11788.htm" TargetMode="External"/><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fatecjales.edu.br/graduacao/estagi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fatecjales.edu.br/graduacao/estagio" TargetMode="External"/><Relationship Id="rId65"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D29BD355-7218-4712-89C3-FF8FB3303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891</TotalTime>
  <Pages>112</Pages>
  <Words>18369</Words>
  <Characters>99193</Characters>
  <Application>Microsoft Office Word</Application>
  <DocSecurity>0</DocSecurity>
  <Lines>826</Lines>
  <Paragraphs>234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174</cp:revision>
  <cp:lastPrinted>2010-02-07T21:29:00Z</cp:lastPrinted>
  <dcterms:created xsi:type="dcterms:W3CDTF">2024-06-07T18:04:00Z</dcterms:created>
  <dcterms:modified xsi:type="dcterms:W3CDTF">2024-08-19T18:21:00Z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