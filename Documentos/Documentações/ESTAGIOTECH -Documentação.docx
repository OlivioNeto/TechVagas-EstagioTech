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55A77">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55A77">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55A77">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55A77">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55A77">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55A77">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55A77">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55A77">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13B99A7C" w14:textId="77777777"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4C33F4">
        <w:rPr>
          <w:rStyle w:val="ui-provider"/>
          <w:b/>
          <w:bCs/>
        </w:rPr>
        <w:t>1</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lastRenderedPageBreak/>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lastRenderedPageBreak/>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133F5052" w14:textId="296703D5" w:rsidR="00D84871" w:rsidRDefault="002D4783" w:rsidP="006C6FBA">
      <w:r>
        <w:t xml:space="preserve">A classe </w:t>
      </w:r>
      <w:r w:rsidR="006C6FBA">
        <w:t>Contrato Estágio tem como objetivo definir quis os termos e reponsabilidades irão conter no contrato do aluno.</w:t>
      </w:r>
    </w:p>
    <w:p w14:paraId="343C72D7" w14:textId="0E0E780D" w:rsidR="00D84871" w:rsidRDefault="00D84871" w:rsidP="006C6FBA"/>
    <w:p w14:paraId="5C204B4F" w14:textId="5DF60591" w:rsidR="00D84871" w:rsidRDefault="00D84871" w:rsidP="006C6FBA"/>
    <w:p w14:paraId="42406CC8" w14:textId="3C9A1E15" w:rsidR="00D84871" w:rsidRDefault="00D84871" w:rsidP="006C6FBA"/>
    <w:p w14:paraId="7F80D4E8" w14:textId="0C74BADA" w:rsidR="00D84871" w:rsidRDefault="00D84871" w:rsidP="006C6FBA"/>
    <w:p w14:paraId="7530E654" w14:textId="70011A00" w:rsidR="00D84871" w:rsidRDefault="00D84871" w:rsidP="006C6FBA"/>
    <w:p w14:paraId="754F6B02" w14:textId="02C9130F" w:rsidR="00D84871" w:rsidRDefault="00D84871" w:rsidP="006C6FBA"/>
    <w:p w14:paraId="76ECC624" w14:textId="747A4CE9" w:rsidR="00D84871" w:rsidRDefault="00D84871" w:rsidP="006C6FBA"/>
    <w:p w14:paraId="12E584E7" w14:textId="0A2847F2" w:rsidR="00D84871" w:rsidRDefault="00D84871" w:rsidP="006C6FBA"/>
    <w:p w14:paraId="465CC0F7" w14:textId="6F63AA74" w:rsidR="00D84871" w:rsidRDefault="00D84871" w:rsidP="006C6FBA"/>
    <w:p w14:paraId="5D8F2577" w14:textId="579D33D9" w:rsidR="00D84871" w:rsidRDefault="00D84871" w:rsidP="006C6FBA"/>
    <w:p w14:paraId="44DB0212" w14:textId="20EB3825" w:rsidR="00D84871" w:rsidRDefault="00D84871" w:rsidP="006C6FBA"/>
    <w:p w14:paraId="7AD5A17B" w14:textId="70A0D4CE" w:rsidR="00D84871" w:rsidRDefault="00D84871" w:rsidP="006C6FBA"/>
    <w:p w14:paraId="6510DD0B" w14:textId="52FCD2BA" w:rsidR="00D84871" w:rsidRDefault="00D84871" w:rsidP="006C6FBA"/>
    <w:p w14:paraId="482CFA58" w14:textId="008CD478" w:rsidR="00D84871" w:rsidRDefault="00D84871" w:rsidP="006C6FBA"/>
    <w:p w14:paraId="35BFB28C" w14:textId="16316C1F" w:rsidR="00D84871" w:rsidRDefault="00D84871" w:rsidP="006C6FBA"/>
    <w:p w14:paraId="010D963D" w14:textId="014965C0" w:rsidR="00D84871" w:rsidRDefault="00D84871" w:rsidP="006C6FBA"/>
    <w:p w14:paraId="77D12414" w14:textId="2D621AD9" w:rsidR="00D84871" w:rsidRDefault="00D84871" w:rsidP="006C6FBA"/>
    <w:p w14:paraId="27ACC0A3" w14:textId="77777777" w:rsidR="00D84871" w:rsidRDefault="00D84871" w:rsidP="006C6FBA"/>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lastRenderedPageBreak/>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1F1A02B4" w14:textId="77777777" w:rsidR="00D84871" w:rsidRDefault="00D84871" w:rsidP="004C307A"/>
    <w:p w14:paraId="71E25F25" w14:textId="64B56CC1"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lastRenderedPageBreak/>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7E0F409D" w14:textId="0746DC6C" w:rsidR="006C5698" w:rsidRDefault="00875624" w:rsidP="006C5698">
      <w:r>
        <w:t xml:space="preserve">A classe </w:t>
      </w:r>
      <w:r w:rsidR="006C5698">
        <w:t>Coordenador Estágio tem como objetivo identificar e registrar um dos atores do sistema</w:t>
      </w:r>
    </w:p>
    <w:p w14:paraId="4482C68B" w14:textId="68079BE2" w:rsidR="00D84871" w:rsidRDefault="00D84871" w:rsidP="006C5698"/>
    <w:p w14:paraId="06F421B2" w14:textId="5EBD4F0D" w:rsidR="00D84871" w:rsidRDefault="00D84871" w:rsidP="006C5698"/>
    <w:p w14:paraId="1F8E9811" w14:textId="3C6C7EB2" w:rsidR="00D84871" w:rsidRDefault="00D84871" w:rsidP="006C5698"/>
    <w:p w14:paraId="2945472F" w14:textId="61C8ABB7" w:rsidR="00D84871" w:rsidRDefault="00D84871" w:rsidP="006C5698"/>
    <w:p w14:paraId="6A707CEB" w14:textId="77777777" w:rsidR="00D84871" w:rsidRDefault="00D84871" w:rsidP="006C5698"/>
    <w:p w14:paraId="2A2EC3B8" w14:textId="77777777" w:rsidR="006C5698" w:rsidRDefault="006C5698" w:rsidP="006C5698">
      <w:pPr>
        <w:ind w:firstLine="0"/>
      </w:pPr>
    </w:p>
    <w:p w14:paraId="5F1726E9" w14:textId="71BA39C8" w:rsidR="006C5698" w:rsidRDefault="006C5698" w:rsidP="006C5698">
      <w:pPr>
        <w:ind w:firstLine="0"/>
      </w:pPr>
      <w:r>
        <w:rPr>
          <w:b/>
          <w:bCs/>
        </w:rPr>
        <w:lastRenderedPageBreak/>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lastRenderedPageBreak/>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303F613" w:rsidR="000646CE" w:rsidRDefault="00204F23" w:rsidP="000646CE">
      <w:r>
        <w:t xml:space="preserve">A classe </w:t>
      </w:r>
      <w:r w:rsidR="000646CE">
        <w:t>Documento Versão tem como objetivo mostrar qual é a versão de um determinado documento</w:t>
      </w:r>
    </w:p>
    <w:p w14:paraId="6A0405E0" w14:textId="37624D73" w:rsidR="00D84871" w:rsidRDefault="00D84871" w:rsidP="000646CE"/>
    <w:p w14:paraId="5141FDE8" w14:textId="6BB691E8" w:rsidR="00D84871" w:rsidRDefault="00D84871" w:rsidP="000646CE"/>
    <w:p w14:paraId="56086F4F" w14:textId="1CA3179F" w:rsidR="00D84871" w:rsidRDefault="00D84871" w:rsidP="000646CE"/>
    <w:p w14:paraId="37CDF425" w14:textId="731C10EC" w:rsidR="00D84871" w:rsidRDefault="00D84871" w:rsidP="000646CE"/>
    <w:p w14:paraId="16C213A4" w14:textId="2E782F41" w:rsidR="00D84871" w:rsidRDefault="00D84871" w:rsidP="000646CE"/>
    <w:p w14:paraId="53B99EB0" w14:textId="77777777" w:rsidR="00D84871" w:rsidRDefault="00D84871" w:rsidP="000646CE"/>
    <w:p w14:paraId="15FC64C1" w14:textId="77777777" w:rsidR="000646CE" w:rsidRDefault="000646CE" w:rsidP="000646CE">
      <w:pPr>
        <w:ind w:firstLine="0"/>
      </w:pPr>
    </w:p>
    <w:p w14:paraId="0EB1FC22" w14:textId="1856A16A" w:rsidR="000646CE" w:rsidRDefault="000646CE" w:rsidP="000646CE">
      <w:pPr>
        <w:ind w:firstLine="0"/>
      </w:pPr>
      <w:r>
        <w:rPr>
          <w:b/>
          <w:bCs/>
        </w:rPr>
        <w:lastRenderedPageBreak/>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309AA1F" w:rsidR="000646CE" w:rsidRDefault="000646CE" w:rsidP="000646CE">
      <w:r>
        <w:t>Documento Necessário: É uma classe gerada partindo de tipo estágio e tipo documento, ela identifica qual o documento o aluno terá que apresentar para provar que já faz algum estágio ou não</w:t>
      </w:r>
    </w:p>
    <w:p w14:paraId="74D0151D" w14:textId="6DC70007" w:rsidR="00D84871" w:rsidRDefault="00D84871" w:rsidP="000646CE"/>
    <w:p w14:paraId="06590E8C" w14:textId="218FCA08" w:rsidR="00D84871" w:rsidRDefault="00D84871" w:rsidP="000646CE"/>
    <w:p w14:paraId="24465F16" w14:textId="3ABAA217" w:rsidR="00D84871" w:rsidRDefault="00D84871" w:rsidP="000646CE"/>
    <w:p w14:paraId="24E910B1" w14:textId="1C3222F4" w:rsidR="00D84871" w:rsidRDefault="00D84871" w:rsidP="000646CE"/>
    <w:p w14:paraId="4A73BD83" w14:textId="553A2062" w:rsidR="00D84871" w:rsidRDefault="00D84871" w:rsidP="000646CE"/>
    <w:p w14:paraId="31F9289E" w14:textId="3E980725" w:rsidR="00D84871" w:rsidRDefault="00D84871" w:rsidP="000646CE"/>
    <w:p w14:paraId="6956F6CC" w14:textId="77777777" w:rsidR="00D84871" w:rsidRDefault="00D84871" w:rsidP="000646CE"/>
    <w:p w14:paraId="40FEC814" w14:textId="77777777" w:rsidR="000646CE" w:rsidRDefault="000646CE" w:rsidP="000646CE">
      <w:pPr>
        <w:ind w:firstLine="0"/>
      </w:pPr>
    </w:p>
    <w:p w14:paraId="094E90B2" w14:textId="7FAA3A89" w:rsidR="000646CE" w:rsidRDefault="000646CE" w:rsidP="000646CE">
      <w:pPr>
        <w:ind w:firstLine="0"/>
      </w:pPr>
      <w:r>
        <w:rPr>
          <w:b/>
          <w:bCs/>
        </w:rPr>
        <w:lastRenderedPageBreak/>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lastRenderedPageBreak/>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6" w:name="_Toc356377024"/>
      <w:r>
        <w:t xml:space="preserve">Quadro </w:t>
      </w:r>
      <w:r w:rsidR="00D0309D">
        <w:t>19</w:t>
      </w:r>
      <w:r>
        <w:t xml:space="preserve">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 xml:space="preserve">Retorna mensagem </w:t>
            </w:r>
            <w:r>
              <w:lastRenderedPageBreak/>
              <w:t>“Ativado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 xml:space="preserve">Retorna mensagem” </w:t>
            </w:r>
            <w:r>
              <w:lastRenderedPageBreak/>
              <w:t>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 xml:space="preserve">Retorna mensagem” </w:t>
            </w:r>
            <w:r>
              <w:lastRenderedPageBreak/>
              <w:t>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t>3.</w:t>
      </w:r>
      <w:r w:rsidR="00D84871">
        <w:rPr>
          <w:szCs w:val="24"/>
        </w:rPr>
        <w:t>5</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49" w:name="_Toc144810002"/>
      <w:r>
        <w:rPr>
          <w:szCs w:val="24"/>
        </w:rPr>
        <w:t>3.</w:t>
      </w:r>
      <w:r w:rsidR="00D84871">
        <w:rPr>
          <w:szCs w:val="24"/>
        </w:rPr>
        <w:t>6</w:t>
      </w:r>
      <w:r w:rsidR="000959C0" w:rsidRPr="000959C0">
        <w:rPr>
          <w:szCs w:val="24"/>
        </w:rPr>
        <w:t>. Diagrama de Casos de uso individuais</w:t>
      </w:r>
      <w:bookmarkEnd w:id="49"/>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0"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1"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2"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1"/>
    <w:bookmarkEnd w:id="52"/>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r>
        <w:t>TipoEstagio</w:t>
      </w:r>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r>
        <w:t>TipoEstagio</w:t>
      </w:r>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3" w:name="_Toc144810006"/>
      <w:r w:rsidRPr="002B3561">
        <w:lastRenderedPageBreak/>
        <w:t>DEFINIÇÃO DA INTERFACE COM O USUÁRIO</w:t>
      </w:r>
      <w:bookmarkEnd w:id="53"/>
    </w:p>
    <w:p w14:paraId="69B92985" w14:textId="4CFC4E09" w:rsidR="007944D7" w:rsidRPr="002B3561" w:rsidRDefault="00B6588B" w:rsidP="00C7545B">
      <w:pPr>
        <w:pStyle w:val="Ttulo2"/>
        <w:numPr>
          <w:ilvl w:val="1"/>
          <w:numId w:val="9"/>
        </w:numPr>
        <w:tabs>
          <w:tab w:val="clear" w:pos="3273"/>
          <w:tab w:val="num" w:pos="851"/>
        </w:tabs>
        <w:ind w:left="426"/>
      </w:pPr>
      <w:bookmarkStart w:id="54" w:name="_Toc144810007"/>
      <w:r w:rsidRPr="002B3561">
        <w:t>Descrição de cenário</w:t>
      </w:r>
      <w:bookmarkEnd w:id="54"/>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5" w:name="_Toc144810008"/>
      <w:r w:rsidRPr="002B3561">
        <w:lastRenderedPageBreak/>
        <w:t>Descrição de personas</w:t>
      </w:r>
      <w:bookmarkEnd w:id="55"/>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6" w:name="_Toc144810010"/>
      <w:r w:rsidRPr="002B3561">
        <w:t>Protótipos</w:t>
      </w:r>
      <w:r w:rsidR="00866F91" w:rsidRPr="002B3561">
        <w:t xml:space="preserve"> de tela</w:t>
      </w:r>
      <w:bookmarkEnd w:id="56"/>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of </w:t>
      </w:r>
      <w:proofErr w:type="spellStart"/>
      <w:r w:rsidRPr="007B6D5F">
        <w:t>Everyday</w:t>
      </w:r>
      <w:proofErr w:type="spellEnd"/>
      <w:r w:rsidRPr="007B6D5F">
        <w:t xml:space="preserve">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7"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7"/>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5608E95D">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8" w:name="_Toc144810011"/>
      <w:r>
        <w:rPr>
          <w:caps w:val="0"/>
        </w:rPr>
        <w:lastRenderedPageBreak/>
        <w:t>BANCO DE DADOS</w:t>
      </w:r>
      <w:bookmarkEnd w:id="58"/>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59" w:name="_Toc144810012"/>
      <w:r w:rsidRPr="00981C54">
        <w:t>Modelo Entidade Relacionamento</w:t>
      </w:r>
      <w:bookmarkEnd w:id="59"/>
    </w:p>
    <w:p w14:paraId="0C046A4A" w14:textId="77777777" w:rsidR="002B13E8" w:rsidRPr="002B13E8" w:rsidRDefault="002B13E8" w:rsidP="002B13E8"/>
    <w:p w14:paraId="167BADD1" w14:textId="5016A8D0" w:rsidR="004428C5" w:rsidRDefault="004428C5" w:rsidP="004428C5">
      <w:pPr>
        <w:rPr>
          <w:noProof/>
        </w:rPr>
      </w:pPr>
      <w:bookmarkStart w:id="60"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0"/>
    <w:p w14:paraId="7BB7BCE5" w14:textId="5BDF3BCB" w:rsidR="00414F29" w:rsidRDefault="00414F29" w:rsidP="00414F29">
      <w:pPr>
        <w:pStyle w:val="Legenda"/>
        <w:keepNext/>
        <w:jc w:val="left"/>
      </w:pPr>
      <w:r>
        <w:lastRenderedPageBreak/>
        <w:t>Figura</w:t>
      </w:r>
      <w:r>
        <w:t xml:space="preserve"> </w:t>
      </w:r>
      <w:r>
        <w:t>2</w:t>
      </w:r>
      <w:r>
        <w:t xml:space="preserve">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1" w:name="_Toc144810013"/>
      <w:r>
        <w:lastRenderedPageBreak/>
        <w:t>Scr</w:t>
      </w:r>
      <w:bookmarkStart w:id="62" w:name="_GoBack"/>
      <w:bookmarkEnd w:id="62"/>
      <w:r>
        <w:t>ipt das tabelas</w:t>
      </w:r>
      <w:bookmarkEnd w:id="61"/>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3" w:name="_Toc152310851"/>
      <w:r>
        <w:t xml:space="preserve">Quadro </w:t>
      </w:r>
      <w:r w:rsidR="008A1480">
        <w:t>3</w:t>
      </w:r>
      <w:r w:rsidR="00D22F84">
        <w:t>2</w:t>
      </w:r>
      <w:r>
        <w:t xml:space="preserve"> </w:t>
      </w:r>
      <w:r w:rsidRPr="007C45DB">
        <w:rPr>
          <w:b w:val="0"/>
        </w:rPr>
        <w:t>– Script SQL – Tabela</w:t>
      </w:r>
      <w:bookmarkEnd w:id="63"/>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E64920"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E64920">
              <w:rPr>
                <w:rFonts w:ascii="Cascadia Mono" w:hAnsi="Cascadia Mono" w:cs="Cascadia Mono"/>
                <w:color w:val="0000FF"/>
                <w:sz w:val="19"/>
                <w:szCs w:val="19"/>
              </w:rPr>
              <w:t>CONSTRAINT</w:t>
            </w:r>
            <w:r w:rsidRPr="00E64920">
              <w:rPr>
                <w:rFonts w:ascii="Cascadia Mono" w:hAnsi="Cascadia Mono" w:cs="Cascadia Mono"/>
                <w:color w:val="000000"/>
                <w:sz w:val="19"/>
                <w:szCs w:val="19"/>
              </w:rPr>
              <w:t xml:space="preserve"> "</w:t>
            </w:r>
            <w:proofErr w:type="spellStart"/>
            <w:r w:rsidRPr="00E64920">
              <w:rPr>
                <w:rFonts w:ascii="Cascadia Mono" w:hAnsi="Cascadia Mono" w:cs="Cascadia Mono"/>
                <w:color w:val="000000"/>
                <w:sz w:val="19"/>
                <w:szCs w:val="19"/>
              </w:rPr>
              <w:t>FK_aluno_aluno_AlunoModelAlunoId</w:t>
            </w:r>
            <w:proofErr w:type="spellEnd"/>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FOREIGN</w:t>
            </w:r>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 xml:space="preserve">KEY </w:t>
            </w:r>
            <w:proofErr w:type="gramStart"/>
            <w:r w:rsidRPr="00E64920">
              <w:rPr>
                <w:rFonts w:ascii="Cascadia Mono" w:hAnsi="Cascadia Mono" w:cs="Cascadia Mono"/>
                <w:color w:val="808080"/>
                <w:sz w:val="19"/>
                <w:szCs w:val="19"/>
              </w:rPr>
              <w:t>(</w:t>
            </w:r>
            <w:r w:rsidRPr="00E64920">
              <w:rPr>
                <w:rFonts w:ascii="Cascadia Mono" w:hAnsi="Cascadia Mono" w:cs="Cascadia Mono"/>
                <w:color w:val="000000"/>
                <w:sz w:val="19"/>
                <w:szCs w:val="19"/>
              </w:rPr>
              <w:t>”</w:t>
            </w:r>
            <w:proofErr w:type="spellStart"/>
            <w:r w:rsidRPr="00E64920">
              <w:rPr>
                <w:rFonts w:ascii="Cascadia Mono" w:hAnsi="Cascadia Mono" w:cs="Cascadia Mono"/>
                <w:color w:val="000000"/>
                <w:sz w:val="19"/>
                <w:szCs w:val="19"/>
              </w:rPr>
              <w:t>AlunoModelAlunoId</w:t>
            </w:r>
            <w:proofErr w:type="spellEnd"/>
            <w:proofErr w:type="gramEnd"/>
            <w:r w:rsidRPr="00E64920">
              <w:rPr>
                <w:rFonts w:ascii="Cascadia Mono" w:hAnsi="Cascadia Mono" w:cs="Cascadia Mono"/>
                <w:color w:val="000000"/>
                <w:sz w:val="19"/>
                <w:szCs w:val="19"/>
              </w:rPr>
              <w:t>”</w:t>
            </w:r>
            <w:r w:rsidRPr="00E64920">
              <w:rPr>
                <w:rFonts w:ascii="Cascadia Mono" w:hAnsi="Cascadia Mono" w:cs="Cascadia Mono"/>
                <w:color w:val="808080"/>
                <w:sz w:val="19"/>
                <w:szCs w:val="19"/>
              </w:rPr>
              <w:t xml:space="preserve">) </w:t>
            </w:r>
            <w:r w:rsidRPr="00E64920">
              <w:rPr>
                <w:rFonts w:ascii="Cascadia Mono" w:hAnsi="Cascadia Mono" w:cs="Cascadia Mono"/>
                <w:color w:val="0000FF"/>
                <w:sz w:val="19"/>
                <w:szCs w:val="19"/>
              </w:rPr>
              <w:t xml:space="preserve">REFERENCES </w:t>
            </w:r>
            <w:r w:rsidRPr="00E64920">
              <w:rPr>
                <w:rFonts w:ascii="Cascadia Mono" w:hAnsi="Cascadia Mono" w:cs="Cascadia Mono"/>
                <w:color w:val="000000"/>
                <w:sz w:val="19"/>
                <w:szCs w:val="19"/>
              </w:rPr>
              <w:t>aluno</w:t>
            </w:r>
            <w:r w:rsidRPr="00E64920">
              <w:rPr>
                <w:rFonts w:ascii="Cascadia Mono" w:hAnsi="Cascadia Mono" w:cs="Cascadia Mono"/>
                <w:color w:val="0000FF"/>
                <w:sz w:val="19"/>
                <w:szCs w:val="19"/>
              </w:rPr>
              <w:t xml:space="preserve"> </w:t>
            </w:r>
            <w:r w:rsidRPr="00E64920">
              <w:rPr>
                <w:rFonts w:ascii="Cascadia Mono" w:hAnsi="Cascadia Mono" w:cs="Cascadia Mono"/>
                <w:color w:val="808080"/>
                <w:sz w:val="19"/>
                <w:szCs w:val="19"/>
              </w:rPr>
              <w:t>(</w:t>
            </w:r>
            <w:proofErr w:type="spellStart"/>
            <w:r w:rsidRPr="00E64920">
              <w:rPr>
                <w:rFonts w:ascii="Cascadia Mono" w:hAnsi="Cascadia Mono" w:cs="Cascadia Mono"/>
                <w:color w:val="000000"/>
                <w:sz w:val="19"/>
                <w:szCs w:val="19"/>
              </w:rPr>
              <w:t>alunoid</w:t>
            </w:r>
            <w:proofErr w:type="spellEnd"/>
            <w:r w:rsidRPr="00E64920">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4" w:name="_Toc152310852"/>
      <w:r>
        <w:t xml:space="preserve">Quadro </w:t>
      </w:r>
      <w:r w:rsidR="008A1480">
        <w:t>3</w:t>
      </w:r>
      <w:r w:rsidR="00D22F84">
        <w:t>3</w:t>
      </w:r>
      <w:r>
        <w:t xml:space="preserve"> </w:t>
      </w:r>
      <w:r w:rsidRPr="007C45DB">
        <w:rPr>
          <w:b w:val="0"/>
          <w:noProof/>
        </w:rPr>
        <w:t xml:space="preserve">– Script SQL – Tabela </w:t>
      </w:r>
      <w:bookmarkEnd w:id="64"/>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5" w:name="_Toc144810014"/>
      <w:r>
        <w:rPr>
          <w:szCs w:val="24"/>
        </w:rPr>
        <w:lastRenderedPageBreak/>
        <w:t>ARQUITETURA DE SOFTWARE</w:t>
      </w:r>
      <w:bookmarkEnd w:id="65"/>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w:t>
      </w:r>
      <w:proofErr w:type="spellStart"/>
      <w:r>
        <w:t>Elements</w:t>
      </w:r>
      <w:proofErr w:type="spellEnd"/>
      <w:r>
        <w:t xml:space="preserve"> of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7" w:name="_Toc152337810"/>
      <w:bookmarkStart w:id="68"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7"/>
      <w:bookmarkEnd w:id="6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0"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1" w:name="_Toc151931921"/>
      <w:bookmarkStart w:id="72" w:name="_Toc152084082"/>
      <w:r w:rsidRPr="002B3561">
        <w:lastRenderedPageBreak/>
        <w:t>6.</w:t>
      </w:r>
      <w:r>
        <w:t>1.4</w:t>
      </w:r>
      <w:r w:rsidRPr="002B3561">
        <w:t xml:space="preserve"> </w:t>
      </w:r>
      <w:r>
        <w:t>PostgreSQL</w:t>
      </w:r>
      <w:bookmarkEnd w:id="71"/>
      <w:bookmarkEnd w:id="72"/>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3" w:name="_Toc144810016"/>
      <w:r w:rsidRPr="002B3561">
        <w:lastRenderedPageBreak/>
        <w:t xml:space="preserve">6.2 </w:t>
      </w:r>
      <w:r w:rsidR="004C384A" w:rsidRPr="002B3561">
        <w:t>Telas do sistema</w:t>
      </w:r>
      <w:bookmarkEnd w:id="73"/>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lastRenderedPageBreak/>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lastRenderedPageBreak/>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1E386E">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6905174B" w:rsidR="004C33F4" w:rsidRDefault="004C33F4" w:rsidP="00CE26F2">
      <w:pPr>
        <w:spacing w:line="240" w:lineRule="auto"/>
        <w:ind w:firstLine="0"/>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2"/>
      <w:headerReference w:type="first" r:id="rId53"/>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355ED" w14:textId="77777777" w:rsidR="00055A77" w:rsidRDefault="00055A77">
      <w:r>
        <w:separator/>
      </w:r>
    </w:p>
  </w:endnote>
  <w:endnote w:type="continuationSeparator" w:id="0">
    <w:p w14:paraId="585B1F36" w14:textId="77777777" w:rsidR="00055A77" w:rsidRDefault="00055A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2B7A0" w14:textId="77777777" w:rsidR="00055A77" w:rsidRDefault="00055A77">
      <w:r>
        <w:separator/>
      </w:r>
    </w:p>
  </w:footnote>
  <w:footnote w:type="continuationSeparator" w:id="0">
    <w:p w14:paraId="202B869F" w14:textId="77777777" w:rsidR="00055A77" w:rsidRDefault="00055A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533B5F" w:rsidRPr="00CB3577" w:rsidRDefault="00533B5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33B5F" w:rsidRDefault="00533B5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533B5F" w:rsidRDefault="00533B5F">
    <w:pPr>
      <w:pStyle w:val="Cabealho"/>
      <w:jc w:val="right"/>
    </w:pPr>
    <w:r>
      <w:fldChar w:fldCharType="begin"/>
    </w:r>
    <w:r>
      <w:instrText>PAGE   \* MERGEFORMAT</w:instrText>
    </w:r>
    <w:r>
      <w:fldChar w:fldCharType="separate"/>
    </w:r>
    <w:r>
      <w:rPr>
        <w:noProof/>
      </w:rPr>
      <w:t>3</w:t>
    </w:r>
    <w:r>
      <w:fldChar w:fldCharType="end"/>
    </w:r>
  </w:p>
  <w:p w14:paraId="470C0507" w14:textId="77777777" w:rsidR="00533B5F" w:rsidRDefault="00533B5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5A77"/>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58B4"/>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957D4"/>
    <w:rsid w:val="001A00F6"/>
    <w:rsid w:val="001A27E3"/>
    <w:rsid w:val="001A73C6"/>
    <w:rsid w:val="001B28C7"/>
    <w:rsid w:val="001B34C5"/>
    <w:rsid w:val="001B467A"/>
    <w:rsid w:val="001B4938"/>
    <w:rsid w:val="001B5512"/>
    <w:rsid w:val="001B6738"/>
    <w:rsid w:val="001C0DDF"/>
    <w:rsid w:val="001C2BE6"/>
    <w:rsid w:val="001C47C0"/>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21FE"/>
    <w:rsid w:val="002E5C02"/>
    <w:rsid w:val="002E5C78"/>
    <w:rsid w:val="002E6D61"/>
    <w:rsid w:val="002F0765"/>
    <w:rsid w:val="002F7FB6"/>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870D6"/>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003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266"/>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2D3"/>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7E7"/>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62FD"/>
    <w:rsid w:val="00A7723A"/>
    <w:rsid w:val="00A77264"/>
    <w:rsid w:val="00A7751D"/>
    <w:rsid w:val="00A80D8B"/>
    <w:rsid w:val="00A81C0A"/>
    <w:rsid w:val="00A833A5"/>
    <w:rsid w:val="00A8549E"/>
    <w:rsid w:val="00A85C15"/>
    <w:rsid w:val="00A90CFF"/>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239C"/>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309D"/>
    <w:rsid w:val="00D05150"/>
    <w:rsid w:val="00D06088"/>
    <w:rsid w:val="00D063A2"/>
    <w:rsid w:val="00D10168"/>
    <w:rsid w:val="00D129B5"/>
    <w:rsid w:val="00D13467"/>
    <w:rsid w:val="00D1615E"/>
    <w:rsid w:val="00D1693D"/>
    <w:rsid w:val="00D2217E"/>
    <w:rsid w:val="00D22F84"/>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6B8C"/>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048E"/>
    <w:rsid w:val="00E536B4"/>
    <w:rsid w:val="00E560BA"/>
    <w:rsid w:val="00E56F72"/>
    <w:rsid w:val="00E57D17"/>
    <w:rsid w:val="00E63A1D"/>
    <w:rsid w:val="00E64920"/>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66AF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F6B8C"/>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D9A5DEA6-BFAB-4BB1-ADE2-3943999BF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442</TotalTime>
  <Pages>99</Pages>
  <Words>16236</Words>
  <Characters>87676</Characters>
  <Application>Microsoft Office Word</Application>
  <DocSecurity>0</DocSecurity>
  <Lines>730</Lines>
  <Paragraphs>207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19</cp:revision>
  <cp:lastPrinted>2010-02-07T21:29:00Z</cp:lastPrinted>
  <dcterms:created xsi:type="dcterms:W3CDTF">2024-06-07T18:04:00Z</dcterms:created>
  <dcterms:modified xsi:type="dcterms:W3CDTF">2024-06-10T13:36:00Z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