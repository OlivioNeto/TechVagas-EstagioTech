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B06F3F">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B06F3F">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B06F3F">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B06F3F">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B06F3F">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B06F3F">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B06F3F">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B06F3F">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bookmarkStart w:id="29" w:name="_GoBack"/>
      <w:bookmarkEnd w:id="29"/>
    </w:p>
    <w:p w14:paraId="1CD70716" w14:textId="77777777" w:rsidR="00C353B6" w:rsidRPr="00FA6E6A" w:rsidRDefault="00C353B6" w:rsidP="00FA6E6A"/>
    <w:p w14:paraId="4D8DA182" w14:textId="6F25742D" w:rsidR="00FB1824" w:rsidRDefault="00FB1824" w:rsidP="00BA7689">
      <w:pPr>
        <w:pStyle w:val="Ttulo2"/>
        <w:rPr>
          <w:szCs w:val="24"/>
        </w:rPr>
      </w:pPr>
      <w:bookmarkStart w:id="30" w:name="_Toc144809992"/>
      <w:r w:rsidRPr="00DE0E82">
        <w:rPr>
          <w:szCs w:val="24"/>
        </w:rPr>
        <w:t>Descrição do sistema atual</w:t>
      </w:r>
      <w:bookmarkEnd w:id="30"/>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lastRenderedPageBreak/>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lastRenderedPageBreak/>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w:t>
      </w:r>
      <w:r w:rsidR="005359B3">
        <w:rPr>
          <w:szCs w:val="24"/>
        </w:rPr>
        <w:lastRenderedPageBreak/>
        <w:t xml:space="preserve">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lastRenderedPageBreak/>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lastRenderedPageBreak/>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lastRenderedPageBreak/>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lastRenderedPageBreak/>
        <w:t xml:space="preserve">  </w:t>
      </w:r>
      <w:r>
        <w:t>An</w:t>
      </w:r>
      <w:r w:rsidR="00E4045B">
        <w:t>á</w:t>
      </w:r>
      <w:r>
        <w:t>lise de Sistemas Existentes</w:t>
      </w:r>
    </w:p>
    <w:p w14:paraId="2402DD1F" w14:textId="1CE9A87C" w:rsidR="00AD0C8B" w:rsidRDefault="00AD0C8B" w:rsidP="00AD0C8B"/>
    <w:p w14:paraId="363B699F" w14:textId="77777777" w:rsidR="00310D95"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19AA52E9"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E0F51" w14:textId="044D3BC0" w:rsidR="00145A91" w:rsidRDefault="00145A91" w:rsidP="00310D95">
      <w:pPr>
        <w:spacing w:before="100" w:beforeAutospacing="1" w:after="100" w:afterAutospacing="1"/>
        <w:ind w:firstLine="709"/>
        <w:rPr>
          <w:szCs w:val="24"/>
        </w:rPr>
      </w:pPr>
      <w:r w:rsidRPr="00145A91">
        <w:rPr>
          <w:szCs w:val="24"/>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w:t>
      </w:r>
      <w:r w:rsidRPr="00145A91">
        <w:rPr>
          <w:szCs w:val="24"/>
        </w:rPr>
        <w:lastRenderedPageBreak/>
        <w:t>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E779279" w:rsidR="00145A91" w:rsidRDefault="00145A91" w:rsidP="00145A91">
      <w:pPr>
        <w:spacing w:line="240" w:lineRule="auto"/>
        <w:jc w:val="center"/>
        <w:rPr>
          <w:szCs w:val="24"/>
          <w:lang w:eastAsia="en-US"/>
        </w:rPr>
      </w:pPr>
      <w:r>
        <w:rPr>
          <w:b/>
          <w:szCs w:val="24"/>
        </w:rPr>
        <w:t xml:space="preserve">Figura </w:t>
      </w:r>
      <w:r w:rsidR="00AD0C8B">
        <w:rPr>
          <w:b/>
          <w:szCs w:val="24"/>
        </w:rPr>
        <w:t>7</w:t>
      </w:r>
      <w:r>
        <w:rPr>
          <w:szCs w:val="24"/>
        </w:rPr>
        <w:t xml:space="preserve"> – Tela do Sistema " SGE – Sistema de Gerenciamento de Estágio</w:t>
      </w:r>
    </w:p>
    <w:p w14:paraId="72BC30B5" w14:textId="4FD168D1" w:rsidR="00145A91" w:rsidRDefault="00145A91" w:rsidP="00145A91">
      <w:pPr>
        <w:spacing w:line="240" w:lineRule="auto"/>
        <w:jc w:val="center"/>
        <w:rPr>
          <w:szCs w:val="24"/>
        </w:rPr>
      </w:pPr>
      <w:r>
        <w:rPr>
          <w:noProof/>
          <w:szCs w:val="24"/>
        </w:rPr>
        <w:drawing>
          <wp:inline distT="0" distB="0" distL="0" distR="0" wp14:anchorId="7992EDFB" wp14:editId="711F10B8">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p>
    <w:p w14:paraId="38A586F7" w14:textId="77777777" w:rsidR="00145A91" w:rsidRDefault="00145A91" w:rsidP="00145A91">
      <w:pPr>
        <w:spacing w:line="240" w:lineRule="auto"/>
        <w:jc w:val="center"/>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34C4B527"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2072F911">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44809993"/>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44809994"/>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A2574A">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A2574A">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44809995"/>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A2574A">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A2574A">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A2574A">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A2574A">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A2574A">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A2574A">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A2574A">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A2574A">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A2574A">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A2574A">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A2574A">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A2574A">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A2574A">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A2574A">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A2574A">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lastRenderedPageBreak/>
        <w:t xml:space="preserve"> </w:t>
      </w:r>
      <w:bookmarkStart w:id="36" w:name="_Toc144809996"/>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7C71EFED" w14:textId="1A5620B0" w:rsidR="005E1F89" w:rsidRPr="00E4045B" w:rsidRDefault="00310D95" w:rsidP="00310D9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30CDD892" w14:textId="77777777" w:rsidR="00E4045B" w:rsidRPr="00E4045B" w:rsidRDefault="00E4045B" w:rsidP="00E4045B">
      <w:pPr>
        <w:pStyle w:val="Pargrafo"/>
      </w:pP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7" w:name="_Toc144809997"/>
      <w:r w:rsidRPr="000959C0">
        <w:rPr>
          <w:szCs w:val="24"/>
        </w:rPr>
        <w:t>3.1 Diagrama de Classes</w:t>
      </w:r>
      <w:bookmarkEnd w:id="37"/>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w:t>
      </w:r>
      <w:r w:rsidR="009070D7">
        <w:lastRenderedPageBreak/>
        <w:t xml:space="preserve">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8" w:name="_Toc144809998"/>
      <w:r w:rsidRPr="00DF0DED">
        <w:rPr>
          <w:szCs w:val="24"/>
        </w:rPr>
        <w:t>3.</w:t>
      </w:r>
      <w:r w:rsidR="00BC263E" w:rsidRPr="00DF0DED">
        <w:rPr>
          <w:szCs w:val="24"/>
        </w:rPr>
        <w:t>2</w:t>
      </w:r>
      <w:r w:rsidRPr="00DF0DED">
        <w:rPr>
          <w:szCs w:val="24"/>
        </w:rPr>
        <w:t xml:space="preserve"> Dicionário de classes</w:t>
      </w:r>
      <w:bookmarkEnd w:id="38"/>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289CA389" w14:textId="77777777" w:rsidR="000614DE" w:rsidRDefault="000614DE" w:rsidP="000614DE">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1C3A8CEC" w14:textId="77777777" w:rsidR="000614DE" w:rsidRPr="004C384A" w:rsidRDefault="000614DE" w:rsidP="000614DE">
      <w:pPr>
        <w:rPr>
          <w:rFonts w:ascii="Arial" w:hAnsi="Arial" w:cs="Arial"/>
          <w:color w:val="FF0000"/>
        </w:rPr>
      </w:pPr>
    </w:p>
    <w:p w14:paraId="0D3CFE86" w14:textId="77777777" w:rsidR="000614DE" w:rsidRPr="004C384A" w:rsidRDefault="000614DE" w:rsidP="000614DE">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0614DE" w:rsidRPr="003E7F98" w14:paraId="3F650806" w14:textId="77777777" w:rsidTr="00252552">
        <w:tc>
          <w:tcPr>
            <w:tcW w:w="2986" w:type="dxa"/>
          </w:tcPr>
          <w:p w14:paraId="77FD0469" w14:textId="77777777" w:rsidR="000614DE" w:rsidRPr="003E7F98" w:rsidRDefault="000614DE" w:rsidP="00252552">
            <w:pPr>
              <w:ind w:firstLine="0"/>
            </w:pPr>
            <w:r w:rsidRPr="003E7F98">
              <w:t>Atributo</w:t>
            </w:r>
          </w:p>
        </w:tc>
        <w:tc>
          <w:tcPr>
            <w:tcW w:w="1974" w:type="dxa"/>
          </w:tcPr>
          <w:p w14:paraId="409F3704" w14:textId="77777777" w:rsidR="000614DE" w:rsidRPr="003E7F98" w:rsidRDefault="000614DE" w:rsidP="00252552">
            <w:pPr>
              <w:ind w:firstLine="0"/>
            </w:pPr>
            <w:r w:rsidRPr="003E7F98">
              <w:t>Tipo</w:t>
            </w:r>
          </w:p>
        </w:tc>
        <w:tc>
          <w:tcPr>
            <w:tcW w:w="3901" w:type="dxa"/>
          </w:tcPr>
          <w:p w14:paraId="370E6C7F" w14:textId="77777777" w:rsidR="000614DE" w:rsidRPr="003E7F98" w:rsidRDefault="000614DE" w:rsidP="00252552">
            <w:pPr>
              <w:ind w:firstLine="0"/>
            </w:pPr>
            <w:r w:rsidRPr="003E7F98">
              <w:t>Descrição</w:t>
            </w:r>
          </w:p>
        </w:tc>
      </w:tr>
      <w:tr w:rsidR="000614DE" w:rsidRPr="003E7F98" w14:paraId="271ADEAF" w14:textId="77777777" w:rsidTr="00252552">
        <w:tc>
          <w:tcPr>
            <w:tcW w:w="2986" w:type="dxa"/>
          </w:tcPr>
          <w:p w14:paraId="21F19763" w14:textId="77777777" w:rsidR="000614DE" w:rsidRPr="00FC45F2" w:rsidRDefault="000614DE" w:rsidP="00252552">
            <w:pPr>
              <w:ind w:firstLine="0"/>
              <w:rPr>
                <w:color w:val="000000" w:themeColor="text1"/>
              </w:rPr>
            </w:pPr>
            <w:proofErr w:type="spellStart"/>
            <w:r w:rsidRPr="00FC45F2">
              <w:rPr>
                <w:color w:val="000000" w:themeColor="text1"/>
              </w:rPr>
              <w:t>idAluno</w:t>
            </w:r>
            <w:proofErr w:type="spellEnd"/>
          </w:p>
        </w:tc>
        <w:tc>
          <w:tcPr>
            <w:tcW w:w="1974" w:type="dxa"/>
          </w:tcPr>
          <w:p w14:paraId="4C497633" w14:textId="77777777" w:rsidR="000614DE" w:rsidRPr="00FC45F2" w:rsidRDefault="000614DE" w:rsidP="00252552">
            <w:pPr>
              <w:ind w:firstLine="0"/>
              <w:rPr>
                <w:color w:val="000000" w:themeColor="text1"/>
              </w:rPr>
            </w:pPr>
            <w:r w:rsidRPr="00FC45F2">
              <w:rPr>
                <w:color w:val="000000" w:themeColor="text1"/>
              </w:rPr>
              <w:t>Integer</w:t>
            </w:r>
          </w:p>
        </w:tc>
        <w:tc>
          <w:tcPr>
            <w:tcW w:w="3901" w:type="dxa"/>
          </w:tcPr>
          <w:p w14:paraId="39485613" w14:textId="77777777" w:rsidR="000614DE" w:rsidRPr="00FC45F2" w:rsidRDefault="000614DE" w:rsidP="00252552">
            <w:pPr>
              <w:ind w:firstLine="0"/>
              <w:rPr>
                <w:color w:val="000000" w:themeColor="text1"/>
              </w:rPr>
            </w:pPr>
            <w:r w:rsidRPr="00FC45F2">
              <w:rPr>
                <w:color w:val="000000" w:themeColor="text1"/>
              </w:rPr>
              <w:t>Utilizado para localizar o aluno dentro do sistema</w:t>
            </w:r>
          </w:p>
        </w:tc>
      </w:tr>
      <w:tr w:rsidR="000614DE" w:rsidRPr="003E7F98" w14:paraId="6D848BF6" w14:textId="77777777" w:rsidTr="00252552">
        <w:tc>
          <w:tcPr>
            <w:tcW w:w="2986" w:type="dxa"/>
          </w:tcPr>
          <w:p w14:paraId="4CDDB9DD" w14:textId="77777777" w:rsidR="000614DE" w:rsidRPr="003E7F98" w:rsidRDefault="000614DE" w:rsidP="00252552">
            <w:pPr>
              <w:ind w:firstLine="0"/>
            </w:pPr>
            <w:proofErr w:type="spellStart"/>
            <w:r w:rsidRPr="003E7F98">
              <w:t>NomeAluno</w:t>
            </w:r>
            <w:proofErr w:type="spellEnd"/>
          </w:p>
        </w:tc>
        <w:tc>
          <w:tcPr>
            <w:tcW w:w="1974" w:type="dxa"/>
          </w:tcPr>
          <w:p w14:paraId="71302867" w14:textId="77777777" w:rsidR="000614DE" w:rsidRPr="003E7F98" w:rsidRDefault="000614DE" w:rsidP="00252552">
            <w:pPr>
              <w:ind w:firstLine="0"/>
            </w:pPr>
            <w:r w:rsidRPr="003E7F98">
              <w:t xml:space="preserve">String </w:t>
            </w:r>
          </w:p>
        </w:tc>
        <w:tc>
          <w:tcPr>
            <w:tcW w:w="3901" w:type="dxa"/>
          </w:tcPr>
          <w:p w14:paraId="5F8ADE71" w14:textId="77777777" w:rsidR="000614DE" w:rsidRPr="003E7F98" w:rsidRDefault="000614DE" w:rsidP="00252552">
            <w:pPr>
              <w:ind w:firstLine="0"/>
            </w:pPr>
            <w:r w:rsidRPr="003E7F98">
              <w:t>Nomeia os usuários do sistema</w:t>
            </w:r>
          </w:p>
        </w:tc>
      </w:tr>
      <w:tr w:rsidR="000614DE" w:rsidRPr="003E7F98" w14:paraId="68E3D1F0" w14:textId="77777777" w:rsidTr="00252552">
        <w:tc>
          <w:tcPr>
            <w:tcW w:w="2986" w:type="dxa"/>
          </w:tcPr>
          <w:p w14:paraId="10FA4053" w14:textId="77777777" w:rsidR="000614DE" w:rsidRPr="003E7F98" w:rsidRDefault="000614DE" w:rsidP="00252552">
            <w:pPr>
              <w:ind w:firstLine="0"/>
            </w:pPr>
            <w:r w:rsidRPr="003E7F98">
              <w:t xml:space="preserve">Idade </w:t>
            </w:r>
          </w:p>
        </w:tc>
        <w:tc>
          <w:tcPr>
            <w:tcW w:w="1974" w:type="dxa"/>
          </w:tcPr>
          <w:p w14:paraId="6B826F9D" w14:textId="77777777" w:rsidR="000614DE" w:rsidRPr="003E7F98" w:rsidRDefault="000614DE" w:rsidP="00252552">
            <w:pPr>
              <w:ind w:firstLine="0"/>
            </w:pPr>
            <w:r w:rsidRPr="003E7F98">
              <w:t>Integer</w:t>
            </w:r>
          </w:p>
        </w:tc>
        <w:tc>
          <w:tcPr>
            <w:tcW w:w="3901" w:type="dxa"/>
          </w:tcPr>
          <w:p w14:paraId="0600D479" w14:textId="77777777" w:rsidR="000614DE" w:rsidRPr="003E7F98" w:rsidRDefault="000614DE" w:rsidP="00252552">
            <w:pPr>
              <w:ind w:firstLine="0"/>
            </w:pPr>
            <w:r w:rsidRPr="003E7F98">
              <w:t>Informa a idade dos usuários</w:t>
            </w:r>
          </w:p>
        </w:tc>
      </w:tr>
      <w:tr w:rsidR="000614DE" w:rsidRPr="003E7F98" w14:paraId="25605A6C" w14:textId="77777777" w:rsidTr="00252552">
        <w:tc>
          <w:tcPr>
            <w:tcW w:w="2986" w:type="dxa"/>
          </w:tcPr>
          <w:p w14:paraId="06F9D5EF" w14:textId="77777777" w:rsidR="000614DE" w:rsidRPr="003E7F98" w:rsidRDefault="000614DE" w:rsidP="00252552">
            <w:pPr>
              <w:ind w:firstLine="0"/>
            </w:pPr>
            <w:r w:rsidRPr="003E7F98">
              <w:t>R</w:t>
            </w:r>
            <w:r>
              <w:t>G</w:t>
            </w:r>
          </w:p>
        </w:tc>
        <w:tc>
          <w:tcPr>
            <w:tcW w:w="1974" w:type="dxa"/>
          </w:tcPr>
          <w:p w14:paraId="3990DAF6" w14:textId="77777777" w:rsidR="000614DE" w:rsidRPr="003E7F98" w:rsidRDefault="000614DE" w:rsidP="00252552">
            <w:pPr>
              <w:ind w:firstLine="0"/>
            </w:pPr>
            <w:r w:rsidRPr="003E7F98">
              <w:t>String</w:t>
            </w:r>
          </w:p>
        </w:tc>
        <w:tc>
          <w:tcPr>
            <w:tcW w:w="3901" w:type="dxa"/>
          </w:tcPr>
          <w:p w14:paraId="052CDE7F" w14:textId="77777777" w:rsidR="000614DE" w:rsidRPr="003E7F98" w:rsidRDefault="000614DE" w:rsidP="00252552">
            <w:pPr>
              <w:ind w:firstLine="0"/>
            </w:pPr>
            <w:r w:rsidRPr="003E7F98">
              <w:t xml:space="preserve">Registro geral dos usuários </w:t>
            </w:r>
          </w:p>
        </w:tc>
      </w:tr>
      <w:tr w:rsidR="000614DE" w:rsidRPr="003E7F98" w14:paraId="291C4753" w14:textId="77777777" w:rsidTr="00252552">
        <w:tc>
          <w:tcPr>
            <w:tcW w:w="2986" w:type="dxa"/>
          </w:tcPr>
          <w:p w14:paraId="7C79A21E" w14:textId="77777777" w:rsidR="000614DE" w:rsidRPr="003E7F98" w:rsidRDefault="000614DE" w:rsidP="00252552">
            <w:pPr>
              <w:ind w:firstLine="0"/>
            </w:pPr>
            <w:proofErr w:type="spellStart"/>
            <w:r w:rsidRPr="003E7F98">
              <w:t>StatusAluno</w:t>
            </w:r>
            <w:proofErr w:type="spellEnd"/>
          </w:p>
        </w:tc>
        <w:tc>
          <w:tcPr>
            <w:tcW w:w="1974" w:type="dxa"/>
          </w:tcPr>
          <w:p w14:paraId="614D64A3" w14:textId="77777777" w:rsidR="000614DE" w:rsidRPr="003E7F98" w:rsidRDefault="000614DE" w:rsidP="00252552">
            <w:pPr>
              <w:ind w:firstLine="0"/>
            </w:pPr>
            <w:proofErr w:type="spellStart"/>
            <w:r w:rsidRPr="003E7F98">
              <w:t>Boolean</w:t>
            </w:r>
            <w:proofErr w:type="spellEnd"/>
          </w:p>
        </w:tc>
        <w:tc>
          <w:tcPr>
            <w:tcW w:w="3901" w:type="dxa"/>
          </w:tcPr>
          <w:p w14:paraId="711AB846" w14:textId="77777777" w:rsidR="000614DE" w:rsidRPr="003E7F98" w:rsidRDefault="000614DE" w:rsidP="00252552">
            <w:pPr>
              <w:ind w:firstLine="0"/>
            </w:pPr>
            <w:r w:rsidRPr="003E7F98">
              <w:t>Determina e informa qual o cargo do aluno a qual etapa esta da contratação</w:t>
            </w:r>
          </w:p>
        </w:tc>
      </w:tr>
      <w:tr w:rsidR="000614DE" w:rsidRPr="003E7F98" w14:paraId="5A29B67A" w14:textId="77777777" w:rsidTr="00252552">
        <w:tc>
          <w:tcPr>
            <w:tcW w:w="2986" w:type="dxa"/>
          </w:tcPr>
          <w:p w14:paraId="3CE8F23A" w14:textId="77777777" w:rsidR="000614DE" w:rsidRPr="003E7F98" w:rsidRDefault="000614DE" w:rsidP="00252552">
            <w:pPr>
              <w:ind w:firstLine="0"/>
            </w:pPr>
            <w:proofErr w:type="spellStart"/>
            <w:r w:rsidRPr="003E7F98">
              <w:t>NumeroMatricula</w:t>
            </w:r>
            <w:proofErr w:type="spellEnd"/>
          </w:p>
        </w:tc>
        <w:tc>
          <w:tcPr>
            <w:tcW w:w="1974" w:type="dxa"/>
          </w:tcPr>
          <w:p w14:paraId="4FA161F4" w14:textId="77777777" w:rsidR="000614DE" w:rsidRPr="003E7F98" w:rsidRDefault="000614DE" w:rsidP="00252552">
            <w:pPr>
              <w:ind w:firstLine="0"/>
            </w:pPr>
            <w:r w:rsidRPr="003E7F98">
              <w:t>String</w:t>
            </w:r>
          </w:p>
        </w:tc>
        <w:tc>
          <w:tcPr>
            <w:tcW w:w="3901" w:type="dxa"/>
          </w:tcPr>
          <w:p w14:paraId="7D37A108" w14:textId="77777777" w:rsidR="000614DE" w:rsidRPr="003E7F98" w:rsidRDefault="000614DE" w:rsidP="00252552">
            <w:pPr>
              <w:ind w:firstLine="0"/>
            </w:pPr>
            <w:r w:rsidRPr="003E7F98">
              <w:t xml:space="preserve">Ordena e numera as matrículas </w:t>
            </w:r>
          </w:p>
        </w:tc>
      </w:tr>
      <w:tr w:rsidR="000614DE" w:rsidRPr="003E7F98" w14:paraId="671FDBFF" w14:textId="77777777" w:rsidTr="00252552">
        <w:tc>
          <w:tcPr>
            <w:tcW w:w="2986" w:type="dxa"/>
          </w:tcPr>
          <w:p w14:paraId="0D4A48DB" w14:textId="77777777" w:rsidR="000614DE" w:rsidRPr="003E7F98" w:rsidRDefault="000614DE" w:rsidP="00252552">
            <w:pPr>
              <w:ind w:firstLine="0"/>
            </w:pPr>
            <w:proofErr w:type="spellStart"/>
            <w:r w:rsidRPr="003E7F98">
              <w:t>AreaInteresse</w:t>
            </w:r>
            <w:proofErr w:type="spellEnd"/>
          </w:p>
        </w:tc>
        <w:tc>
          <w:tcPr>
            <w:tcW w:w="1974" w:type="dxa"/>
          </w:tcPr>
          <w:p w14:paraId="75D9A790" w14:textId="77777777" w:rsidR="000614DE" w:rsidRPr="003E7F98" w:rsidRDefault="000614DE" w:rsidP="00252552">
            <w:pPr>
              <w:ind w:firstLine="0"/>
            </w:pPr>
            <w:r w:rsidRPr="003E7F98">
              <w:t>String</w:t>
            </w:r>
          </w:p>
        </w:tc>
        <w:tc>
          <w:tcPr>
            <w:tcW w:w="3901" w:type="dxa"/>
          </w:tcPr>
          <w:p w14:paraId="39FE2D62" w14:textId="77777777" w:rsidR="000614DE" w:rsidRPr="003E7F98" w:rsidRDefault="000614DE" w:rsidP="00252552">
            <w:pPr>
              <w:ind w:firstLine="0"/>
            </w:pPr>
            <w:r w:rsidRPr="003E7F98">
              <w:t xml:space="preserve">Determina qual área o estagiário </w:t>
            </w:r>
            <w:r>
              <w:t>tem interesse em</w:t>
            </w:r>
            <w:r w:rsidRPr="003E7F98">
              <w:t xml:space="preserve"> atuar </w:t>
            </w:r>
          </w:p>
        </w:tc>
      </w:tr>
      <w:tr w:rsidR="000614DE" w:rsidRPr="003E7F98" w14:paraId="0A0F4A5F" w14:textId="77777777" w:rsidTr="00252552">
        <w:tc>
          <w:tcPr>
            <w:tcW w:w="2986" w:type="dxa"/>
          </w:tcPr>
          <w:p w14:paraId="4C47A5D8" w14:textId="77777777" w:rsidR="000614DE" w:rsidRPr="003E7F98" w:rsidRDefault="000614DE" w:rsidP="00252552">
            <w:pPr>
              <w:ind w:firstLine="0"/>
            </w:pPr>
            <w:r w:rsidRPr="003E7F98">
              <w:t>Habilidades</w:t>
            </w:r>
          </w:p>
        </w:tc>
        <w:tc>
          <w:tcPr>
            <w:tcW w:w="1974" w:type="dxa"/>
          </w:tcPr>
          <w:p w14:paraId="73B231FF" w14:textId="77777777" w:rsidR="000614DE" w:rsidRPr="003E7F98" w:rsidRDefault="000614DE" w:rsidP="00252552">
            <w:pPr>
              <w:ind w:firstLine="0"/>
            </w:pPr>
            <w:r w:rsidRPr="003E7F98">
              <w:t xml:space="preserve">String </w:t>
            </w:r>
          </w:p>
        </w:tc>
        <w:tc>
          <w:tcPr>
            <w:tcW w:w="3901" w:type="dxa"/>
          </w:tcPr>
          <w:p w14:paraId="1634FE5F" w14:textId="77777777" w:rsidR="000614DE" w:rsidRPr="003E7F98" w:rsidRDefault="000614DE" w:rsidP="00252552">
            <w:pPr>
              <w:ind w:firstLine="0"/>
            </w:pPr>
            <w:r w:rsidRPr="003E7F98">
              <w:t>É informado quais são as habilidades que o usuário pode oferecer</w:t>
            </w:r>
          </w:p>
        </w:tc>
      </w:tr>
      <w:tr w:rsidR="000614DE" w:rsidRPr="003E7F98" w14:paraId="767D019D" w14:textId="77777777" w:rsidTr="00252552">
        <w:tc>
          <w:tcPr>
            <w:tcW w:w="2986" w:type="dxa"/>
          </w:tcPr>
          <w:p w14:paraId="07A4D969" w14:textId="77777777" w:rsidR="000614DE" w:rsidRPr="003E7F98" w:rsidRDefault="000614DE" w:rsidP="00252552">
            <w:pPr>
              <w:ind w:firstLine="0"/>
            </w:pPr>
            <w:r w:rsidRPr="003E7F98">
              <w:t xml:space="preserve">Experiencias </w:t>
            </w:r>
          </w:p>
        </w:tc>
        <w:tc>
          <w:tcPr>
            <w:tcW w:w="1974" w:type="dxa"/>
          </w:tcPr>
          <w:p w14:paraId="5A353BC7" w14:textId="77777777" w:rsidR="000614DE" w:rsidRPr="003E7F98" w:rsidRDefault="000614DE" w:rsidP="00252552">
            <w:pPr>
              <w:ind w:firstLine="0"/>
            </w:pPr>
            <w:r w:rsidRPr="003E7F98">
              <w:t>String</w:t>
            </w:r>
          </w:p>
        </w:tc>
        <w:tc>
          <w:tcPr>
            <w:tcW w:w="3901" w:type="dxa"/>
          </w:tcPr>
          <w:p w14:paraId="474328B2" w14:textId="77777777" w:rsidR="000614DE" w:rsidRPr="003E7F98" w:rsidRDefault="000614DE" w:rsidP="00252552">
            <w:pPr>
              <w:ind w:firstLine="0"/>
            </w:pPr>
            <w:r w:rsidRPr="003E7F98">
              <w:t xml:space="preserve">Informa quais foram as experiencia que o usuário possui </w:t>
            </w:r>
          </w:p>
        </w:tc>
      </w:tr>
      <w:tr w:rsidR="000614DE" w:rsidRPr="003E7F98" w14:paraId="3E5F2D7B" w14:textId="77777777" w:rsidTr="00252552">
        <w:tc>
          <w:tcPr>
            <w:tcW w:w="2986" w:type="dxa"/>
          </w:tcPr>
          <w:p w14:paraId="34B3D2C8" w14:textId="77777777" w:rsidR="000614DE" w:rsidRPr="003E7F98" w:rsidRDefault="000614DE" w:rsidP="00252552">
            <w:pPr>
              <w:ind w:firstLine="0"/>
            </w:pPr>
            <w:proofErr w:type="spellStart"/>
            <w:r w:rsidRPr="003E7F98">
              <w:t>DisponibilidadesHorários</w:t>
            </w:r>
            <w:proofErr w:type="spellEnd"/>
          </w:p>
        </w:tc>
        <w:tc>
          <w:tcPr>
            <w:tcW w:w="1974" w:type="dxa"/>
          </w:tcPr>
          <w:p w14:paraId="71AA081D" w14:textId="77777777" w:rsidR="000614DE" w:rsidRPr="003E7F98" w:rsidRDefault="000614DE" w:rsidP="00252552">
            <w:pPr>
              <w:ind w:firstLine="0"/>
            </w:pPr>
            <w:r w:rsidRPr="003E7F98">
              <w:t>String</w:t>
            </w:r>
          </w:p>
        </w:tc>
        <w:tc>
          <w:tcPr>
            <w:tcW w:w="3901" w:type="dxa"/>
          </w:tcPr>
          <w:p w14:paraId="230628FD" w14:textId="77777777" w:rsidR="000614DE" w:rsidRPr="003E7F98" w:rsidRDefault="000614DE" w:rsidP="00252552">
            <w:pPr>
              <w:ind w:firstLine="0"/>
            </w:pPr>
            <w:r w:rsidRPr="003E7F98">
              <w:t>Quais os horários o usuário tem disponível</w:t>
            </w:r>
          </w:p>
        </w:tc>
      </w:tr>
      <w:tr w:rsidR="000614DE" w:rsidRPr="003E7F98" w14:paraId="45C78560" w14:textId="77777777" w:rsidTr="00252552">
        <w:tc>
          <w:tcPr>
            <w:tcW w:w="2986" w:type="dxa"/>
          </w:tcPr>
          <w:p w14:paraId="64608AAB" w14:textId="77777777" w:rsidR="000614DE" w:rsidRPr="003E7F98" w:rsidRDefault="000614DE" w:rsidP="00252552">
            <w:pPr>
              <w:ind w:firstLine="0"/>
            </w:pPr>
            <w:r w:rsidRPr="003E7F98">
              <w:t>Currículo</w:t>
            </w:r>
          </w:p>
        </w:tc>
        <w:tc>
          <w:tcPr>
            <w:tcW w:w="1974" w:type="dxa"/>
          </w:tcPr>
          <w:p w14:paraId="66B4AACB" w14:textId="77777777" w:rsidR="000614DE" w:rsidRPr="003E7F98" w:rsidRDefault="000614DE" w:rsidP="00252552">
            <w:pPr>
              <w:ind w:firstLine="0"/>
            </w:pPr>
            <w:r w:rsidRPr="003E7F98">
              <w:t>String</w:t>
            </w:r>
          </w:p>
        </w:tc>
        <w:tc>
          <w:tcPr>
            <w:tcW w:w="3901" w:type="dxa"/>
          </w:tcPr>
          <w:p w14:paraId="3C09246F" w14:textId="77777777" w:rsidR="000614DE" w:rsidRPr="003E7F98" w:rsidRDefault="000614DE" w:rsidP="00252552">
            <w:pPr>
              <w:ind w:firstLine="0"/>
            </w:pPr>
            <w:r w:rsidRPr="003E7F98">
              <w:t>É apresentado o currículo do usuário</w:t>
            </w:r>
          </w:p>
        </w:tc>
      </w:tr>
      <w:tr w:rsidR="000614DE" w:rsidRPr="003E7F98" w14:paraId="3308C1DA" w14:textId="77777777" w:rsidTr="00252552">
        <w:tc>
          <w:tcPr>
            <w:tcW w:w="2986" w:type="dxa"/>
          </w:tcPr>
          <w:p w14:paraId="12547F8E" w14:textId="77777777" w:rsidR="000614DE" w:rsidRPr="003E7F98" w:rsidRDefault="000614DE" w:rsidP="00252552">
            <w:pPr>
              <w:ind w:firstLine="0"/>
            </w:pPr>
            <w:r w:rsidRPr="003E7F98">
              <w:t>C</w:t>
            </w:r>
            <w:r>
              <w:t>PF</w:t>
            </w:r>
          </w:p>
        </w:tc>
        <w:tc>
          <w:tcPr>
            <w:tcW w:w="1974" w:type="dxa"/>
          </w:tcPr>
          <w:p w14:paraId="4EAE2F98" w14:textId="77777777" w:rsidR="000614DE" w:rsidRPr="003E7F98" w:rsidRDefault="000614DE" w:rsidP="00252552">
            <w:pPr>
              <w:ind w:firstLine="0"/>
            </w:pPr>
            <w:r w:rsidRPr="003E7F98">
              <w:t>String</w:t>
            </w:r>
          </w:p>
        </w:tc>
        <w:tc>
          <w:tcPr>
            <w:tcW w:w="3901" w:type="dxa"/>
          </w:tcPr>
          <w:p w14:paraId="0B64BF3A" w14:textId="77777777" w:rsidR="000614DE" w:rsidRPr="003E7F98" w:rsidRDefault="000614DE" w:rsidP="00252552">
            <w:pPr>
              <w:ind w:firstLine="0"/>
            </w:pPr>
            <w:r w:rsidRPr="003E7F98">
              <w:t>É o cadastro de pessoa física</w:t>
            </w:r>
          </w:p>
        </w:tc>
      </w:tr>
      <w:tr w:rsidR="000614DE" w:rsidRPr="003E7F98" w14:paraId="328B7BD3" w14:textId="77777777" w:rsidTr="00252552">
        <w:tc>
          <w:tcPr>
            <w:tcW w:w="2986" w:type="dxa"/>
          </w:tcPr>
          <w:p w14:paraId="7201A15B" w14:textId="77777777" w:rsidR="000614DE" w:rsidRPr="003E7F98" w:rsidRDefault="000614DE" w:rsidP="00252552">
            <w:pPr>
              <w:ind w:firstLine="0"/>
            </w:pPr>
            <w:r w:rsidRPr="003E7F98">
              <w:t xml:space="preserve">DataNacimento </w:t>
            </w:r>
          </w:p>
        </w:tc>
        <w:tc>
          <w:tcPr>
            <w:tcW w:w="1974" w:type="dxa"/>
          </w:tcPr>
          <w:p w14:paraId="4398261B" w14:textId="77777777" w:rsidR="000614DE" w:rsidRPr="003E7F98" w:rsidRDefault="000614DE" w:rsidP="00252552">
            <w:pPr>
              <w:ind w:firstLine="0"/>
            </w:pPr>
            <w:proofErr w:type="spellStart"/>
            <w:r w:rsidRPr="003E7F98">
              <w:t>dateTime</w:t>
            </w:r>
            <w:proofErr w:type="spellEnd"/>
          </w:p>
        </w:tc>
        <w:tc>
          <w:tcPr>
            <w:tcW w:w="3901" w:type="dxa"/>
          </w:tcPr>
          <w:p w14:paraId="3EFAB200" w14:textId="77777777" w:rsidR="000614DE" w:rsidRPr="003E7F98" w:rsidRDefault="000614DE" w:rsidP="00252552">
            <w:pPr>
              <w:ind w:firstLine="0"/>
            </w:pPr>
            <w:r w:rsidRPr="003E7F98">
              <w:t>É informado a data de nascimento do usuário</w:t>
            </w:r>
          </w:p>
        </w:tc>
      </w:tr>
      <w:tr w:rsidR="000614DE" w:rsidRPr="003E7F98" w14:paraId="4F6C6DD1" w14:textId="77777777" w:rsidTr="00252552">
        <w:tc>
          <w:tcPr>
            <w:tcW w:w="2986" w:type="dxa"/>
          </w:tcPr>
          <w:p w14:paraId="2C1A0E9E" w14:textId="77777777" w:rsidR="000614DE" w:rsidRPr="003E7F98" w:rsidRDefault="000614DE" w:rsidP="00252552">
            <w:pPr>
              <w:ind w:firstLine="0"/>
            </w:pPr>
            <w:r w:rsidRPr="003E7F98">
              <w:lastRenderedPageBreak/>
              <w:t>NivelEscolaridade</w:t>
            </w:r>
          </w:p>
        </w:tc>
        <w:tc>
          <w:tcPr>
            <w:tcW w:w="1974" w:type="dxa"/>
          </w:tcPr>
          <w:p w14:paraId="7EAF8961" w14:textId="77777777" w:rsidR="000614DE" w:rsidRPr="003E7F98" w:rsidRDefault="000614DE" w:rsidP="00252552">
            <w:pPr>
              <w:ind w:firstLine="0"/>
            </w:pPr>
            <w:r w:rsidRPr="003E7F98">
              <w:t>String</w:t>
            </w:r>
          </w:p>
        </w:tc>
        <w:tc>
          <w:tcPr>
            <w:tcW w:w="3901" w:type="dxa"/>
          </w:tcPr>
          <w:p w14:paraId="2F36411B" w14:textId="77777777" w:rsidR="000614DE" w:rsidRPr="003E7F98" w:rsidRDefault="000614DE" w:rsidP="00252552">
            <w:pPr>
              <w:ind w:firstLine="0"/>
            </w:pPr>
            <w:r w:rsidRPr="003E7F98">
              <w:t>Informa qual o nível de escolaridade do usuário</w:t>
            </w:r>
          </w:p>
        </w:tc>
      </w:tr>
      <w:tr w:rsidR="000614DE" w:rsidRPr="003E7F98" w14:paraId="2591E1A4" w14:textId="77777777" w:rsidTr="00252552">
        <w:tc>
          <w:tcPr>
            <w:tcW w:w="2986" w:type="dxa"/>
          </w:tcPr>
          <w:p w14:paraId="0DBDCFEF" w14:textId="77777777" w:rsidR="000614DE" w:rsidRPr="003E7F98" w:rsidRDefault="000614DE" w:rsidP="00252552">
            <w:pPr>
              <w:ind w:firstLine="0"/>
            </w:pPr>
            <w:r w:rsidRPr="003E7F98">
              <w:t>Telefone</w:t>
            </w:r>
          </w:p>
        </w:tc>
        <w:tc>
          <w:tcPr>
            <w:tcW w:w="1974" w:type="dxa"/>
          </w:tcPr>
          <w:p w14:paraId="45DEB19B" w14:textId="77777777" w:rsidR="000614DE" w:rsidRPr="003E7F98" w:rsidRDefault="000614DE" w:rsidP="00252552">
            <w:pPr>
              <w:ind w:firstLine="0"/>
            </w:pPr>
            <w:r w:rsidRPr="003E7F98">
              <w:t>String</w:t>
            </w:r>
          </w:p>
        </w:tc>
        <w:tc>
          <w:tcPr>
            <w:tcW w:w="3901" w:type="dxa"/>
          </w:tcPr>
          <w:p w14:paraId="0B50607A" w14:textId="77777777" w:rsidR="000614DE" w:rsidRPr="003E7F98" w:rsidRDefault="000614DE" w:rsidP="00252552">
            <w:pPr>
              <w:ind w:firstLine="0"/>
            </w:pPr>
            <w:r w:rsidRPr="003E7F98">
              <w:t>Mostra o telefone do usuário</w:t>
            </w:r>
          </w:p>
        </w:tc>
      </w:tr>
      <w:tr w:rsidR="000614DE" w:rsidRPr="003E7F98" w14:paraId="00597308" w14:textId="77777777" w:rsidTr="00252552">
        <w:tc>
          <w:tcPr>
            <w:tcW w:w="2986" w:type="dxa"/>
          </w:tcPr>
          <w:p w14:paraId="688A28B1" w14:textId="77777777" w:rsidR="000614DE" w:rsidRPr="003E7F98" w:rsidRDefault="000614DE" w:rsidP="00252552">
            <w:pPr>
              <w:ind w:firstLine="0"/>
            </w:pPr>
            <w:r w:rsidRPr="003E7F98">
              <w:t>E-mail</w:t>
            </w:r>
          </w:p>
        </w:tc>
        <w:tc>
          <w:tcPr>
            <w:tcW w:w="1974" w:type="dxa"/>
          </w:tcPr>
          <w:p w14:paraId="1747FF85" w14:textId="77777777" w:rsidR="000614DE" w:rsidRPr="003E7F98" w:rsidRDefault="000614DE" w:rsidP="00252552">
            <w:pPr>
              <w:ind w:firstLine="0"/>
            </w:pPr>
            <w:r w:rsidRPr="003E7F98">
              <w:t>String</w:t>
            </w:r>
          </w:p>
        </w:tc>
        <w:tc>
          <w:tcPr>
            <w:tcW w:w="3901" w:type="dxa"/>
          </w:tcPr>
          <w:p w14:paraId="40225667" w14:textId="77777777" w:rsidR="000614DE" w:rsidRPr="003E7F98" w:rsidRDefault="000614DE" w:rsidP="00252552">
            <w:pPr>
              <w:ind w:firstLine="0"/>
            </w:pPr>
            <w:r w:rsidRPr="003E7F98">
              <w:t>E-mail do usuário</w:t>
            </w:r>
          </w:p>
        </w:tc>
      </w:tr>
      <w:tr w:rsidR="000614DE" w:rsidRPr="003E7F98" w14:paraId="2C9B9825" w14:textId="77777777" w:rsidTr="00252552">
        <w:tc>
          <w:tcPr>
            <w:tcW w:w="2986" w:type="dxa"/>
          </w:tcPr>
          <w:p w14:paraId="029EA392" w14:textId="77777777" w:rsidR="000614DE" w:rsidRPr="003E7F98" w:rsidRDefault="000614DE" w:rsidP="00252552">
            <w:pPr>
              <w:ind w:firstLine="0"/>
            </w:pPr>
            <w:r w:rsidRPr="003E7F98">
              <w:t>Endereço</w:t>
            </w:r>
          </w:p>
        </w:tc>
        <w:tc>
          <w:tcPr>
            <w:tcW w:w="1974" w:type="dxa"/>
          </w:tcPr>
          <w:p w14:paraId="1AF5CB38" w14:textId="77777777" w:rsidR="000614DE" w:rsidRPr="003E7F98" w:rsidRDefault="000614DE" w:rsidP="00252552">
            <w:pPr>
              <w:ind w:firstLine="0"/>
            </w:pPr>
            <w:r w:rsidRPr="003E7F98">
              <w:t>String</w:t>
            </w:r>
          </w:p>
        </w:tc>
        <w:tc>
          <w:tcPr>
            <w:tcW w:w="3901" w:type="dxa"/>
          </w:tcPr>
          <w:p w14:paraId="6281E784" w14:textId="77777777" w:rsidR="000614DE" w:rsidRPr="003E7F98" w:rsidRDefault="000614DE" w:rsidP="00252552">
            <w:pPr>
              <w:ind w:firstLine="0"/>
            </w:pPr>
            <w:r w:rsidRPr="003E7F98">
              <w:t>Informa o endereço do aluno</w:t>
            </w:r>
          </w:p>
        </w:tc>
      </w:tr>
      <w:tr w:rsidR="000614DE" w:rsidRPr="003E7F98" w14:paraId="55AD8A15" w14:textId="77777777" w:rsidTr="00252552">
        <w:tc>
          <w:tcPr>
            <w:tcW w:w="2986" w:type="dxa"/>
          </w:tcPr>
          <w:p w14:paraId="682895DC" w14:textId="77777777" w:rsidR="000614DE" w:rsidRPr="003E7F98" w:rsidRDefault="000614DE" w:rsidP="00252552">
            <w:pPr>
              <w:ind w:firstLine="0"/>
            </w:pPr>
            <w:r w:rsidRPr="003E7F98">
              <w:t>Gênero</w:t>
            </w:r>
          </w:p>
        </w:tc>
        <w:tc>
          <w:tcPr>
            <w:tcW w:w="1974" w:type="dxa"/>
          </w:tcPr>
          <w:p w14:paraId="780A11A1" w14:textId="77777777" w:rsidR="000614DE" w:rsidRPr="003E7F98" w:rsidRDefault="000614DE" w:rsidP="00252552">
            <w:pPr>
              <w:ind w:firstLine="0"/>
            </w:pPr>
            <w:r w:rsidRPr="003E7F98">
              <w:t>String</w:t>
            </w:r>
          </w:p>
        </w:tc>
        <w:tc>
          <w:tcPr>
            <w:tcW w:w="3901" w:type="dxa"/>
          </w:tcPr>
          <w:p w14:paraId="35533F3B" w14:textId="77777777" w:rsidR="000614DE" w:rsidRPr="003E7F98" w:rsidRDefault="000614DE" w:rsidP="00252552">
            <w:pPr>
              <w:ind w:firstLine="0"/>
            </w:pPr>
            <w:r w:rsidRPr="003E7F98">
              <w:t>Especifica o gênero do usuário</w:t>
            </w:r>
          </w:p>
        </w:tc>
      </w:tr>
      <w:tr w:rsidR="000614DE" w:rsidRPr="003E7F98" w14:paraId="2002FB89" w14:textId="77777777" w:rsidTr="00252552">
        <w:tc>
          <w:tcPr>
            <w:tcW w:w="2986" w:type="dxa"/>
          </w:tcPr>
          <w:p w14:paraId="7D9724B0" w14:textId="77777777" w:rsidR="000614DE" w:rsidRPr="003E7F98" w:rsidRDefault="000614DE" w:rsidP="00252552">
            <w:pPr>
              <w:ind w:firstLine="0"/>
            </w:pPr>
            <w:r w:rsidRPr="003E7F98">
              <w:t>Bairro</w:t>
            </w:r>
          </w:p>
        </w:tc>
        <w:tc>
          <w:tcPr>
            <w:tcW w:w="1974" w:type="dxa"/>
          </w:tcPr>
          <w:p w14:paraId="2A6764B5" w14:textId="77777777" w:rsidR="000614DE" w:rsidRPr="003E7F98" w:rsidRDefault="000614DE" w:rsidP="00252552">
            <w:pPr>
              <w:ind w:firstLine="0"/>
            </w:pPr>
            <w:r w:rsidRPr="003E7F98">
              <w:t>String</w:t>
            </w:r>
          </w:p>
        </w:tc>
        <w:tc>
          <w:tcPr>
            <w:tcW w:w="3901" w:type="dxa"/>
          </w:tcPr>
          <w:p w14:paraId="5B8F3577" w14:textId="77777777" w:rsidR="000614DE" w:rsidRPr="003E7F98" w:rsidRDefault="000614DE" w:rsidP="00252552">
            <w:pPr>
              <w:ind w:firstLine="0"/>
            </w:pPr>
            <w:r w:rsidRPr="003E7F98">
              <w:t>Informa o bairro do usuário</w:t>
            </w:r>
          </w:p>
        </w:tc>
      </w:tr>
      <w:tr w:rsidR="000614DE" w:rsidRPr="003E7F98" w14:paraId="22B242DB" w14:textId="77777777" w:rsidTr="00252552">
        <w:tc>
          <w:tcPr>
            <w:tcW w:w="2986" w:type="dxa"/>
          </w:tcPr>
          <w:p w14:paraId="2D78806D" w14:textId="77777777" w:rsidR="000614DE" w:rsidRPr="003E7F98" w:rsidRDefault="000614DE" w:rsidP="00252552">
            <w:pPr>
              <w:ind w:firstLine="0"/>
            </w:pPr>
            <w:r w:rsidRPr="003E7F98">
              <w:t>Cep</w:t>
            </w:r>
          </w:p>
        </w:tc>
        <w:tc>
          <w:tcPr>
            <w:tcW w:w="1974" w:type="dxa"/>
          </w:tcPr>
          <w:p w14:paraId="02E39E48" w14:textId="77777777" w:rsidR="000614DE" w:rsidRPr="003E7F98" w:rsidRDefault="000614DE" w:rsidP="00252552">
            <w:pPr>
              <w:ind w:firstLine="0"/>
            </w:pPr>
            <w:r w:rsidRPr="003E7F98">
              <w:t>String</w:t>
            </w:r>
          </w:p>
        </w:tc>
        <w:tc>
          <w:tcPr>
            <w:tcW w:w="3901" w:type="dxa"/>
          </w:tcPr>
          <w:p w14:paraId="713BEAF9" w14:textId="77777777" w:rsidR="000614DE" w:rsidRPr="003E7F98" w:rsidRDefault="000614DE" w:rsidP="00252552">
            <w:pPr>
              <w:ind w:firstLine="0"/>
            </w:pPr>
            <w:r w:rsidRPr="003E7F98">
              <w:t>É informado o código de endereçamento postal</w:t>
            </w:r>
          </w:p>
        </w:tc>
      </w:tr>
      <w:tr w:rsidR="000614DE" w:rsidRPr="003E7F98" w14:paraId="360AC544" w14:textId="77777777" w:rsidTr="00252552">
        <w:tc>
          <w:tcPr>
            <w:tcW w:w="2986" w:type="dxa"/>
          </w:tcPr>
          <w:p w14:paraId="2BBB816F" w14:textId="77777777" w:rsidR="000614DE" w:rsidRPr="003E7F98" w:rsidRDefault="000614DE" w:rsidP="00252552">
            <w:pPr>
              <w:ind w:firstLine="0"/>
            </w:pPr>
            <w:r>
              <w:t xml:space="preserve">Cidade </w:t>
            </w:r>
          </w:p>
        </w:tc>
        <w:tc>
          <w:tcPr>
            <w:tcW w:w="1974" w:type="dxa"/>
          </w:tcPr>
          <w:p w14:paraId="536149CD" w14:textId="77777777" w:rsidR="000614DE" w:rsidRPr="003E7F98" w:rsidRDefault="000614DE" w:rsidP="00252552">
            <w:pPr>
              <w:ind w:firstLine="0"/>
            </w:pPr>
            <w:r w:rsidRPr="003E7F98">
              <w:t>String</w:t>
            </w:r>
          </w:p>
        </w:tc>
        <w:tc>
          <w:tcPr>
            <w:tcW w:w="3901" w:type="dxa"/>
          </w:tcPr>
          <w:p w14:paraId="56592C71" w14:textId="77777777" w:rsidR="000614DE" w:rsidRPr="003E7F98" w:rsidRDefault="000614DE" w:rsidP="00252552">
            <w:pPr>
              <w:ind w:firstLine="0"/>
            </w:pPr>
            <w:r>
              <w:t>É informado a cidade onde o aluno reside</w:t>
            </w:r>
          </w:p>
        </w:tc>
      </w:tr>
    </w:tbl>
    <w:p w14:paraId="636B3C8B" w14:textId="23FE9C0E" w:rsidR="000614DE" w:rsidRDefault="000614DE" w:rsidP="000614DE">
      <w:pPr>
        <w:ind w:firstLine="0"/>
      </w:pPr>
      <w:r w:rsidRPr="004C384A">
        <w:t>Fonte: Elaborado pelos autores</w:t>
      </w:r>
    </w:p>
    <w:p w14:paraId="3DCDFC40" w14:textId="77777777" w:rsidR="000614DE" w:rsidRDefault="000614DE" w:rsidP="000614DE">
      <w:pPr>
        <w:ind w:firstLine="0"/>
      </w:pPr>
    </w:p>
    <w:p w14:paraId="569EC511" w14:textId="44063938" w:rsidR="000614DE" w:rsidRDefault="000614DE" w:rsidP="000614DE">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3FAFDAF" w14:textId="77777777" w:rsidR="000614DE" w:rsidRDefault="000614DE" w:rsidP="000614DE">
      <w:pPr>
        <w:ind w:firstLine="0"/>
      </w:pPr>
    </w:p>
    <w:p w14:paraId="6EE2FA9D" w14:textId="77777777" w:rsidR="000614DE" w:rsidRDefault="000614DE" w:rsidP="000614DE">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0614DE" w14:paraId="6AEBAA2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14B54349"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8E310E1"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A0B348D" w14:textId="77777777" w:rsidR="000614DE" w:rsidRDefault="000614DE" w:rsidP="00252552">
            <w:pPr>
              <w:ind w:firstLine="0"/>
            </w:pPr>
            <w:r>
              <w:t>Descrição</w:t>
            </w:r>
          </w:p>
        </w:tc>
      </w:tr>
      <w:tr w:rsidR="000614DE" w14:paraId="7415C81E"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DEBD5C9" w14:textId="77777777" w:rsidR="000614DE" w:rsidRDefault="000614DE" w:rsidP="00252552">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B7579A2"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4C7E7D6" w14:textId="77777777" w:rsidR="000614DE" w:rsidRDefault="000614DE" w:rsidP="00252552">
            <w:pPr>
              <w:ind w:firstLine="0"/>
            </w:pPr>
            <w:r>
              <w:t>Identifica qual é o apontamento</w:t>
            </w:r>
          </w:p>
        </w:tc>
      </w:tr>
      <w:tr w:rsidR="000614DE" w14:paraId="33A2941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02AB1CC4" w14:textId="77777777" w:rsidR="000614DE" w:rsidRDefault="000614DE" w:rsidP="00252552">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7B3409"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6883D41" w14:textId="77777777" w:rsidR="000614DE" w:rsidRDefault="000614DE" w:rsidP="00252552">
            <w:pPr>
              <w:ind w:firstLine="0"/>
            </w:pPr>
            <w:r>
              <w:t>Descreve o motivo daquele apontamento estar acontecendo</w:t>
            </w:r>
          </w:p>
        </w:tc>
      </w:tr>
      <w:tr w:rsidR="000614DE" w14:paraId="1832EED4"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7F18405F" w14:textId="77777777" w:rsidR="000614DE" w:rsidRDefault="000614DE" w:rsidP="00252552">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06A6CAD" w14:textId="77777777" w:rsidR="000614DE" w:rsidRDefault="000614DE" w:rsidP="00252552">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6DD825E7" w14:textId="77777777" w:rsidR="000614DE" w:rsidRDefault="000614DE" w:rsidP="00252552">
            <w:pPr>
              <w:ind w:firstLine="0"/>
            </w:pPr>
            <w:r>
              <w:t xml:space="preserve">Define qual a data que aquele apontamento foi feito </w:t>
            </w:r>
          </w:p>
        </w:tc>
      </w:tr>
      <w:tr w:rsidR="000614DE" w14:paraId="1FB447B7"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750101AC" w14:textId="77777777" w:rsidR="000614DE" w:rsidRDefault="000614DE" w:rsidP="00252552">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42AA0857"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00EB7F7" w14:textId="77777777" w:rsidR="000614DE" w:rsidRDefault="000614DE" w:rsidP="00252552">
            <w:pPr>
              <w:ind w:firstLine="0"/>
            </w:pPr>
            <w:r>
              <w:t>É a ligação com a tabela Coordenador Estagio, pois um Coordenador Estagio pode fazer um ou mais Apontamentos</w:t>
            </w:r>
          </w:p>
        </w:tc>
      </w:tr>
    </w:tbl>
    <w:p w14:paraId="622FE7CF" w14:textId="77777777" w:rsidR="000614DE" w:rsidRDefault="000614DE" w:rsidP="000614DE">
      <w:pPr>
        <w:ind w:firstLine="0"/>
      </w:pPr>
      <w:r>
        <w:t>Fonte: Elaborado pelos autores</w:t>
      </w:r>
    </w:p>
    <w:p w14:paraId="62DCD01B" w14:textId="77777777" w:rsidR="000614DE" w:rsidRDefault="000614DE" w:rsidP="000614DE">
      <w:pPr>
        <w:ind w:firstLine="0"/>
      </w:pPr>
    </w:p>
    <w:p w14:paraId="4C2888D4" w14:textId="77777777" w:rsidR="000614DE" w:rsidRDefault="000614DE" w:rsidP="000614DE">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A1611DE" w14:textId="77777777" w:rsidR="000614DE" w:rsidRDefault="000614DE" w:rsidP="000614DE"/>
    <w:p w14:paraId="4BB85E38" w14:textId="77777777" w:rsidR="000614DE" w:rsidRDefault="000614DE" w:rsidP="000614DE">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0614DE" w14:paraId="775E6CDD"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7B036BBF" w14:textId="77777777" w:rsidR="000614DE" w:rsidRDefault="000614DE" w:rsidP="00252552">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4D4983AF" w14:textId="77777777" w:rsidR="000614DE" w:rsidRDefault="000614DE" w:rsidP="00252552">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184DAFD0" w14:textId="77777777" w:rsidR="000614DE" w:rsidRDefault="000614DE" w:rsidP="00252552">
            <w:pPr>
              <w:ind w:firstLine="0"/>
            </w:pPr>
            <w:r>
              <w:t>Descrição</w:t>
            </w:r>
          </w:p>
        </w:tc>
      </w:tr>
      <w:tr w:rsidR="000614DE" w14:paraId="6F80AC29"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7C83643A" w14:textId="77777777" w:rsidR="000614DE" w:rsidRDefault="000614DE" w:rsidP="00252552">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7A8EE58" w14:textId="77777777" w:rsidR="000614DE" w:rsidRDefault="000614DE" w:rsidP="00252552">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06CC87C1" w14:textId="77777777" w:rsidR="000614DE" w:rsidRDefault="000614DE" w:rsidP="00252552">
            <w:pPr>
              <w:ind w:firstLine="0"/>
            </w:pPr>
            <w:r>
              <w:t xml:space="preserve">Identifica o candidato </w:t>
            </w:r>
          </w:p>
        </w:tc>
      </w:tr>
      <w:tr w:rsidR="000614DE" w14:paraId="2CDA699E"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365991D0" w14:textId="77777777" w:rsidR="000614DE" w:rsidRDefault="000614DE" w:rsidP="00252552">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53BA837" w14:textId="77777777" w:rsidR="000614DE" w:rsidRDefault="000614DE" w:rsidP="00252552">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CB0FCAD" w14:textId="77777777" w:rsidR="000614DE" w:rsidRDefault="000614DE" w:rsidP="00252552">
            <w:pPr>
              <w:ind w:firstLine="0"/>
            </w:pPr>
            <w:r>
              <w:t>Refere-se ao dia em que o aluno se inscreveu para aquela vaga</w:t>
            </w:r>
          </w:p>
        </w:tc>
      </w:tr>
      <w:tr w:rsidR="000614DE" w14:paraId="33645F80" w14:textId="77777777" w:rsidTr="00252552">
        <w:tc>
          <w:tcPr>
            <w:tcW w:w="3020" w:type="dxa"/>
            <w:tcBorders>
              <w:top w:val="single" w:sz="4" w:space="0" w:color="000000"/>
              <w:left w:val="single" w:sz="4" w:space="0" w:color="000000"/>
              <w:bottom w:val="single" w:sz="4" w:space="0" w:color="000000"/>
              <w:right w:val="single" w:sz="4" w:space="0" w:color="000000"/>
            </w:tcBorders>
          </w:tcPr>
          <w:p w14:paraId="5212941C" w14:textId="77777777" w:rsidR="000614DE" w:rsidRDefault="000614DE" w:rsidP="00252552">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DC8DB7A" w14:textId="77777777" w:rsidR="000614DE" w:rsidRDefault="000614DE" w:rsidP="00252552">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0D98A0FA" w14:textId="77777777" w:rsidR="000614DE" w:rsidRDefault="000614DE" w:rsidP="00252552">
            <w:pPr>
              <w:ind w:firstLine="0"/>
            </w:pPr>
            <w:r>
              <w:t>Mostra a situação do candidato perante a vaga</w:t>
            </w:r>
          </w:p>
        </w:tc>
      </w:tr>
    </w:tbl>
    <w:p w14:paraId="2CB092AF" w14:textId="77777777" w:rsidR="000614DE" w:rsidRDefault="000614DE" w:rsidP="000614DE">
      <w:pPr>
        <w:ind w:firstLine="0"/>
      </w:pPr>
      <w:r>
        <w:t>Fonte: Elaborado pelos autores</w:t>
      </w:r>
    </w:p>
    <w:p w14:paraId="0CF80D9B" w14:textId="77777777" w:rsidR="000614DE" w:rsidRDefault="000614DE" w:rsidP="000614DE">
      <w:pPr>
        <w:ind w:firstLine="0"/>
      </w:pPr>
    </w:p>
    <w:p w14:paraId="232EB878" w14:textId="77777777" w:rsidR="000614DE" w:rsidRDefault="000614DE" w:rsidP="000614DE">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5267A02B" w14:textId="77777777" w:rsidR="000614DE" w:rsidRDefault="000614DE" w:rsidP="000614DE">
      <w:pPr>
        <w:ind w:firstLine="0"/>
      </w:pPr>
    </w:p>
    <w:p w14:paraId="6C7883E2" w14:textId="77777777" w:rsidR="000614DE" w:rsidRDefault="000614DE" w:rsidP="000614DE">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0614DE" w14:paraId="4C72C653"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6687560"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BE2E1"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5EBA701" w14:textId="77777777" w:rsidR="000614DE" w:rsidRDefault="000614DE" w:rsidP="00252552">
            <w:pPr>
              <w:ind w:firstLine="0"/>
            </w:pPr>
            <w:r>
              <w:t>Descrição</w:t>
            </w:r>
          </w:p>
        </w:tc>
      </w:tr>
      <w:tr w:rsidR="000614DE" w14:paraId="6CC48BBA"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A2F4CBF" w14:textId="77777777" w:rsidR="000614DE" w:rsidRDefault="000614DE" w:rsidP="00252552">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3A01920"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FF09D05" w14:textId="77777777" w:rsidR="000614DE" w:rsidRDefault="000614DE" w:rsidP="00252552">
            <w:pPr>
              <w:ind w:firstLine="0"/>
            </w:pPr>
            <w:r>
              <w:t>Identifica qual é o cargo</w:t>
            </w:r>
          </w:p>
        </w:tc>
      </w:tr>
      <w:tr w:rsidR="000614DE" w14:paraId="070D42F2"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4B314047" w14:textId="77777777" w:rsidR="000614DE" w:rsidRDefault="000614DE" w:rsidP="00252552">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B7BB83D"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457CAD6" w14:textId="77777777" w:rsidR="000614DE" w:rsidRDefault="000614DE" w:rsidP="00252552">
            <w:pPr>
              <w:ind w:firstLine="0"/>
            </w:pPr>
            <w:r>
              <w:t>Descreve como será o cargo exercido com detalhes</w:t>
            </w:r>
          </w:p>
        </w:tc>
      </w:tr>
      <w:tr w:rsidR="000614DE" w14:paraId="045021F3"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2CDF12B" w14:textId="77777777" w:rsidR="000614DE" w:rsidRDefault="000614DE" w:rsidP="00252552">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1A9BB63" w14:textId="77777777" w:rsidR="000614DE" w:rsidRDefault="000614DE" w:rsidP="00252552">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7786AAB7" w14:textId="77777777" w:rsidR="000614DE" w:rsidRDefault="000614DE" w:rsidP="00252552">
            <w:pPr>
              <w:ind w:firstLine="0"/>
            </w:pPr>
            <w:r>
              <w:t>Define quais funções o estagiário irá exercer na instituição</w:t>
            </w:r>
          </w:p>
        </w:tc>
      </w:tr>
    </w:tbl>
    <w:p w14:paraId="1133174F" w14:textId="77777777" w:rsidR="000614DE" w:rsidRDefault="000614DE" w:rsidP="000614DE">
      <w:pPr>
        <w:ind w:firstLine="0"/>
      </w:pPr>
      <w:r>
        <w:t>Fonte: Elaborado pelos autores</w:t>
      </w:r>
    </w:p>
    <w:p w14:paraId="7011F5BB" w14:textId="77777777" w:rsidR="000614DE" w:rsidRDefault="000614DE" w:rsidP="000614DE"/>
    <w:p w14:paraId="7C0D046F" w14:textId="4832A3DF" w:rsidR="000614DE" w:rsidRDefault="000614DE" w:rsidP="000614DE">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59C57A5A" w14:textId="6A82B2CD" w:rsidR="004415F1" w:rsidRDefault="004415F1" w:rsidP="000614DE"/>
    <w:p w14:paraId="33124E4C" w14:textId="60527BB2" w:rsidR="004415F1" w:rsidRDefault="004415F1" w:rsidP="000614DE"/>
    <w:p w14:paraId="57603D72" w14:textId="222219D4" w:rsidR="004415F1" w:rsidRDefault="004415F1" w:rsidP="000614DE"/>
    <w:p w14:paraId="1145A493" w14:textId="37C7449D" w:rsidR="004415F1" w:rsidRDefault="004415F1" w:rsidP="000614DE"/>
    <w:p w14:paraId="72A01120" w14:textId="01BDED84" w:rsidR="004415F1" w:rsidRDefault="004415F1" w:rsidP="000614DE"/>
    <w:p w14:paraId="6E4DA237" w14:textId="77777777" w:rsidR="004415F1" w:rsidRDefault="004415F1" w:rsidP="000614DE"/>
    <w:p w14:paraId="1A70201F" w14:textId="77777777" w:rsidR="000614DE" w:rsidRDefault="000614DE" w:rsidP="000614DE">
      <w:pPr>
        <w:ind w:firstLine="0"/>
      </w:pPr>
    </w:p>
    <w:p w14:paraId="5A8CFA3C" w14:textId="77777777" w:rsidR="000614DE" w:rsidRDefault="000614DE" w:rsidP="000614DE">
      <w:pPr>
        <w:ind w:firstLine="0"/>
      </w:pPr>
      <w:r>
        <w:rPr>
          <w:b/>
          <w:bCs/>
        </w:rPr>
        <w:lastRenderedPageBreak/>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0614DE" w14:paraId="78331F3F"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D68B9BE"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65AAA814"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FF036C" w14:textId="77777777" w:rsidR="000614DE" w:rsidRDefault="000614DE" w:rsidP="00252552">
            <w:pPr>
              <w:ind w:firstLine="0"/>
            </w:pPr>
            <w:r>
              <w:t>Descrição</w:t>
            </w:r>
          </w:p>
        </w:tc>
      </w:tr>
      <w:tr w:rsidR="000614DE" w14:paraId="4D364C0A"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5C42ABFF" w14:textId="77777777" w:rsidR="000614DE" w:rsidRDefault="000614DE" w:rsidP="00252552">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4CD3613"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FA0219C" w14:textId="77777777" w:rsidR="000614DE" w:rsidRDefault="000614DE" w:rsidP="00252552">
            <w:pPr>
              <w:ind w:firstLine="0"/>
            </w:pPr>
            <w:r>
              <w:t>Identifica qual é a empresa que irá conceder o estágio</w:t>
            </w:r>
          </w:p>
        </w:tc>
      </w:tr>
      <w:tr w:rsidR="000614DE" w14:paraId="0BF3D8E8"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37100AD4" w14:textId="77777777" w:rsidR="000614DE" w:rsidRDefault="000614DE" w:rsidP="00252552">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7C2FC4"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204180B8" w14:textId="77777777" w:rsidR="000614DE" w:rsidRDefault="000614DE" w:rsidP="00252552">
            <w:pPr>
              <w:ind w:firstLine="0"/>
            </w:pPr>
            <w:r>
              <w:t>Mostra quem é a pessoa de dentro da empresa que é responsável por conceder o estágio</w:t>
            </w:r>
          </w:p>
        </w:tc>
      </w:tr>
      <w:tr w:rsidR="000614DE" w14:paraId="0634D928"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4D4E964" w14:textId="77777777" w:rsidR="000614DE" w:rsidRDefault="000614DE" w:rsidP="00252552">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170A6225"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0463DD7E" w14:textId="77777777" w:rsidR="000614DE" w:rsidRDefault="000614DE" w:rsidP="00252552">
            <w:pPr>
              <w:ind w:firstLine="0"/>
            </w:pPr>
            <w:r>
              <w:t>Campo que identifica o cadastro nacional de pessoa jurídica da concedente</w:t>
            </w:r>
          </w:p>
        </w:tc>
      </w:tr>
      <w:tr w:rsidR="000614DE" w14:paraId="1C304BDC"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347B97B8" w14:textId="77777777" w:rsidR="000614DE" w:rsidRDefault="000614DE" w:rsidP="00252552">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04782C90"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1524511" w14:textId="77777777" w:rsidR="000614DE" w:rsidRDefault="000614DE" w:rsidP="00252552">
            <w:pPr>
              <w:ind w:firstLine="0"/>
            </w:pPr>
            <w:r>
              <w:t>Esse campo mostra o nome fantasia da concedente, pois ele tem um nome no contrato e outro que é o nome que ela é conhecida</w:t>
            </w:r>
          </w:p>
        </w:tc>
      </w:tr>
    </w:tbl>
    <w:p w14:paraId="03DAF09F" w14:textId="77777777" w:rsidR="000614DE" w:rsidRDefault="000614DE" w:rsidP="000614DE">
      <w:pPr>
        <w:ind w:firstLine="0"/>
      </w:pPr>
      <w:r>
        <w:t>Fonte: Elaborado pelos autores</w:t>
      </w:r>
    </w:p>
    <w:p w14:paraId="014DB1FF" w14:textId="77777777" w:rsidR="000614DE" w:rsidRDefault="000614DE" w:rsidP="000614DE"/>
    <w:p w14:paraId="1CB239E3" w14:textId="77777777" w:rsidR="000614DE" w:rsidRDefault="000614DE" w:rsidP="000614DE">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7C63806B" w14:textId="77777777" w:rsidR="000614DE" w:rsidRDefault="000614DE" w:rsidP="000614DE">
      <w:pPr>
        <w:rPr>
          <w:rFonts w:ascii="Arial" w:hAnsi="Arial" w:cs="Arial"/>
          <w:color w:val="000000" w:themeColor="text1"/>
        </w:rPr>
      </w:pPr>
    </w:p>
    <w:p w14:paraId="1042951A" w14:textId="77777777" w:rsidR="000614DE" w:rsidRDefault="000614DE" w:rsidP="000614DE">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0614DE" w:rsidRPr="003E7F98" w14:paraId="092A0B0A" w14:textId="77777777" w:rsidTr="00252552">
        <w:tc>
          <w:tcPr>
            <w:tcW w:w="3214" w:type="dxa"/>
          </w:tcPr>
          <w:p w14:paraId="655ECADA" w14:textId="77777777" w:rsidR="000614DE" w:rsidRPr="003E7F98" w:rsidRDefault="000614DE" w:rsidP="00252552">
            <w:pPr>
              <w:ind w:firstLine="0"/>
            </w:pPr>
            <w:r>
              <w:t xml:space="preserve">Atributo </w:t>
            </w:r>
          </w:p>
        </w:tc>
        <w:tc>
          <w:tcPr>
            <w:tcW w:w="1867" w:type="dxa"/>
          </w:tcPr>
          <w:p w14:paraId="0099072F" w14:textId="77777777" w:rsidR="000614DE" w:rsidRPr="003E7F98" w:rsidRDefault="000614DE" w:rsidP="00252552">
            <w:pPr>
              <w:ind w:firstLine="0"/>
            </w:pPr>
            <w:r w:rsidRPr="003E7F98">
              <w:t>Tipo</w:t>
            </w:r>
          </w:p>
        </w:tc>
        <w:tc>
          <w:tcPr>
            <w:tcW w:w="3981" w:type="dxa"/>
          </w:tcPr>
          <w:p w14:paraId="09B53E77" w14:textId="77777777" w:rsidR="000614DE" w:rsidRPr="003E7F98" w:rsidRDefault="000614DE" w:rsidP="00252552">
            <w:pPr>
              <w:ind w:firstLine="0"/>
            </w:pPr>
            <w:r w:rsidRPr="003E7F98">
              <w:t>Descrição</w:t>
            </w:r>
          </w:p>
        </w:tc>
      </w:tr>
      <w:tr w:rsidR="000614DE" w:rsidRPr="003E7F98" w14:paraId="262E01A0" w14:textId="77777777" w:rsidTr="00252552">
        <w:tc>
          <w:tcPr>
            <w:tcW w:w="3214" w:type="dxa"/>
          </w:tcPr>
          <w:p w14:paraId="2CF63944" w14:textId="77777777" w:rsidR="000614DE" w:rsidRPr="003E7F98" w:rsidRDefault="000614DE" w:rsidP="00252552">
            <w:pPr>
              <w:ind w:firstLine="0"/>
            </w:pPr>
            <w:proofErr w:type="spellStart"/>
            <w:r w:rsidRPr="003E7F98">
              <w:t>id</w:t>
            </w:r>
            <w:r>
              <w:t>ContratoEstagio</w:t>
            </w:r>
            <w:proofErr w:type="spellEnd"/>
          </w:p>
        </w:tc>
        <w:tc>
          <w:tcPr>
            <w:tcW w:w="1867" w:type="dxa"/>
          </w:tcPr>
          <w:p w14:paraId="7CFFB17D" w14:textId="77777777" w:rsidR="000614DE" w:rsidRPr="003E7F98" w:rsidRDefault="000614DE" w:rsidP="00252552">
            <w:pPr>
              <w:ind w:firstLine="0"/>
            </w:pPr>
            <w:r w:rsidRPr="003E7F98">
              <w:t>Integer</w:t>
            </w:r>
          </w:p>
        </w:tc>
        <w:tc>
          <w:tcPr>
            <w:tcW w:w="3981" w:type="dxa"/>
          </w:tcPr>
          <w:p w14:paraId="7849116A" w14:textId="77777777" w:rsidR="000614DE" w:rsidRPr="003E7F98" w:rsidRDefault="000614DE" w:rsidP="00252552">
            <w:pPr>
              <w:ind w:firstLine="0"/>
            </w:pPr>
            <w:r>
              <w:t>Utilizado para identificar os contratos presentes dentro do sistema</w:t>
            </w:r>
          </w:p>
        </w:tc>
      </w:tr>
      <w:tr w:rsidR="000614DE" w:rsidRPr="003E7F98" w14:paraId="5B2F831D" w14:textId="77777777" w:rsidTr="00252552">
        <w:tc>
          <w:tcPr>
            <w:tcW w:w="3214" w:type="dxa"/>
          </w:tcPr>
          <w:p w14:paraId="4E01232D" w14:textId="77777777" w:rsidR="000614DE" w:rsidRPr="003E7F98" w:rsidRDefault="000614DE" w:rsidP="00252552">
            <w:pPr>
              <w:ind w:firstLine="0"/>
            </w:pPr>
            <w:proofErr w:type="spellStart"/>
            <w:r>
              <w:t>StatusContratoEstagio</w:t>
            </w:r>
            <w:proofErr w:type="spellEnd"/>
          </w:p>
        </w:tc>
        <w:tc>
          <w:tcPr>
            <w:tcW w:w="1867" w:type="dxa"/>
          </w:tcPr>
          <w:p w14:paraId="1CAF5D33" w14:textId="77777777" w:rsidR="000614DE" w:rsidRPr="003E7F98" w:rsidRDefault="000614DE" w:rsidP="00252552">
            <w:pPr>
              <w:ind w:firstLine="0"/>
            </w:pPr>
            <w:proofErr w:type="spellStart"/>
            <w:r>
              <w:t>Boolean</w:t>
            </w:r>
            <w:proofErr w:type="spellEnd"/>
          </w:p>
        </w:tc>
        <w:tc>
          <w:tcPr>
            <w:tcW w:w="3981" w:type="dxa"/>
          </w:tcPr>
          <w:p w14:paraId="0E973DEE" w14:textId="77777777" w:rsidR="000614DE" w:rsidRPr="003E7F98" w:rsidRDefault="000614DE" w:rsidP="00252552">
            <w:pPr>
              <w:ind w:firstLine="0"/>
            </w:pPr>
            <w:r>
              <w:t>Mostra em qual etapa está a contratação do usuário</w:t>
            </w:r>
          </w:p>
        </w:tc>
      </w:tr>
      <w:tr w:rsidR="000614DE" w:rsidRPr="003E7F98" w14:paraId="356120D1" w14:textId="77777777" w:rsidTr="00252552">
        <w:tc>
          <w:tcPr>
            <w:tcW w:w="3214" w:type="dxa"/>
          </w:tcPr>
          <w:p w14:paraId="48C5DD74" w14:textId="77777777" w:rsidR="000614DE" w:rsidRPr="003E7F98" w:rsidRDefault="000614DE" w:rsidP="00252552">
            <w:pPr>
              <w:ind w:firstLine="0"/>
            </w:pPr>
            <w:proofErr w:type="spellStart"/>
            <w:r>
              <w:t>NotaFinal</w:t>
            </w:r>
            <w:proofErr w:type="spellEnd"/>
          </w:p>
        </w:tc>
        <w:tc>
          <w:tcPr>
            <w:tcW w:w="1867" w:type="dxa"/>
          </w:tcPr>
          <w:p w14:paraId="69CD96E3" w14:textId="77777777" w:rsidR="000614DE" w:rsidRPr="003E7F98" w:rsidRDefault="000614DE" w:rsidP="00252552">
            <w:pPr>
              <w:ind w:firstLine="0"/>
            </w:pPr>
            <w:r>
              <w:t>String</w:t>
            </w:r>
          </w:p>
        </w:tc>
        <w:tc>
          <w:tcPr>
            <w:tcW w:w="3981" w:type="dxa"/>
          </w:tcPr>
          <w:p w14:paraId="0F2263F3" w14:textId="77777777" w:rsidR="000614DE" w:rsidRPr="003E7F98" w:rsidRDefault="000614DE" w:rsidP="00252552">
            <w:pPr>
              <w:ind w:firstLine="0"/>
            </w:pPr>
            <w:r>
              <w:t xml:space="preserve">Nota que avalia o desempenho do estagiário </w:t>
            </w:r>
          </w:p>
        </w:tc>
      </w:tr>
      <w:tr w:rsidR="000614DE" w:rsidRPr="003E7F98" w14:paraId="7FB759AB" w14:textId="77777777" w:rsidTr="00252552">
        <w:tc>
          <w:tcPr>
            <w:tcW w:w="3214" w:type="dxa"/>
          </w:tcPr>
          <w:p w14:paraId="6A34CCF6" w14:textId="77777777" w:rsidR="000614DE" w:rsidRPr="003E7F98" w:rsidRDefault="000614DE" w:rsidP="00252552">
            <w:pPr>
              <w:ind w:firstLine="0"/>
            </w:pPr>
            <w:r>
              <w:t>Situação</w:t>
            </w:r>
          </w:p>
        </w:tc>
        <w:tc>
          <w:tcPr>
            <w:tcW w:w="1867" w:type="dxa"/>
          </w:tcPr>
          <w:p w14:paraId="06A7EDCF" w14:textId="77777777" w:rsidR="000614DE" w:rsidRPr="003E7F98" w:rsidRDefault="000614DE" w:rsidP="00252552">
            <w:pPr>
              <w:ind w:firstLine="0"/>
            </w:pPr>
            <w:r>
              <w:t>String</w:t>
            </w:r>
          </w:p>
        </w:tc>
        <w:tc>
          <w:tcPr>
            <w:tcW w:w="3981" w:type="dxa"/>
          </w:tcPr>
          <w:p w14:paraId="735ADC03" w14:textId="77777777" w:rsidR="000614DE" w:rsidRPr="003E7F98" w:rsidRDefault="000614DE" w:rsidP="00252552">
            <w:pPr>
              <w:ind w:firstLine="0"/>
            </w:pPr>
            <w:r>
              <w:t>Mostra qual a atual situação do estagiário</w:t>
            </w:r>
          </w:p>
        </w:tc>
      </w:tr>
      <w:tr w:rsidR="000614DE" w:rsidRPr="003E7F98" w14:paraId="40679925" w14:textId="77777777" w:rsidTr="00252552">
        <w:tc>
          <w:tcPr>
            <w:tcW w:w="3214" w:type="dxa"/>
          </w:tcPr>
          <w:p w14:paraId="37F7FB9E" w14:textId="77777777" w:rsidR="000614DE" w:rsidRDefault="000614DE" w:rsidP="00252552">
            <w:pPr>
              <w:ind w:firstLine="0"/>
            </w:pPr>
            <w:proofErr w:type="spellStart"/>
            <w:r>
              <w:t>HorárioEntrada</w:t>
            </w:r>
            <w:proofErr w:type="spellEnd"/>
          </w:p>
        </w:tc>
        <w:tc>
          <w:tcPr>
            <w:tcW w:w="1867" w:type="dxa"/>
          </w:tcPr>
          <w:p w14:paraId="3F7CB809" w14:textId="77777777" w:rsidR="000614DE" w:rsidRPr="003E7F98" w:rsidRDefault="000614DE" w:rsidP="00252552">
            <w:pPr>
              <w:ind w:firstLine="0"/>
            </w:pPr>
            <w:r>
              <w:t>String</w:t>
            </w:r>
          </w:p>
        </w:tc>
        <w:tc>
          <w:tcPr>
            <w:tcW w:w="3981" w:type="dxa"/>
          </w:tcPr>
          <w:p w14:paraId="2EAD10BB" w14:textId="77777777" w:rsidR="000614DE" w:rsidRPr="003E7F98" w:rsidRDefault="000614DE" w:rsidP="00252552">
            <w:pPr>
              <w:ind w:firstLine="0"/>
            </w:pPr>
            <w:r>
              <w:t xml:space="preserve">De acordo com o período e a carga horaria é definido o horário de entrada </w:t>
            </w:r>
          </w:p>
        </w:tc>
      </w:tr>
      <w:tr w:rsidR="000614DE" w:rsidRPr="003E7F98" w14:paraId="06B567EA" w14:textId="77777777" w:rsidTr="00252552">
        <w:tc>
          <w:tcPr>
            <w:tcW w:w="3214" w:type="dxa"/>
          </w:tcPr>
          <w:p w14:paraId="616AF7A8" w14:textId="77777777" w:rsidR="000614DE" w:rsidRPr="003E7F98" w:rsidRDefault="000614DE" w:rsidP="00252552">
            <w:pPr>
              <w:ind w:firstLine="0"/>
            </w:pPr>
            <w:r>
              <w:lastRenderedPageBreak/>
              <w:t>HorarioSaida</w:t>
            </w:r>
          </w:p>
        </w:tc>
        <w:tc>
          <w:tcPr>
            <w:tcW w:w="1867" w:type="dxa"/>
          </w:tcPr>
          <w:p w14:paraId="5FABD25A" w14:textId="77777777" w:rsidR="000614DE" w:rsidRPr="003E7F98" w:rsidRDefault="000614DE" w:rsidP="00252552">
            <w:pPr>
              <w:ind w:firstLine="0"/>
            </w:pPr>
            <w:r>
              <w:t>String</w:t>
            </w:r>
          </w:p>
        </w:tc>
        <w:tc>
          <w:tcPr>
            <w:tcW w:w="3981" w:type="dxa"/>
          </w:tcPr>
          <w:p w14:paraId="5DB1BD3B" w14:textId="77777777" w:rsidR="000614DE" w:rsidRPr="003E7F98" w:rsidRDefault="000614DE" w:rsidP="00252552">
            <w:pPr>
              <w:ind w:firstLine="0"/>
            </w:pPr>
            <w:r>
              <w:t>De acordo com o horário de entrada é definido o horário de saída</w:t>
            </w:r>
          </w:p>
        </w:tc>
      </w:tr>
      <w:tr w:rsidR="000614DE" w:rsidRPr="003E7F98" w14:paraId="43D128E0" w14:textId="77777777" w:rsidTr="00252552">
        <w:tc>
          <w:tcPr>
            <w:tcW w:w="3214" w:type="dxa"/>
          </w:tcPr>
          <w:p w14:paraId="78602990" w14:textId="77777777" w:rsidR="000614DE" w:rsidRPr="003E7F98" w:rsidRDefault="000614DE" w:rsidP="00252552">
            <w:pPr>
              <w:ind w:firstLine="0"/>
            </w:pPr>
            <w:proofErr w:type="spellStart"/>
            <w:r>
              <w:t>DataInicio</w:t>
            </w:r>
            <w:proofErr w:type="spellEnd"/>
          </w:p>
        </w:tc>
        <w:tc>
          <w:tcPr>
            <w:tcW w:w="1867" w:type="dxa"/>
          </w:tcPr>
          <w:p w14:paraId="1C2763F0" w14:textId="77777777" w:rsidR="000614DE" w:rsidRPr="003E7F98" w:rsidRDefault="000614DE" w:rsidP="00252552">
            <w:pPr>
              <w:ind w:firstLine="0"/>
            </w:pPr>
            <w:r>
              <w:t>DateOnly</w:t>
            </w:r>
          </w:p>
        </w:tc>
        <w:tc>
          <w:tcPr>
            <w:tcW w:w="3981" w:type="dxa"/>
          </w:tcPr>
          <w:p w14:paraId="2E31B3F2" w14:textId="77777777" w:rsidR="000614DE" w:rsidRPr="003E7F98" w:rsidRDefault="000614DE" w:rsidP="00252552">
            <w:pPr>
              <w:ind w:firstLine="0"/>
            </w:pPr>
            <w:r>
              <w:t xml:space="preserve">É definido no contrato o prazo de início contrato como estagiário </w:t>
            </w:r>
          </w:p>
        </w:tc>
      </w:tr>
      <w:tr w:rsidR="000614DE" w:rsidRPr="003E7F98" w14:paraId="210B3C90" w14:textId="77777777" w:rsidTr="00252552">
        <w:tc>
          <w:tcPr>
            <w:tcW w:w="3214" w:type="dxa"/>
          </w:tcPr>
          <w:p w14:paraId="4A19EAAC" w14:textId="77777777" w:rsidR="000614DE" w:rsidRPr="003E7F98" w:rsidRDefault="000614DE" w:rsidP="00252552">
            <w:pPr>
              <w:ind w:firstLine="0"/>
            </w:pPr>
            <w:proofErr w:type="spellStart"/>
            <w:r>
              <w:t>DataFim</w:t>
            </w:r>
            <w:proofErr w:type="spellEnd"/>
          </w:p>
        </w:tc>
        <w:tc>
          <w:tcPr>
            <w:tcW w:w="1867" w:type="dxa"/>
          </w:tcPr>
          <w:p w14:paraId="5F4CA565" w14:textId="77777777" w:rsidR="000614DE" w:rsidRPr="003E7F98" w:rsidRDefault="000614DE" w:rsidP="00252552">
            <w:pPr>
              <w:ind w:firstLine="0"/>
            </w:pPr>
            <w:r>
              <w:t>DateOnly</w:t>
            </w:r>
          </w:p>
        </w:tc>
        <w:tc>
          <w:tcPr>
            <w:tcW w:w="3981" w:type="dxa"/>
          </w:tcPr>
          <w:p w14:paraId="1A71F686" w14:textId="77777777" w:rsidR="000614DE" w:rsidRPr="003E7F98" w:rsidRDefault="000614DE" w:rsidP="00252552">
            <w:pPr>
              <w:ind w:firstLine="0"/>
            </w:pPr>
            <w:r>
              <w:t>De acordo com as regras de estágio é definido um prazo limite de dois anos ou menos para o estagiário</w:t>
            </w:r>
          </w:p>
        </w:tc>
      </w:tr>
      <w:tr w:rsidR="000614DE" w:rsidRPr="003E7F98" w14:paraId="6DA418AE" w14:textId="77777777" w:rsidTr="00252552">
        <w:tc>
          <w:tcPr>
            <w:tcW w:w="3214" w:type="dxa"/>
          </w:tcPr>
          <w:p w14:paraId="471F1789" w14:textId="77777777" w:rsidR="000614DE" w:rsidRPr="003E7F98" w:rsidRDefault="000614DE" w:rsidP="00252552">
            <w:pPr>
              <w:ind w:firstLine="0"/>
            </w:pPr>
            <w:r>
              <w:t>Salário</w:t>
            </w:r>
          </w:p>
        </w:tc>
        <w:tc>
          <w:tcPr>
            <w:tcW w:w="1867" w:type="dxa"/>
          </w:tcPr>
          <w:p w14:paraId="0ED6B797" w14:textId="77777777" w:rsidR="000614DE" w:rsidRPr="003E7F98" w:rsidRDefault="000614DE" w:rsidP="00252552">
            <w:pPr>
              <w:ind w:firstLine="0"/>
            </w:pPr>
            <w:r>
              <w:t>String</w:t>
            </w:r>
          </w:p>
        </w:tc>
        <w:tc>
          <w:tcPr>
            <w:tcW w:w="3981" w:type="dxa"/>
          </w:tcPr>
          <w:p w14:paraId="5E4DE702" w14:textId="77777777" w:rsidR="000614DE" w:rsidRPr="003E7F98" w:rsidRDefault="000614DE" w:rsidP="00252552">
            <w:pPr>
              <w:ind w:firstLine="0"/>
            </w:pPr>
            <w:r>
              <w:t>Salário pode variar de acordo com a empresa e de acordo a área em que ele irá atuar</w:t>
            </w:r>
          </w:p>
        </w:tc>
      </w:tr>
      <w:tr w:rsidR="000614DE" w:rsidRPr="003E7F98" w14:paraId="1CEE5306" w14:textId="77777777" w:rsidTr="00252552">
        <w:tc>
          <w:tcPr>
            <w:tcW w:w="3214" w:type="dxa"/>
          </w:tcPr>
          <w:p w14:paraId="4B53CD10" w14:textId="77777777" w:rsidR="000614DE" w:rsidRPr="003E7F98" w:rsidRDefault="000614DE" w:rsidP="00252552">
            <w:pPr>
              <w:ind w:firstLine="0"/>
            </w:pPr>
            <w:proofErr w:type="spellStart"/>
            <w:r>
              <w:t>CargaSemanal</w:t>
            </w:r>
            <w:proofErr w:type="spellEnd"/>
          </w:p>
        </w:tc>
        <w:tc>
          <w:tcPr>
            <w:tcW w:w="1867" w:type="dxa"/>
          </w:tcPr>
          <w:p w14:paraId="68EEB068" w14:textId="77777777" w:rsidR="000614DE" w:rsidRPr="003E7F98" w:rsidRDefault="000614DE" w:rsidP="00252552">
            <w:pPr>
              <w:ind w:firstLine="0"/>
            </w:pPr>
            <w:r>
              <w:t>String</w:t>
            </w:r>
          </w:p>
        </w:tc>
        <w:tc>
          <w:tcPr>
            <w:tcW w:w="3981" w:type="dxa"/>
          </w:tcPr>
          <w:p w14:paraId="27F27E91" w14:textId="77777777" w:rsidR="000614DE" w:rsidRPr="003E7F98" w:rsidRDefault="000614DE" w:rsidP="00252552">
            <w:pPr>
              <w:ind w:firstLine="0"/>
            </w:pPr>
            <w:r>
              <w:t>É definido quanto de horas o estagiário deverá cumprir na semana</w:t>
            </w:r>
          </w:p>
        </w:tc>
      </w:tr>
      <w:tr w:rsidR="000614DE" w:rsidRPr="003E7F98" w14:paraId="01060F70" w14:textId="77777777" w:rsidTr="00252552">
        <w:tc>
          <w:tcPr>
            <w:tcW w:w="3214" w:type="dxa"/>
          </w:tcPr>
          <w:p w14:paraId="7DF3D88E" w14:textId="77777777" w:rsidR="000614DE" w:rsidRPr="003E7F98" w:rsidRDefault="000614DE" w:rsidP="00252552">
            <w:pPr>
              <w:ind w:firstLine="0"/>
            </w:pPr>
            <w:proofErr w:type="spellStart"/>
            <w:r>
              <w:t>CargaTotal</w:t>
            </w:r>
            <w:proofErr w:type="spellEnd"/>
          </w:p>
        </w:tc>
        <w:tc>
          <w:tcPr>
            <w:tcW w:w="1867" w:type="dxa"/>
          </w:tcPr>
          <w:p w14:paraId="0EC7B574" w14:textId="77777777" w:rsidR="000614DE" w:rsidRPr="003E7F98" w:rsidRDefault="000614DE" w:rsidP="00252552">
            <w:pPr>
              <w:ind w:firstLine="0"/>
            </w:pPr>
            <w:r>
              <w:t>String</w:t>
            </w:r>
          </w:p>
        </w:tc>
        <w:tc>
          <w:tcPr>
            <w:tcW w:w="3981" w:type="dxa"/>
          </w:tcPr>
          <w:p w14:paraId="1E88CBFB" w14:textId="77777777" w:rsidR="000614DE" w:rsidRPr="003E7F98" w:rsidRDefault="000614DE" w:rsidP="00252552">
            <w:pPr>
              <w:ind w:firstLine="0"/>
            </w:pPr>
            <w:r>
              <w:t>É somado a carga horaria total que o estagiário deverá entregar</w:t>
            </w:r>
          </w:p>
        </w:tc>
      </w:tr>
      <w:tr w:rsidR="000614DE" w:rsidRPr="003E7F98" w14:paraId="76095CC6" w14:textId="77777777" w:rsidTr="00252552">
        <w:tc>
          <w:tcPr>
            <w:tcW w:w="3214" w:type="dxa"/>
          </w:tcPr>
          <w:p w14:paraId="608AF874" w14:textId="77777777" w:rsidR="000614DE" w:rsidRDefault="000614DE" w:rsidP="00252552">
            <w:pPr>
              <w:ind w:firstLine="0"/>
            </w:pPr>
            <w:r>
              <w:t>idCoordenadorEstagio</w:t>
            </w:r>
          </w:p>
        </w:tc>
        <w:tc>
          <w:tcPr>
            <w:tcW w:w="1867" w:type="dxa"/>
          </w:tcPr>
          <w:p w14:paraId="4E6A5FE5" w14:textId="77777777" w:rsidR="000614DE" w:rsidRDefault="000614DE" w:rsidP="00252552">
            <w:pPr>
              <w:ind w:firstLine="0"/>
            </w:pPr>
            <w:r>
              <w:t>Integer</w:t>
            </w:r>
          </w:p>
        </w:tc>
        <w:tc>
          <w:tcPr>
            <w:tcW w:w="3981" w:type="dxa"/>
          </w:tcPr>
          <w:p w14:paraId="61EDACC1" w14:textId="77777777" w:rsidR="000614DE" w:rsidRDefault="000614DE" w:rsidP="00252552">
            <w:pPr>
              <w:ind w:firstLine="0"/>
            </w:pPr>
            <w:r>
              <w:t xml:space="preserve">É a ligação com a tabela Coordenador Estagio, pois um Coordenador Estagio pode estar ligado a um ou a vários Contratos de Estagio </w:t>
            </w:r>
          </w:p>
        </w:tc>
      </w:tr>
      <w:tr w:rsidR="000614DE" w:rsidRPr="003E7F98" w14:paraId="14D98101" w14:textId="77777777" w:rsidTr="00252552">
        <w:tc>
          <w:tcPr>
            <w:tcW w:w="3214" w:type="dxa"/>
          </w:tcPr>
          <w:p w14:paraId="60391103" w14:textId="77777777" w:rsidR="000614DE" w:rsidRDefault="000614DE" w:rsidP="00252552">
            <w:pPr>
              <w:ind w:firstLine="0"/>
            </w:pPr>
            <w:r>
              <w:t>idTipoEstagio</w:t>
            </w:r>
          </w:p>
        </w:tc>
        <w:tc>
          <w:tcPr>
            <w:tcW w:w="1867" w:type="dxa"/>
          </w:tcPr>
          <w:p w14:paraId="084E8E50" w14:textId="77777777" w:rsidR="000614DE" w:rsidRDefault="000614DE" w:rsidP="00252552">
            <w:pPr>
              <w:ind w:firstLine="0"/>
            </w:pPr>
            <w:r>
              <w:t>Integer</w:t>
            </w:r>
          </w:p>
        </w:tc>
        <w:tc>
          <w:tcPr>
            <w:tcW w:w="3981" w:type="dxa"/>
          </w:tcPr>
          <w:p w14:paraId="48B64DF5" w14:textId="77777777" w:rsidR="000614DE" w:rsidRDefault="000614DE" w:rsidP="00252552">
            <w:pPr>
              <w:ind w:firstLine="0"/>
            </w:pPr>
            <w:r>
              <w:t>É a ligação com a tabela Tipo Estagio, pois um Tipo de Estagio pode estar ligada a um ou a vários Contratos de Estagio</w:t>
            </w:r>
          </w:p>
        </w:tc>
      </w:tr>
    </w:tbl>
    <w:p w14:paraId="7736C466" w14:textId="77777777" w:rsidR="000614DE" w:rsidRDefault="000614DE" w:rsidP="000614DE">
      <w:pPr>
        <w:ind w:firstLine="0"/>
      </w:pPr>
      <w:r>
        <w:t>Fonte: Elaborado pelos autores</w:t>
      </w:r>
    </w:p>
    <w:p w14:paraId="0B19705F" w14:textId="77777777" w:rsidR="000614DE" w:rsidRDefault="000614DE" w:rsidP="000614DE">
      <w:pPr>
        <w:ind w:firstLine="0"/>
      </w:pPr>
    </w:p>
    <w:p w14:paraId="69F8B4F7" w14:textId="3354F9D7" w:rsidR="000614DE" w:rsidRDefault="000614DE" w:rsidP="000614DE">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5E018033" w14:textId="7AA00F39" w:rsidR="004415F1" w:rsidRDefault="004415F1" w:rsidP="000614DE"/>
    <w:p w14:paraId="6974F0B8" w14:textId="4643BC27" w:rsidR="004415F1" w:rsidRDefault="004415F1" w:rsidP="000614DE"/>
    <w:p w14:paraId="2F9600EE" w14:textId="28AE7F5B" w:rsidR="004415F1" w:rsidRDefault="004415F1" w:rsidP="000614DE"/>
    <w:p w14:paraId="4958982E" w14:textId="66D2F98C" w:rsidR="004415F1" w:rsidRDefault="004415F1" w:rsidP="000614DE"/>
    <w:p w14:paraId="46BC4BB9" w14:textId="77777777" w:rsidR="004415F1" w:rsidRDefault="004415F1" w:rsidP="000614DE"/>
    <w:p w14:paraId="05435A60" w14:textId="77777777" w:rsidR="000614DE" w:rsidRDefault="000614DE" w:rsidP="000614DE"/>
    <w:p w14:paraId="03EEC4E8" w14:textId="77777777" w:rsidR="000614DE" w:rsidRDefault="000614DE" w:rsidP="000614DE">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0614DE" w14:paraId="603E4312"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7A04BC50" w14:textId="77777777" w:rsidR="000614DE" w:rsidRDefault="000614DE" w:rsidP="00252552">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2B94692" w14:textId="77777777" w:rsidR="000614DE" w:rsidRDefault="000614DE" w:rsidP="00252552">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38D50C1B" w14:textId="77777777" w:rsidR="000614DE" w:rsidRDefault="000614DE" w:rsidP="00252552">
            <w:pPr>
              <w:ind w:firstLine="0"/>
            </w:pPr>
            <w:r>
              <w:t>Descrição</w:t>
            </w:r>
          </w:p>
        </w:tc>
      </w:tr>
      <w:tr w:rsidR="000614DE" w14:paraId="5541AD3B"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4F9FEC85" w14:textId="77777777" w:rsidR="000614DE" w:rsidRDefault="000614DE" w:rsidP="00252552">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45418222" w14:textId="77777777" w:rsidR="000614DE" w:rsidRDefault="000614DE" w:rsidP="00252552">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D2A27B1" w14:textId="77777777" w:rsidR="000614DE" w:rsidRDefault="000614DE" w:rsidP="00252552">
            <w:pPr>
              <w:ind w:firstLine="0"/>
            </w:pPr>
            <w:r>
              <w:t>Identifica quem é o coordenador de estágio</w:t>
            </w:r>
          </w:p>
        </w:tc>
      </w:tr>
      <w:tr w:rsidR="000614DE" w14:paraId="3EC9CC63"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539F9B0E" w14:textId="77777777" w:rsidR="000614DE" w:rsidRDefault="000614DE" w:rsidP="00252552">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D0C5422" w14:textId="77777777" w:rsidR="000614DE" w:rsidRDefault="000614DE" w:rsidP="00252552">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4D047358" w14:textId="77777777" w:rsidR="000614DE" w:rsidRDefault="000614DE" w:rsidP="00252552">
            <w:pPr>
              <w:ind w:firstLine="0"/>
            </w:pPr>
            <w:r>
              <w:t>Refere-se ao dia em que o coordenador de estágio foi cadastrado no sistema</w:t>
            </w:r>
          </w:p>
        </w:tc>
      </w:tr>
      <w:tr w:rsidR="000614DE" w14:paraId="78696DEC" w14:textId="77777777" w:rsidTr="00252552">
        <w:tc>
          <w:tcPr>
            <w:tcW w:w="3020" w:type="dxa"/>
            <w:tcBorders>
              <w:top w:val="single" w:sz="4" w:space="0" w:color="000000"/>
              <w:left w:val="single" w:sz="4" w:space="0" w:color="000000"/>
              <w:bottom w:val="single" w:sz="4" w:space="0" w:color="000000"/>
              <w:right w:val="single" w:sz="4" w:space="0" w:color="000000"/>
            </w:tcBorders>
          </w:tcPr>
          <w:p w14:paraId="5EB2CE80" w14:textId="77777777" w:rsidR="000614DE" w:rsidRDefault="000614DE" w:rsidP="00252552">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0CA8EADB" w14:textId="77777777" w:rsidR="000614DE" w:rsidRDefault="000614DE" w:rsidP="00252552">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47468BAE" w14:textId="77777777" w:rsidR="000614DE" w:rsidRDefault="000614DE" w:rsidP="00252552">
            <w:pPr>
              <w:ind w:firstLine="0"/>
            </w:pPr>
            <w:r>
              <w:t>Define o status do coordenador, se ele está inativo ou ativo no banco</w:t>
            </w:r>
          </w:p>
        </w:tc>
      </w:tr>
      <w:tr w:rsidR="000614DE" w14:paraId="2CFD124C" w14:textId="77777777" w:rsidTr="00252552">
        <w:tc>
          <w:tcPr>
            <w:tcW w:w="3020" w:type="dxa"/>
            <w:tcBorders>
              <w:top w:val="single" w:sz="4" w:space="0" w:color="000000"/>
              <w:left w:val="single" w:sz="4" w:space="0" w:color="000000"/>
              <w:bottom w:val="single" w:sz="4" w:space="0" w:color="000000"/>
              <w:right w:val="single" w:sz="4" w:space="0" w:color="000000"/>
            </w:tcBorders>
          </w:tcPr>
          <w:p w14:paraId="7FAADD28" w14:textId="77777777" w:rsidR="000614DE" w:rsidRDefault="000614DE" w:rsidP="00252552">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58F3536C" w14:textId="77777777" w:rsidR="000614DE" w:rsidRDefault="000614DE" w:rsidP="00252552">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09D434DF" w14:textId="77777777" w:rsidR="000614DE" w:rsidRDefault="000614DE" w:rsidP="00252552">
            <w:pPr>
              <w:ind w:firstLine="0"/>
            </w:pPr>
            <w:r>
              <w:t>Define qual o nome do Coordenador de Estagio</w:t>
            </w:r>
          </w:p>
        </w:tc>
      </w:tr>
    </w:tbl>
    <w:p w14:paraId="03B3CBCC" w14:textId="77777777" w:rsidR="000614DE" w:rsidRDefault="000614DE" w:rsidP="000614DE">
      <w:pPr>
        <w:ind w:firstLine="0"/>
      </w:pPr>
      <w:r>
        <w:t>Fonte: Elaborado pelos autores</w:t>
      </w:r>
    </w:p>
    <w:p w14:paraId="239E10F3" w14:textId="77777777" w:rsidR="000614DE" w:rsidRDefault="000614DE" w:rsidP="000614DE"/>
    <w:p w14:paraId="01FD0AD4" w14:textId="77777777" w:rsidR="000614DE" w:rsidRDefault="000614DE" w:rsidP="000614DE">
      <w:r>
        <w:t>A classe "Curso" (Quadro 8) tem como objetivo definir e organizar todas as informações referentes ao curso no qual o aluno está matriculado. Ela registrar e fornecer detalhes completos sobre o curso, como nome e turno.</w:t>
      </w:r>
    </w:p>
    <w:p w14:paraId="6395249B" w14:textId="77777777" w:rsidR="000614DE" w:rsidRDefault="000614DE" w:rsidP="000614DE"/>
    <w:p w14:paraId="6BAA33FC" w14:textId="77777777" w:rsidR="000614DE" w:rsidRPr="00AA7688" w:rsidRDefault="000614DE" w:rsidP="000614DE">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0614DE" w:rsidRPr="003E7F98" w14:paraId="1E38C409" w14:textId="77777777" w:rsidTr="00252552">
        <w:tc>
          <w:tcPr>
            <w:tcW w:w="3020" w:type="dxa"/>
          </w:tcPr>
          <w:p w14:paraId="7B994E0B" w14:textId="77777777" w:rsidR="000614DE" w:rsidRPr="003E7F98" w:rsidRDefault="000614DE" w:rsidP="00252552">
            <w:pPr>
              <w:ind w:firstLine="0"/>
            </w:pPr>
            <w:r>
              <w:t xml:space="preserve">Atributo </w:t>
            </w:r>
          </w:p>
        </w:tc>
        <w:tc>
          <w:tcPr>
            <w:tcW w:w="1653" w:type="dxa"/>
          </w:tcPr>
          <w:p w14:paraId="4353F3CE" w14:textId="77777777" w:rsidR="000614DE" w:rsidRPr="003E7F98" w:rsidRDefault="000614DE" w:rsidP="00252552">
            <w:r w:rsidRPr="003E7F98">
              <w:t>Tipo</w:t>
            </w:r>
          </w:p>
        </w:tc>
        <w:tc>
          <w:tcPr>
            <w:tcW w:w="4388" w:type="dxa"/>
          </w:tcPr>
          <w:p w14:paraId="06BD10C3" w14:textId="77777777" w:rsidR="000614DE" w:rsidRPr="003E7F98" w:rsidRDefault="000614DE" w:rsidP="00252552">
            <w:r w:rsidRPr="003E7F98">
              <w:t>Descrição</w:t>
            </w:r>
          </w:p>
        </w:tc>
      </w:tr>
      <w:tr w:rsidR="000614DE" w:rsidRPr="003E7F98" w14:paraId="15C161D7" w14:textId="77777777" w:rsidTr="00252552">
        <w:tc>
          <w:tcPr>
            <w:tcW w:w="3020" w:type="dxa"/>
          </w:tcPr>
          <w:p w14:paraId="02C553C8" w14:textId="77777777" w:rsidR="000614DE" w:rsidRPr="003E7F98" w:rsidRDefault="000614DE" w:rsidP="00252552">
            <w:pPr>
              <w:ind w:firstLine="0"/>
            </w:pPr>
            <w:proofErr w:type="spellStart"/>
            <w:r>
              <w:t>IdCurso</w:t>
            </w:r>
            <w:proofErr w:type="spellEnd"/>
          </w:p>
        </w:tc>
        <w:tc>
          <w:tcPr>
            <w:tcW w:w="1653" w:type="dxa"/>
          </w:tcPr>
          <w:p w14:paraId="672BD035" w14:textId="77777777" w:rsidR="000614DE" w:rsidRPr="003E7F98" w:rsidRDefault="000614DE" w:rsidP="00252552">
            <w:pPr>
              <w:ind w:firstLine="0"/>
            </w:pPr>
            <w:r>
              <w:t>String</w:t>
            </w:r>
          </w:p>
        </w:tc>
        <w:tc>
          <w:tcPr>
            <w:tcW w:w="4388" w:type="dxa"/>
          </w:tcPr>
          <w:p w14:paraId="16DF7613" w14:textId="77777777" w:rsidR="000614DE" w:rsidRPr="003E7F98" w:rsidRDefault="000614DE" w:rsidP="00252552">
            <w:pPr>
              <w:ind w:firstLine="0"/>
            </w:pPr>
            <w:r>
              <w:t>Utilizado para identificar o curso do usuário</w:t>
            </w:r>
          </w:p>
        </w:tc>
      </w:tr>
      <w:tr w:rsidR="000614DE" w:rsidRPr="003E7F98" w14:paraId="560946D3" w14:textId="77777777" w:rsidTr="00252552">
        <w:tc>
          <w:tcPr>
            <w:tcW w:w="3020" w:type="dxa"/>
          </w:tcPr>
          <w:p w14:paraId="36D32BA7" w14:textId="77777777" w:rsidR="000614DE" w:rsidRPr="003E7F98" w:rsidRDefault="000614DE" w:rsidP="00252552">
            <w:pPr>
              <w:ind w:firstLine="0"/>
            </w:pPr>
            <w:r>
              <w:t>NomeCurso</w:t>
            </w:r>
          </w:p>
        </w:tc>
        <w:tc>
          <w:tcPr>
            <w:tcW w:w="1653" w:type="dxa"/>
          </w:tcPr>
          <w:p w14:paraId="5E3E887F" w14:textId="77777777" w:rsidR="000614DE" w:rsidRPr="003E7F98" w:rsidRDefault="000614DE" w:rsidP="00252552">
            <w:pPr>
              <w:ind w:firstLine="0"/>
            </w:pPr>
            <w:r>
              <w:t xml:space="preserve">String </w:t>
            </w:r>
          </w:p>
        </w:tc>
        <w:tc>
          <w:tcPr>
            <w:tcW w:w="4388" w:type="dxa"/>
          </w:tcPr>
          <w:p w14:paraId="20076062" w14:textId="77777777" w:rsidR="000614DE" w:rsidRPr="003E7F98" w:rsidRDefault="000614DE" w:rsidP="00252552">
            <w:pPr>
              <w:ind w:firstLine="0"/>
            </w:pPr>
            <w:r>
              <w:t xml:space="preserve">Nomeia e identifica o curso </w:t>
            </w:r>
          </w:p>
        </w:tc>
      </w:tr>
      <w:tr w:rsidR="000614DE" w:rsidRPr="003E7F98" w14:paraId="2FCB2E7A" w14:textId="77777777" w:rsidTr="00252552">
        <w:tc>
          <w:tcPr>
            <w:tcW w:w="3020" w:type="dxa"/>
          </w:tcPr>
          <w:p w14:paraId="3CEEE179" w14:textId="77777777" w:rsidR="000614DE" w:rsidRDefault="000614DE" w:rsidP="00252552">
            <w:pPr>
              <w:ind w:firstLine="0"/>
            </w:pPr>
            <w:r>
              <w:t>TurnoCurso</w:t>
            </w:r>
          </w:p>
        </w:tc>
        <w:tc>
          <w:tcPr>
            <w:tcW w:w="1653" w:type="dxa"/>
          </w:tcPr>
          <w:p w14:paraId="334CAA1C" w14:textId="77777777" w:rsidR="000614DE" w:rsidRDefault="000614DE" w:rsidP="00252552">
            <w:pPr>
              <w:ind w:firstLine="0"/>
            </w:pPr>
            <w:r>
              <w:t>String</w:t>
            </w:r>
          </w:p>
        </w:tc>
        <w:tc>
          <w:tcPr>
            <w:tcW w:w="4388" w:type="dxa"/>
          </w:tcPr>
          <w:p w14:paraId="1F26D522" w14:textId="77777777" w:rsidR="000614DE" w:rsidRDefault="000614DE" w:rsidP="00252552">
            <w:pPr>
              <w:ind w:firstLine="0"/>
            </w:pPr>
            <w:r>
              <w:t>Define qual o turno que o curso é executado</w:t>
            </w:r>
          </w:p>
        </w:tc>
      </w:tr>
    </w:tbl>
    <w:p w14:paraId="20C2CFD8" w14:textId="77777777" w:rsidR="000614DE" w:rsidRDefault="000614DE" w:rsidP="000614DE">
      <w:pPr>
        <w:ind w:firstLine="0"/>
      </w:pPr>
      <w:r>
        <w:t>Fonte: Elaborado pelos autores</w:t>
      </w:r>
    </w:p>
    <w:p w14:paraId="6CAC5CEB" w14:textId="77777777" w:rsidR="000614DE" w:rsidRDefault="000614DE" w:rsidP="000614DE">
      <w:pPr>
        <w:ind w:firstLine="0"/>
      </w:pPr>
    </w:p>
    <w:p w14:paraId="2B75A034" w14:textId="40B1C635" w:rsidR="000614DE" w:rsidRDefault="000614DE" w:rsidP="000614DE">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7F0DBC76" w14:textId="4D03F992" w:rsidR="004415F1" w:rsidRDefault="004415F1" w:rsidP="000614DE"/>
    <w:p w14:paraId="2C8A35E0" w14:textId="4D419210" w:rsidR="004415F1" w:rsidRDefault="004415F1" w:rsidP="000614DE"/>
    <w:p w14:paraId="678D58C9" w14:textId="34940338" w:rsidR="004415F1" w:rsidRDefault="004415F1" w:rsidP="000614DE"/>
    <w:p w14:paraId="2D4C39E9" w14:textId="60566CD2" w:rsidR="004415F1" w:rsidRDefault="004415F1" w:rsidP="000614DE"/>
    <w:p w14:paraId="6E999193" w14:textId="77777777" w:rsidR="004415F1" w:rsidRDefault="004415F1" w:rsidP="000614DE"/>
    <w:p w14:paraId="5A8FB60B" w14:textId="77777777" w:rsidR="000614DE" w:rsidRDefault="000614DE" w:rsidP="000614DE">
      <w:pPr>
        <w:ind w:firstLine="0"/>
      </w:pPr>
    </w:p>
    <w:p w14:paraId="5647A4F4" w14:textId="77777777" w:rsidR="000614DE" w:rsidRDefault="000614DE" w:rsidP="000614DE">
      <w:pPr>
        <w:ind w:firstLine="0"/>
      </w:pPr>
      <w:r>
        <w:rPr>
          <w:b/>
          <w:bCs/>
        </w:rPr>
        <w:lastRenderedPageBreak/>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0614DE" w14:paraId="0CBD3078"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15900022"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1C382"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196440B" w14:textId="77777777" w:rsidR="000614DE" w:rsidRDefault="000614DE" w:rsidP="00252552">
            <w:pPr>
              <w:ind w:firstLine="0"/>
            </w:pPr>
            <w:r>
              <w:t>Descrição</w:t>
            </w:r>
          </w:p>
        </w:tc>
      </w:tr>
      <w:tr w:rsidR="000614DE" w14:paraId="7220DEE0"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50F9103C" w14:textId="77777777" w:rsidR="000614DE" w:rsidRDefault="000614DE" w:rsidP="00252552">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F0A0D0"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5655A9" w14:textId="77777777" w:rsidR="000614DE" w:rsidRDefault="000614DE" w:rsidP="00252552">
            <w:pPr>
              <w:ind w:firstLine="0"/>
            </w:pPr>
            <w:r>
              <w:t>Identifica qual é o identificador do documento</w:t>
            </w:r>
          </w:p>
        </w:tc>
      </w:tr>
      <w:tr w:rsidR="000614DE" w14:paraId="1F071422"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2133733" w14:textId="77777777" w:rsidR="000614DE" w:rsidRDefault="000614DE" w:rsidP="00252552">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6399B3B"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B052271" w14:textId="77777777" w:rsidR="000614DE" w:rsidRDefault="000614DE" w:rsidP="00252552">
            <w:pPr>
              <w:ind w:firstLine="0"/>
            </w:pPr>
            <w:r>
              <w:t>Descreve como está aquele documento no momento</w:t>
            </w:r>
          </w:p>
        </w:tc>
      </w:tr>
      <w:tr w:rsidR="000614DE" w14:paraId="68EBCB25"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6D9C0FFA" w14:textId="77777777" w:rsidR="000614DE" w:rsidRDefault="000614DE" w:rsidP="00252552">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71DC96E"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CC5521B" w14:textId="77777777" w:rsidR="000614DE" w:rsidRDefault="000614DE" w:rsidP="00252552">
            <w:pPr>
              <w:ind w:firstLine="0"/>
            </w:pPr>
            <w:r>
              <w:t xml:space="preserve">Define qual a situação que o documento se encontra </w:t>
            </w:r>
          </w:p>
        </w:tc>
      </w:tr>
    </w:tbl>
    <w:p w14:paraId="38DD35AA" w14:textId="77777777" w:rsidR="000614DE" w:rsidRDefault="000614DE" w:rsidP="000614DE">
      <w:pPr>
        <w:ind w:firstLine="0"/>
      </w:pPr>
      <w:r>
        <w:t>Fonte: Elaborado pelos autores</w:t>
      </w:r>
    </w:p>
    <w:p w14:paraId="196091D4" w14:textId="77777777" w:rsidR="000614DE" w:rsidRDefault="000614DE" w:rsidP="000614DE">
      <w:pPr>
        <w:ind w:firstLine="0"/>
      </w:pPr>
    </w:p>
    <w:p w14:paraId="28C7280A" w14:textId="77777777" w:rsidR="000614DE" w:rsidRDefault="000614DE" w:rsidP="000614DE">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7B57E00B" w14:textId="77777777" w:rsidR="000614DE" w:rsidRDefault="000614DE" w:rsidP="000614DE"/>
    <w:p w14:paraId="753B1315" w14:textId="77777777" w:rsidR="000614DE" w:rsidRDefault="000614DE" w:rsidP="000614DE">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14DE" w14:paraId="228930C5"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6580E07"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2B1F170F"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2C45F4E" w14:textId="77777777" w:rsidR="000614DE" w:rsidRDefault="000614DE" w:rsidP="00252552">
            <w:pPr>
              <w:ind w:firstLine="0"/>
            </w:pPr>
            <w:r>
              <w:t>Descrição</w:t>
            </w:r>
          </w:p>
        </w:tc>
      </w:tr>
      <w:tr w:rsidR="000614DE" w14:paraId="3714C7C9"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0420AB98" w14:textId="77777777" w:rsidR="000614DE" w:rsidRDefault="000614DE" w:rsidP="00252552">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74639845"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BD575CB" w14:textId="77777777" w:rsidR="000614DE" w:rsidRDefault="000614DE" w:rsidP="00252552">
            <w:pPr>
              <w:ind w:firstLine="0"/>
            </w:pPr>
            <w:r>
              <w:t>É a ligação com a tabela Tipo Documento, pois um Tipo de Documento pode estar ligada a um ou a vários Documentos Necessários</w:t>
            </w:r>
          </w:p>
        </w:tc>
      </w:tr>
      <w:tr w:rsidR="000614DE" w14:paraId="0BFE3F11"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33413819" w14:textId="77777777" w:rsidR="000614DE" w:rsidRDefault="000614DE" w:rsidP="00252552">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6811D4E5"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0F214FC7" w14:textId="77777777" w:rsidR="000614DE" w:rsidRDefault="000614DE" w:rsidP="00252552">
            <w:pPr>
              <w:ind w:firstLine="0"/>
            </w:pPr>
            <w:r>
              <w:t>É a ligação com a tabela Tipo Estagio, pois um Tipo de Estagio pode estar ligada a um ou a vários Documentos Necessários</w:t>
            </w:r>
          </w:p>
        </w:tc>
      </w:tr>
    </w:tbl>
    <w:p w14:paraId="33C62460" w14:textId="77777777" w:rsidR="000614DE" w:rsidRDefault="000614DE" w:rsidP="000614DE">
      <w:pPr>
        <w:ind w:firstLine="0"/>
      </w:pPr>
      <w:r>
        <w:t>Fonte: Elaborado pelos autores</w:t>
      </w:r>
    </w:p>
    <w:p w14:paraId="536E4F5D" w14:textId="77777777" w:rsidR="000614DE" w:rsidRDefault="000614DE" w:rsidP="000614DE">
      <w:pPr>
        <w:ind w:firstLine="0"/>
      </w:pPr>
    </w:p>
    <w:p w14:paraId="49E7907B" w14:textId="147293B7" w:rsidR="000614DE" w:rsidRDefault="000614DE" w:rsidP="000614DE">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0A9988C2" w14:textId="3F203393" w:rsidR="004415F1" w:rsidRDefault="004415F1" w:rsidP="000614DE"/>
    <w:p w14:paraId="5167519D" w14:textId="77777777" w:rsidR="004415F1" w:rsidRDefault="004415F1" w:rsidP="000614DE"/>
    <w:p w14:paraId="539E9586" w14:textId="77777777" w:rsidR="000614DE" w:rsidRDefault="000614DE" w:rsidP="000614DE"/>
    <w:p w14:paraId="05DB2387" w14:textId="77777777" w:rsidR="000614DE" w:rsidRDefault="000614DE" w:rsidP="000614DE">
      <w:pPr>
        <w:ind w:firstLine="0"/>
      </w:pPr>
      <w:r>
        <w:rPr>
          <w:b/>
          <w:bCs/>
        </w:rPr>
        <w:lastRenderedPageBreak/>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14DE" w14:paraId="204B1CCE"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42EEB075"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9F45E1B"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CB1757" w14:textId="77777777" w:rsidR="000614DE" w:rsidRDefault="000614DE" w:rsidP="00252552">
            <w:pPr>
              <w:ind w:firstLine="0"/>
            </w:pPr>
            <w:r>
              <w:t>Descrição</w:t>
            </w:r>
          </w:p>
        </w:tc>
      </w:tr>
      <w:tr w:rsidR="000614DE" w14:paraId="5B086B16"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C9CC726" w14:textId="77777777" w:rsidR="000614DE" w:rsidRDefault="000614DE" w:rsidP="00252552">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591057A"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8BD8C9" w14:textId="77777777" w:rsidR="000614DE" w:rsidRDefault="000614DE" w:rsidP="00252552">
            <w:pPr>
              <w:ind w:firstLine="0"/>
            </w:pPr>
            <w:r>
              <w:t>Identifica qual é a versão do documento</w:t>
            </w:r>
          </w:p>
        </w:tc>
      </w:tr>
      <w:tr w:rsidR="000614DE" w14:paraId="02C02EE6"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D01238D" w14:textId="77777777" w:rsidR="000614DE" w:rsidRDefault="000614DE" w:rsidP="00252552">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FBDBC07"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CE3304A" w14:textId="77777777" w:rsidR="000614DE" w:rsidRDefault="000614DE" w:rsidP="00252552">
            <w:pPr>
              <w:ind w:firstLine="0"/>
            </w:pPr>
            <w:r>
              <w:t>Mostra os comentários feitos na versão atual do documento</w:t>
            </w:r>
          </w:p>
        </w:tc>
      </w:tr>
      <w:tr w:rsidR="000614DE" w14:paraId="5D90B8A5"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1D3E0E2" w14:textId="77777777" w:rsidR="000614DE" w:rsidRDefault="000614DE" w:rsidP="00252552">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86701D7"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2BE6761" w14:textId="77777777" w:rsidR="000614DE" w:rsidRDefault="000614DE" w:rsidP="00252552">
            <w:pPr>
              <w:ind w:firstLine="0"/>
            </w:pPr>
            <w:r>
              <w:t>Identifica qual o anexo da versão do documento</w:t>
            </w:r>
          </w:p>
        </w:tc>
      </w:tr>
      <w:tr w:rsidR="000614DE" w14:paraId="49B6F9ED"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14088BEE" w14:textId="77777777" w:rsidR="000614DE" w:rsidRDefault="000614DE" w:rsidP="00252552">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6ECE8DA" w14:textId="77777777" w:rsidR="000614DE" w:rsidRDefault="000614DE" w:rsidP="00252552">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69ADC04B" w14:textId="77777777" w:rsidR="000614DE" w:rsidRDefault="000614DE" w:rsidP="00252552">
            <w:pPr>
              <w:ind w:firstLine="0"/>
            </w:pPr>
            <w:r>
              <w:t>Mostra a data da versão do documento</w:t>
            </w:r>
          </w:p>
        </w:tc>
      </w:tr>
      <w:tr w:rsidR="000614DE" w14:paraId="670AF43D"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0B9EDC88" w14:textId="77777777" w:rsidR="000614DE" w:rsidRDefault="000614DE" w:rsidP="00252552">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87F024E"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B884D50" w14:textId="77777777" w:rsidR="000614DE" w:rsidRDefault="000614DE" w:rsidP="00252552">
            <w:pPr>
              <w:ind w:firstLine="0"/>
            </w:pPr>
            <w:r>
              <w:t>Identifica a situação da versão do documento</w:t>
            </w:r>
          </w:p>
        </w:tc>
      </w:tr>
      <w:tr w:rsidR="000614DE" w14:paraId="40E60140"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A48C3DE" w14:textId="77777777" w:rsidR="000614DE" w:rsidRDefault="000614DE" w:rsidP="00252552">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448EF137"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AC8B574" w14:textId="77777777" w:rsidR="000614DE" w:rsidRDefault="000614DE" w:rsidP="00252552">
            <w:pPr>
              <w:ind w:firstLine="0"/>
            </w:pPr>
            <w:r>
              <w:t>É a ligação com a tabela Documento, pois um Documento pode ter várias Versões</w:t>
            </w:r>
          </w:p>
        </w:tc>
      </w:tr>
    </w:tbl>
    <w:p w14:paraId="52CAD37C" w14:textId="77777777" w:rsidR="000614DE" w:rsidRDefault="000614DE" w:rsidP="000614DE">
      <w:pPr>
        <w:ind w:firstLine="0"/>
      </w:pPr>
      <w:r>
        <w:t>Fonte: Elaborado pelos autores</w:t>
      </w:r>
    </w:p>
    <w:p w14:paraId="4A2010B7" w14:textId="77777777" w:rsidR="000614DE" w:rsidRDefault="000614DE" w:rsidP="000614DE"/>
    <w:p w14:paraId="4B2E200F" w14:textId="77777777" w:rsidR="000614DE" w:rsidRDefault="000614DE" w:rsidP="000614DE">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4390C8A6" w14:textId="77777777" w:rsidR="000614DE" w:rsidRDefault="000614DE" w:rsidP="000614DE"/>
    <w:p w14:paraId="246E630B" w14:textId="77777777" w:rsidR="000614DE" w:rsidRPr="004C307A" w:rsidRDefault="000614DE" w:rsidP="000614DE">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0614DE" w:rsidRPr="003E7F98" w14:paraId="66996A55" w14:textId="77777777" w:rsidTr="00252552">
        <w:tc>
          <w:tcPr>
            <w:tcW w:w="3020" w:type="dxa"/>
          </w:tcPr>
          <w:p w14:paraId="39DA7590" w14:textId="77777777" w:rsidR="000614DE" w:rsidRPr="003E7F98" w:rsidRDefault="000614DE" w:rsidP="00252552">
            <w:pPr>
              <w:ind w:firstLine="0"/>
            </w:pPr>
            <w:r>
              <w:t xml:space="preserve">Atributo </w:t>
            </w:r>
          </w:p>
        </w:tc>
        <w:tc>
          <w:tcPr>
            <w:tcW w:w="1653" w:type="dxa"/>
          </w:tcPr>
          <w:p w14:paraId="0CDCE39E" w14:textId="77777777" w:rsidR="000614DE" w:rsidRPr="003E7F98" w:rsidRDefault="000614DE" w:rsidP="00252552">
            <w:pPr>
              <w:ind w:firstLine="0"/>
            </w:pPr>
            <w:r w:rsidRPr="003E7F98">
              <w:t>Tipo</w:t>
            </w:r>
          </w:p>
        </w:tc>
        <w:tc>
          <w:tcPr>
            <w:tcW w:w="4388" w:type="dxa"/>
          </w:tcPr>
          <w:p w14:paraId="1114D0C2" w14:textId="77777777" w:rsidR="000614DE" w:rsidRPr="003E7F98" w:rsidRDefault="000614DE" w:rsidP="00252552">
            <w:pPr>
              <w:ind w:firstLine="0"/>
            </w:pPr>
            <w:r w:rsidRPr="003E7F98">
              <w:t>Descrição</w:t>
            </w:r>
          </w:p>
        </w:tc>
      </w:tr>
      <w:tr w:rsidR="000614DE" w:rsidRPr="003E7F98" w14:paraId="387D7B45" w14:textId="77777777" w:rsidTr="00252552">
        <w:tc>
          <w:tcPr>
            <w:tcW w:w="3020" w:type="dxa"/>
          </w:tcPr>
          <w:p w14:paraId="26912023" w14:textId="77777777" w:rsidR="000614DE" w:rsidRDefault="000614DE" w:rsidP="00252552">
            <w:pPr>
              <w:ind w:firstLine="0"/>
            </w:pPr>
            <w:r>
              <w:t>idInstituiçãoEnsino</w:t>
            </w:r>
          </w:p>
        </w:tc>
        <w:tc>
          <w:tcPr>
            <w:tcW w:w="1653" w:type="dxa"/>
          </w:tcPr>
          <w:p w14:paraId="288AAFB7" w14:textId="77777777" w:rsidR="000614DE" w:rsidRPr="003E7F98" w:rsidRDefault="000614DE" w:rsidP="00252552">
            <w:pPr>
              <w:ind w:firstLine="0"/>
            </w:pPr>
            <w:r>
              <w:t>Integer</w:t>
            </w:r>
          </w:p>
        </w:tc>
        <w:tc>
          <w:tcPr>
            <w:tcW w:w="4388" w:type="dxa"/>
          </w:tcPr>
          <w:p w14:paraId="6B83C084" w14:textId="77777777" w:rsidR="000614DE" w:rsidRPr="003E7F98" w:rsidRDefault="000614DE" w:rsidP="00252552">
            <w:pPr>
              <w:ind w:firstLine="0"/>
            </w:pPr>
            <w:r>
              <w:t>Identifica as Instituições de Ensino</w:t>
            </w:r>
          </w:p>
        </w:tc>
      </w:tr>
      <w:tr w:rsidR="000614DE" w:rsidRPr="003E7F98" w14:paraId="28D42C17" w14:textId="77777777" w:rsidTr="00252552">
        <w:tc>
          <w:tcPr>
            <w:tcW w:w="3020" w:type="dxa"/>
          </w:tcPr>
          <w:p w14:paraId="40EECE86" w14:textId="77777777" w:rsidR="000614DE" w:rsidRDefault="000614DE" w:rsidP="00252552">
            <w:pPr>
              <w:ind w:firstLine="0"/>
            </w:pPr>
            <w:r w:rsidRPr="00ED3EA4">
              <w:t>NomeInstituicao</w:t>
            </w:r>
          </w:p>
        </w:tc>
        <w:tc>
          <w:tcPr>
            <w:tcW w:w="1653" w:type="dxa"/>
          </w:tcPr>
          <w:p w14:paraId="2475B6F5" w14:textId="77777777" w:rsidR="000614DE" w:rsidRPr="003E7F98" w:rsidRDefault="000614DE" w:rsidP="00252552">
            <w:pPr>
              <w:ind w:firstLine="0"/>
            </w:pPr>
            <w:r>
              <w:t>String</w:t>
            </w:r>
          </w:p>
        </w:tc>
        <w:tc>
          <w:tcPr>
            <w:tcW w:w="4388" w:type="dxa"/>
          </w:tcPr>
          <w:p w14:paraId="52F8AB65" w14:textId="77777777" w:rsidR="000614DE" w:rsidRPr="003E7F98" w:rsidRDefault="000614DE" w:rsidP="00252552">
            <w:pPr>
              <w:ind w:firstLine="0"/>
            </w:pPr>
            <w:r>
              <w:t>Campo que mostra qual o nome da Instituição de Ensino</w:t>
            </w:r>
          </w:p>
        </w:tc>
      </w:tr>
      <w:tr w:rsidR="000614DE" w:rsidRPr="003E7F98" w14:paraId="7A722D04" w14:textId="77777777" w:rsidTr="00252552">
        <w:tc>
          <w:tcPr>
            <w:tcW w:w="3020" w:type="dxa"/>
          </w:tcPr>
          <w:p w14:paraId="6EAC457F" w14:textId="77777777" w:rsidR="000614DE" w:rsidRDefault="000614DE" w:rsidP="00252552">
            <w:pPr>
              <w:ind w:firstLine="0"/>
            </w:pPr>
            <w:r w:rsidRPr="00ED3EA4">
              <w:t>LocalInstituicao</w:t>
            </w:r>
          </w:p>
        </w:tc>
        <w:tc>
          <w:tcPr>
            <w:tcW w:w="1653" w:type="dxa"/>
          </w:tcPr>
          <w:p w14:paraId="61F2FC7D" w14:textId="77777777" w:rsidR="000614DE" w:rsidRPr="003E7F98" w:rsidRDefault="000614DE" w:rsidP="00252552">
            <w:pPr>
              <w:ind w:firstLine="0"/>
            </w:pPr>
            <w:r>
              <w:t>String</w:t>
            </w:r>
          </w:p>
        </w:tc>
        <w:tc>
          <w:tcPr>
            <w:tcW w:w="4388" w:type="dxa"/>
          </w:tcPr>
          <w:p w14:paraId="41CD4238" w14:textId="77777777" w:rsidR="000614DE" w:rsidRPr="003E7F98" w:rsidRDefault="000614DE" w:rsidP="00252552">
            <w:pPr>
              <w:ind w:firstLine="0"/>
            </w:pPr>
            <w:r>
              <w:t>Campo que mostra as informações da sede da Instituição de Ensino</w:t>
            </w:r>
          </w:p>
        </w:tc>
      </w:tr>
      <w:tr w:rsidR="000614DE" w:rsidRPr="003E7F98" w14:paraId="243825FB" w14:textId="77777777" w:rsidTr="00252552">
        <w:tc>
          <w:tcPr>
            <w:tcW w:w="3020" w:type="dxa"/>
          </w:tcPr>
          <w:p w14:paraId="0935E805" w14:textId="77777777" w:rsidR="000614DE" w:rsidRDefault="000614DE" w:rsidP="00252552">
            <w:pPr>
              <w:ind w:firstLine="0"/>
            </w:pPr>
            <w:r w:rsidRPr="00875624">
              <w:t>TelefoneInstituicao</w:t>
            </w:r>
          </w:p>
        </w:tc>
        <w:tc>
          <w:tcPr>
            <w:tcW w:w="1653" w:type="dxa"/>
          </w:tcPr>
          <w:p w14:paraId="7412BB24" w14:textId="77777777" w:rsidR="000614DE" w:rsidRPr="003E7F98" w:rsidRDefault="000614DE" w:rsidP="00252552">
            <w:pPr>
              <w:ind w:firstLine="0"/>
            </w:pPr>
            <w:r>
              <w:t>String</w:t>
            </w:r>
          </w:p>
        </w:tc>
        <w:tc>
          <w:tcPr>
            <w:tcW w:w="4388" w:type="dxa"/>
          </w:tcPr>
          <w:p w14:paraId="0DA23E2E" w14:textId="77777777" w:rsidR="000614DE" w:rsidRPr="003E7F98" w:rsidRDefault="000614DE" w:rsidP="00252552">
            <w:pPr>
              <w:ind w:firstLine="0"/>
            </w:pPr>
            <w:r>
              <w:t>Campo que a Instituição define suas informações de contato</w:t>
            </w:r>
          </w:p>
        </w:tc>
      </w:tr>
    </w:tbl>
    <w:p w14:paraId="1915DBAA" w14:textId="77777777" w:rsidR="000614DE" w:rsidRDefault="000614DE" w:rsidP="000614DE">
      <w:pPr>
        <w:ind w:firstLine="0"/>
      </w:pPr>
      <w:r>
        <w:t>Fonte: Elaborado pelos autores</w:t>
      </w:r>
    </w:p>
    <w:p w14:paraId="7698B530" w14:textId="77777777" w:rsidR="000614DE" w:rsidRDefault="000614DE" w:rsidP="000614DE"/>
    <w:p w14:paraId="5B6BE7A0" w14:textId="77777777" w:rsidR="000614DE" w:rsidRDefault="000614DE" w:rsidP="000614DE">
      <w:r>
        <w:lastRenderedPageBreak/>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55A1C243" w14:textId="77777777" w:rsidR="000614DE" w:rsidRDefault="000614DE" w:rsidP="000614DE"/>
    <w:p w14:paraId="39A655B6" w14:textId="77777777" w:rsidR="000614DE" w:rsidRPr="004C307A" w:rsidRDefault="000614DE" w:rsidP="000614DE">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0614DE" w:rsidRPr="003E7F98" w14:paraId="60CCA38E" w14:textId="77777777" w:rsidTr="00252552">
        <w:tc>
          <w:tcPr>
            <w:tcW w:w="3020" w:type="dxa"/>
          </w:tcPr>
          <w:p w14:paraId="3D330AFF" w14:textId="77777777" w:rsidR="000614DE" w:rsidRPr="003E7F98" w:rsidRDefault="000614DE" w:rsidP="00252552">
            <w:pPr>
              <w:ind w:firstLine="0"/>
            </w:pPr>
            <w:r>
              <w:t xml:space="preserve">Atributo </w:t>
            </w:r>
          </w:p>
        </w:tc>
        <w:tc>
          <w:tcPr>
            <w:tcW w:w="1653" w:type="dxa"/>
          </w:tcPr>
          <w:p w14:paraId="6A39B758" w14:textId="77777777" w:rsidR="000614DE" w:rsidRPr="003E7F98" w:rsidRDefault="000614DE" w:rsidP="00252552">
            <w:pPr>
              <w:ind w:firstLine="0"/>
            </w:pPr>
            <w:r w:rsidRPr="003E7F98">
              <w:t>Tipo</w:t>
            </w:r>
          </w:p>
        </w:tc>
        <w:tc>
          <w:tcPr>
            <w:tcW w:w="4388" w:type="dxa"/>
          </w:tcPr>
          <w:p w14:paraId="433B9B96" w14:textId="77777777" w:rsidR="000614DE" w:rsidRPr="003E7F98" w:rsidRDefault="000614DE" w:rsidP="00252552">
            <w:pPr>
              <w:ind w:firstLine="0"/>
            </w:pPr>
            <w:r w:rsidRPr="003E7F98">
              <w:t>Descrição</w:t>
            </w:r>
          </w:p>
        </w:tc>
      </w:tr>
      <w:tr w:rsidR="000614DE" w:rsidRPr="003E7F98" w14:paraId="1E1F6034" w14:textId="77777777" w:rsidTr="00252552">
        <w:tc>
          <w:tcPr>
            <w:tcW w:w="3020" w:type="dxa"/>
          </w:tcPr>
          <w:p w14:paraId="25AB652A" w14:textId="77777777" w:rsidR="000614DE" w:rsidRPr="003E7F98" w:rsidRDefault="000614DE" w:rsidP="00252552">
            <w:pPr>
              <w:ind w:firstLine="0"/>
            </w:pPr>
            <w:proofErr w:type="spellStart"/>
            <w:r w:rsidRPr="003E7F98">
              <w:t>id</w:t>
            </w:r>
            <w:r>
              <w:t>Matricula</w:t>
            </w:r>
            <w:proofErr w:type="spellEnd"/>
          </w:p>
        </w:tc>
        <w:tc>
          <w:tcPr>
            <w:tcW w:w="1653" w:type="dxa"/>
          </w:tcPr>
          <w:p w14:paraId="3B54C949" w14:textId="77777777" w:rsidR="000614DE" w:rsidRPr="003E7F98" w:rsidRDefault="000614DE" w:rsidP="00252552">
            <w:pPr>
              <w:ind w:firstLine="0"/>
            </w:pPr>
            <w:r w:rsidRPr="003E7F98">
              <w:t>Integer</w:t>
            </w:r>
          </w:p>
        </w:tc>
        <w:tc>
          <w:tcPr>
            <w:tcW w:w="4388" w:type="dxa"/>
          </w:tcPr>
          <w:p w14:paraId="3EBAC4DE" w14:textId="77777777" w:rsidR="000614DE" w:rsidRPr="003E7F98" w:rsidRDefault="000614DE" w:rsidP="00252552">
            <w:pPr>
              <w:ind w:firstLine="0"/>
            </w:pPr>
            <w:r>
              <w:t xml:space="preserve">Identifica as matrículas que foram feitas </w:t>
            </w:r>
          </w:p>
        </w:tc>
      </w:tr>
      <w:tr w:rsidR="000614DE" w:rsidRPr="003E7F98" w14:paraId="5530E659" w14:textId="77777777" w:rsidTr="00252552">
        <w:tc>
          <w:tcPr>
            <w:tcW w:w="3020" w:type="dxa"/>
          </w:tcPr>
          <w:p w14:paraId="34BA5F6B" w14:textId="77777777" w:rsidR="000614DE" w:rsidRPr="003E7F98" w:rsidRDefault="000614DE" w:rsidP="00252552">
            <w:pPr>
              <w:ind w:firstLine="0"/>
            </w:pPr>
            <w:proofErr w:type="spellStart"/>
            <w:r>
              <w:t>registroAcademico</w:t>
            </w:r>
            <w:proofErr w:type="spellEnd"/>
          </w:p>
        </w:tc>
        <w:tc>
          <w:tcPr>
            <w:tcW w:w="1653" w:type="dxa"/>
          </w:tcPr>
          <w:p w14:paraId="6CEB4C02" w14:textId="77777777" w:rsidR="000614DE" w:rsidRPr="003E7F98" w:rsidRDefault="000614DE" w:rsidP="00252552">
            <w:pPr>
              <w:ind w:firstLine="0"/>
            </w:pPr>
            <w:r>
              <w:t>Integer</w:t>
            </w:r>
          </w:p>
        </w:tc>
        <w:tc>
          <w:tcPr>
            <w:tcW w:w="4388" w:type="dxa"/>
          </w:tcPr>
          <w:p w14:paraId="19CFD527" w14:textId="77777777" w:rsidR="000614DE" w:rsidRPr="003E7F98" w:rsidRDefault="000614DE" w:rsidP="00252552">
            <w:pPr>
              <w:ind w:firstLine="0"/>
            </w:pPr>
            <w:r>
              <w:t>Mostra o registro acadêmico do aluno</w:t>
            </w:r>
          </w:p>
        </w:tc>
      </w:tr>
    </w:tbl>
    <w:p w14:paraId="5001D27A" w14:textId="77777777" w:rsidR="000614DE" w:rsidRDefault="000614DE" w:rsidP="000614DE">
      <w:pPr>
        <w:ind w:firstLine="0"/>
      </w:pPr>
      <w:r>
        <w:t>Fonte: Elaborado pelos autores</w:t>
      </w:r>
    </w:p>
    <w:p w14:paraId="70F46C9B" w14:textId="77777777" w:rsidR="000614DE" w:rsidRDefault="000614DE" w:rsidP="000614DE">
      <w:pPr>
        <w:ind w:firstLine="0"/>
      </w:pPr>
    </w:p>
    <w:p w14:paraId="6BF771CA" w14:textId="77777777" w:rsidR="000614DE" w:rsidRDefault="000614DE" w:rsidP="000614DE">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0ED5396A" w14:textId="77777777" w:rsidR="000614DE" w:rsidRDefault="000614DE" w:rsidP="000614DE"/>
    <w:p w14:paraId="250841B2" w14:textId="77777777" w:rsidR="000614DE" w:rsidRDefault="000614DE" w:rsidP="000614DE">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0614DE" w14:paraId="79DC98AC"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48CD0741"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C9C2E4A"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A8B962" w14:textId="77777777" w:rsidR="000614DE" w:rsidRDefault="000614DE" w:rsidP="00252552">
            <w:pPr>
              <w:ind w:firstLine="0"/>
            </w:pPr>
            <w:r>
              <w:t>Descrição</w:t>
            </w:r>
          </w:p>
        </w:tc>
      </w:tr>
      <w:tr w:rsidR="000614DE" w14:paraId="5CB011C2"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1EDA07E8" w14:textId="77777777" w:rsidR="000614DE" w:rsidRDefault="000614DE" w:rsidP="00252552">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6E07DB"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130155A" w14:textId="77777777" w:rsidR="000614DE" w:rsidRDefault="000614DE" w:rsidP="00252552">
            <w:pPr>
              <w:ind w:firstLine="0"/>
            </w:pPr>
            <w:r>
              <w:t>Identifica qual é o identificador do Supervisor de Estágio</w:t>
            </w:r>
          </w:p>
        </w:tc>
      </w:tr>
      <w:tr w:rsidR="000614DE" w14:paraId="396847E6"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9A62740" w14:textId="77777777" w:rsidR="000614DE" w:rsidRDefault="000614DE" w:rsidP="00252552">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63CB20B" w14:textId="77777777" w:rsidR="000614DE" w:rsidRDefault="000614DE" w:rsidP="00252552">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1872A24" w14:textId="77777777" w:rsidR="000614DE" w:rsidRDefault="000614DE" w:rsidP="00252552">
            <w:pPr>
              <w:ind w:firstLine="0"/>
            </w:pPr>
            <w:r>
              <w:t>Define o status do Supervisor Estágio, se ele está inativo ou ativo no banco</w:t>
            </w:r>
          </w:p>
        </w:tc>
      </w:tr>
      <w:tr w:rsidR="000614DE" w14:paraId="595C0CE3"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709B0B75" w14:textId="77777777" w:rsidR="000614DE" w:rsidRDefault="000614DE" w:rsidP="00252552">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0713890F"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37DBA2D" w14:textId="77777777" w:rsidR="000614DE" w:rsidRDefault="000614DE" w:rsidP="00252552">
            <w:pPr>
              <w:ind w:firstLine="0"/>
            </w:pPr>
            <w:r>
              <w:t>Define qual o nome do Supervisor Estágio</w:t>
            </w:r>
          </w:p>
        </w:tc>
      </w:tr>
    </w:tbl>
    <w:p w14:paraId="3B6757AD" w14:textId="77777777" w:rsidR="000614DE" w:rsidRDefault="000614DE" w:rsidP="000614DE">
      <w:pPr>
        <w:ind w:firstLine="0"/>
      </w:pPr>
      <w:r>
        <w:t>Fonte: Elaborado pelos autores</w:t>
      </w:r>
    </w:p>
    <w:p w14:paraId="069B6151" w14:textId="77777777" w:rsidR="000614DE" w:rsidRDefault="000614DE" w:rsidP="000614DE">
      <w:pPr>
        <w:ind w:firstLine="0"/>
      </w:pPr>
    </w:p>
    <w:p w14:paraId="11F10F42" w14:textId="03B2CB41" w:rsidR="000614DE" w:rsidRDefault="000614DE" w:rsidP="000614DE">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7D2C4092" w14:textId="77777777" w:rsidR="004415F1" w:rsidRDefault="004415F1" w:rsidP="000614DE"/>
    <w:p w14:paraId="67E31E9B" w14:textId="77777777" w:rsidR="000614DE" w:rsidRDefault="000614DE" w:rsidP="000614DE"/>
    <w:p w14:paraId="0F1A1307" w14:textId="77777777" w:rsidR="000614DE" w:rsidRDefault="000614DE" w:rsidP="000614DE">
      <w:pPr>
        <w:ind w:firstLine="0"/>
      </w:pPr>
      <w:r>
        <w:rPr>
          <w:b/>
          <w:bCs/>
        </w:rPr>
        <w:lastRenderedPageBreak/>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0614DE" w14:paraId="6889001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658AA8A"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935669"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966D1BD" w14:textId="77777777" w:rsidR="000614DE" w:rsidRDefault="000614DE" w:rsidP="00252552">
            <w:pPr>
              <w:ind w:firstLine="0"/>
            </w:pPr>
            <w:r>
              <w:t>Descrição</w:t>
            </w:r>
          </w:p>
        </w:tc>
      </w:tr>
      <w:tr w:rsidR="000614DE" w14:paraId="4A8D2DD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AD5A103" w14:textId="77777777" w:rsidR="000614DE" w:rsidRDefault="000614DE" w:rsidP="00252552">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208ED971"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23388684" w14:textId="77777777" w:rsidR="000614DE" w:rsidRDefault="000614DE" w:rsidP="00252552">
            <w:pPr>
              <w:ind w:firstLine="0"/>
            </w:pPr>
            <w:r>
              <w:t>Identifica qual é o tipo do documento</w:t>
            </w:r>
          </w:p>
        </w:tc>
      </w:tr>
      <w:tr w:rsidR="000614DE" w14:paraId="05100647"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2524CB01" w14:textId="77777777" w:rsidR="000614DE" w:rsidRDefault="000614DE" w:rsidP="00252552">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F8CB1CB"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238D76B7" w14:textId="77777777" w:rsidR="000614DE" w:rsidRDefault="000614DE" w:rsidP="00252552">
            <w:pPr>
              <w:ind w:firstLine="0"/>
            </w:pPr>
            <w:r>
              <w:t>Mostra qual a descrição do tipo documento</w:t>
            </w:r>
          </w:p>
        </w:tc>
      </w:tr>
    </w:tbl>
    <w:p w14:paraId="52CD8352" w14:textId="77777777" w:rsidR="000614DE" w:rsidRDefault="000614DE" w:rsidP="000614DE">
      <w:pPr>
        <w:ind w:firstLine="0"/>
      </w:pPr>
      <w:r>
        <w:t>Fonte: Elaborado pelos autores</w:t>
      </w:r>
    </w:p>
    <w:p w14:paraId="3133BD1A" w14:textId="77777777" w:rsidR="000614DE" w:rsidRDefault="000614DE" w:rsidP="000614DE"/>
    <w:p w14:paraId="28EA5FE5" w14:textId="77777777" w:rsidR="000614DE" w:rsidRDefault="000614DE" w:rsidP="000614DE">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426D98AD" w14:textId="77777777" w:rsidR="000614DE" w:rsidRDefault="000614DE" w:rsidP="000614DE">
      <w:pPr>
        <w:ind w:firstLine="0"/>
      </w:pPr>
    </w:p>
    <w:p w14:paraId="0186FF71" w14:textId="77777777" w:rsidR="000614DE" w:rsidRDefault="000614DE" w:rsidP="000614DE">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14DE" w14:paraId="2204B243"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33023651"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6EA97F7"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0D4E292" w14:textId="77777777" w:rsidR="000614DE" w:rsidRDefault="000614DE" w:rsidP="00252552">
            <w:pPr>
              <w:ind w:firstLine="0"/>
            </w:pPr>
            <w:r>
              <w:t>Descrição</w:t>
            </w:r>
          </w:p>
        </w:tc>
      </w:tr>
      <w:tr w:rsidR="000614DE" w14:paraId="0647F4EB"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29378929" w14:textId="77777777" w:rsidR="000614DE" w:rsidRDefault="000614DE" w:rsidP="00252552">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5295B50C" w14:textId="77777777" w:rsidR="000614DE" w:rsidRDefault="000614DE" w:rsidP="00252552">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4F6E51" w14:textId="77777777" w:rsidR="000614DE" w:rsidRDefault="000614DE" w:rsidP="00252552">
            <w:pPr>
              <w:ind w:firstLine="0"/>
            </w:pPr>
            <w:r>
              <w:t>Identifica qual o tipo do estágio</w:t>
            </w:r>
          </w:p>
        </w:tc>
      </w:tr>
      <w:tr w:rsidR="000614DE" w14:paraId="3044C755"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118B8688" w14:textId="77777777" w:rsidR="000614DE" w:rsidRDefault="000614DE" w:rsidP="00252552">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0B4DADC" w14:textId="77777777" w:rsidR="000614DE" w:rsidRDefault="000614DE" w:rsidP="00252552">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53D0064" w14:textId="77777777" w:rsidR="000614DE" w:rsidRDefault="000614DE" w:rsidP="00252552">
            <w:pPr>
              <w:ind w:firstLine="0"/>
            </w:pPr>
            <w:r>
              <w:t>Descreve como será aquele estágio</w:t>
            </w:r>
          </w:p>
        </w:tc>
      </w:tr>
    </w:tbl>
    <w:p w14:paraId="599FDAE6" w14:textId="77777777" w:rsidR="000614DE" w:rsidRDefault="000614DE" w:rsidP="000614DE">
      <w:pPr>
        <w:ind w:firstLine="0"/>
      </w:pPr>
      <w:r>
        <w:t>Fonte: Elaborado pelos autores</w:t>
      </w:r>
    </w:p>
    <w:p w14:paraId="649D8D48" w14:textId="77777777" w:rsidR="000614DE" w:rsidRDefault="000614DE" w:rsidP="000614DE">
      <w:pPr>
        <w:ind w:firstLine="0"/>
      </w:pPr>
    </w:p>
    <w:p w14:paraId="0B41FA4C" w14:textId="77777777" w:rsidR="000614DE" w:rsidRDefault="000614DE" w:rsidP="000614DE">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7D2BE1BD" w14:textId="77777777" w:rsidR="000614DE" w:rsidRDefault="000614DE" w:rsidP="000614DE">
      <w:pPr>
        <w:rPr>
          <w:rFonts w:ascii="Arial" w:hAnsi="Arial" w:cs="Arial"/>
          <w:color w:val="FF0000"/>
        </w:rPr>
      </w:pPr>
    </w:p>
    <w:p w14:paraId="17800F57" w14:textId="77777777" w:rsidR="000614DE" w:rsidRPr="006C6FBA" w:rsidRDefault="000614DE" w:rsidP="000614DE">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0614DE" w:rsidRPr="003E7F98" w14:paraId="49FD499E" w14:textId="77777777" w:rsidTr="00252552">
        <w:tc>
          <w:tcPr>
            <w:tcW w:w="3020" w:type="dxa"/>
          </w:tcPr>
          <w:p w14:paraId="26D943DD" w14:textId="77777777" w:rsidR="000614DE" w:rsidRPr="003E7F98" w:rsidRDefault="000614DE" w:rsidP="00252552">
            <w:pPr>
              <w:ind w:firstLine="0"/>
            </w:pPr>
            <w:r>
              <w:t xml:space="preserve">Atributo </w:t>
            </w:r>
          </w:p>
        </w:tc>
        <w:tc>
          <w:tcPr>
            <w:tcW w:w="1653" w:type="dxa"/>
          </w:tcPr>
          <w:p w14:paraId="780D4528" w14:textId="77777777" w:rsidR="000614DE" w:rsidRPr="003E7F98" w:rsidRDefault="000614DE" w:rsidP="00252552">
            <w:pPr>
              <w:ind w:firstLine="0"/>
            </w:pPr>
            <w:r w:rsidRPr="003E7F98">
              <w:t>Tipo</w:t>
            </w:r>
          </w:p>
        </w:tc>
        <w:tc>
          <w:tcPr>
            <w:tcW w:w="4388" w:type="dxa"/>
          </w:tcPr>
          <w:p w14:paraId="30230180" w14:textId="77777777" w:rsidR="000614DE" w:rsidRPr="003E7F98" w:rsidRDefault="000614DE" w:rsidP="00252552">
            <w:pPr>
              <w:ind w:firstLine="0"/>
            </w:pPr>
            <w:r w:rsidRPr="003E7F98">
              <w:t>Descrição</w:t>
            </w:r>
          </w:p>
        </w:tc>
      </w:tr>
      <w:tr w:rsidR="000614DE" w:rsidRPr="003E7F98" w14:paraId="65E2C558" w14:textId="77777777" w:rsidTr="00252552">
        <w:tc>
          <w:tcPr>
            <w:tcW w:w="3020" w:type="dxa"/>
          </w:tcPr>
          <w:p w14:paraId="14FDFC21" w14:textId="77777777" w:rsidR="000614DE" w:rsidRPr="003E7F98" w:rsidRDefault="000614DE" w:rsidP="00252552">
            <w:pPr>
              <w:ind w:firstLine="0"/>
            </w:pPr>
            <w:proofErr w:type="spellStart"/>
            <w:r>
              <w:t>loginUsuario</w:t>
            </w:r>
            <w:proofErr w:type="spellEnd"/>
          </w:p>
        </w:tc>
        <w:tc>
          <w:tcPr>
            <w:tcW w:w="1653" w:type="dxa"/>
          </w:tcPr>
          <w:p w14:paraId="6EBE4DA2" w14:textId="77777777" w:rsidR="000614DE" w:rsidRPr="003E7F98" w:rsidRDefault="000614DE" w:rsidP="00252552">
            <w:pPr>
              <w:ind w:firstLine="0"/>
            </w:pPr>
            <w:r>
              <w:t xml:space="preserve">String </w:t>
            </w:r>
          </w:p>
        </w:tc>
        <w:tc>
          <w:tcPr>
            <w:tcW w:w="4388" w:type="dxa"/>
          </w:tcPr>
          <w:p w14:paraId="15B54347" w14:textId="77777777" w:rsidR="000614DE" w:rsidRPr="003E7F98" w:rsidRDefault="000614DE" w:rsidP="00252552">
            <w:pPr>
              <w:ind w:firstLine="0"/>
            </w:pPr>
            <w:r>
              <w:t>É o que autêntica o usuário no sistema</w:t>
            </w:r>
          </w:p>
        </w:tc>
      </w:tr>
      <w:tr w:rsidR="000614DE" w:rsidRPr="003E7F98" w14:paraId="5F2575AE" w14:textId="77777777" w:rsidTr="00252552">
        <w:tc>
          <w:tcPr>
            <w:tcW w:w="3020" w:type="dxa"/>
          </w:tcPr>
          <w:p w14:paraId="47B9B6E8" w14:textId="77777777" w:rsidR="000614DE" w:rsidRPr="003E7F98" w:rsidRDefault="000614DE" w:rsidP="00252552">
            <w:pPr>
              <w:ind w:firstLine="0"/>
            </w:pPr>
            <w:proofErr w:type="spellStart"/>
            <w:r>
              <w:t>senhaUsuario</w:t>
            </w:r>
            <w:proofErr w:type="spellEnd"/>
          </w:p>
        </w:tc>
        <w:tc>
          <w:tcPr>
            <w:tcW w:w="1653" w:type="dxa"/>
          </w:tcPr>
          <w:p w14:paraId="3AAAB860" w14:textId="77777777" w:rsidR="000614DE" w:rsidRPr="003E7F98" w:rsidRDefault="000614DE" w:rsidP="00252552">
            <w:pPr>
              <w:ind w:firstLine="0"/>
            </w:pPr>
            <w:r>
              <w:t>String</w:t>
            </w:r>
          </w:p>
        </w:tc>
        <w:tc>
          <w:tcPr>
            <w:tcW w:w="4388" w:type="dxa"/>
          </w:tcPr>
          <w:p w14:paraId="42700966" w14:textId="77777777" w:rsidR="000614DE" w:rsidRPr="003E7F98" w:rsidRDefault="000614DE" w:rsidP="00252552">
            <w:pPr>
              <w:ind w:firstLine="0"/>
            </w:pPr>
            <w:r>
              <w:t xml:space="preserve">É o utilizado juntamente com o login para a autenticação do usuário </w:t>
            </w:r>
          </w:p>
        </w:tc>
      </w:tr>
      <w:tr w:rsidR="000614DE" w:rsidRPr="003E7F98" w14:paraId="05660F8E" w14:textId="77777777" w:rsidTr="00252552">
        <w:tc>
          <w:tcPr>
            <w:tcW w:w="3020" w:type="dxa"/>
          </w:tcPr>
          <w:p w14:paraId="3B207611" w14:textId="77777777" w:rsidR="000614DE" w:rsidRPr="003E7F98" w:rsidRDefault="000614DE" w:rsidP="00252552">
            <w:pPr>
              <w:ind w:firstLine="0"/>
            </w:pPr>
            <w:proofErr w:type="spellStart"/>
            <w:r>
              <w:t>statusUsuario</w:t>
            </w:r>
            <w:proofErr w:type="spellEnd"/>
          </w:p>
        </w:tc>
        <w:tc>
          <w:tcPr>
            <w:tcW w:w="1653" w:type="dxa"/>
          </w:tcPr>
          <w:p w14:paraId="675E4C8E" w14:textId="77777777" w:rsidR="000614DE" w:rsidRPr="003E7F98" w:rsidRDefault="000614DE" w:rsidP="00252552">
            <w:pPr>
              <w:ind w:firstLine="0"/>
            </w:pPr>
            <w:proofErr w:type="spellStart"/>
            <w:r>
              <w:t>Boolean</w:t>
            </w:r>
            <w:proofErr w:type="spellEnd"/>
          </w:p>
        </w:tc>
        <w:tc>
          <w:tcPr>
            <w:tcW w:w="4388" w:type="dxa"/>
          </w:tcPr>
          <w:p w14:paraId="27ABD062" w14:textId="77777777" w:rsidR="000614DE" w:rsidRPr="003E7F98" w:rsidRDefault="000614DE" w:rsidP="00252552">
            <w:pPr>
              <w:ind w:firstLine="0"/>
            </w:pPr>
            <w:r>
              <w:t>Mostra qual o status do usuário dentro dos sistemas</w:t>
            </w:r>
          </w:p>
        </w:tc>
      </w:tr>
      <w:tr w:rsidR="000614DE" w14:paraId="309C7E3F" w14:textId="77777777" w:rsidTr="00252552">
        <w:tc>
          <w:tcPr>
            <w:tcW w:w="3020" w:type="dxa"/>
          </w:tcPr>
          <w:p w14:paraId="376F66CB" w14:textId="77777777" w:rsidR="000614DE" w:rsidRDefault="000614DE" w:rsidP="00252552">
            <w:pPr>
              <w:ind w:firstLine="0"/>
            </w:pPr>
            <w:proofErr w:type="spellStart"/>
            <w:r>
              <w:t>emailUsuario</w:t>
            </w:r>
            <w:proofErr w:type="spellEnd"/>
          </w:p>
        </w:tc>
        <w:tc>
          <w:tcPr>
            <w:tcW w:w="1653" w:type="dxa"/>
          </w:tcPr>
          <w:p w14:paraId="47C75A07" w14:textId="77777777" w:rsidR="000614DE" w:rsidRDefault="000614DE" w:rsidP="00252552">
            <w:pPr>
              <w:ind w:firstLine="0"/>
            </w:pPr>
            <w:r>
              <w:t>Integer</w:t>
            </w:r>
          </w:p>
        </w:tc>
        <w:tc>
          <w:tcPr>
            <w:tcW w:w="4388" w:type="dxa"/>
          </w:tcPr>
          <w:p w14:paraId="45D5A80B" w14:textId="77777777" w:rsidR="000614DE" w:rsidRDefault="000614DE" w:rsidP="00252552">
            <w:pPr>
              <w:ind w:firstLine="0"/>
            </w:pPr>
            <w:r>
              <w:t xml:space="preserve">É um meio de comunicação com o usuário </w:t>
            </w:r>
          </w:p>
        </w:tc>
      </w:tr>
    </w:tbl>
    <w:p w14:paraId="7EA3FEF7" w14:textId="77777777" w:rsidR="000614DE" w:rsidRDefault="000614DE" w:rsidP="000614DE">
      <w:pPr>
        <w:ind w:firstLine="0"/>
      </w:pPr>
      <w:r>
        <w:t>Fonte: Elaborado pelos autores</w:t>
      </w:r>
    </w:p>
    <w:p w14:paraId="74793FE4" w14:textId="77777777" w:rsidR="000614DE" w:rsidRDefault="000614DE" w:rsidP="000614DE"/>
    <w:p w14:paraId="6A94F8E6" w14:textId="77777777" w:rsidR="000614DE" w:rsidRDefault="000614DE" w:rsidP="000614DE">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701D7F1F" w14:textId="77777777" w:rsidR="000614DE" w:rsidRDefault="000614DE" w:rsidP="000614DE"/>
    <w:p w14:paraId="36A2B3DC" w14:textId="77777777" w:rsidR="000614DE" w:rsidRPr="004C384A" w:rsidRDefault="000614DE" w:rsidP="000614DE">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0614DE" w:rsidRPr="003E7F98" w14:paraId="0D7A7E61" w14:textId="77777777" w:rsidTr="00252552">
        <w:tc>
          <w:tcPr>
            <w:tcW w:w="3020" w:type="dxa"/>
          </w:tcPr>
          <w:p w14:paraId="1ADAD278" w14:textId="77777777" w:rsidR="000614DE" w:rsidRPr="003E7F98" w:rsidRDefault="000614DE" w:rsidP="00252552">
            <w:r>
              <w:t xml:space="preserve">Atributo </w:t>
            </w:r>
          </w:p>
        </w:tc>
        <w:tc>
          <w:tcPr>
            <w:tcW w:w="1653" w:type="dxa"/>
          </w:tcPr>
          <w:p w14:paraId="57C90D60" w14:textId="77777777" w:rsidR="000614DE" w:rsidRPr="003E7F98" w:rsidRDefault="000614DE" w:rsidP="00252552">
            <w:r w:rsidRPr="003E7F98">
              <w:t>Tipo</w:t>
            </w:r>
          </w:p>
        </w:tc>
        <w:tc>
          <w:tcPr>
            <w:tcW w:w="4388" w:type="dxa"/>
          </w:tcPr>
          <w:p w14:paraId="5712F62A" w14:textId="77777777" w:rsidR="000614DE" w:rsidRPr="003E7F98" w:rsidRDefault="000614DE" w:rsidP="00252552">
            <w:r w:rsidRPr="003E7F98">
              <w:t>Descrição</w:t>
            </w:r>
          </w:p>
        </w:tc>
      </w:tr>
      <w:tr w:rsidR="000614DE" w:rsidRPr="003E7F98" w14:paraId="122364DD" w14:textId="77777777" w:rsidTr="00252552">
        <w:tc>
          <w:tcPr>
            <w:tcW w:w="3020" w:type="dxa"/>
          </w:tcPr>
          <w:p w14:paraId="2F4F0FE7" w14:textId="77777777" w:rsidR="000614DE" w:rsidRPr="003E7F98" w:rsidRDefault="000614DE" w:rsidP="00252552">
            <w:pPr>
              <w:ind w:firstLine="0"/>
            </w:pPr>
            <w:proofErr w:type="spellStart"/>
            <w:r w:rsidRPr="003E7F98">
              <w:t>id</w:t>
            </w:r>
            <w:r>
              <w:t>Vagas</w:t>
            </w:r>
            <w:proofErr w:type="spellEnd"/>
          </w:p>
        </w:tc>
        <w:tc>
          <w:tcPr>
            <w:tcW w:w="1653" w:type="dxa"/>
          </w:tcPr>
          <w:p w14:paraId="0721E165" w14:textId="77777777" w:rsidR="000614DE" w:rsidRPr="003E7F98" w:rsidRDefault="000614DE" w:rsidP="00252552">
            <w:pPr>
              <w:ind w:firstLine="0"/>
            </w:pPr>
            <w:r w:rsidRPr="003E7F98">
              <w:t>Integer</w:t>
            </w:r>
          </w:p>
        </w:tc>
        <w:tc>
          <w:tcPr>
            <w:tcW w:w="4388" w:type="dxa"/>
          </w:tcPr>
          <w:p w14:paraId="39D09651" w14:textId="77777777" w:rsidR="000614DE" w:rsidRPr="003E7F98" w:rsidRDefault="000614DE" w:rsidP="00252552">
            <w:pPr>
              <w:ind w:firstLine="0"/>
            </w:pPr>
            <w:r>
              <w:t>É utilizado para localizar dentro dos sistemas cada uma das vagas</w:t>
            </w:r>
          </w:p>
        </w:tc>
      </w:tr>
      <w:tr w:rsidR="000614DE" w:rsidRPr="003E7F98" w14:paraId="628E81A0" w14:textId="77777777" w:rsidTr="00252552">
        <w:tc>
          <w:tcPr>
            <w:tcW w:w="3020" w:type="dxa"/>
          </w:tcPr>
          <w:p w14:paraId="72E1380A" w14:textId="77777777" w:rsidR="000614DE" w:rsidRPr="003E7F98" w:rsidRDefault="000614DE" w:rsidP="00252552">
            <w:pPr>
              <w:ind w:firstLine="0"/>
            </w:pPr>
            <w:proofErr w:type="spellStart"/>
            <w:r>
              <w:t>IdConcendente</w:t>
            </w:r>
            <w:proofErr w:type="spellEnd"/>
          </w:p>
        </w:tc>
        <w:tc>
          <w:tcPr>
            <w:tcW w:w="1653" w:type="dxa"/>
          </w:tcPr>
          <w:p w14:paraId="452FDBF5" w14:textId="77777777" w:rsidR="000614DE" w:rsidRPr="003E7F98" w:rsidRDefault="000614DE" w:rsidP="00252552">
            <w:pPr>
              <w:ind w:firstLine="0"/>
            </w:pPr>
            <w:r>
              <w:t>Integer</w:t>
            </w:r>
          </w:p>
        </w:tc>
        <w:tc>
          <w:tcPr>
            <w:tcW w:w="4388" w:type="dxa"/>
          </w:tcPr>
          <w:p w14:paraId="58161773" w14:textId="77777777" w:rsidR="000614DE" w:rsidRPr="003E7F98" w:rsidRDefault="000614DE" w:rsidP="00252552">
            <w:pPr>
              <w:ind w:firstLine="0"/>
            </w:pPr>
            <w:r>
              <w:t xml:space="preserve">É usado para informar qual o identificador da empresa que está contratando o estagiário </w:t>
            </w:r>
          </w:p>
        </w:tc>
      </w:tr>
      <w:tr w:rsidR="000614DE" w:rsidRPr="003E7F98" w14:paraId="794CCA73" w14:textId="77777777" w:rsidTr="00252552">
        <w:tc>
          <w:tcPr>
            <w:tcW w:w="3020" w:type="dxa"/>
          </w:tcPr>
          <w:p w14:paraId="100FB1B7" w14:textId="77777777" w:rsidR="000614DE" w:rsidRPr="003E7F98" w:rsidRDefault="000614DE" w:rsidP="00252552">
            <w:pPr>
              <w:ind w:firstLine="0"/>
            </w:pPr>
            <w:proofErr w:type="spellStart"/>
            <w:r>
              <w:t>QuantidadeVagas</w:t>
            </w:r>
            <w:proofErr w:type="spellEnd"/>
            <w:r>
              <w:t xml:space="preserve"> </w:t>
            </w:r>
          </w:p>
        </w:tc>
        <w:tc>
          <w:tcPr>
            <w:tcW w:w="1653" w:type="dxa"/>
          </w:tcPr>
          <w:p w14:paraId="4521841C" w14:textId="77777777" w:rsidR="000614DE" w:rsidRPr="003E7F98" w:rsidRDefault="000614DE" w:rsidP="00252552">
            <w:pPr>
              <w:ind w:firstLine="0"/>
            </w:pPr>
            <w:r w:rsidRPr="003E7F98">
              <w:t>Integer</w:t>
            </w:r>
          </w:p>
        </w:tc>
        <w:tc>
          <w:tcPr>
            <w:tcW w:w="4388" w:type="dxa"/>
          </w:tcPr>
          <w:p w14:paraId="31D5FCB7" w14:textId="77777777" w:rsidR="000614DE" w:rsidRPr="003E7F98" w:rsidRDefault="000614DE" w:rsidP="00252552">
            <w:pPr>
              <w:ind w:firstLine="0"/>
            </w:pPr>
            <w:r>
              <w:t>Informa exatamente o número de vagas existentes de determinada empresa</w:t>
            </w:r>
          </w:p>
        </w:tc>
      </w:tr>
      <w:tr w:rsidR="000614DE" w:rsidRPr="003E7F98" w14:paraId="6A3915C9" w14:textId="77777777" w:rsidTr="00252552">
        <w:tc>
          <w:tcPr>
            <w:tcW w:w="3020" w:type="dxa"/>
          </w:tcPr>
          <w:p w14:paraId="11FF930B" w14:textId="77777777" w:rsidR="000614DE" w:rsidRDefault="000614DE" w:rsidP="00252552">
            <w:pPr>
              <w:ind w:firstLine="0"/>
            </w:pPr>
            <w:proofErr w:type="spellStart"/>
            <w:r>
              <w:t>DataPublicaçao</w:t>
            </w:r>
            <w:proofErr w:type="spellEnd"/>
          </w:p>
        </w:tc>
        <w:tc>
          <w:tcPr>
            <w:tcW w:w="1653" w:type="dxa"/>
          </w:tcPr>
          <w:p w14:paraId="14B8CAD1" w14:textId="77777777" w:rsidR="000614DE" w:rsidRPr="003E7F98" w:rsidRDefault="000614DE" w:rsidP="00252552">
            <w:pPr>
              <w:ind w:firstLine="0"/>
            </w:pPr>
            <w:r>
              <w:t>Date</w:t>
            </w:r>
          </w:p>
        </w:tc>
        <w:tc>
          <w:tcPr>
            <w:tcW w:w="4388" w:type="dxa"/>
          </w:tcPr>
          <w:p w14:paraId="104961C9" w14:textId="77777777" w:rsidR="000614DE" w:rsidRPr="003E7F98" w:rsidRDefault="000614DE" w:rsidP="00252552">
            <w:pPr>
              <w:ind w:firstLine="0"/>
            </w:pPr>
            <w:r>
              <w:t>Informa e oficializa a postagem da vaga</w:t>
            </w:r>
          </w:p>
        </w:tc>
      </w:tr>
      <w:tr w:rsidR="000614DE" w:rsidRPr="003E7F98" w14:paraId="124CB961" w14:textId="77777777" w:rsidTr="00252552">
        <w:tc>
          <w:tcPr>
            <w:tcW w:w="3020" w:type="dxa"/>
          </w:tcPr>
          <w:p w14:paraId="2B05C1F2" w14:textId="77777777" w:rsidR="000614DE" w:rsidRDefault="000614DE" w:rsidP="00252552">
            <w:pPr>
              <w:ind w:firstLine="0"/>
            </w:pPr>
            <w:proofErr w:type="spellStart"/>
            <w:r>
              <w:t>DataLimite</w:t>
            </w:r>
            <w:proofErr w:type="spellEnd"/>
          </w:p>
        </w:tc>
        <w:tc>
          <w:tcPr>
            <w:tcW w:w="1653" w:type="dxa"/>
          </w:tcPr>
          <w:p w14:paraId="16EE3968" w14:textId="77777777" w:rsidR="000614DE" w:rsidRPr="003E7F98" w:rsidRDefault="000614DE" w:rsidP="00252552">
            <w:pPr>
              <w:ind w:firstLine="0"/>
            </w:pPr>
            <w:proofErr w:type="spellStart"/>
            <w:r>
              <w:t>dateTime</w:t>
            </w:r>
            <w:proofErr w:type="spellEnd"/>
          </w:p>
        </w:tc>
        <w:tc>
          <w:tcPr>
            <w:tcW w:w="4388" w:type="dxa"/>
          </w:tcPr>
          <w:p w14:paraId="4C1D121D" w14:textId="77777777" w:rsidR="000614DE" w:rsidRPr="003E7F98" w:rsidRDefault="000614DE" w:rsidP="00252552">
            <w:pPr>
              <w:ind w:firstLine="0"/>
            </w:pPr>
            <w:r>
              <w:t xml:space="preserve">É defina uma data limite para a inscrição do estagiário para determinada vaga  </w:t>
            </w:r>
          </w:p>
        </w:tc>
      </w:tr>
      <w:tr w:rsidR="000614DE" w:rsidRPr="003E7F98" w14:paraId="23A31251" w14:textId="77777777" w:rsidTr="00252552">
        <w:tc>
          <w:tcPr>
            <w:tcW w:w="3020" w:type="dxa"/>
          </w:tcPr>
          <w:p w14:paraId="247085B9" w14:textId="77777777" w:rsidR="000614DE" w:rsidRDefault="000614DE" w:rsidP="00252552">
            <w:pPr>
              <w:ind w:firstLine="0"/>
            </w:pPr>
            <w:r>
              <w:t xml:space="preserve">Localidade </w:t>
            </w:r>
          </w:p>
        </w:tc>
        <w:tc>
          <w:tcPr>
            <w:tcW w:w="1653" w:type="dxa"/>
          </w:tcPr>
          <w:p w14:paraId="0BC6C8A0" w14:textId="77777777" w:rsidR="000614DE" w:rsidRPr="003E7F98" w:rsidRDefault="000614DE" w:rsidP="00252552">
            <w:pPr>
              <w:ind w:firstLine="0"/>
            </w:pPr>
            <w:r>
              <w:t>String</w:t>
            </w:r>
          </w:p>
        </w:tc>
        <w:tc>
          <w:tcPr>
            <w:tcW w:w="4388" w:type="dxa"/>
          </w:tcPr>
          <w:p w14:paraId="640B615D" w14:textId="77777777" w:rsidR="000614DE" w:rsidRPr="003E7F98" w:rsidRDefault="000614DE" w:rsidP="00252552">
            <w:pPr>
              <w:ind w:firstLine="0"/>
            </w:pPr>
            <w:r>
              <w:t>Informa a localidade em que a empresa se encontra rua, bairro e cidade</w:t>
            </w:r>
          </w:p>
        </w:tc>
      </w:tr>
      <w:tr w:rsidR="000614DE" w:rsidRPr="003E7F98" w14:paraId="7E1A54E2" w14:textId="77777777" w:rsidTr="00252552">
        <w:tc>
          <w:tcPr>
            <w:tcW w:w="3020" w:type="dxa"/>
          </w:tcPr>
          <w:p w14:paraId="4202659F" w14:textId="77777777" w:rsidR="000614DE" w:rsidRDefault="000614DE" w:rsidP="00252552">
            <w:pPr>
              <w:ind w:firstLine="0"/>
            </w:pPr>
            <w:proofErr w:type="spellStart"/>
            <w:r>
              <w:t>Descriçao</w:t>
            </w:r>
            <w:proofErr w:type="spellEnd"/>
          </w:p>
        </w:tc>
        <w:tc>
          <w:tcPr>
            <w:tcW w:w="1653" w:type="dxa"/>
          </w:tcPr>
          <w:p w14:paraId="71016771" w14:textId="77777777" w:rsidR="000614DE" w:rsidRPr="003E7F98" w:rsidRDefault="000614DE" w:rsidP="00252552">
            <w:pPr>
              <w:ind w:firstLine="0"/>
            </w:pPr>
            <w:r>
              <w:t>String</w:t>
            </w:r>
          </w:p>
        </w:tc>
        <w:tc>
          <w:tcPr>
            <w:tcW w:w="4388" w:type="dxa"/>
          </w:tcPr>
          <w:p w14:paraId="5DEA3C5B" w14:textId="77777777" w:rsidR="000614DE" w:rsidRPr="003E7F98" w:rsidRDefault="000614DE" w:rsidP="00252552">
            <w:pPr>
              <w:ind w:firstLine="0"/>
            </w:pPr>
            <w:r>
              <w:t>Na descrição será descrito todas as informações referentes a vaga de estágio</w:t>
            </w:r>
          </w:p>
        </w:tc>
      </w:tr>
      <w:tr w:rsidR="000614DE" w:rsidRPr="003E7F98" w14:paraId="47F1CB4B" w14:textId="77777777" w:rsidTr="00252552">
        <w:tc>
          <w:tcPr>
            <w:tcW w:w="3020" w:type="dxa"/>
          </w:tcPr>
          <w:p w14:paraId="53375C89" w14:textId="77777777" w:rsidR="000614DE" w:rsidRDefault="000614DE" w:rsidP="00252552">
            <w:pPr>
              <w:ind w:firstLine="0"/>
            </w:pPr>
            <w:r>
              <w:t>Titulo</w:t>
            </w:r>
          </w:p>
        </w:tc>
        <w:tc>
          <w:tcPr>
            <w:tcW w:w="1653" w:type="dxa"/>
          </w:tcPr>
          <w:p w14:paraId="0DE5C61E" w14:textId="77777777" w:rsidR="000614DE" w:rsidRPr="003E7F98" w:rsidRDefault="000614DE" w:rsidP="00252552">
            <w:pPr>
              <w:ind w:firstLine="0"/>
            </w:pPr>
            <w:r>
              <w:t>String</w:t>
            </w:r>
          </w:p>
        </w:tc>
        <w:tc>
          <w:tcPr>
            <w:tcW w:w="4388" w:type="dxa"/>
          </w:tcPr>
          <w:p w14:paraId="42EE3847" w14:textId="77777777" w:rsidR="000614DE" w:rsidRPr="003E7F98" w:rsidRDefault="000614DE" w:rsidP="00252552">
            <w:pPr>
              <w:ind w:firstLine="0"/>
            </w:pPr>
            <w:r>
              <w:t xml:space="preserve">Informa como um previa do que o estagiário irá exercer na vaga </w:t>
            </w:r>
          </w:p>
        </w:tc>
      </w:tr>
      <w:tr w:rsidR="000614DE" w:rsidRPr="003E7F98" w14:paraId="4C43CD2F" w14:textId="77777777" w:rsidTr="00252552">
        <w:tc>
          <w:tcPr>
            <w:tcW w:w="3020" w:type="dxa"/>
          </w:tcPr>
          <w:p w14:paraId="2210CB5F" w14:textId="77777777" w:rsidR="000614DE" w:rsidRDefault="000614DE" w:rsidP="00252552">
            <w:pPr>
              <w:ind w:firstLine="0"/>
            </w:pPr>
            <w:proofErr w:type="spellStart"/>
            <w:r>
              <w:t>LocaldeTrabalho</w:t>
            </w:r>
            <w:proofErr w:type="spellEnd"/>
          </w:p>
        </w:tc>
        <w:tc>
          <w:tcPr>
            <w:tcW w:w="1653" w:type="dxa"/>
          </w:tcPr>
          <w:p w14:paraId="7956CE28" w14:textId="77777777" w:rsidR="000614DE" w:rsidRPr="003E7F98" w:rsidRDefault="000614DE" w:rsidP="00252552">
            <w:pPr>
              <w:ind w:firstLine="0"/>
            </w:pPr>
            <w:r>
              <w:t>String</w:t>
            </w:r>
          </w:p>
        </w:tc>
        <w:tc>
          <w:tcPr>
            <w:tcW w:w="4388" w:type="dxa"/>
          </w:tcPr>
          <w:p w14:paraId="122FBBC9" w14:textId="77777777" w:rsidR="000614DE" w:rsidRPr="003E7F98" w:rsidRDefault="000614DE" w:rsidP="00252552">
            <w:pPr>
              <w:ind w:firstLine="0"/>
            </w:pPr>
            <w:r>
              <w:t>Local de trabalho se refere a empresa ou local físico que o estagiário irá trabalhar</w:t>
            </w:r>
          </w:p>
        </w:tc>
      </w:tr>
      <w:tr w:rsidR="000614DE" w:rsidRPr="003E7F98" w14:paraId="07E29DF3" w14:textId="77777777" w:rsidTr="00252552">
        <w:tc>
          <w:tcPr>
            <w:tcW w:w="3020" w:type="dxa"/>
          </w:tcPr>
          <w:p w14:paraId="602362A2" w14:textId="77777777" w:rsidR="000614DE" w:rsidRDefault="000614DE" w:rsidP="00252552">
            <w:pPr>
              <w:ind w:firstLine="0"/>
            </w:pPr>
            <w:proofErr w:type="spellStart"/>
            <w:r>
              <w:t>HorarioEntrada</w:t>
            </w:r>
            <w:proofErr w:type="spellEnd"/>
          </w:p>
        </w:tc>
        <w:tc>
          <w:tcPr>
            <w:tcW w:w="1653" w:type="dxa"/>
          </w:tcPr>
          <w:p w14:paraId="488BC388" w14:textId="77777777" w:rsidR="000614DE" w:rsidRPr="003E7F98" w:rsidRDefault="000614DE" w:rsidP="00252552">
            <w:pPr>
              <w:ind w:firstLine="0"/>
            </w:pPr>
            <w:proofErr w:type="spellStart"/>
            <w:r>
              <w:t>dateTime</w:t>
            </w:r>
            <w:proofErr w:type="spellEnd"/>
          </w:p>
        </w:tc>
        <w:tc>
          <w:tcPr>
            <w:tcW w:w="4388" w:type="dxa"/>
          </w:tcPr>
          <w:p w14:paraId="34D91AB7" w14:textId="77777777" w:rsidR="000614DE" w:rsidRPr="003E7F98" w:rsidRDefault="000614DE" w:rsidP="00252552">
            <w:pPr>
              <w:ind w:firstLine="0"/>
            </w:pPr>
            <w:r>
              <w:t>Ira definir a entrada em que o estagiário deverá estar para cumprir sua carga horária</w:t>
            </w:r>
          </w:p>
        </w:tc>
      </w:tr>
      <w:tr w:rsidR="000614DE" w:rsidRPr="003E7F98" w14:paraId="0EADA5C3" w14:textId="77777777" w:rsidTr="00252552">
        <w:tc>
          <w:tcPr>
            <w:tcW w:w="3020" w:type="dxa"/>
          </w:tcPr>
          <w:p w14:paraId="1BD220FC" w14:textId="77777777" w:rsidR="000614DE" w:rsidRDefault="000614DE" w:rsidP="00252552">
            <w:pPr>
              <w:ind w:firstLine="0"/>
            </w:pPr>
            <w:r>
              <w:t>HorarioSaida</w:t>
            </w:r>
          </w:p>
        </w:tc>
        <w:tc>
          <w:tcPr>
            <w:tcW w:w="1653" w:type="dxa"/>
          </w:tcPr>
          <w:p w14:paraId="674835BE" w14:textId="77777777" w:rsidR="000614DE" w:rsidRPr="003E7F98" w:rsidRDefault="000614DE" w:rsidP="00252552">
            <w:pPr>
              <w:ind w:firstLine="0"/>
            </w:pPr>
            <w:proofErr w:type="spellStart"/>
            <w:r>
              <w:t>dateTime</w:t>
            </w:r>
            <w:proofErr w:type="spellEnd"/>
          </w:p>
        </w:tc>
        <w:tc>
          <w:tcPr>
            <w:tcW w:w="4388" w:type="dxa"/>
          </w:tcPr>
          <w:p w14:paraId="58429DD4" w14:textId="77777777" w:rsidR="000614DE" w:rsidRPr="003E7F98" w:rsidRDefault="000614DE" w:rsidP="00252552">
            <w:pPr>
              <w:ind w:firstLine="0"/>
            </w:pPr>
            <w:r>
              <w:t xml:space="preserve">Hora de saída de acordo com a carga horaria presente no contrato e as horas que precisam ser cumpridas na semana </w:t>
            </w:r>
          </w:p>
        </w:tc>
      </w:tr>
      <w:tr w:rsidR="000614DE" w:rsidRPr="003E7F98" w14:paraId="31EBE729" w14:textId="77777777" w:rsidTr="00252552">
        <w:trPr>
          <w:trHeight w:val="429"/>
        </w:trPr>
        <w:tc>
          <w:tcPr>
            <w:tcW w:w="3020" w:type="dxa"/>
          </w:tcPr>
          <w:p w14:paraId="36BCD1DA" w14:textId="77777777" w:rsidR="000614DE" w:rsidRDefault="000614DE" w:rsidP="00252552">
            <w:pPr>
              <w:ind w:firstLine="0"/>
            </w:pPr>
            <w:r>
              <w:t>TotalHorasSemanais</w:t>
            </w:r>
          </w:p>
        </w:tc>
        <w:tc>
          <w:tcPr>
            <w:tcW w:w="1653" w:type="dxa"/>
          </w:tcPr>
          <w:p w14:paraId="04CB71E3" w14:textId="77777777" w:rsidR="000614DE" w:rsidRPr="003E7F98" w:rsidRDefault="000614DE" w:rsidP="00252552">
            <w:pPr>
              <w:ind w:firstLine="0"/>
            </w:pPr>
            <w:r>
              <w:t>String</w:t>
            </w:r>
          </w:p>
        </w:tc>
        <w:tc>
          <w:tcPr>
            <w:tcW w:w="4388" w:type="dxa"/>
          </w:tcPr>
          <w:p w14:paraId="0BDCD534" w14:textId="77777777" w:rsidR="000614DE" w:rsidRPr="003E7F98" w:rsidRDefault="000614DE" w:rsidP="00252552">
            <w:pPr>
              <w:ind w:firstLine="0"/>
            </w:pPr>
            <w:r>
              <w:t xml:space="preserve">Define a carga horaria total estipulada pelo contrato de acordo com as regras de estágio </w:t>
            </w:r>
          </w:p>
        </w:tc>
      </w:tr>
      <w:tr w:rsidR="000614DE" w:rsidRPr="003E7F98" w14:paraId="64DBFAD0" w14:textId="77777777" w:rsidTr="00252552">
        <w:trPr>
          <w:trHeight w:val="429"/>
        </w:trPr>
        <w:tc>
          <w:tcPr>
            <w:tcW w:w="3020" w:type="dxa"/>
          </w:tcPr>
          <w:p w14:paraId="420FDD5F" w14:textId="77777777" w:rsidR="000614DE" w:rsidRDefault="000614DE" w:rsidP="00252552">
            <w:pPr>
              <w:ind w:firstLine="0"/>
            </w:pPr>
            <w:r>
              <w:lastRenderedPageBreak/>
              <w:t>IdCargo</w:t>
            </w:r>
          </w:p>
        </w:tc>
        <w:tc>
          <w:tcPr>
            <w:tcW w:w="1653" w:type="dxa"/>
          </w:tcPr>
          <w:p w14:paraId="75AC584E" w14:textId="77777777" w:rsidR="000614DE" w:rsidRDefault="000614DE" w:rsidP="00252552">
            <w:pPr>
              <w:ind w:firstLine="0"/>
            </w:pPr>
            <w:r w:rsidRPr="003E7F98">
              <w:t>Integer</w:t>
            </w:r>
          </w:p>
        </w:tc>
        <w:tc>
          <w:tcPr>
            <w:tcW w:w="4388" w:type="dxa"/>
          </w:tcPr>
          <w:p w14:paraId="6FC49D85" w14:textId="77777777" w:rsidR="000614DE" w:rsidRDefault="000614DE" w:rsidP="00252552">
            <w:pPr>
              <w:ind w:firstLine="0"/>
            </w:pPr>
            <w:r>
              <w:t>É a ligação com a tabela cargo, pois uma vaga pode estar ligada a um ou a vários cargos</w:t>
            </w:r>
          </w:p>
        </w:tc>
      </w:tr>
    </w:tbl>
    <w:p w14:paraId="6631F55F" w14:textId="77777777" w:rsidR="000614DE" w:rsidRDefault="000614DE" w:rsidP="000614DE">
      <w:pPr>
        <w:ind w:firstLine="0"/>
      </w:pPr>
      <w:r w:rsidRPr="004C384A">
        <w:t>Fonte: Elaborado pelos autores</w:t>
      </w:r>
    </w:p>
    <w:p w14:paraId="460E586E" w14:textId="259F285D" w:rsidR="008C298C" w:rsidRDefault="008C298C" w:rsidP="000959C0">
      <w:pPr>
        <w:pStyle w:val="Pargrafo"/>
        <w:ind w:firstLine="0"/>
      </w:pPr>
    </w:p>
    <w:p w14:paraId="65DC2C02" w14:textId="77777777" w:rsidR="000614DE" w:rsidRDefault="000614DE"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9"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9"/>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44810000"/>
      <w:r>
        <w:rPr>
          <w:szCs w:val="24"/>
        </w:rPr>
        <w:lastRenderedPageBreak/>
        <w:t>3.</w:t>
      </w:r>
      <w:r w:rsidR="00BC263E">
        <w:rPr>
          <w:szCs w:val="24"/>
        </w:rPr>
        <w:t>4</w:t>
      </w:r>
      <w:r>
        <w:rPr>
          <w:szCs w:val="24"/>
        </w:rPr>
        <w:t xml:space="preserve"> </w:t>
      </w:r>
      <w:r w:rsidRPr="006C04EC">
        <w:rPr>
          <w:szCs w:val="24"/>
        </w:rPr>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9" w:name="_Toc356377024"/>
      <w:r>
        <w:t xml:space="preserve">Quadro </w:t>
      </w:r>
      <w:r w:rsidR="00D0309D">
        <w:t>19</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 xml:space="preserve">Retorna mensagem” </w:t>
            </w:r>
            <w:r>
              <w:lastRenderedPageBreak/>
              <w:t>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w:t>
            </w:r>
            <w:r>
              <w:lastRenderedPageBreak/>
              <w:t xml:space="preserve">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 xml:space="preserve">Retorna mensagem” </w:t>
            </w:r>
            <w:r>
              <w:lastRenderedPageBreak/>
              <w:t>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51" w:name="_Toc144810001"/>
      <w:bookmarkEnd w:id="50"/>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t>3.</w:t>
      </w:r>
      <w:r w:rsidR="00D84871">
        <w:rPr>
          <w:szCs w:val="24"/>
        </w:rPr>
        <w:t>5</w:t>
      </w:r>
      <w:r w:rsidRPr="000959C0">
        <w:rPr>
          <w:szCs w:val="24"/>
        </w:rPr>
        <w:t xml:space="preserve">. Diagrama de </w:t>
      </w:r>
      <w:r w:rsidR="00B93752">
        <w:rPr>
          <w:szCs w:val="24"/>
        </w:rPr>
        <w:t>Casos de Uso</w:t>
      </w:r>
      <w:bookmarkEnd w:id="51"/>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2" w:name="_Toc144810002"/>
      <w:r>
        <w:rPr>
          <w:szCs w:val="24"/>
        </w:rPr>
        <w:t>3.</w:t>
      </w:r>
      <w:r w:rsidR="00D84871">
        <w:rPr>
          <w:szCs w:val="24"/>
        </w:rPr>
        <w:t>6</w:t>
      </w:r>
      <w:r w:rsidR="000959C0" w:rsidRPr="000959C0">
        <w:rPr>
          <w:szCs w:val="24"/>
        </w:rPr>
        <w:t>. Diagrama de Casos de uso individuais</w:t>
      </w:r>
      <w:bookmarkEnd w:id="52"/>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3"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3"/>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4"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5"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4"/>
    <w:bookmarkEnd w:id="55"/>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B06F3F">
        <w:fldChar w:fldCharType="begin"/>
      </w:r>
      <w:r w:rsidR="00B06F3F">
        <w:instrText xml:space="preserve"> SEQ Figura \* ARABIC </w:instrText>
      </w:r>
      <w:r w:rsidR="00B06F3F">
        <w:fldChar w:fldCharType="separate"/>
      </w:r>
      <w:r>
        <w:rPr>
          <w:noProof/>
        </w:rPr>
        <w:t>11</w:t>
      </w:r>
      <w:r w:rsidR="00B06F3F">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6" w:name="_Toc144810006"/>
      <w:r w:rsidRPr="002B3561">
        <w:lastRenderedPageBreak/>
        <w:t>DEFINIÇÃO DA INTERFACE COM O USUÁRIO</w:t>
      </w:r>
      <w:bookmarkEnd w:id="56"/>
    </w:p>
    <w:p w14:paraId="69B92985" w14:textId="4CFC4E09" w:rsidR="007944D7" w:rsidRPr="002B3561" w:rsidRDefault="00B6588B" w:rsidP="00C7545B">
      <w:pPr>
        <w:pStyle w:val="Ttulo2"/>
        <w:numPr>
          <w:ilvl w:val="1"/>
          <w:numId w:val="9"/>
        </w:numPr>
        <w:tabs>
          <w:tab w:val="clear" w:pos="3273"/>
          <w:tab w:val="num" w:pos="851"/>
        </w:tabs>
        <w:ind w:left="426"/>
      </w:pPr>
      <w:bookmarkStart w:id="57" w:name="_Toc144810007"/>
      <w:r w:rsidRPr="002B3561">
        <w:t>Descrição de cenário</w:t>
      </w:r>
      <w:bookmarkEnd w:id="57"/>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8" w:name="_Toc144810008"/>
      <w:r w:rsidRPr="002B3561">
        <w:lastRenderedPageBreak/>
        <w:t>Descrição de personas</w:t>
      </w:r>
      <w:bookmarkEnd w:id="58"/>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9" w:name="_Toc144810010"/>
      <w:r w:rsidRPr="002B3561">
        <w:t>Protótipos</w:t>
      </w:r>
      <w:r w:rsidR="00866F91" w:rsidRPr="002B3561">
        <w:t xml:space="preserve"> de tela</w:t>
      </w:r>
      <w:bookmarkEnd w:id="59"/>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of </w:t>
      </w:r>
      <w:proofErr w:type="spellStart"/>
      <w:r w:rsidRPr="007B6D5F">
        <w:t>Everyday</w:t>
      </w:r>
      <w:proofErr w:type="spellEnd"/>
      <w:r w:rsidRPr="007B6D5F">
        <w:t xml:space="preserve">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60"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0"/>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7E2DE86D">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1" w:name="_Toc144810011"/>
      <w:r>
        <w:rPr>
          <w:caps w:val="0"/>
        </w:rPr>
        <w:lastRenderedPageBreak/>
        <w:t>BANCO DE DADOS</w:t>
      </w:r>
      <w:bookmarkEnd w:id="61"/>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2" w:name="_Toc144810012"/>
      <w:r w:rsidRPr="00981C54">
        <w:t>Modelo Entidade Relacionamento</w:t>
      </w:r>
      <w:bookmarkEnd w:id="62"/>
    </w:p>
    <w:p w14:paraId="0C046A4A" w14:textId="77777777" w:rsidR="002B13E8" w:rsidRPr="002B13E8" w:rsidRDefault="002B13E8" w:rsidP="002B13E8"/>
    <w:p w14:paraId="167BADD1" w14:textId="5016A8D0" w:rsidR="004428C5" w:rsidRDefault="004428C5" w:rsidP="004428C5">
      <w:pPr>
        <w:rPr>
          <w:noProof/>
        </w:rPr>
      </w:pPr>
      <w:bookmarkStart w:id="63"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3"/>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4" w:name="_Toc144810013"/>
      <w:r>
        <w:lastRenderedPageBreak/>
        <w:t>Script das tabelas</w:t>
      </w:r>
      <w:bookmarkEnd w:id="6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5" w:name="_Toc152310851"/>
      <w:r>
        <w:t xml:space="preserve">Quadro </w:t>
      </w:r>
      <w:r w:rsidR="008A1480">
        <w:t>3</w:t>
      </w:r>
      <w:r w:rsidR="00D22F84">
        <w:t>2</w:t>
      </w:r>
      <w:r>
        <w:t xml:space="preserve"> </w:t>
      </w:r>
      <w:r w:rsidRPr="007C45DB">
        <w:rPr>
          <w:b w:val="0"/>
        </w:rPr>
        <w:t>– Script SQL – Tabela</w:t>
      </w:r>
      <w:bookmarkEnd w:id="6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6" w:name="_Toc152310852"/>
      <w:r>
        <w:t xml:space="preserve">Quadro </w:t>
      </w:r>
      <w:r w:rsidR="008A1480">
        <w:t>3</w:t>
      </w:r>
      <w:r w:rsidR="00D22F84">
        <w:t>3</w:t>
      </w:r>
      <w:r>
        <w:t xml:space="preserve"> </w:t>
      </w:r>
      <w:r w:rsidRPr="007C45DB">
        <w:rPr>
          <w:b w:val="0"/>
          <w:noProof/>
        </w:rPr>
        <w:t xml:space="preserve">– Script SQL – Tabela </w:t>
      </w:r>
      <w:bookmarkEnd w:id="6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7" w:name="_Toc144810014"/>
      <w:r>
        <w:rPr>
          <w:szCs w:val="24"/>
        </w:rPr>
        <w:lastRenderedPageBreak/>
        <w:t>ARQUITETURA DE SOFTWARE</w:t>
      </w:r>
      <w:bookmarkEnd w:id="67"/>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8" w:name="_Toc144810015"/>
      <w:r w:rsidRPr="002B3561">
        <w:t xml:space="preserve">6.1 </w:t>
      </w:r>
      <w:r w:rsidR="0045363C" w:rsidRPr="002B3561">
        <w:t>Arquitetura de desenvolvimento</w:t>
      </w:r>
      <w:bookmarkEnd w:id="68"/>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w:t>
      </w:r>
      <w:proofErr w:type="spellStart"/>
      <w:r>
        <w:t>Elements</w:t>
      </w:r>
      <w:proofErr w:type="spellEnd"/>
      <w:r>
        <w:t xml:space="preserve"> of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9" w:name="_Toc152337810"/>
      <w:bookmarkStart w:id="70"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9"/>
      <w:bookmarkEnd w:id="70"/>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71"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1"/>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2"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2"/>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3" w:name="_Toc151931921"/>
      <w:bookmarkStart w:id="74" w:name="_Toc152084082"/>
      <w:r w:rsidRPr="002B3561">
        <w:lastRenderedPageBreak/>
        <w:t>6.</w:t>
      </w:r>
      <w:r>
        <w:t>1.4</w:t>
      </w:r>
      <w:r w:rsidRPr="002B3561">
        <w:t xml:space="preserve"> </w:t>
      </w:r>
      <w:r>
        <w:t>PostgreSQL</w:t>
      </w:r>
      <w:bookmarkEnd w:id="73"/>
      <w:bookmarkEnd w:id="74"/>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5" w:name="_Toc144810016"/>
      <w:r w:rsidRPr="002B3561">
        <w:lastRenderedPageBreak/>
        <w:t xml:space="preserve">6.2 </w:t>
      </w:r>
      <w:r w:rsidR="004C384A" w:rsidRPr="002B3561">
        <w:t>Telas do sistema</w:t>
      </w:r>
      <w:bookmarkEnd w:id="75"/>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6" w:name="_Toc311676965"/>
      <w:bookmarkStart w:id="77" w:name="_Toc311677333"/>
      <w:bookmarkStart w:id="78" w:name="_Toc144810017"/>
      <w:r w:rsidRPr="00DE0E82">
        <w:rPr>
          <w:szCs w:val="24"/>
        </w:rPr>
        <w:lastRenderedPageBreak/>
        <w:t>CONCLUSÃO</w:t>
      </w:r>
      <w:bookmarkEnd w:id="76"/>
      <w:bookmarkEnd w:id="77"/>
      <w:bookmarkEnd w:id="78"/>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9" w:name="_Toc311656349"/>
      <w:bookmarkStart w:id="80" w:name="_Toc311656616"/>
      <w:bookmarkStart w:id="81" w:name="_Toc311676966"/>
      <w:bookmarkStart w:id="82" w:name="_Toc311677334"/>
      <w:bookmarkStart w:id="83" w:name="_Toc144810018"/>
      <w:r w:rsidRPr="00DE0E82">
        <w:rPr>
          <w:szCs w:val="24"/>
        </w:rPr>
        <w:lastRenderedPageBreak/>
        <w:t>REFERÊNCIAS</w:t>
      </w:r>
      <w:bookmarkEnd w:id="79"/>
      <w:bookmarkEnd w:id="80"/>
      <w:bookmarkEnd w:id="81"/>
      <w:bookmarkEnd w:id="82"/>
      <w:bookmarkEnd w:id="83"/>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331C58E" w:rsidR="00812437" w:rsidRPr="00E4045B"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9ADFF" w14:textId="77777777" w:rsidR="00B06F3F" w:rsidRDefault="00B06F3F">
      <w:r>
        <w:separator/>
      </w:r>
    </w:p>
  </w:endnote>
  <w:endnote w:type="continuationSeparator" w:id="0">
    <w:p w14:paraId="15EEB7C1" w14:textId="77777777" w:rsidR="00B06F3F" w:rsidRDefault="00B06F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C5944" w14:textId="77777777" w:rsidR="00B06F3F" w:rsidRDefault="00B06F3F">
      <w:r>
        <w:separator/>
      </w:r>
    </w:p>
  </w:footnote>
  <w:footnote w:type="continuationSeparator" w:id="0">
    <w:p w14:paraId="1FC8D41B" w14:textId="77777777" w:rsidR="00B06F3F" w:rsidRDefault="00B06F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220C97" w:rsidRPr="00CB3577" w:rsidRDefault="00220C9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220C97" w:rsidRDefault="00220C9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220C97" w:rsidRDefault="00220C97">
    <w:pPr>
      <w:pStyle w:val="Cabealho"/>
      <w:jc w:val="right"/>
    </w:pPr>
    <w:r>
      <w:fldChar w:fldCharType="begin"/>
    </w:r>
    <w:r>
      <w:instrText>PAGE   \* MERGEFORMAT</w:instrText>
    </w:r>
    <w:r>
      <w:fldChar w:fldCharType="separate"/>
    </w:r>
    <w:r>
      <w:rPr>
        <w:noProof/>
      </w:rPr>
      <w:t>3</w:t>
    </w:r>
    <w:r>
      <w:fldChar w:fldCharType="end"/>
    </w:r>
  </w:p>
  <w:p w14:paraId="470C0507" w14:textId="77777777" w:rsidR="00220C97" w:rsidRDefault="00220C9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14DE"/>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D95"/>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05B4D87-72E9-4762-844B-584B194C2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1133</TotalTime>
  <Pages>119</Pages>
  <Words>21746</Words>
  <Characters>117429</Characters>
  <Application>Microsoft Office Word</Application>
  <DocSecurity>0</DocSecurity>
  <Lines>978</Lines>
  <Paragraphs>277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182</cp:revision>
  <cp:lastPrinted>2010-02-07T21:29:00Z</cp:lastPrinted>
  <dcterms:created xsi:type="dcterms:W3CDTF">2024-06-07T18:04:00Z</dcterms:created>
  <dcterms:modified xsi:type="dcterms:W3CDTF">2024-09-06T13:16:00Z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