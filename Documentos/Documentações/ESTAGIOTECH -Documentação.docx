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000000">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092C00A4" w14:textId="63E9E4A3" w:rsidR="00F12606" w:rsidRDefault="00A352CF" w:rsidP="00FA6E6A">
      <w:pPr>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67265B3F" w14:textId="5B6DC078" w:rsidR="00FA6E6A" w:rsidRDefault="00D05150" w:rsidP="00FA6E6A">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lastRenderedPageBreak/>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No site da instituição existem anexos em que o estagiário e concedente do estagio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 xml:space="preserve">Carga horária e duração do estágio que devem seguir a </w:t>
      </w:r>
      <w:r w:rsidR="009906C3">
        <w:t>(Lei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lastRenderedPageBreak/>
        <w:t xml:space="preserve">Figura </w:t>
      </w:r>
      <w:r>
        <w:rPr>
          <w:b/>
          <w:bCs/>
        </w:rPr>
        <w:t>1</w:t>
      </w:r>
      <w:r>
        <w:t xml:space="preserve"> – </w:t>
      </w:r>
      <w:r>
        <w:rPr>
          <w:noProof/>
        </w:rPr>
        <w:t>Convênio de Concessão de Estágio</w:t>
      </w:r>
      <w:r>
        <w:rPr>
          <w:noProof/>
        </w:rPr>
        <w:t xml:space="preserve">  </w:t>
      </w:r>
      <w:r w:rsidRPr="00285BA3">
        <w:rPr>
          <w:noProof/>
        </w:rPr>
        <w:t xml:space="preserve"> </w:t>
      </w:r>
      <w:r w:rsidRPr="00031D26">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lastRenderedPageBreak/>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w:t>
      </w:r>
      <w:r w:rsidR="00BD485C">
        <w:rPr>
          <w:szCs w:val="24"/>
        </w:rPr>
        <w:lastRenderedPageBreak/>
        <w:t xml:space="preserve">sobre o estágio, contendo as </w:t>
      </w:r>
      <w:r w:rsidR="000A69A3">
        <w:rPr>
          <w:szCs w:val="24"/>
        </w:rPr>
        <w:t>datas de início e previsão de término, carga horaria semanal, setor onde o estágio é realizado e o nome do supervisor de estágio.</w:t>
      </w:r>
    </w:p>
    <w:p w14:paraId="681F71DE" w14:textId="0E02D137"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7EA8882C" w14:textId="746CE384"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w:t>
      </w:r>
      <w:r w:rsidR="00AF047E">
        <w:rPr>
          <w:szCs w:val="24"/>
        </w:rPr>
        <w:t>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68659F50"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13AC6E4A" w14:textId="03A00DAD" w:rsidR="00755768" w:rsidRDefault="00755768" w:rsidP="00082994">
      <w:pPr>
        <w:ind w:firstLine="0"/>
        <w:rPr>
          <w:sz w:val="20"/>
        </w:rPr>
      </w:pPr>
      <w:r w:rsidRPr="00755768">
        <w:rPr>
          <w:b/>
          <w:bCs/>
          <w:szCs w:val="24"/>
        </w:rPr>
        <w:lastRenderedPageBreak/>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w:t>
      </w:r>
      <w:r>
        <w:rPr>
          <w:szCs w:val="24"/>
        </w:rPr>
        <w:t>5</w:t>
      </w:r>
      <w:r>
        <w:rPr>
          <w:szCs w:val="24"/>
        </w:rPr>
        <w:t xml:space="preserve"> anexo </w:t>
      </w:r>
      <w:r>
        <w:rPr>
          <w:szCs w:val="24"/>
        </w:rPr>
        <w:t>7</w:t>
      </w:r>
      <w:r>
        <w:rPr>
          <w:szCs w:val="24"/>
        </w:rPr>
        <w:t xml:space="preserve">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11878588" w14:textId="70F0344C" w:rsidR="00BD363B"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xml:space="preserve">, dedicação, </w:t>
      </w:r>
      <w:r w:rsidR="009D69EA">
        <w:rPr>
          <w:szCs w:val="24"/>
        </w:rPr>
        <w:lastRenderedPageBreak/>
        <w:t>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0A39C4B8" w14:textId="77777777" w:rsidR="00EF7952" w:rsidRDefault="00EF7952" w:rsidP="00DF5B5D">
      <w:pPr>
        <w:rPr>
          <w:szCs w:val="24"/>
        </w:rPr>
      </w:pPr>
    </w:p>
    <w:p w14:paraId="4FE71EAC" w14:textId="1222079D" w:rsidR="00EF7952" w:rsidRDefault="00EF7952" w:rsidP="00EF7952">
      <w:pPr>
        <w:ind w:firstLine="0"/>
        <w:rPr>
          <w:szCs w:val="24"/>
        </w:rPr>
      </w:pPr>
      <w:r w:rsidRPr="00EF7952">
        <w:rPr>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lastRenderedPageBreak/>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3C0F338F" w14:textId="7539D5D3" w:rsidR="00495643"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4F897125" w14:textId="77777777" w:rsidR="00620681" w:rsidRDefault="00620681" w:rsidP="00C87A66">
      <w:pPr>
        <w:ind w:firstLine="709"/>
        <w:rPr>
          <w:szCs w:val="24"/>
        </w:rPr>
      </w:pPr>
    </w:p>
    <w:p w14:paraId="67CFF22B" w14:textId="77777777" w:rsidR="00620681" w:rsidRDefault="00620681" w:rsidP="00C87A66">
      <w:pPr>
        <w:ind w:firstLine="709"/>
        <w:rPr>
          <w:szCs w:val="24"/>
        </w:rPr>
      </w:pPr>
    </w:p>
    <w:p w14:paraId="67FD55D3" w14:textId="77777777" w:rsidR="00620681" w:rsidRDefault="00620681" w:rsidP="00C87A66">
      <w:pPr>
        <w:ind w:firstLine="709"/>
        <w:rPr>
          <w:szCs w:val="24"/>
        </w:rPr>
      </w:pPr>
    </w:p>
    <w:p w14:paraId="30A85B71" w14:textId="77777777" w:rsidR="00620681" w:rsidRDefault="00620681" w:rsidP="00C87A66">
      <w:pPr>
        <w:ind w:firstLine="709"/>
        <w:rPr>
          <w:szCs w:val="24"/>
        </w:rPr>
      </w:pPr>
    </w:p>
    <w:p w14:paraId="42D0315E" w14:textId="77777777" w:rsidR="00620681" w:rsidRDefault="00620681" w:rsidP="00C87A66">
      <w:pPr>
        <w:ind w:firstLine="709"/>
        <w:rPr>
          <w:szCs w:val="24"/>
        </w:rPr>
      </w:pPr>
    </w:p>
    <w:p w14:paraId="2910EA80" w14:textId="77777777" w:rsidR="00620681" w:rsidRDefault="00620681" w:rsidP="00C87A66">
      <w:pPr>
        <w:ind w:firstLine="709"/>
        <w:rPr>
          <w:szCs w:val="24"/>
        </w:rPr>
      </w:pPr>
    </w:p>
    <w:p w14:paraId="07EAFDCC" w14:textId="77777777" w:rsidR="00620681" w:rsidRDefault="00620681" w:rsidP="00C87A66">
      <w:pPr>
        <w:ind w:firstLine="709"/>
        <w:rPr>
          <w:szCs w:val="24"/>
        </w:rPr>
      </w:pPr>
    </w:p>
    <w:p w14:paraId="5FCA267D" w14:textId="77777777" w:rsidR="00620681" w:rsidRDefault="00620681" w:rsidP="00C87A66">
      <w:pPr>
        <w:ind w:firstLine="709"/>
        <w:rPr>
          <w:szCs w:val="24"/>
        </w:rPr>
      </w:pPr>
    </w:p>
    <w:p w14:paraId="73735FEB" w14:textId="77777777" w:rsidR="00620681" w:rsidRDefault="00620681" w:rsidP="00C87A66">
      <w:pPr>
        <w:ind w:firstLine="709"/>
        <w:rPr>
          <w:szCs w:val="24"/>
        </w:rPr>
      </w:pPr>
    </w:p>
    <w:p w14:paraId="57782BED" w14:textId="77777777" w:rsidR="00620681" w:rsidRDefault="00620681" w:rsidP="00C87A66">
      <w:pPr>
        <w:ind w:firstLine="709"/>
        <w:rPr>
          <w:szCs w:val="24"/>
        </w:rPr>
      </w:pPr>
    </w:p>
    <w:p w14:paraId="22984126" w14:textId="77777777" w:rsidR="00620681" w:rsidRDefault="00620681" w:rsidP="00C87A66">
      <w:pPr>
        <w:ind w:firstLine="709"/>
        <w:rPr>
          <w:szCs w:val="24"/>
        </w:rPr>
      </w:pPr>
    </w:p>
    <w:p w14:paraId="3D68E906" w14:textId="77777777" w:rsidR="00620681" w:rsidRDefault="00620681" w:rsidP="00C87A66">
      <w:pPr>
        <w:ind w:firstLine="709"/>
        <w:rPr>
          <w:szCs w:val="24"/>
        </w:rPr>
      </w:pPr>
    </w:p>
    <w:p w14:paraId="7DF88B14" w14:textId="77777777" w:rsidR="00620681" w:rsidRDefault="00620681" w:rsidP="00C87A66">
      <w:pPr>
        <w:ind w:firstLine="709"/>
        <w:rPr>
          <w:szCs w:val="24"/>
        </w:rPr>
      </w:pPr>
    </w:p>
    <w:p w14:paraId="68F1B158" w14:textId="77777777" w:rsidR="00620681" w:rsidRDefault="00620681" w:rsidP="00C87A66">
      <w:pPr>
        <w:ind w:firstLine="709"/>
        <w:rPr>
          <w:szCs w:val="24"/>
        </w:rPr>
      </w:pPr>
    </w:p>
    <w:p w14:paraId="35EF2ECB" w14:textId="77777777" w:rsidR="00620681" w:rsidRDefault="00620681" w:rsidP="00C87A66">
      <w:pPr>
        <w:ind w:firstLine="709"/>
        <w:rPr>
          <w:szCs w:val="24"/>
        </w:rPr>
      </w:pPr>
    </w:p>
    <w:p w14:paraId="25815F2D" w14:textId="77777777" w:rsidR="00620681" w:rsidRDefault="00620681" w:rsidP="00C87A66">
      <w:pPr>
        <w:ind w:firstLine="709"/>
        <w:rPr>
          <w:szCs w:val="24"/>
        </w:rPr>
      </w:pPr>
    </w:p>
    <w:p w14:paraId="2C8D9F3F" w14:textId="77777777" w:rsidR="00620681" w:rsidRDefault="00620681" w:rsidP="00C87A66">
      <w:pPr>
        <w:ind w:firstLine="709"/>
        <w:rPr>
          <w:szCs w:val="24"/>
        </w:rPr>
      </w:pPr>
    </w:p>
    <w:p w14:paraId="68D5CCA4" w14:textId="77777777" w:rsidR="00620681" w:rsidRDefault="00620681" w:rsidP="00C87A66">
      <w:pPr>
        <w:ind w:firstLine="709"/>
        <w:rPr>
          <w:szCs w:val="24"/>
        </w:rPr>
      </w:pPr>
    </w:p>
    <w:p w14:paraId="64987A4C" w14:textId="77777777" w:rsidR="00620681" w:rsidRDefault="00620681" w:rsidP="00C87A66">
      <w:pPr>
        <w:ind w:firstLine="709"/>
        <w:rPr>
          <w:szCs w:val="24"/>
        </w:rPr>
      </w:pPr>
    </w:p>
    <w:p w14:paraId="20147CD5" w14:textId="77777777" w:rsidR="00620681" w:rsidRDefault="00620681" w:rsidP="00C87A66">
      <w:pPr>
        <w:ind w:firstLine="709"/>
        <w:rPr>
          <w:szCs w:val="24"/>
        </w:rPr>
      </w:pPr>
    </w:p>
    <w:p w14:paraId="6D5BA685" w14:textId="77777777" w:rsidR="00620681" w:rsidRDefault="00620681" w:rsidP="00C87A66">
      <w:pPr>
        <w:ind w:firstLine="709"/>
        <w:rPr>
          <w:szCs w:val="24"/>
        </w:rPr>
      </w:pPr>
    </w:p>
    <w:p w14:paraId="3A4A87ED" w14:textId="77777777" w:rsidR="00620681" w:rsidRDefault="00620681" w:rsidP="00C87A66">
      <w:pPr>
        <w:ind w:firstLine="709"/>
        <w:rPr>
          <w:szCs w:val="24"/>
        </w:rPr>
      </w:pPr>
    </w:p>
    <w:p w14:paraId="2B38A273" w14:textId="77777777" w:rsidR="00620681" w:rsidRDefault="00620681" w:rsidP="00C87A66">
      <w:pPr>
        <w:ind w:firstLine="709"/>
        <w:rPr>
          <w:szCs w:val="24"/>
        </w:rPr>
      </w:pPr>
    </w:p>
    <w:p w14:paraId="06F12CB7" w14:textId="4441D9DE" w:rsidR="00620681" w:rsidRDefault="00620681" w:rsidP="00620681">
      <w:pPr>
        <w:ind w:firstLine="0"/>
        <w:rPr>
          <w:szCs w:val="24"/>
        </w:rPr>
      </w:pPr>
      <w:r w:rsidRPr="00620681">
        <w:rPr>
          <w:b/>
          <w:bCs/>
          <w:szCs w:val="24"/>
        </w:rPr>
        <w:lastRenderedPageBreak/>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739609D7" w14:textId="0145B1E4"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70E5B31D" w14:textId="77777777" w:rsidR="00D228CC" w:rsidRDefault="00D228CC" w:rsidP="0057482F">
      <w:pPr>
        <w:ind w:firstLine="709"/>
        <w:rPr>
          <w:sz w:val="20"/>
        </w:rPr>
      </w:pPr>
    </w:p>
    <w:p w14:paraId="698DBC61" w14:textId="77777777" w:rsidR="0057482F" w:rsidRDefault="0057482F" w:rsidP="0057482F">
      <w:pPr>
        <w:ind w:firstLine="709"/>
        <w:rPr>
          <w:sz w:val="20"/>
        </w:rPr>
      </w:pPr>
    </w:p>
    <w:p w14:paraId="1040ED72" w14:textId="77777777" w:rsidR="0057482F" w:rsidRDefault="0057482F" w:rsidP="0057482F">
      <w:pPr>
        <w:ind w:firstLine="709"/>
        <w:rPr>
          <w:sz w:val="20"/>
        </w:rPr>
      </w:pPr>
    </w:p>
    <w:p w14:paraId="1511671F" w14:textId="6D504BCF" w:rsidR="0057482F" w:rsidRPr="000C175B" w:rsidRDefault="0057482F" w:rsidP="0057482F">
      <w:pPr>
        <w:ind w:firstLine="0"/>
        <w:rPr>
          <w:szCs w:val="24"/>
        </w:rPr>
      </w:pPr>
      <w:r w:rsidRPr="000C175B">
        <w:rPr>
          <w:b/>
          <w:bCs/>
          <w:szCs w:val="24"/>
        </w:rPr>
        <w:lastRenderedPageBreak/>
        <w:t>Figura</w:t>
      </w:r>
      <w:r w:rsidRPr="000C175B">
        <w:rPr>
          <w:b/>
          <w:bCs/>
          <w:szCs w:val="24"/>
        </w:rPr>
        <w:t xml:space="preserve"> 6</w:t>
      </w:r>
      <w:r w:rsidRPr="000C175B">
        <w:rPr>
          <w:szCs w:val="24"/>
        </w:rPr>
        <w:t xml:space="preserve"> – </w:t>
      </w:r>
      <w:r w:rsidR="000C175B" w:rsidRPr="000C175B">
        <w:rPr>
          <w:szCs w:val="24"/>
        </w:rPr>
        <w:t>Termo Aditivo</w:t>
      </w:r>
      <w:r w:rsidRPr="000C175B">
        <w:rPr>
          <w:szCs w:val="24"/>
        </w:rPr>
        <w:t xml:space="preserve"> de Estágio   </w:t>
      </w:r>
    </w:p>
    <w:p w14:paraId="37711B4F" w14:textId="77777777" w:rsidR="0057482F" w:rsidRDefault="0057482F" w:rsidP="0057482F">
      <w:pPr>
        <w:ind w:firstLine="709"/>
        <w:rPr>
          <w:sz w:val="20"/>
        </w:rPr>
      </w:pPr>
    </w:p>
    <w:p w14:paraId="1E30F0C0" w14:textId="0B9B4F7D" w:rsidR="000C175B" w:rsidRPr="000C175B" w:rsidRDefault="0057482F" w:rsidP="000C175B">
      <w:pPr>
        <w:ind w:firstLine="0"/>
        <w:rPr>
          <w:sz w:val="20"/>
        </w:rPr>
      </w:pPr>
      <w:r w:rsidRPr="0057482F">
        <w:rPr>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w:t>
      </w:r>
      <w:r w:rsidR="000C175B" w:rsidRPr="000C175B">
        <w:rPr>
          <w:sz w:val="20"/>
        </w:rPr>
        <w:t xml:space="preserve">Fonte: Fatec Jales (2024) </w:t>
      </w:r>
    </w:p>
    <w:p w14:paraId="4A9AA6F1" w14:textId="5690C9D2" w:rsidR="0057482F" w:rsidRDefault="0057482F" w:rsidP="000C175B">
      <w:pPr>
        <w:ind w:firstLine="0"/>
        <w:rPr>
          <w:sz w:val="20"/>
        </w:rPr>
      </w:pPr>
    </w:p>
    <w:p w14:paraId="5310EF64" w14:textId="77777777" w:rsidR="0057482F" w:rsidRDefault="0057482F" w:rsidP="00620681">
      <w:pPr>
        <w:ind w:firstLine="0"/>
        <w:rPr>
          <w:sz w:val="20"/>
        </w:rPr>
      </w:pPr>
    </w:p>
    <w:p w14:paraId="37C979CB" w14:textId="77777777" w:rsidR="0057482F" w:rsidRPr="00620681" w:rsidRDefault="0057482F" w:rsidP="00620681">
      <w:pPr>
        <w:ind w:firstLine="0"/>
        <w:rPr>
          <w:sz w:val="20"/>
        </w:rPr>
      </w:pPr>
    </w:p>
    <w:p w14:paraId="3053A6CA" w14:textId="6ECA9208" w:rsidR="00C87A66" w:rsidRPr="00B35F2E" w:rsidRDefault="00C87A66" w:rsidP="00620681">
      <w:pPr>
        <w:ind w:firstLine="0"/>
        <w:rPr>
          <w:szCs w:val="24"/>
        </w:rPr>
      </w:pPr>
    </w:p>
    <w:p w14:paraId="5DBD0AA7" w14:textId="77777777" w:rsidR="00362486" w:rsidRDefault="00362486" w:rsidP="00B35F2E">
      <w:pPr>
        <w:ind w:firstLine="0"/>
        <w:rPr>
          <w:szCs w:val="24"/>
        </w:rPr>
      </w:pPr>
    </w:p>
    <w:p w14:paraId="7C78A4E7" w14:textId="77777777" w:rsidR="00B35F2E" w:rsidRDefault="00B35F2E" w:rsidP="00B35F2E">
      <w:pPr>
        <w:ind w:firstLine="0"/>
        <w:rPr>
          <w:szCs w:val="24"/>
        </w:rPr>
      </w:pPr>
    </w:p>
    <w:p w14:paraId="5D1D5740" w14:textId="77777777" w:rsidR="00BD363B" w:rsidRDefault="00BD363B" w:rsidP="00DF5B5D"/>
    <w:p w14:paraId="065A09D0" w14:textId="6F97D8F9" w:rsidR="001B4912" w:rsidRDefault="001B4912" w:rsidP="00DF5B5D"/>
    <w:p w14:paraId="2F6BC30B" w14:textId="4FFBAFB1" w:rsidR="001B4912" w:rsidRDefault="001B4912" w:rsidP="00DF5B5D"/>
    <w:p w14:paraId="05900700" w14:textId="689C2109" w:rsidR="001B4912" w:rsidRDefault="001B4912" w:rsidP="00DF5B5D"/>
    <w:p w14:paraId="48AC4756" w14:textId="77777777" w:rsidR="001B4912" w:rsidRPr="00DF5B5D" w:rsidRDefault="001B4912" w:rsidP="00DF5B5D"/>
    <w:p w14:paraId="54EA0E71" w14:textId="6E69EEFD" w:rsidR="00FB1824" w:rsidRPr="00DE0E82" w:rsidRDefault="00FB1824" w:rsidP="00BA7689">
      <w:pPr>
        <w:pStyle w:val="Ttulo2"/>
        <w:rPr>
          <w:szCs w:val="24"/>
        </w:rPr>
      </w:pPr>
      <w:bookmarkStart w:id="30" w:name="_Toc144809993"/>
      <w:bookmarkEnd w:id="22"/>
      <w:bookmarkEnd w:id="23"/>
      <w:bookmarkEnd w:id="24"/>
      <w:bookmarkEnd w:id="25"/>
      <w:bookmarkEnd w:id="26"/>
      <w:bookmarkEnd w:id="27"/>
      <w:bookmarkEnd w:id="28"/>
      <w:r w:rsidRPr="00DE0E82">
        <w:rPr>
          <w:szCs w:val="24"/>
        </w:rPr>
        <w:t>Descrição dos principais problemas</w:t>
      </w:r>
      <w:bookmarkEnd w:id="30"/>
    </w:p>
    <w:p w14:paraId="3238F0CD" w14:textId="0711183C"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61A430EF" w14:textId="77777777" w:rsidR="006375F1" w:rsidRPr="00DE0E82" w:rsidRDefault="006375F1" w:rsidP="003D0536">
      <w:pPr>
        <w:ind w:firstLine="0"/>
        <w:rPr>
          <w:szCs w:val="24"/>
        </w:rPr>
      </w:pPr>
    </w:p>
    <w:p w14:paraId="4D7AA397" w14:textId="220C1FFF" w:rsidR="00FB1824" w:rsidRPr="00DE0E82"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0A31822C" w14:textId="40A38D75"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50D82157" w:rsidR="00F724F4" w:rsidRDefault="00FB1824" w:rsidP="00BA7689">
      <w:pPr>
        <w:pStyle w:val="Ttulo2"/>
        <w:rPr>
          <w:szCs w:val="24"/>
        </w:rPr>
      </w:pPr>
      <w:bookmarkStart w:id="32" w:name="_Toc144809995"/>
      <w:r w:rsidRPr="00DE0E82">
        <w:rPr>
          <w:szCs w:val="24"/>
        </w:rPr>
        <w:t>Descrição dos requisitos não funcionais</w:t>
      </w:r>
      <w:bookmarkEnd w:id="32"/>
    </w:p>
    <w:p w14:paraId="2B4BE304" w14:textId="4479282B"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3" w:name="_Toc144809996"/>
      <w:r w:rsidRPr="000959C0">
        <w:rPr>
          <w:szCs w:val="24"/>
        </w:rPr>
        <w:t xml:space="preserve">VISÃO DE CASO DE USO </w:t>
      </w:r>
      <w:r w:rsidR="00EE3741">
        <w:rPr>
          <w:szCs w:val="24"/>
        </w:rPr>
        <w:t>–</w:t>
      </w:r>
      <w:r w:rsidRPr="000959C0">
        <w:rPr>
          <w:szCs w:val="24"/>
        </w:rPr>
        <w:t xml:space="preserve"> UML</w:t>
      </w:r>
      <w:bookmarkEnd w:id="33"/>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4" w:name="_Toc144809997"/>
      <w:r w:rsidRPr="000959C0">
        <w:rPr>
          <w:szCs w:val="24"/>
        </w:rPr>
        <w:t>3.1 Diagrama de Classes</w:t>
      </w:r>
      <w:bookmarkEnd w:id="34"/>
    </w:p>
    <w:p w14:paraId="4B54ABB7" w14:textId="77777777" w:rsidR="008A0A45" w:rsidRDefault="008A0A45" w:rsidP="008A0A45">
      <w:r w:rsidRPr="00117B3D">
        <w:t>No livro "UML2: uma abordagem prática" de Guedes, o diagrama de classes é um elemento crucial na UML, desempenhando um papel essencial ao dar suporte a grande parte dos demais diagramas. Segundo a obra, esse diagrama é responsável por definir a estrutura das classes utilizadas pelo sistema, detalhando seus atributos, métodos e estabelecendo conexões entre elas. Nesta seção, apresentaremos o diagrama de classes do sistema, abrangendo a configuração da camada de negócios correspondente.</w:t>
      </w:r>
    </w:p>
    <w:p w14:paraId="1BC37DB3" w14:textId="77777777" w:rsidR="004C33F4" w:rsidRDefault="004C33F4" w:rsidP="008A0A45"/>
    <w:p w14:paraId="3B64DFAC" w14:textId="77777777" w:rsidR="004C33F4" w:rsidRDefault="004C33F4" w:rsidP="008A0A45"/>
    <w:p w14:paraId="2CDD59AD" w14:textId="77777777" w:rsidR="004C33F4" w:rsidRDefault="004C33F4" w:rsidP="008A0A45"/>
    <w:p w14:paraId="40F3B0B8" w14:textId="77777777" w:rsidR="004C33F4" w:rsidRDefault="004C33F4" w:rsidP="008A0A45"/>
    <w:p w14:paraId="30D8BA9C" w14:textId="77777777" w:rsidR="004C33F4" w:rsidRDefault="004C33F4" w:rsidP="008A0A45"/>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04B1D142" w14:textId="77777777" w:rsidR="004C33F4" w:rsidRDefault="004C33F4" w:rsidP="008A0A45"/>
    <w:p w14:paraId="2FBBC970" w14:textId="77777777" w:rsidR="004C33F4" w:rsidRDefault="004C33F4" w:rsidP="008A0A45"/>
    <w:p w14:paraId="6F4DFD25" w14:textId="77777777" w:rsidR="004C33F4" w:rsidRDefault="004C33F4" w:rsidP="008A0A45"/>
    <w:p w14:paraId="69A8D0CB" w14:textId="77777777" w:rsidR="004C33F4" w:rsidRDefault="004C33F4" w:rsidP="008A0A45"/>
    <w:p w14:paraId="310EA0CE" w14:textId="5C116C6C" w:rsidR="004C33F4" w:rsidRDefault="004C33F4" w:rsidP="008A0A45"/>
    <w:p w14:paraId="13B99A7C" w14:textId="77777777" w:rsidR="00D84871" w:rsidRDefault="00D84871" w:rsidP="004C33F4">
      <w:pPr>
        <w:ind w:firstLine="0"/>
        <w:rPr>
          <w:sz w:val="22"/>
          <w:szCs w:val="18"/>
        </w:rPr>
      </w:pPr>
      <w:r>
        <w:rPr>
          <w:noProof/>
        </w:rPr>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4C33F4">
        <w:rPr>
          <w:rStyle w:val="ui-provider"/>
          <w:b/>
          <w:bCs/>
        </w:rPr>
        <w:t>1</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5" w:name="_Toc144809998"/>
      <w:r w:rsidRPr="00DF0DED">
        <w:rPr>
          <w:szCs w:val="24"/>
        </w:rPr>
        <w:t>3.</w:t>
      </w:r>
      <w:r w:rsidR="00BC263E" w:rsidRPr="00DF0DED">
        <w:rPr>
          <w:szCs w:val="24"/>
        </w:rPr>
        <w:t>2</w:t>
      </w:r>
      <w:r w:rsidRPr="00DF0DED">
        <w:rPr>
          <w:szCs w:val="24"/>
        </w:rPr>
        <w:t xml:space="preserve"> Dicionário de classes</w:t>
      </w:r>
      <w:bookmarkEnd w:id="35"/>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proofErr w:type="spellStart"/>
            <w:r w:rsidRPr="003E7F98">
              <w:t>StatusAluno</w:t>
            </w:r>
            <w:proofErr w:type="spellEnd"/>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lastRenderedPageBreak/>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r>
              <w:t>Titulo</w:t>
            </w:r>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lastRenderedPageBreak/>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11DBF742" w14:textId="320DAB7B" w:rsidR="00D84871" w:rsidRDefault="006C6FBA" w:rsidP="00F0385B">
      <w:pPr>
        <w:ind w:firstLine="0"/>
      </w:pPr>
      <w:r w:rsidRPr="004C384A">
        <w:t>Fonte: Elaborado pelos autores</w:t>
      </w:r>
    </w:p>
    <w:p w14:paraId="66EE8C09" w14:textId="77777777" w:rsidR="006C6FBA" w:rsidRDefault="006C6FBA" w:rsidP="00F0385B">
      <w:pPr>
        <w:ind w:firstLine="0"/>
      </w:pPr>
    </w:p>
    <w:p w14:paraId="5C1DDC18" w14:textId="31469D3E" w:rsidR="006C6FBA" w:rsidRDefault="002D4783" w:rsidP="006C6FBA">
      <w:r>
        <w:t xml:space="preserve">A classe </w:t>
      </w:r>
      <w:r w:rsidR="006C6FBA">
        <w:t>Contrato Estágio tem como objetivo definir quis os termos e reponsabilidades irão conter no contrato do aluno.</w:t>
      </w:r>
    </w:p>
    <w:p w14:paraId="7D0B2FD5" w14:textId="77777777" w:rsidR="00370B4C" w:rsidRDefault="00370B4C"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proofErr w:type="spellStart"/>
            <w:r>
              <w:t>HorárioEntrada</w:t>
            </w:r>
            <w:proofErr w:type="spellEnd"/>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r>
              <w:t>DateOnly</w:t>
            </w:r>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r>
              <w:t>DateOnly</w:t>
            </w:r>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lastRenderedPageBreak/>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r>
              <w:t>idCoordenadorEstagio</w:t>
            </w:r>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Estagio,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r>
              <w:t>idTipoEstagio</w:t>
            </w:r>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É a ligação com a tabela Tipo Estagio,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proofErr w:type="spellStart"/>
            <w:r>
              <w:t>loginUsuario</w:t>
            </w:r>
            <w:proofErr w:type="spellEnd"/>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proofErr w:type="spellStart"/>
            <w:r>
              <w:t>senhaUsuario</w:t>
            </w:r>
            <w:proofErr w:type="spellEnd"/>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proofErr w:type="spellStart"/>
            <w:r>
              <w:t>statusUsuario</w:t>
            </w:r>
            <w:proofErr w:type="spellEnd"/>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proofErr w:type="spellStart"/>
            <w:r>
              <w:t>emailUsuario</w:t>
            </w:r>
            <w:proofErr w:type="spellEnd"/>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3136F631" w:rsidR="006C6FBA" w:rsidRDefault="006C6FBA" w:rsidP="006C6FBA">
      <w:pPr>
        <w:ind w:firstLine="0"/>
      </w:pPr>
      <w:r>
        <w:t>Fonte: Elaborado pelos autores</w:t>
      </w:r>
    </w:p>
    <w:p w14:paraId="248F7A5D" w14:textId="2F55FCFB" w:rsidR="00370B4C" w:rsidRDefault="00370B4C" w:rsidP="006C6FBA">
      <w:pPr>
        <w:ind w:firstLine="0"/>
      </w:pPr>
    </w:p>
    <w:p w14:paraId="10D6EFB2" w14:textId="20B63038" w:rsidR="00370B4C" w:rsidRDefault="00370B4C" w:rsidP="006C6FBA">
      <w:pPr>
        <w:ind w:firstLine="0"/>
      </w:pPr>
    </w:p>
    <w:p w14:paraId="0864A2CC" w14:textId="77777777" w:rsidR="00370B4C" w:rsidRDefault="00370B4C" w:rsidP="006C6FBA">
      <w:pPr>
        <w:ind w:firstLine="0"/>
      </w:pPr>
    </w:p>
    <w:p w14:paraId="1F1A02B4" w14:textId="77777777" w:rsidR="00D84871" w:rsidRDefault="00D84871" w:rsidP="004C307A"/>
    <w:p w14:paraId="71E25F25" w14:textId="64B56CC1" w:rsidR="004C307A" w:rsidRDefault="007B2385" w:rsidP="004C307A">
      <w:r>
        <w:lastRenderedPageBreak/>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proofErr w:type="spellStart"/>
            <w:r>
              <w:t>IdCurso</w:t>
            </w:r>
            <w:proofErr w:type="spellEnd"/>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r>
              <w:t>N</w:t>
            </w:r>
            <w:r w:rsidR="004C307A">
              <w:t>omeCurso</w:t>
            </w:r>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r>
              <w:t>TurnoCurso</w:t>
            </w:r>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r>
              <w:t>idInstituiçãoEnsino</w:t>
            </w:r>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r w:rsidRPr="00ED3EA4">
              <w:t>NomeInstituicao</w:t>
            </w:r>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r w:rsidRPr="00ED3EA4">
              <w:t>LocalInstituicao</w:t>
            </w:r>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r w:rsidRPr="00875624">
              <w:t>TelefoneInstituicao</w:t>
            </w:r>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47415620" w14:textId="7D094613" w:rsidR="00E33FAA" w:rsidRDefault="00875624" w:rsidP="00D84871">
      <w:r>
        <w:lastRenderedPageBreak/>
        <w:t xml:space="preserve">A classe </w:t>
      </w:r>
      <w:r w:rsidR="00E33FAA">
        <w:t xml:space="preserve">Candidato tem como objetivo definir as informações do candidato, nessa classe ele passa de um aluno para postulante a vaga de estágio </w:t>
      </w:r>
    </w:p>
    <w:p w14:paraId="67D23BA3" w14:textId="77777777" w:rsidR="00D84871" w:rsidRDefault="00D84871" w:rsidP="00D84871"/>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t>Fonte: Elaborado pelos autores</w:t>
      </w:r>
    </w:p>
    <w:p w14:paraId="0E0130E7" w14:textId="77777777" w:rsidR="006C5698" w:rsidRDefault="006C5698" w:rsidP="00E33FAA">
      <w:pPr>
        <w:ind w:firstLine="0"/>
      </w:pPr>
    </w:p>
    <w:p w14:paraId="6A707CEB" w14:textId="68B600CF" w:rsidR="00D84871" w:rsidRDefault="00875624" w:rsidP="006C5698">
      <w:r>
        <w:t xml:space="preserve">A classe </w:t>
      </w:r>
      <w:r w:rsidR="006C5698">
        <w:t>Coordenador Estágio tem como objetivo identificar e registrar um dos atores do sistema</w:t>
      </w:r>
    </w:p>
    <w:p w14:paraId="2A2EC3B8" w14:textId="77777777" w:rsidR="006C5698" w:rsidRDefault="006C5698" w:rsidP="006C5698">
      <w:pPr>
        <w:ind w:firstLine="0"/>
      </w:pPr>
    </w:p>
    <w:p w14:paraId="5F1726E9" w14:textId="71BA39C8" w:rsidR="006C5698" w:rsidRDefault="006C5698" w:rsidP="006C5698">
      <w:pPr>
        <w:ind w:firstLine="0"/>
      </w:pPr>
      <w:r>
        <w:rPr>
          <w:b/>
          <w:bCs/>
        </w:rPr>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r>
              <w:t>NomeCoordenadorEstagio</w:t>
            </w:r>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Define qual o nome do Coordenador de Estagio</w:t>
            </w:r>
          </w:p>
        </w:tc>
      </w:tr>
    </w:tbl>
    <w:p w14:paraId="351F2E8A" w14:textId="77777777" w:rsidR="006C5698" w:rsidRDefault="006C5698" w:rsidP="006C5698">
      <w:pPr>
        <w:ind w:firstLine="0"/>
      </w:pPr>
      <w:r>
        <w:t>Fonte: Elaborado pelos autores</w:t>
      </w:r>
    </w:p>
    <w:p w14:paraId="6F32220A" w14:textId="294A033B" w:rsidR="006C5698" w:rsidRDefault="006C5698" w:rsidP="006C5698">
      <w:pPr>
        <w:ind w:firstLine="0"/>
      </w:pPr>
    </w:p>
    <w:p w14:paraId="176AB5D8" w14:textId="73CED6EA" w:rsidR="00370B4C" w:rsidRDefault="00370B4C" w:rsidP="006C5698">
      <w:pPr>
        <w:ind w:firstLine="0"/>
      </w:pPr>
    </w:p>
    <w:p w14:paraId="6117B8BB" w14:textId="6616C329" w:rsidR="00370B4C" w:rsidRDefault="00370B4C" w:rsidP="006C5698">
      <w:pPr>
        <w:ind w:firstLine="0"/>
      </w:pPr>
    </w:p>
    <w:p w14:paraId="1249E4F2" w14:textId="37E0E4B7" w:rsidR="00370B4C" w:rsidRDefault="00370B4C" w:rsidP="006C5698">
      <w:pPr>
        <w:ind w:firstLine="0"/>
      </w:pPr>
    </w:p>
    <w:p w14:paraId="49B3214A" w14:textId="7810E16E" w:rsidR="00370B4C" w:rsidRDefault="00370B4C" w:rsidP="006C5698">
      <w:pPr>
        <w:ind w:firstLine="0"/>
      </w:pPr>
    </w:p>
    <w:p w14:paraId="3AA53917" w14:textId="6F8BF235" w:rsidR="00370B4C" w:rsidRDefault="00370B4C" w:rsidP="006C5698">
      <w:pPr>
        <w:ind w:firstLine="0"/>
      </w:pPr>
    </w:p>
    <w:p w14:paraId="66D7C6B3" w14:textId="7EEEAD25" w:rsidR="00370B4C" w:rsidRDefault="00370B4C" w:rsidP="006C5698">
      <w:pPr>
        <w:ind w:firstLine="0"/>
      </w:pPr>
    </w:p>
    <w:p w14:paraId="257568C4" w14:textId="2440F8A7" w:rsidR="00370B4C" w:rsidRDefault="00370B4C" w:rsidP="006C5698">
      <w:pPr>
        <w:ind w:firstLine="0"/>
      </w:pPr>
    </w:p>
    <w:p w14:paraId="6B8FE326" w14:textId="77777777" w:rsidR="00370B4C" w:rsidRDefault="00370B4C" w:rsidP="006C5698">
      <w:pPr>
        <w:ind w:firstLine="0"/>
      </w:pPr>
    </w:p>
    <w:p w14:paraId="3671068D" w14:textId="14941FBA" w:rsidR="006C5698" w:rsidRDefault="00875624" w:rsidP="006C5698">
      <w:r>
        <w:lastRenderedPageBreak/>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787543B8" w:rsidR="005D7BE9" w:rsidRDefault="00D92CCA" w:rsidP="005D7BE9">
      <w:r>
        <w:t xml:space="preserve">A classe </w:t>
      </w:r>
      <w:r w:rsidR="005D7BE9">
        <w:t>Cargo tem como objetivo mostrar qual o cargo os novos estagiários irão trabalhar</w:t>
      </w:r>
    </w:p>
    <w:p w14:paraId="45B3EFD1" w14:textId="77777777" w:rsidR="00D84871" w:rsidRDefault="00D84871" w:rsidP="005D7BE9"/>
    <w:p w14:paraId="251ABE62" w14:textId="77777777" w:rsidR="005D7BE9" w:rsidRDefault="005D7BE9" w:rsidP="005D7BE9">
      <w:pPr>
        <w:ind w:firstLine="0"/>
      </w:pPr>
    </w:p>
    <w:p w14:paraId="0E066F60" w14:textId="2FAC43D2" w:rsidR="005D7BE9" w:rsidRDefault="005D7BE9" w:rsidP="005D7BE9">
      <w:pPr>
        <w:ind w:firstLine="0"/>
      </w:pPr>
      <w:r>
        <w:rPr>
          <w:b/>
          <w:bCs/>
        </w:rPr>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0A0A29C3" w:rsidR="005D7BE9" w:rsidRDefault="005D7BE9" w:rsidP="005D7BE9">
      <w:pPr>
        <w:ind w:firstLine="0"/>
      </w:pPr>
      <w:r>
        <w:t>Fonte: Elaborado pelos autores</w:t>
      </w:r>
    </w:p>
    <w:p w14:paraId="42F0C22E" w14:textId="77777777" w:rsidR="00370B4C" w:rsidRDefault="00370B4C" w:rsidP="005D7BE9">
      <w:pPr>
        <w:ind w:firstLine="0"/>
      </w:pPr>
    </w:p>
    <w:p w14:paraId="690EF744" w14:textId="77777777" w:rsidR="005D7BE9" w:rsidRDefault="005D7BE9" w:rsidP="005D7BE9">
      <w:pPr>
        <w:ind w:firstLine="0"/>
      </w:pPr>
    </w:p>
    <w:p w14:paraId="1867B7C5" w14:textId="3C81EDAC" w:rsidR="005D7BE9" w:rsidRDefault="00D92CCA" w:rsidP="005D7BE9">
      <w:r>
        <w:lastRenderedPageBreak/>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Supervisor Estagio</w:t>
      </w:r>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r>
              <w:t>nomeSupervisor</w:t>
            </w:r>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29563C39" w:rsidR="00A7723A" w:rsidRDefault="00A7723A" w:rsidP="00A7723A">
      <w:pPr>
        <w:ind w:firstLine="0"/>
      </w:pPr>
      <w:r>
        <w:t>Fonte: Elaborado pelos autores</w:t>
      </w:r>
    </w:p>
    <w:p w14:paraId="6C51248E" w14:textId="7FF45138" w:rsidR="00370B4C" w:rsidRDefault="00370B4C" w:rsidP="00A7723A">
      <w:pPr>
        <w:ind w:firstLine="0"/>
      </w:pPr>
    </w:p>
    <w:p w14:paraId="5ADCD870" w14:textId="65682DB5" w:rsidR="00370B4C" w:rsidRDefault="00370B4C" w:rsidP="00A7723A">
      <w:pPr>
        <w:ind w:firstLine="0"/>
      </w:pPr>
    </w:p>
    <w:p w14:paraId="68AE5D9B" w14:textId="0449EFE2" w:rsidR="00370B4C" w:rsidRDefault="00370B4C" w:rsidP="00A7723A">
      <w:pPr>
        <w:ind w:firstLine="0"/>
      </w:pPr>
    </w:p>
    <w:p w14:paraId="23846C26" w14:textId="2A35A661" w:rsidR="00370B4C" w:rsidRDefault="00370B4C" w:rsidP="00A7723A">
      <w:pPr>
        <w:ind w:firstLine="0"/>
      </w:pPr>
    </w:p>
    <w:p w14:paraId="673C9008" w14:textId="196E76F9" w:rsidR="00370B4C" w:rsidRDefault="00370B4C" w:rsidP="00A7723A">
      <w:pPr>
        <w:ind w:firstLine="0"/>
      </w:pPr>
    </w:p>
    <w:p w14:paraId="3DD6EFCC" w14:textId="79BA2791" w:rsidR="00370B4C" w:rsidRDefault="00370B4C" w:rsidP="00A7723A">
      <w:pPr>
        <w:ind w:firstLine="0"/>
      </w:pPr>
    </w:p>
    <w:p w14:paraId="758CEA4C" w14:textId="3A0552EE" w:rsidR="00370B4C" w:rsidRDefault="00370B4C" w:rsidP="00A7723A">
      <w:pPr>
        <w:ind w:firstLine="0"/>
      </w:pPr>
    </w:p>
    <w:p w14:paraId="794B4EE5" w14:textId="77777777" w:rsidR="00370B4C" w:rsidRDefault="00370B4C" w:rsidP="00A7723A">
      <w:pPr>
        <w:ind w:firstLine="0"/>
      </w:pPr>
    </w:p>
    <w:p w14:paraId="71C2D3EC" w14:textId="77777777" w:rsidR="00A7723A" w:rsidRDefault="00A7723A" w:rsidP="00A7723A">
      <w:pPr>
        <w:ind w:firstLine="0"/>
      </w:pPr>
    </w:p>
    <w:p w14:paraId="7D6E2C80" w14:textId="59A5B914" w:rsidR="00A7723A" w:rsidRDefault="00204F23" w:rsidP="00A7723A">
      <w:r>
        <w:lastRenderedPageBreak/>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r>
              <w:t>Date</w:t>
            </w:r>
            <w:r w:rsidR="00204F23">
              <w:t>Only</w:t>
            </w:r>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r>
              <w:t>idCoordenadorEstagio</w:t>
            </w:r>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É a ligação com a tabela Coordenador Estagio,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15FC64C1" w14:textId="054DA98C" w:rsidR="000646CE" w:rsidRDefault="00204F23" w:rsidP="00370B4C">
      <w:r>
        <w:t xml:space="preserve">A classe </w:t>
      </w:r>
      <w:r w:rsidR="000646CE">
        <w:t>Documento Versão tem como objetivo mostrar qual é a versão de um determinado documento</w:t>
      </w:r>
    </w:p>
    <w:p w14:paraId="0F6E0600" w14:textId="77777777" w:rsidR="00370B4C" w:rsidRDefault="00370B4C" w:rsidP="00370B4C"/>
    <w:p w14:paraId="0EB1FC22" w14:textId="1856A16A" w:rsidR="000646CE" w:rsidRDefault="000646CE" w:rsidP="000646CE">
      <w:pPr>
        <w:ind w:firstLine="0"/>
      </w:pPr>
      <w:r>
        <w:rPr>
          <w:b/>
          <w:bCs/>
        </w:rPr>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lastRenderedPageBreak/>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r>
              <w:t>Date</w:t>
            </w:r>
            <w:r w:rsidR="00A26702">
              <w:t>Only</w:t>
            </w:r>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r>
              <w:t>idDocumento</w:t>
            </w:r>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956F6CC" w14:textId="56091126" w:rsidR="00D84871" w:rsidRDefault="000646CE" w:rsidP="000646CE">
      <w:r>
        <w:t>Documento Necessário: É uma classe gerada partindo de tipo estágio e tipo documento, ela identifica qual o documento o aluno terá que apresentar para provar que já faz algum estágio ou não</w:t>
      </w:r>
    </w:p>
    <w:p w14:paraId="40FEC814" w14:textId="77777777" w:rsidR="000646CE" w:rsidRDefault="000646CE" w:rsidP="000646CE">
      <w:pPr>
        <w:ind w:firstLine="0"/>
      </w:pPr>
    </w:p>
    <w:p w14:paraId="094E90B2" w14:textId="7FAA3A89" w:rsidR="000646CE" w:rsidRDefault="000646CE" w:rsidP="000646CE">
      <w:pPr>
        <w:ind w:firstLine="0"/>
      </w:pPr>
      <w:r>
        <w:rPr>
          <w:b/>
          <w:bCs/>
        </w:rPr>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É a ligação com a tabela Tipo Documento, pois um Tipo de 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É a ligação com a tabela Tipo Estagio, pois um Tipo de Estagio pode estar ligada a um ou a vários Documentos Necessários</w:t>
            </w:r>
          </w:p>
        </w:tc>
      </w:tr>
    </w:tbl>
    <w:p w14:paraId="66D3C622" w14:textId="4846E094" w:rsidR="004C307A" w:rsidRDefault="000646CE" w:rsidP="004C307A">
      <w:pPr>
        <w:ind w:firstLine="0"/>
      </w:pPr>
      <w:r>
        <w:t>Fonte: Elaborado pelos autores</w:t>
      </w: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6" w:name="_Toc144809999"/>
      <w:r>
        <w:rPr>
          <w:szCs w:val="24"/>
        </w:rPr>
        <w:lastRenderedPageBreak/>
        <w:t>3</w:t>
      </w:r>
      <w:r w:rsidR="000959C0" w:rsidRPr="000959C0">
        <w:rPr>
          <w:szCs w:val="24"/>
        </w:rPr>
        <w:t>.</w:t>
      </w:r>
      <w:r w:rsidR="00BC263E">
        <w:rPr>
          <w:szCs w:val="24"/>
        </w:rPr>
        <w:t>3</w:t>
      </w:r>
      <w:r w:rsidR="000959C0" w:rsidRPr="000959C0">
        <w:rPr>
          <w:szCs w:val="24"/>
        </w:rPr>
        <w:t xml:space="preserve"> Definição dos Atores</w:t>
      </w:r>
      <w:bookmarkEnd w:id="36"/>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37" w:name="_Toc253375267"/>
      <w:bookmarkStart w:id="38" w:name="_Toc311655770"/>
      <w:bookmarkStart w:id="39" w:name="_Toc311656242"/>
      <w:bookmarkStart w:id="40" w:name="_Toc311656324"/>
      <w:bookmarkStart w:id="41" w:name="_Toc311656591"/>
      <w:bookmarkStart w:id="42" w:name="_Toc311676941"/>
      <w:bookmarkStart w:id="43" w:name="_Toc311677309"/>
      <w:bookmarkStart w:id="44" w:name="_Toc356377170"/>
      <w:bookmarkStart w:id="45" w:name="_Toc144810000"/>
      <w:r>
        <w:rPr>
          <w:szCs w:val="24"/>
        </w:rPr>
        <w:t>3.</w:t>
      </w:r>
      <w:r w:rsidR="00BC263E">
        <w:rPr>
          <w:szCs w:val="24"/>
        </w:rPr>
        <w:t>4</w:t>
      </w:r>
      <w:r>
        <w:rPr>
          <w:szCs w:val="24"/>
        </w:rPr>
        <w:t xml:space="preserve"> </w:t>
      </w:r>
      <w:r w:rsidRPr="006C04EC">
        <w:rPr>
          <w:szCs w:val="24"/>
        </w:rPr>
        <w:t>Lista de Casos de Uso</w:t>
      </w:r>
      <w:bookmarkEnd w:id="37"/>
      <w:bookmarkEnd w:id="38"/>
      <w:bookmarkEnd w:id="39"/>
      <w:bookmarkEnd w:id="40"/>
      <w:bookmarkEnd w:id="41"/>
      <w:bookmarkEnd w:id="42"/>
      <w:bookmarkEnd w:id="43"/>
      <w:bookmarkEnd w:id="44"/>
      <w:bookmarkEnd w:id="45"/>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31E89C03" w:rsidR="000F6B98" w:rsidRPr="00681D0E" w:rsidRDefault="000F6B98" w:rsidP="000F6B98">
      <w:pPr>
        <w:pStyle w:val="Legenda"/>
        <w:jc w:val="both"/>
      </w:pPr>
      <w:bookmarkStart w:id="46" w:name="_Toc356377024"/>
      <w:r>
        <w:t xml:space="preserve">Quadro </w:t>
      </w:r>
      <w:r w:rsidR="00D0309D">
        <w:t>19</w:t>
      </w:r>
      <w:r>
        <w:t xml:space="preserve"> –</w:t>
      </w:r>
      <w:r w:rsidRPr="00681D0E">
        <w:rPr>
          <w:b w:val="0"/>
        </w:rPr>
        <w:t xml:space="preserve"> Lista de Casos de Uso</w:t>
      </w:r>
      <w:bookmarkEnd w:id="46"/>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27618">
            <w:pPr>
              <w:pStyle w:val="NormalWeb"/>
              <w:spacing w:before="0" w:beforeAutospacing="0" w:after="0" w:afterAutospacing="0"/>
              <w:jc w:val="left"/>
            </w:pPr>
            <w:r>
              <w:t>Retorna mensagem “Alterado com sucesso”</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27618">
            <w:pPr>
              <w:pStyle w:val="NormalWeb"/>
              <w:spacing w:before="0" w:beforeAutospacing="0" w:after="0" w:afterAutospacing="0"/>
              <w:jc w:val="left"/>
              <w:rPr>
                <w:color w:val="000000"/>
                <w:kern w:val="24"/>
              </w:rPr>
            </w:pPr>
            <w:r>
              <w:t xml:space="preserve">Retorna mensagem </w:t>
            </w:r>
            <w:r>
              <w:lastRenderedPageBreak/>
              <w:t>“Alterado com sucesso”</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27618">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27618">
            <w:pPr>
              <w:pStyle w:val="NormalWeb"/>
              <w:spacing w:before="0" w:beforeAutospacing="0" w:after="0" w:afterAutospacing="0"/>
              <w:jc w:val="left"/>
            </w:pPr>
            <w:r>
              <w:t xml:space="preserve">Retorna mensagem” </w:t>
            </w:r>
            <w:r>
              <w:lastRenderedPageBreak/>
              <w:t xml:space="preserve">Cadastrado com sucesso” </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27618">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27618">
            <w:pPr>
              <w:pStyle w:val="NormalWeb"/>
              <w:spacing w:before="0" w:beforeAutospacing="0" w:after="0" w:afterAutospacing="0"/>
              <w:jc w:val="left"/>
            </w:pPr>
            <w:r>
              <w:t xml:space="preserve">Retorna mensagem” </w:t>
            </w:r>
            <w:r>
              <w:lastRenderedPageBreak/>
              <w:t>Excluído com sucesso”</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27618">
            <w:pPr>
              <w:pStyle w:val="NormalWeb"/>
              <w:spacing w:before="0" w:beforeAutospacing="0" w:after="0" w:afterAutospacing="0"/>
              <w:jc w:val="left"/>
            </w:pPr>
            <w:r>
              <w:t xml:space="preserve">Retorna mensagem” Excluído com sucesso” </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27618">
            <w:pPr>
              <w:pStyle w:val="NormalWeb"/>
              <w:spacing w:before="0" w:beforeAutospacing="0" w:after="0" w:afterAutospacing="0"/>
              <w:jc w:val="left"/>
            </w:pPr>
            <w:r>
              <w:t xml:space="preserve">Retorna mensagem” Alterado com sucesso” </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C333113" w:rsidR="00E64920" w:rsidRDefault="00E64920" w:rsidP="00527618">
            <w:pPr>
              <w:pStyle w:val="NormalWeb"/>
              <w:spacing w:before="0" w:beforeAutospacing="0" w:after="0" w:afterAutospacing="0"/>
              <w:jc w:val="left"/>
            </w:pPr>
            <w:r>
              <w:t>Retorna mensagem” Alterado com sucesso”</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27618">
            <w:pPr>
              <w:pStyle w:val="NormalWeb"/>
              <w:spacing w:before="0" w:beforeAutospacing="0" w:after="0" w:afterAutospacing="0"/>
              <w:jc w:val="left"/>
            </w:pPr>
            <w:r>
              <w:t xml:space="preserve">Retorna mensagem” </w:t>
            </w:r>
            <w:r>
              <w:lastRenderedPageBreak/>
              <w:t>Cadastrado com sucesso”</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27618">
            <w:pPr>
              <w:pStyle w:val="NormalWeb"/>
              <w:spacing w:before="0" w:beforeAutospacing="0" w:after="0" w:afterAutospacing="0"/>
              <w:jc w:val="left"/>
            </w:pPr>
            <w:r>
              <w:t xml:space="preserve">Retorna mensagem” Cadastrado com sucesso” </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258CEB0D" w:rsidR="00E64920" w:rsidRDefault="00E64920" w:rsidP="00527618">
            <w:pPr>
              <w:pStyle w:val="NormalWeb"/>
              <w:spacing w:before="0" w:beforeAutospacing="0" w:after="0" w:afterAutospacing="0"/>
              <w:jc w:val="left"/>
            </w:pPr>
            <w:r>
              <w:t>Retorna mensagem” Cadastrado com sucesso”</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27618">
            <w:pPr>
              <w:pStyle w:val="NormalWeb"/>
              <w:spacing w:before="0" w:beforeAutospacing="0" w:after="0" w:afterAutospacing="0"/>
              <w:jc w:val="left"/>
            </w:pPr>
            <w:r>
              <w:t xml:space="preserve">Retorna mensagem” Desativado com sucesso” </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3BF13256" w:rsidR="00E64920" w:rsidRDefault="00E64920" w:rsidP="00527618">
            <w:pPr>
              <w:pStyle w:val="NormalWeb"/>
              <w:spacing w:before="0" w:beforeAutospacing="0" w:after="0" w:afterAutospacing="0"/>
              <w:jc w:val="left"/>
            </w:pPr>
            <w:r>
              <w:t>Retorna mensagem” Desativado com sucesso”</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27618">
            <w:pPr>
              <w:pStyle w:val="NormalWeb"/>
              <w:spacing w:before="0" w:beforeAutospacing="0" w:after="0" w:afterAutospacing="0"/>
              <w:jc w:val="left"/>
            </w:pPr>
            <w:r>
              <w:t xml:space="preserve">Retorna mensagem” Excluído com sucesso” </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9ED4704" w:rsidR="00E64920" w:rsidRDefault="00E64920" w:rsidP="00527618">
            <w:pPr>
              <w:pStyle w:val="NormalWeb"/>
              <w:spacing w:before="0" w:beforeAutospacing="0" w:after="0" w:afterAutospacing="0"/>
              <w:jc w:val="left"/>
            </w:pPr>
            <w:r>
              <w:t>Retorna mensagem” Excluído com sucesso”</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27618">
            <w:pPr>
              <w:pStyle w:val="NormalWeb"/>
              <w:spacing w:before="0" w:beforeAutospacing="0" w:after="0" w:afterAutospacing="0"/>
              <w:jc w:val="left"/>
            </w:pPr>
            <w:r>
              <w:t>Retorna mensagem” Alterado com sucesso”</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2E48FEAE"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757917B2"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01B68D33"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A85C15" w:rsidRDefault="00A85C15" w:rsidP="00A85C15">
            <w:pPr>
              <w:pStyle w:val="NormalWeb"/>
              <w:spacing w:before="0" w:beforeAutospacing="0" w:after="0" w:afterAutospacing="0"/>
              <w:jc w:val="left"/>
            </w:pPr>
            <w:r>
              <w:t xml:space="preserve">Retorna mensagem” </w:t>
            </w:r>
            <w:r>
              <w:lastRenderedPageBreak/>
              <w:t>Desativado com sucesso”</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723D0FC4"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56A359A"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A85C15" w:rsidRDefault="00A85C15" w:rsidP="00A85C15">
            <w:pPr>
              <w:pStyle w:val="NormalWeb"/>
              <w:spacing w:before="0" w:beforeAutospacing="0" w:after="0" w:afterAutospacing="0"/>
              <w:jc w:val="left"/>
            </w:pPr>
            <w:r>
              <w:t xml:space="preserve">Retorna mensagem” Alterado com sucesso” </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53EA4B13"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2D4451BA"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4855A3A8"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203899" w:rsidRDefault="00203899" w:rsidP="00203899">
            <w:pPr>
              <w:pStyle w:val="NormalWeb"/>
              <w:spacing w:before="0" w:beforeAutospacing="0" w:after="0" w:afterAutospacing="0"/>
              <w:jc w:val="left"/>
            </w:pPr>
            <w:r>
              <w:t xml:space="preserve">Retorna mensagem” Cadastrado com sucesso” </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47"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203899" w:rsidRDefault="00203899" w:rsidP="00203899">
            <w:pPr>
              <w:pStyle w:val="NormalWeb"/>
              <w:spacing w:before="0" w:beforeAutospacing="0" w:after="0" w:afterAutospacing="0"/>
              <w:jc w:val="left"/>
            </w:pPr>
            <w:r>
              <w:t xml:space="preserve">Retorna mensagem” Desativado com sucesso” </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203899" w:rsidRDefault="00203899" w:rsidP="00203899">
            <w:pPr>
              <w:pStyle w:val="NormalWeb"/>
              <w:spacing w:before="0" w:beforeAutospacing="0" w:after="0" w:afterAutospacing="0"/>
              <w:jc w:val="left"/>
            </w:pPr>
            <w:r>
              <w:t xml:space="preserve">Retorna mensagem” </w:t>
            </w:r>
            <w:r>
              <w:lastRenderedPageBreak/>
              <w:t>Desativado com sucesso”</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203899" w:rsidRDefault="00203899" w:rsidP="00203899">
            <w:pPr>
              <w:pStyle w:val="NormalWeb"/>
              <w:spacing w:before="0" w:beforeAutospacing="0" w:after="0" w:afterAutospacing="0"/>
              <w:jc w:val="left"/>
            </w:pPr>
            <w:r>
              <w:t xml:space="preserve">Retorna mensagem” Excluído com sucesso” </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48" w:name="_Toc144810001"/>
      <w:bookmarkEnd w:id="47"/>
      <w:r w:rsidRPr="00E86DCC">
        <w:rPr>
          <w:rStyle w:val="ui-provider"/>
          <w:sz w:val="20"/>
        </w:rPr>
        <w:t>Fonte: Elaborado pelos autores.</w:t>
      </w:r>
    </w:p>
    <w:p w14:paraId="6E016D4E" w14:textId="77777777" w:rsidR="00E86DCC" w:rsidRPr="00E86DCC" w:rsidRDefault="00E86DCC" w:rsidP="00E86DCC"/>
    <w:p w14:paraId="7676236C" w14:textId="5ADF6EA5" w:rsidR="000959C0" w:rsidRDefault="000959C0" w:rsidP="000959C0">
      <w:pPr>
        <w:pStyle w:val="Ttulo2"/>
        <w:numPr>
          <w:ilvl w:val="0"/>
          <w:numId w:val="0"/>
        </w:numPr>
        <w:rPr>
          <w:szCs w:val="24"/>
        </w:rPr>
      </w:pPr>
      <w:r w:rsidRPr="000959C0">
        <w:rPr>
          <w:szCs w:val="24"/>
        </w:rPr>
        <w:lastRenderedPageBreak/>
        <w:t>3.</w:t>
      </w:r>
      <w:r w:rsidR="00D84871">
        <w:rPr>
          <w:szCs w:val="24"/>
        </w:rPr>
        <w:t>5</w:t>
      </w:r>
      <w:r w:rsidRPr="000959C0">
        <w:rPr>
          <w:szCs w:val="24"/>
        </w:rPr>
        <w:t xml:space="preserve">. Diagrama de </w:t>
      </w:r>
      <w:r w:rsidR="00B93752">
        <w:rPr>
          <w:szCs w:val="24"/>
        </w:rPr>
        <w:t>Casos de Uso</w:t>
      </w:r>
      <w:bookmarkEnd w:id="48"/>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lastRenderedPageBreak/>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6EFE0485" w:rsidR="000959C0" w:rsidRDefault="006C04EC" w:rsidP="000959C0">
      <w:pPr>
        <w:pStyle w:val="Ttulo2"/>
        <w:numPr>
          <w:ilvl w:val="0"/>
          <w:numId w:val="0"/>
        </w:numPr>
        <w:rPr>
          <w:szCs w:val="24"/>
        </w:rPr>
      </w:pPr>
      <w:bookmarkStart w:id="49" w:name="_Toc144810002"/>
      <w:r>
        <w:rPr>
          <w:szCs w:val="24"/>
        </w:rPr>
        <w:t>3.</w:t>
      </w:r>
      <w:r w:rsidR="00D84871">
        <w:rPr>
          <w:szCs w:val="24"/>
        </w:rPr>
        <w:t>6</w:t>
      </w:r>
      <w:r w:rsidR="000959C0" w:rsidRPr="000959C0">
        <w:rPr>
          <w:szCs w:val="24"/>
        </w:rPr>
        <w:t>. Diagrama de Casos de uso individuais</w:t>
      </w:r>
      <w:bookmarkEnd w:id="49"/>
    </w:p>
    <w:p w14:paraId="71A6346E" w14:textId="77777777" w:rsidR="0040633D" w:rsidRPr="0040633D" w:rsidRDefault="0040633D" w:rsidP="0040633D"/>
    <w:p w14:paraId="3277AE92" w14:textId="2397E6DA" w:rsidR="00D95C08" w:rsidRDefault="00D95C08" w:rsidP="00D95C08">
      <w:r>
        <w:t>Os diagramas apresentados nessa subseção visam as ações específicas do usuário Administrador na inserção de aluno e curso.</w:t>
      </w:r>
    </w:p>
    <w:p w14:paraId="157FED33" w14:textId="77777777" w:rsidR="00D0309D" w:rsidRDefault="00D0309D" w:rsidP="00D95C08"/>
    <w:p w14:paraId="4D8F53A5" w14:textId="6B6D6C60" w:rsidR="008A0A45" w:rsidRDefault="008A0A45" w:rsidP="008A0A45">
      <w:pPr>
        <w:pStyle w:val="Legenda"/>
        <w:keepNext/>
        <w:spacing w:line="240" w:lineRule="auto"/>
        <w:jc w:val="both"/>
        <w:rPr>
          <w:b w:val="0"/>
          <w:noProof/>
        </w:rPr>
      </w:pPr>
      <w:r>
        <w:t xml:space="preserve">Figura </w:t>
      </w:r>
      <w:r w:rsidR="00D0309D">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303192EC" w:rsidR="008A0A45" w:rsidRDefault="008A0A45" w:rsidP="008A0A45">
      <w:pPr>
        <w:ind w:firstLine="0"/>
      </w:pPr>
      <w:r w:rsidRPr="00571983">
        <w:rPr>
          <w:sz w:val="20"/>
        </w:rPr>
        <w:t>Fonte: Elaborado pelos autores</w:t>
      </w:r>
      <w:r>
        <w:t>.</w:t>
      </w:r>
    </w:p>
    <w:p w14:paraId="78DE405F" w14:textId="01587826" w:rsidR="00D0309D" w:rsidRDefault="00D0309D" w:rsidP="008A0A45">
      <w:pPr>
        <w:ind w:firstLine="0"/>
      </w:pPr>
    </w:p>
    <w:p w14:paraId="3A05F231" w14:textId="112917F9" w:rsidR="00D0309D" w:rsidRDefault="00D0309D" w:rsidP="008A0A45">
      <w:pPr>
        <w:ind w:firstLine="0"/>
      </w:pPr>
    </w:p>
    <w:p w14:paraId="7089660C" w14:textId="621CDC35" w:rsidR="00D0309D" w:rsidRDefault="00D0309D" w:rsidP="008A0A45">
      <w:pPr>
        <w:ind w:firstLine="0"/>
      </w:pPr>
    </w:p>
    <w:p w14:paraId="0838D538" w14:textId="07587168" w:rsidR="00D0309D" w:rsidRDefault="00D0309D" w:rsidP="008A0A45">
      <w:pPr>
        <w:ind w:firstLine="0"/>
      </w:pPr>
    </w:p>
    <w:p w14:paraId="67034EC3" w14:textId="04F18096" w:rsidR="00D0309D" w:rsidRDefault="00D0309D" w:rsidP="008A0A45">
      <w:pPr>
        <w:ind w:firstLine="0"/>
      </w:pPr>
    </w:p>
    <w:p w14:paraId="3FDEA3A1" w14:textId="77777777" w:rsidR="00D0309D" w:rsidRDefault="00D0309D" w:rsidP="008A0A45">
      <w:pPr>
        <w:ind w:firstLine="0"/>
      </w:pPr>
    </w:p>
    <w:p w14:paraId="4B267D8E" w14:textId="77777777" w:rsidR="00DF6B8C" w:rsidRDefault="00DF6B8C" w:rsidP="008A0A45">
      <w:pPr>
        <w:ind w:firstLine="0"/>
      </w:pPr>
    </w:p>
    <w:p w14:paraId="1EF2A272" w14:textId="77777777" w:rsidR="008A0A45" w:rsidRDefault="008A0A45" w:rsidP="008A0A45">
      <w:pPr>
        <w:ind w:firstLine="0"/>
      </w:pPr>
    </w:p>
    <w:p w14:paraId="5D4EA835" w14:textId="2E222A7A" w:rsidR="008A0A45" w:rsidRPr="006E3931" w:rsidRDefault="008A0A45" w:rsidP="008A0A45">
      <w:pPr>
        <w:pStyle w:val="Legenda"/>
        <w:jc w:val="left"/>
        <w:rPr>
          <w:i/>
          <w:iCs/>
          <w:szCs w:val="24"/>
        </w:rPr>
      </w:pPr>
      <w:r w:rsidRPr="00487D00">
        <w:rPr>
          <w:szCs w:val="24"/>
        </w:rPr>
        <w:t xml:space="preserve">Quadro </w:t>
      </w:r>
      <w:r w:rsidR="00D22F84">
        <w:rPr>
          <w:szCs w:val="24"/>
        </w:rPr>
        <w:t>20</w:t>
      </w:r>
      <w:r>
        <w:rPr>
          <w:szCs w:val="24"/>
        </w:rPr>
        <w:t xml:space="preserve">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21CFF63" w14:textId="4EAE0701" w:rsidR="00DF6B8C" w:rsidRDefault="00DF6B8C" w:rsidP="00DF6B8C">
      <w:pPr>
        <w:ind w:firstLine="0"/>
        <w:rPr>
          <w:sz w:val="20"/>
        </w:rPr>
      </w:pPr>
      <w:r w:rsidRPr="00A7751D">
        <w:rPr>
          <w:sz w:val="20"/>
        </w:rPr>
        <w:t xml:space="preserve">Fonte: Elaborado pelos autores. </w:t>
      </w:r>
    </w:p>
    <w:p w14:paraId="52C8EA62" w14:textId="1EAB7C0B" w:rsidR="008A0A45" w:rsidRDefault="008A0A45" w:rsidP="008A0A45">
      <w:pPr>
        <w:ind w:firstLine="0"/>
      </w:pPr>
    </w:p>
    <w:p w14:paraId="33C2621A" w14:textId="433A4A73" w:rsidR="00DF6B8C" w:rsidRDefault="00DF6B8C" w:rsidP="008A0A45">
      <w:pPr>
        <w:ind w:firstLine="0"/>
      </w:pPr>
    </w:p>
    <w:p w14:paraId="2E46F0CD" w14:textId="7290A5D6" w:rsidR="00DF6B8C" w:rsidRDefault="00DF6B8C" w:rsidP="008A0A45">
      <w:pPr>
        <w:ind w:firstLine="0"/>
      </w:pPr>
    </w:p>
    <w:p w14:paraId="3236F9E1" w14:textId="77777777" w:rsidR="00DF6B8C" w:rsidRDefault="00DF6B8C" w:rsidP="008A0A45">
      <w:pPr>
        <w:ind w:firstLine="0"/>
      </w:pPr>
    </w:p>
    <w:p w14:paraId="00D49689" w14:textId="77777777" w:rsidR="008A0A45" w:rsidRPr="00571983" w:rsidRDefault="008A0A45" w:rsidP="008A0A45">
      <w:pPr>
        <w:ind w:firstLine="0"/>
      </w:pPr>
    </w:p>
    <w:p w14:paraId="769FAC94" w14:textId="27312BFA" w:rsidR="008A0A45" w:rsidRDefault="008A0A45" w:rsidP="008A0A45">
      <w:pPr>
        <w:pStyle w:val="Legenda"/>
        <w:jc w:val="both"/>
      </w:pPr>
      <w:r>
        <w:t xml:space="preserve">Quadro </w:t>
      </w:r>
      <w:r w:rsidR="00D22F84">
        <w:t>21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4585D96D" w:rsidR="008A0A45" w:rsidRPr="00DF6B8C" w:rsidRDefault="00DF6B8C" w:rsidP="008A0A45">
      <w:pPr>
        <w:ind w:firstLine="0"/>
        <w:rPr>
          <w:sz w:val="20"/>
        </w:rPr>
      </w:pPr>
      <w:r w:rsidRPr="00A7751D">
        <w:rPr>
          <w:sz w:val="20"/>
        </w:rPr>
        <w:t xml:space="preserve">Fonte: Elaborado pelos autores. </w:t>
      </w:r>
    </w:p>
    <w:p w14:paraId="3FF5E98F" w14:textId="77777777" w:rsidR="008A0A45" w:rsidRDefault="008A0A45" w:rsidP="008A0A45">
      <w:pPr>
        <w:ind w:firstLine="0"/>
      </w:pPr>
    </w:p>
    <w:p w14:paraId="580DF255" w14:textId="3E950A32" w:rsidR="008A0A45" w:rsidRDefault="008A0A45" w:rsidP="008A0A45">
      <w:pPr>
        <w:pStyle w:val="Legenda"/>
        <w:keepNext/>
        <w:jc w:val="left"/>
      </w:pPr>
      <w:r>
        <w:t xml:space="preserve">Quadro </w:t>
      </w:r>
      <w:r w:rsidR="00D22F84">
        <w:t>22</w:t>
      </w:r>
      <w:r>
        <w:t xml:space="preserve">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Sistema recebe solicitação e mostra tela em lista os tipo documento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AF3142C" w14:textId="1A59B334" w:rsidR="00DF6B8C" w:rsidRDefault="00DF6B8C" w:rsidP="00DF6B8C">
      <w:pPr>
        <w:ind w:firstLine="0"/>
        <w:rPr>
          <w:sz w:val="20"/>
        </w:rPr>
      </w:pPr>
      <w:r w:rsidRPr="00A7751D">
        <w:rPr>
          <w:sz w:val="20"/>
        </w:rPr>
        <w:t xml:space="preserve">Fonte: Elaborado pelos autores. </w:t>
      </w:r>
    </w:p>
    <w:p w14:paraId="03819781" w14:textId="77777777" w:rsidR="008A0A45" w:rsidRDefault="008A0A45" w:rsidP="008A0A45">
      <w:pPr>
        <w:ind w:firstLine="0"/>
      </w:pPr>
    </w:p>
    <w:p w14:paraId="1D9DD6C1" w14:textId="77777777" w:rsidR="008A0A45" w:rsidRDefault="008A0A45" w:rsidP="008A0A45">
      <w:pPr>
        <w:ind w:firstLine="0"/>
      </w:pPr>
    </w:p>
    <w:p w14:paraId="4B446801" w14:textId="189A0205" w:rsidR="008A0A45" w:rsidRPr="001B34C5" w:rsidRDefault="008A0A45" w:rsidP="008A0A45">
      <w:pPr>
        <w:pStyle w:val="Legenda"/>
        <w:jc w:val="both"/>
      </w:pPr>
      <w:r>
        <w:t>Quadro 2</w:t>
      </w:r>
      <w:r w:rsidR="00D22F84">
        <w:t>3</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7E3C95D9" w14:textId="3D74A9C6" w:rsidR="00DF6B8C" w:rsidRDefault="00DF6B8C" w:rsidP="00DF6B8C">
      <w:pPr>
        <w:ind w:firstLine="0"/>
        <w:rPr>
          <w:sz w:val="20"/>
        </w:rPr>
      </w:pPr>
      <w:r w:rsidRPr="00A7751D">
        <w:rPr>
          <w:sz w:val="20"/>
        </w:rPr>
        <w:t xml:space="preserve">Fonte: Elaborado pelos autores. </w:t>
      </w:r>
    </w:p>
    <w:p w14:paraId="05CBD429" w14:textId="77777777" w:rsidR="008A0A45" w:rsidRDefault="008A0A45" w:rsidP="008A0A45">
      <w:pPr>
        <w:ind w:firstLine="0"/>
      </w:pPr>
    </w:p>
    <w:p w14:paraId="7796CA3C" w14:textId="77777777" w:rsidR="008A0A45" w:rsidRDefault="008A0A45" w:rsidP="008A0A45">
      <w:pPr>
        <w:ind w:firstLine="0"/>
      </w:pPr>
    </w:p>
    <w:p w14:paraId="6ED9597A" w14:textId="188FE5DE" w:rsidR="008A0A45" w:rsidRDefault="008A0A45" w:rsidP="008A0A45">
      <w:pPr>
        <w:pStyle w:val="Legenda"/>
        <w:keepNext/>
        <w:spacing w:line="240" w:lineRule="auto"/>
        <w:jc w:val="both"/>
        <w:rPr>
          <w:b w:val="0"/>
          <w:noProof/>
        </w:rPr>
      </w:pPr>
      <w:r>
        <w:t xml:space="preserve">Figura </w:t>
      </w:r>
      <w:r w:rsidR="00D0309D">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34518F59" w:rsidR="008A0A45" w:rsidRDefault="008A0A45" w:rsidP="008A0A45">
      <w:pPr>
        <w:ind w:firstLine="0"/>
      </w:pPr>
      <w:r w:rsidRPr="00571983">
        <w:rPr>
          <w:sz w:val="20"/>
        </w:rPr>
        <w:t>Fonte: Elaborado pelos autores</w:t>
      </w:r>
      <w:r>
        <w:t>.</w:t>
      </w:r>
    </w:p>
    <w:p w14:paraId="37F51862" w14:textId="50B53347" w:rsidR="00DF6B8C" w:rsidRDefault="00DF6B8C" w:rsidP="008A0A45">
      <w:pPr>
        <w:ind w:firstLine="0"/>
      </w:pPr>
    </w:p>
    <w:p w14:paraId="527D162A" w14:textId="23C82E43" w:rsidR="00DF6B8C" w:rsidRDefault="00DF6B8C" w:rsidP="008A0A45">
      <w:pPr>
        <w:ind w:firstLine="0"/>
      </w:pPr>
    </w:p>
    <w:p w14:paraId="51A3947C" w14:textId="0B843237" w:rsidR="00DF6B8C" w:rsidRDefault="00DF6B8C" w:rsidP="008A0A45">
      <w:pPr>
        <w:ind w:firstLine="0"/>
      </w:pPr>
    </w:p>
    <w:p w14:paraId="6987214C" w14:textId="00155F18" w:rsidR="00DF6B8C" w:rsidRDefault="00DF6B8C" w:rsidP="008A0A45">
      <w:pPr>
        <w:ind w:firstLine="0"/>
      </w:pPr>
    </w:p>
    <w:p w14:paraId="4EEDC035" w14:textId="11F39CB5" w:rsidR="00DF6B8C" w:rsidRDefault="00DF6B8C" w:rsidP="008A0A45">
      <w:pPr>
        <w:ind w:firstLine="0"/>
      </w:pPr>
    </w:p>
    <w:p w14:paraId="49CF78A3" w14:textId="3753D77D" w:rsidR="00DF6B8C" w:rsidRDefault="00DF6B8C" w:rsidP="008A0A45">
      <w:pPr>
        <w:ind w:firstLine="0"/>
      </w:pPr>
    </w:p>
    <w:p w14:paraId="267E9AD2" w14:textId="62063DE8" w:rsidR="00DF6B8C" w:rsidRDefault="00DF6B8C" w:rsidP="008A0A45">
      <w:pPr>
        <w:ind w:firstLine="0"/>
      </w:pPr>
    </w:p>
    <w:p w14:paraId="2481E265" w14:textId="25D712DC" w:rsidR="00DF6B8C" w:rsidRDefault="00DF6B8C" w:rsidP="008A0A45">
      <w:pPr>
        <w:ind w:firstLine="0"/>
      </w:pPr>
    </w:p>
    <w:p w14:paraId="46FB576A" w14:textId="33556104" w:rsidR="00DF6B8C" w:rsidRDefault="00DF6B8C" w:rsidP="008A0A45">
      <w:pPr>
        <w:ind w:firstLine="0"/>
      </w:pPr>
    </w:p>
    <w:p w14:paraId="6D779252" w14:textId="1F3532A7" w:rsidR="00DF6B8C" w:rsidRDefault="00DF6B8C" w:rsidP="008A0A45">
      <w:pPr>
        <w:ind w:firstLine="0"/>
      </w:pPr>
    </w:p>
    <w:p w14:paraId="56E4E2A5" w14:textId="25D7B3B4" w:rsidR="00DF6B8C" w:rsidRDefault="00DF6B8C" w:rsidP="008A0A45">
      <w:pPr>
        <w:ind w:firstLine="0"/>
      </w:pPr>
    </w:p>
    <w:p w14:paraId="5F15B91C" w14:textId="5F6B5444" w:rsidR="00DF6B8C" w:rsidRDefault="00DF6B8C" w:rsidP="008A0A45">
      <w:pPr>
        <w:ind w:firstLine="0"/>
      </w:pPr>
    </w:p>
    <w:p w14:paraId="338CA087" w14:textId="34F71D21" w:rsidR="00DF6B8C" w:rsidRDefault="00DF6B8C" w:rsidP="008A0A45">
      <w:pPr>
        <w:ind w:firstLine="0"/>
      </w:pPr>
    </w:p>
    <w:p w14:paraId="07255CC6" w14:textId="3F64CCFB" w:rsidR="00DF6B8C" w:rsidRDefault="00DF6B8C" w:rsidP="008A0A45">
      <w:pPr>
        <w:ind w:firstLine="0"/>
      </w:pPr>
    </w:p>
    <w:p w14:paraId="191883BD" w14:textId="77777777" w:rsidR="00DF6B8C" w:rsidRDefault="00DF6B8C" w:rsidP="008A0A45">
      <w:pPr>
        <w:ind w:firstLine="0"/>
      </w:pPr>
    </w:p>
    <w:p w14:paraId="3F98472D" w14:textId="77777777" w:rsidR="00E86DCC" w:rsidRDefault="00E86DCC" w:rsidP="008A0A45">
      <w:pPr>
        <w:ind w:firstLine="0"/>
      </w:pPr>
    </w:p>
    <w:p w14:paraId="47A573D0" w14:textId="77777777" w:rsidR="008A0A45" w:rsidRDefault="008A0A45" w:rsidP="008A0A45">
      <w:pPr>
        <w:ind w:firstLine="0"/>
      </w:pPr>
    </w:p>
    <w:p w14:paraId="3158BE64" w14:textId="60F25834" w:rsidR="008A0A45" w:rsidRPr="006E3931" w:rsidRDefault="008A0A45" w:rsidP="008A0A45">
      <w:pPr>
        <w:pStyle w:val="Legenda"/>
        <w:jc w:val="left"/>
        <w:rPr>
          <w:i/>
          <w:iCs/>
          <w:szCs w:val="24"/>
        </w:rPr>
      </w:pPr>
      <w:r w:rsidRPr="00487D00">
        <w:rPr>
          <w:szCs w:val="24"/>
        </w:rPr>
        <w:t xml:space="preserve">Quadro </w:t>
      </w:r>
      <w:r w:rsidR="00D22F84">
        <w:rPr>
          <w:szCs w:val="24"/>
        </w:rPr>
        <w:t>24</w:t>
      </w:r>
      <w:r w:rsidR="00DF6B8C">
        <w:rPr>
          <w:szCs w:val="24"/>
        </w:rPr>
        <w:t xml:space="preserve"> </w:t>
      </w:r>
      <w:r w:rsidR="00DF6B8C" w:rsidRPr="00487D00">
        <w:rPr>
          <w:szCs w:val="24"/>
        </w:rPr>
        <w:t>—</w:t>
      </w:r>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82B93C" w14:textId="49C1C0E5" w:rsidR="00DF6B8C" w:rsidRDefault="00DF6B8C" w:rsidP="00DF6B8C">
      <w:pPr>
        <w:ind w:firstLine="0"/>
        <w:rPr>
          <w:sz w:val="20"/>
        </w:rPr>
      </w:pPr>
      <w:r w:rsidRPr="00A7751D">
        <w:rPr>
          <w:sz w:val="20"/>
        </w:rPr>
        <w:t xml:space="preserve">Fonte: Elaborado pelos autores. </w:t>
      </w:r>
    </w:p>
    <w:p w14:paraId="5D1EF705" w14:textId="07F76AD7" w:rsidR="00DF6B8C" w:rsidRDefault="00DF6B8C" w:rsidP="008A0A45">
      <w:pPr>
        <w:ind w:firstLine="0"/>
      </w:pPr>
    </w:p>
    <w:p w14:paraId="39CA5C6C" w14:textId="23487C6B" w:rsidR="00DF6B8C" w:rsidRDefault="00DF6B8C" w:rsidP="008A0A45">
      <w:pPr>
        <w:ind w:firstLine="0"/>
      </w:pPr>
    </w:p>
    <w:p w14:paraId="2ED9DEE7" w14:textId="77777777" w:rsidR="00DF6B8C" w:rsidRDefault="00DF6B8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46945C02" w:rsidR="008A0A45" w:rsidRDefault="008A0A45" w:rsidP="008A0A45">
      <w:pPr>
        <w:pStyle w:val="Legenda"/>
        <w:jc w:val="both"/>
      </w:pPr>
      <w:r>
        <w:t xml:space="preserve">Quadro </w:t>
      </w:r>
      <w:r w:rsidR="00D22F84">
        <w:t>25</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349B8B2D" w14:textId="3A15FA05" w:rsidR="00DF6B8C" w:rsidRDefault="00DF6B8C" w:rsidP="00DF6B8C">
      <w:pPr>
        <w:ind w:firstLine="0"/>
        <w:rPr>
          <w:sz w:val="20"/>
        </w:rPr>
      </w:pPr>
      <w:r w:rsidRPr="00A7751D">
        <w:rPr>
          <w:sz w:val="20"/>
        </w:rPr>
        <w:t xml:space="preserve">Fonte: Elaborado pelos autores. </w:t>
      </w:r>
    </w:p>
    <w:p w14:paraId="5CE243CF" w14:textId="53992133" w:rsidR="008A0A45" w:rsidRDefault="008A0A45" w:rsidP="008A0A45">
      <w:pPr>
        <w:ind w:firstLine="0"/>
      </w:pPr>
    </w:p>
    <w:p w14:paraId="72EB32AA" w14:textId="7A00EA51" w:rsidR="008A0A45" w:rsidRDefault="008A0A45" w:rsidP="008A0A45">
      <w:pPr>
        <w:pStyle w:val="Legenda"/>
        <w:keepNext/>
        <w:jc w:val="left"/>
      </w:pPr>
      <w:r>
        <w:t>Quadro 2</w:t>
      </w:r>
      <w:r w:rsidR="00D22F84">
        <w:t>6</w:t>
      </w:r>
      <w:r>
        <w:t xml:space="preserve">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os tipo </w:t>
            </w:r>
            <w:r w:rsidRPr="005B0696">
              <w:t>estágio</w:t>
            </w:r>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50F770E7" w:rsidR="008A0A45" w:rsidRDefault="008A0A45" w:rsidP="008A0A45">
      <w:pPr>
        <w:ind w:firstLine="0"/>
        <w:rPr>
          <w:sz w:val="20"/>
        </w:rPr>
      </w:pPr>
      <w:r w:rsidRPr="00A7751D">
        <w:rPr>
          <w:sz w:val="20"/>
        </w:rPr>
        <w:t xml:space="preserve">Fonte: Elaborado pelos autores. </w:t>
      </w:r>
    </w:p>
    <w:p w14:paraId="3FB33C4A" w14:textId="5A1CABB6" w:rsidR="00DF6B8C" w:rsidRDefault="00DF6B8C" w:rsidP="008A0A45">
      <w:pPr>
        <w:ind w:firstLine="0"/>
        <w:rPr>
          <w:sz w:val="20"/>
        </w:rPr>
      </w:pPr>
    </w:p>
    <w:p w14:paraId="18F4543D" w14:textId="705069F2" w:rsidR="00DF6B8C" w:rsidRDefault="00DF6B8C" w:rsidP="008A0A45">
      <w:pPr>
        <w:ind w:firstLine="0"/>
        <w:rPr>
          <w:sz w:val="20"/>
        </w:rPr>
      </w:pPr>
    </w:p>
    <w:p w14:paraId="57FD552F" w14:textId="2CB9D80C" w:rsidR="00DF6B8C" w:rsidRDefault="00DF6B8C" w:rsidP="008A0A45">
      <w:pPr>
        <w:ind w:firstLine="0"/>
        <w:rPr>
          <w:sz w:val="20"/>
        </w:rPr>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22C34ABA" w:rsidR="008A0A45" w:rsidRPr="002D2EA5" w:rsidRDefault="008A0A45" w:rsidP="00E86DCC">
      <w:pPr>
        <w:pStyle w:val="Legenda"/>
        <w:keepNext/>
        <w:spacing w:line="240" w:lineRule="auto"/>
        <w:jc w:val="both"/>
      </w:pPr>
      <w:r>
        <w:t xml:space="preserve">Figura </w:t>
      </w:r>
      <w:r w:rsidR="00D0309D">
        <w:t>8</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2B6F08B3" w:rsidR="008A0A45" w:rsidRDefault="008A0A45" w:rsidP="008A0A45">
      <w:pPr>
        <w:ind w:firstLine="0"/>
      </w:pPr>
      <w:r w:rsidRPr="00571983">
        <w:rPr>
          <w:sz w:val="20"/>
        </w:rPr>
        <w:t>Fonte: Elaborado pelos autores</w:t>
      </w:r>
      <w:r>
        <w:t>.</w:t>
      </w:r>
    </w:p>
    <w:p w14:paraId="5DAD7C97" w14:textId="3543123E" w:rsidR="00DF6B8C" w:rsidRDefault="00DF6B8C" w:rsidP="008A0A45">
      <w:pPr>
        <w:ind w:firstLine="0"/>
      </w:pPr>
    </w:p>
    <w:p w14:paraId="691F9662" w14:textId="7BD920D7" w:rsidR="00DF6B8C" w:rsidRDefault="00DF6B8C" w:rsidP="008A0A45">
      <w:pPr>
        <w:ind w:firstLine="0"/>
      </w:pPr>
    </w:p>
    <w:p w14:paraId="53CDBFE1" w14:textId="17470A9C" w:rsidR="00DF6B8C" w:rsidRDefault="00DF6B8C" w:rsidP="008A0A45">
      <w:pPr>
        <w:ind w:firstLine="0"/>
      </w:pPr>
    </w:p>
    <w:p w14:paraId="1B6EBD6B" w14:textId="026574F0" w:rsidR="00DF6B8C" w:rsidRDefault="00DF6B8C" w:rsidP="008A0A45">
      <w:pPr>
        <w:ind w:firstLine="0"/>
      </w:pPr>
    </w:p>
    <w:p w14:paraId="0943BE1C" w14:textId="06E0DE04" w:rsidR="00DF6B8C" w:rsidRDefault="00DF6B8C" w:rsidP="008A0A45">
      <w:pPr>
        <w:ind w:firstLine="0"/>
      </w:pPr>
    </w:p>
    <w:p w14:paraId="7BB1FF81" w14:textId="76A3F46B" w:rsidR="00DF6B8C" w:rsidRDefault="00DF6B8C" w:rsidP="008A0A45">
      <w:pPr>
        <w:ind w:firstLine="0"/>
      </w:pPr>
    </w:p>
    <w:p w14:paraId="4EE4B712" w14:textId="37500762" w:rsidR="00DF6B8C" w:rsidRDefault="00DF6B8C" w:rsidP="008A0A45">
      <w:pPr>
        <w:ind w:firstLine="0"/>
      </w:pPr>
    </w:p>
    <w:p w14:paraId="1437FCEB" w14:textId="42EE6D55" w:rsidR="00DF6B8C" w:rsidRDefault="00DF6B8C" w:rsidP="008A0A45">
      <w:pPr>
        <w:ind w:firstLine="0"/>
      </w:pPr>
    </w:p>
    <w:p w14:paraId="4FE524ED" w14:textId="24C68A24" w:rsidR="00DF6B8C" w:rsidRDefault="00DF6B8C" w:rsidP="008A0A45">
      <w:pPr>
        <w:ind w:firstLine="0"/>
      </w:pPr>
    </w:p>
    <w:p w14:paraId="6FAE4C16" w14:textId="0CA9CD00" w:rsidR="00DF6B8C" w:rsidRDefault="00DF6B8C" w:rsidP="008A0A45">
      <w:pPr>
        <w:ind w:firstLine="0"/>
      </w:pPr>
    </w:p>
    <w:p w14:paraId="692A26C7" w14:textId="111E9FD3" w:rsidR="00DF6B8C" w:rsidRDefault="00DF6B8C" w:rsidP="008A0A45">
      <w:pPr>
        <w:ind w:firstLine="0"/>
      </w:pPr>
    </w:p>
    <w:p w14:paraId="5EE61AF9" w14:textId="3CA59A93" w:rsidR="00DF6B8C" w:rsidRDefault="00DF6B8C" w:rsidP="008A0A45">
      <w:pPr>
        <w:ind w:firstLine="0"/>
      </w:pPr>
    </w:p>
    <w:p w14:paraId="3827C442" w14:textId="68A0DD0F" w:rsidR="00DF6B8C" w:rsidRDefault="00DF6B8C" w:rsidP="008A0A45">
      <w:pPr>
        <w:ind w:firstLine="0"/>
      </w:pPr>
    </w:p>
    <w:p w14:paraId="7E4D746B" w14:textId="77777777" w:rsidR="00DF6B8C" w:rsidRDefault="00DF6B8C" w:rsidP="008A0A45">
      <w:pPr>
        <w:ind w:firstLine="0"/>
      </w:pPr>
    </w:p>
    <w:p w14:paraId="2445F564" w14:textId="77777777" w:rsidR="008A0A45" w:rsidRDefault="008A0A45" w:rsidP="008A0A45">
      <w:pPr>
        <w:ind w:firstLine="0"/>
      </w:pPr>
    </w:p>
    <w:p w14:paraId="2AE3CDBA" w14:textId="7D594352" w:rsidR="008A0A45" w:rsidRPr="006E3931" w:rsidRDefault="008A0A45" w:rsidP="008A0A45">
      <w:pPr>
        <w:pStyle w:val="Legenda"/>
        <w:jc w:val="left"/>
        <w:rPr>
          <w:i/>
          <w:iCs/>
          <w:szCs w:val="24"/>
        </w:rPr>
      </w:pPr>
      <w:r w:rsidRPr="00487D00">
        <w:rPr>
          <w:szCs w:val="24"/>
        </w:rPr>
        <w:t xml:space="preserve">Quadro </w:t>
      </w:r>
      <w:r w:rsidR="00D22F84">
        <w:rPr>
          <w:szCs w:val="24"/>
        </w:rPr>
        <w:t>28</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5B38269C" w:rsidR="008A0A45" w:rsidRDefault="008A0A45" w:rsidP="008A0A45">
      <w:pPr>
        <w:ind w:firstLine="0"/>
        <w:rPr>
          <w:sz w:val="20"/>
        </w:rPr>
      </w:pPr>
      <w:r w:rsidRPr="00A7751D">
        <w:rPr>
          <w:sz w:val="20"/>
        </w:rPr>
        <w:t>Fonte: Elaborado pelos autores.</w:t>
      </w:r>
    </w:p>
    <w:p w14:paraId="142E27AF" w14:textId="77777777" w:rsidR="00D0309D" w:rsidRDefault="00D0309D" w:rsidP="008A0A45">
      <w:pPr>
        <w:ind w:firstLine="0"/>
        <w:rPr>
          <w:sz w:val="20"/>
        </w:rPr>
      </w:pPr>
    </w:p>
    <w:p w14:paraId="27ED7485" w14:textId="5B9BC830" w:rsidR="00DF6B8C" w:rsidRDefault="00DF6B8C" w:rsidP="008A0A45">
      <w:pPr>
        <w:ind w:firstLine="0"/>
        <w:rPr>
          <w:sz w:val="20"/>
        </w:rPr>
      </w:pPr>
    </w:p>
    <w:p w14:paraId="025BCA49" w14:textId="166BF4C4" w:rsidR="00DF6B8C" w:rsidRDefault="00DF6B8C" w:rsidP="008A0A45">
      <w:pPr>
        <w:ind w:firstLine="0"/>
        <w:rPr>
          <w:sz w:val="20"/>
        </w:rPr>
      </w:pPr>
    </w:p>
    <w:p w14:paraId="4699B70E" w14:textId="77777777" w:rsidR="00DF6B8C" w:rsidRPr="00A7751D" w:rsidRDefault="00DF6B8C" w:rsidP="008A0A45">
      <w:pPr>
        <w:ind w:firstLine="0"/>
        <w:rPr>
          <w:sz w:val="20"/>
        </w:rPr>
      </w:pP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652E8017" w:rsidR="008A0A45" w:rsidRDefault="008A0A45" w:rsidP="008A0A45">
      <w:pPr>
        <w:pStyle w:val="Legenda"/>
        <w:keepNext/>
        <w:jc w:val="left"/>
      </w:pPr>
      <w:r>
        <w:t xml:space="preserve">Quadro </w:t>
      </w:r>
      <w:r w:rsidR="00D22F84">
        <w:t>30</w:t>
      </w:r>
      <w:r>
        <w:t xml:space="preserve">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C30A0C0" w:rsidR="008A0A45" w:rsidRDefault="008A0A45" w:rsidP="008A0A45">
      <w:pPr>
        <w:ind w:firstLine="0"/>
      </w:pPr>
    </w:p>
    <w:p w14:paraId="7093EBDE" w14:textId="77777777" w:rsidR="00C43DB7" w:rsidRDefault="00C43DB7" w:rsidP="008A0A45">
      <w:pPr>
        <w:ind w:firstLine="0"/>
      </w:pPr>
    </w:p>
    <w:p w14:paraId="1D07FB3E" w14:textId="563E4A72" w:rsidR="00DF6B8C" w:rsidRDefault="00DF6B8C" w:rsidP="008A0A45">
      <w:pPr>
        <w:ind w:firstLine="0"/>
      </w:pPr>
    </w:p>
    <w:p w14:paraId="2EBAD7D9" w14:textId="77777777" w:rsidR="00DF6B8C" w:rsidRDefault="00DF6B8C" w:rsidP="008A0A45">
      <w:pPr>
        <w:ind w:firstLine="0"/>
      </w:pPr>
    </w:p>
    <w:p w14:paraId="086981A0" w14:textId="543EA36A" w:rsidR="008A0A45" w:rsidRPr="001B34C5" w:rsidRDefault="008A0A45" w:rsidP="008A0A45">
      <w:pPr>
        <w:pStyle w:val="Legenda"/>
        <w:jc w:val="both"/>
      </w:pPr>
      <w:r>
        <w:t xml:space="preserve">Quadro </w:t>
      </w:r>
      <w:r w:rsidR="00D22F84">
        <w:t>31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456B053F" w:rsidR="00BB3F9A" w:rsidRDefault="00BB3F9A" w:rsidP="00BB3F9A">
      <w:pPr>
        <w:pStyle w:val="Ttulo2"/>
        <w:numPr>
          <w:ilvl w:val="0"/>
          <w:numId w:val="0"/>
        </w:numPr>
        <w:rPr>
          <w:szCs w:val="24"/>
        </w:rPr>
      </w:pPr>
      <w:bookmarkStart w:id="50" w:name="_Toc144810003"/>
      <w:r>
        <w:rPr>
          <w:szCs w:val="24"/>
        </w:rPr>
        <w:lastRenderedPageBreak/>
        <w:t>3.</w:t>
      </w:r>
      <w:r w:rsidR="00D0309D">
        <w:rPr>
          <w:szCs w:val="24"/>
        </w:rPr>
        <w:t>7</w:t>
      </w:r>
      <w:r w:rsidRPr="000959C0">
        <w:rPr>
          <w:szCs w:val="24"/>
        </w:rPr>
        <w:t xml:space="preserve">. Diagrama de </w:t>
      </w:r>
      <w:r w:rsidR="00AD24F8">
        <w:rPr>
          <w:szCs w:val="24"/>
        </w:rPr>
        <w:t>Sequência</w:t>
      </w:r>
      <w:bookmarkEnd w:id="50"/>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7E93F025" w:rsidR="00E5048E" w:rsidRDefault="00C43DB7" w:rsidP="00C43DB7">
      <w:pPr>
        <w:pStyle w:val="Ttulo3"/>
        <w:numPr>
          <w:ilvl w:val="0"/>
          <w:numId w:val="0"/>
        </w:numPr>
      </w:pPr>
      <w:r>
        <w:t>3.</w:t>
      </w:r>
      <w:r w:rsidR="00D0309D">
        <w:t>7</w:t>
      </w:r>
      <w:r>
        <w:t>.1 Diagrama de Sequência para Cadastro de TipoEstagio</w:t>
      </w:r>
    </w:p>
    <w:p w14:paraId="7EE11D41" w14:textId="77777777" w:rsidR="00E57D17" w:rsidRPr="00A71844" w:rsidRDefault="00E57D17" w:rsidP="00C43DB7">
      <w:pPr>
        <w:pStyle w:val="PargrafodaLista"/>
        <w:keepNext/>
        <w:ind w:left="0" w:firstLine="0"/>
        <w:outlineLvl w:val="1"/>
        <w:rPr>
          <w:smallCaps/>
          <w:vanish/>
        </w:rPr>
      </w:pPr>
      <w:bookmarkStart w:id="51"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2"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proofErr w:type="spellStart"/>
      <w:r>
        <w:t>TipoEstagio</w:t>
      </w:r>
      <w:proofErr w:type="spellEnd"/>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bookmarkEnd w:id="51"/>
    <w:bookmarkEnd w:id="52"/>
    <w:p w14:paraId="2835BEB6" w14:textId="5D038D71" w:rsidR="00E57D17" w:rsidRDefault="00C43DB7" w:rsidP="00C43DB7">
      <w:pPr>
        <w:pStyle w:val="Ttulo3"/>
        <w:numPr>
          <w:ilvl w:val="0"/>
          <w:numId w:val="0"/>
        </w:numPr>
      </w:pPr>
      <w:r>
        <w:lastRenderedPageBreak/>
        <w:t>3.</w:t>
      </w:r>
      <w:r w:rsidR="00D0309D">
        <w:t>7</w:t>
      </w:r>
      <w:r>
        <w:t xml:space="preserve">.2 </w:t>
      </w:r>
      <w:r w:rsidR="00E57D17">
        <w:t>Diagrama de Sequência para Exclusão de TipoEstagio</w:t>
      </w:r>
    </w:p>
    <w:p w14:paraId="42A3E463" w14:textId="77777777" w:rsidR="00C43DB7" w:rsidRPr="00C43DB7" w:rsidRDefault="00C43DB7" w:rsidP="00C43DB7"/>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proofErr w:type="spellStart"/>
      <w:r>
        <w:t>TipoEstagio</w:t>
      </w:r>
      <w:proofErr w:type="spellEnd"/>
      <w:r w:rsidRPr="006E441C">
        <w:t xml:space="preserve">, que valida os dados. Se houver erros, uma mensagem é retornada. Caso contrário, o Controller encaminha a solicitação ao Service </w:t>
      </w:r>
      <w:r>
        <w:t>TipoEstagio</w:t>
      </w:r>
      <w:r w:rsidRPr="006E441C">
        <w:t xml:space="preserve">, que a repassa ao </w:t>
      </w:r>
      <w:proofErr w:type="spellStart"/>
      <w:r w:rsidRPr="006E441C">
        <w:t>Repository</w:t>
      </w:r>
      <w:proofErr w:type="spellEnd"/>
      <w:r w:rsidRPr="006E441C">
        <w:t xml:space="preserve"> </w:t>
      </w:r>
      <w:proofErr w:type="spellStart"/>
      <w:r>
        <w:t>TipoEstagio</w:t>
      </w:r>
      <w:proofErr w:type="spellEnd"/>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3C39E67D" w:rsidR="00E57D17" w:rsidRDefault="003870D6" w:rsidP="003870D6">
      <w:pPr>
        <w:pStyle w:val="Ttulo3"/>
        <w:numPr>
          <w:ilvl w:val="0"/>
          <w:numId w:val="0"/>
        </w:numPr>
      </w:pPr>
      <w:r>
        <w:lastRenderedPageBreak/>
        <w:t>3.</w:t>
      </w:r>
      <w:r w:rsidR="00D0309D">
        <w:t>7</w:t>
      </w:r>
      <w:r>
        <w:t xml:space="preserve">.3 </w:t>
      </w:r>
      <w:r>
        <w:tab/>
      </w:r>
      <w:r w:rsidR="00E57D17">
        <w:t>Diagrama de Sequência para Listagem de TipoEstagio</w:t>
      </w:r>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r w:rsidR="00000000">
        <w:fldChar w:fldCharType="begin"/>
      </w:r>
      <w:r w:rsidR="00000000">
        <w:instrText xml:space="preserve"> SEQ Figura \* ARABIC </w:instrText>
      </w:r>
      <w:r w:rsidR="00000000">
        <w:fldChar w:fldCharType="separate"/>
      </w:r>
      <w:r>
        <w:rPr>
          <w:noProof/>
        </w:rPr>
        <w:t>11</w:t>
      </w:r>
      <w:r w:rsidR="00000000">
        <w:rPr>
          <w:noProof/>
        </w:rP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3AF7DD09" w:rsidR="00E57D17" w:rsidRDefault="00E57D17" w:rsidP="00D0309D">
      <w:pPr>
        <w:pStyle w:val="Ttulo3"/>
        <w:numPr>
          <w:ilvl w:val="2"/>
          <w:numId w:val="26"/>
        </w:numPr>
      </w:pPr>
      <w:r>
        <w:lastRenderedPageBreak/>
        <w:t>Diagrama de Sequência para Alterar de TipoEstagio</w:t>
      </w:r>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pPr>
      <w:r w:rsidRPr="008755E4">
        <w:rPr>
          <w:color w:val="000000" w:themeColor="text1"/>
          <w:sz w:val="20"/>
          <w:szCs w:val="22"/>
        </w:rPr>
        <w:t>Fonte: Elaborado pelos autores.</w:t>
      </w:r>
    </w:p>
    <w:p w14:paraId="66CF192F" w14:textId="72C7556E" w:rsidR="007944D7" w:rsidRPr="002B3561" w:rsidRDefault="0082521E" w:rsidP="005F772A">
      <w:pPr>
        <w:pStyle w:val="Ttulo1"/>
        <w:ind w:left="426"/>
      </w:pPr>
      <w:bookmarkStart w:id="53" w:name="_Toc144810006"/>
      <w:r w:rsidRPr="002B3561">
        <w:lastRenderedPageBreak/>
        <w:t>DEFINIÇÃO DA INTERFACE COM O USUÁRIO</w:t>
      </w:r>
      <w:bookmarkEnd w:id="53"/>
    </w:p>
    <w:p w14:paraId="69B92985" w14:textId="4CFC4E09" w:rsidR="007944D7" w:rsidRPr="002B3561" w:rsidRDefault="00B6588B" w:rsidP="00C7545B">
      <w:pPr>
        <w:pStyle w:val="Ttulo2"/>
        <w:numPr>
          <w:ilvl w:val="1"/>
          <w:numId w:val="9"/>
        </w:numPr>
        <w:tabs>
          <w:tab w:val="clear" w:pos="3273"/>
          <w:tab w:val="num" w:pos="851"/>
        </w:tabs>
        <w:ind w:left="426"/>
      </w:pPr>
      <w:bookmarkStart w:id="54" w:name="_Toc144810007"/>
      <w:r w:rsidRPr="002B3561">
        <w:t>Descrição de cenário</w:t>
      </w:r>
      <w:bookmarkEnd w:id="54"/>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5" w:name="_Toc144810008"/>
      <w:r w:rsidRPr="002B3561">
        <w:lastRenderedPageBreak/>
        <w:t>Descrição de personas</w:t>
      </w:r>
      <w:bookmarkEnd w:id="55"/>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0AD02216" w14:textId="52F431C9" w:rsidR="006905F7" w:rsidRDefault="006905F7" w:rsidP="006905F7">
      <w:pPr>
        <w:ind w:firstLine="0"/>
        <w:rPr>
          <w:sz w:val="20"/>
        </w:rPr>
      </w:pPr>
      <w:r>
        <w:rPr>
          <w:sz w:val="20"/>
        </w:rPr>
        <w:t xml:space="preserve">Fonte: Elaborado pelos autores. </w:t>
      </w:r>
    </w:p>
    <w:p w14:paraId="2E9C8B7B" w14:textId="77A28516" w:rsidR="003516EA" w:rsidRPr="006905F7" w:rsidRDefault="003516EA" w:rsidP="006905F7">
      <w:pPr>
        <w:ind w:firstLine="0"/>
        <w:rPr>
          <w:color w:val="FF0000"/>
        </w:rPr>
      </w:pP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6" w:name="_Toc144810010"/>
      <w:r w:rsidRPr="002B3561">
        <w:t>Protótipos</w:t>
      </w:r>
      <w:r w:rsidR="00866F91" w:rsidRPr="002B3561">
        <w:t xml:space="preserve"> de tela</w:t>
      </w:r>
      <w:bookmarkEnd w:id="56"/>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77777777"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D5F92B6" w:rsidR="00E078C5" w:rsidRDefault="00E078C5" w:rsidP="006905F7">
      <w:pPr>
        <w:pStyle w:val="Legenda"/>
        <w:keepNext/>
        <w:jc w:val="left"/>
        <w:rPr>
          <w:noProof/>
        </w:rPr>
      </w:pPr>
      <w:r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sidR="006905F7">
        <w:t xml:space="preserve">Figura </w:t>
      </w:r>
      <w:r w:rsidR="00D0309D">
        <w:t>17</w:t>
      </w:r>
      <w:r w:rsidR="006905F7">
        <w:rPr>
          <w:noProof/>
        </w:rPr>
        <w:t xml:space="preserve"> </w:t>
      </w:r>
      <w:r w:rsidR="006905F7">
        <w:rPr>
          <w:b w:val="0"/>
          <w:noProof/>
        </w:rPr>
        <w:t>– Imagem  do prototipo da tela de cadastro do Administrador</w:t>
      </w:r>
    </w:p>
    <w:p w14:paraId="19B7A3B3" w14:textId="6150295D" w:rsidR="006905F7" w:rsidRDefault="006905F7" w:rsidP="006905F7">
      <w:pPr>
        <w:ind w:firstLine="0"/>
        <w:rPr>
          <w:sz w:val="20"/>
        </w:rPr>
      </w:pPr>
      <w:r>
        <w:rPr>
          <w:sz w:val="20"/>
        </w:rPr>
        <w:t xml:space="preserve">Fonte: Elaborado pelos autores. </w:t>
      </w:r>
    </w:p>
    <w:p w14:paraId="74D44E00" w14:textId="54096134" w:rsidR="00EE5781" w:rsidRDefault="00EE5781" w:rsidP="00EE5781">
      <w:pPr>
        <w:ind w:firstLine="0"/>
      </w:pP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4BB5A26A" w:rsidR="00E078C5" w:rsidRPr="006C605C" w:rsidRDefault="006C605C" w:rsidP="006C605C">
      <w:pPr>
        <w:pStyle w:val="Legenda"/>
        <w:spacing w:line="240" w:lineRule="auto"/>
        <w:jc w:val="both"/>
        <w:rPr>
          <w:noProof/>
          <w:sz w:val="22"/>
          <w:szCs w:val="18"/>
        </w:rPr>
      </w:pPr>
      <w:r>
        <w:rPr>
          <w:sz w:val="22"/>
          <w:szCs w:val="18"/>
        </w:rPr>
        <w:t xml:space="preserve">Figura </w:t>
      </w:r>
      <w:r w:rsidR="00D0309D">
        <w:t>18</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O protótipo de tela para o Login do Administrador no ESTAGIOTECH é o processo que a representação visual do processo de autenticação do administrador. No layout  temos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8C1D9E7" w14:textId="3ACDFE5F" w:rsidR="00E078C5" w:rsidRDefault="00E078C5" w:rsidP="00E23F38">
      <w:pPr>
        <w:rPr>
          <w:color w:val="FF0000"/>
        </w:rPr>
      </w:pPr>
    </w:p>
    <w:p w14:paraId="32E7999E" w14:textId="6AE5F426" w:rsidR="005231DE" w:rsidRDefault="005231DE" w:rsidP="005231DE">
      <w:pPr>
        <w:pStyle w:val="Legenda"/>
        <w:spacing w:line="240" w:lineRule="auto"/>
        <w:jc w:val="both"/>
        <w:rPr>
          <w:noProof/>
          <w:sz w:val="22"/>
          <w:szCs w:val="18"/>
        </w:rPr>
      </w:pPr>
      <w:bookmarkStart w:id="57"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D0309D">
        <w:rPr>
          <w:sz w:val="22"/>
          <w:szCs w:val="18"/>
        </w:rPr>
        <w:t>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7"/>
    </w:p>
    <w:p w14:paraId="5F1892E5" w14:textId="3378F470" w:rsidR="005231DE" w:rsidRDefault="005231DE" w:rsidP="005231DE">
      <w:pPr>
        <w:ind w:firstLine="0"/>
      </w:pPr>
      <w:r>
        <w:t>Fonte: Elaborado pelos autores</w:t>
      </w:r>
    </w:p>
    <w:p w14:paraId="42464C39" w14:textId="1DE6F0E3" w:rsidR="00533B5F" w:rsidRDefault="00533B5F" w:rsidP="005231DE">
      <w:pPr>
        <w:ind w:firstLine="0"/>
      </w:pPr>
    </w:p>
    <w:p w14:paraId="3FB40790" w14:textId="7892E3A5" w:rsidR="00533B5F" w:rsidRDefault="00533B5F" w:rsidP="005231DE">
      <w:pPr>
        <w:ind w:firstLine="0"/>
      </w:pPr>
    </w:p>
    <w:p w14:paraId="363423F5" w14:textId="77777777" w:rsidR="00533B5F" w:rsidRDefault="00533B5F" w:rsidP="005231DE">
      <w:pPr>
        <w:ind w:firstLine="0"/>
      </w:pP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w:t>
      </w:r>
      <w:r>
        <w:lastRenderedPageBreak/>
        <w:t>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269F1189" w:rsidR="00E078C5" w:rsidRPr="005231DE" w:rsidRDefault="005231DE" w:rsidP="005231DE">
      <w:pPr>
        <w:pStyle w:val="Legenda"/>
        <w:spacing w:line="240" w:lineRule="auto"/>
        <w:jc w:val="both"/>
        <w:rPr>
          <w:noProof/>
          <w:sz w:val="22"/>
          <w:szCs w:val="18"/>
        </w:rPr>
      </w:pPr>
      <w:r>
        <w:rPr>
          <w:sz w:val="22"/>
          <w:szCs w:val="18"/>
        </w:rPr>
        <w:t xml:space="preserve">Figura </w:t>
      </w:r>
      <w:r w:rsidR="00D0309D">
        <w:t xml:space="preserve">20 </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5E83B959">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3584FE17" w:rsidR="005231DE" w:rsidRDefault="005231DE" w:rsidP="005231DE">
      <w:pPr>
        <w:ind w:firstLine="0"/>
      </w:pPr>
      <w:r>
        <w:t>Fonte: Elaborado pelos autores</w:t>
      </w:r>
    </w:p>
    <w:p w14:paraId="4A148143" w14:textId="0FAFB711" w:rsidR="00533B5F" w:rsidRDefault="00533B5F" w:rsidP="005231DE">
      <w:pPr>
        <w:ind w:firstLine="0"/>
      </w:pPr>
    </w:p>
    <w:p w14:paraId="630EC4D7" w14:textId="48A258C0" w:rsidR="00533B5F" w:rsidRDefault="00533B5F" w:rsidP="005231DE">
      <w:pPr>
        <w:ind w:firstLine="0"/>
      </w:pPr>
    </w:p>
    <w:p w14:paraId="1733A621" w14:textId="77777777" w:rsidR="00533B5F" w:rsidRDefault="00533B5F" w:rsidP="005231DE">
      <w:pPr>
        <w:ind w:firstLine="0"/>
      </w:pPr>
    </w:p>
    <w:p w14:paraId="500178E4" w14:textId="6387B0BF" w:rsidR="005231DE" w:rsidRDefault="005231DE" w:rsidP="005231DE">
      <w:pPr>
        <w:ind w:firstLine="0"/>
      </w:pPr>
    </w:p>
    <w:p w14:paraId="67947B22" w14:textId="27F7D9F2"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6A70D980" w14:textId="0654F35F" w:rsidR="006905F7" w:rsidRDefault="006905F7" w:rsidP="005231DE">
      <w:pPr>
        <w:ind w:firstLine="0"/>
      </w:pPr>
    </w:p>
    <w:p w14:paraId="04093E42" w14:textId="71A62D09" w:rsidR="006905F7" w:rsidRDefault="006905F7" w:rsidP="005231DE">
      <w:pPr>
        <w:ind w:firstLine="0"/>
      </w:pPr>
    </w:p>
    <w:p w14:paraId="0F1AA1EA" w14:textId="0BC25A5D" w:rsidR="006905F7" w:rsidRDefault="006905F7" w:rsidP="005231DE">
      <w:pPr>
        <w:ind w:firstLine="0"/>
      </w:pPr>
    </w:p>
    <w:p w14:paraId="3A1158C9" w14:textId="4687D6EF" w:rsidR="006905F7" w:rsidRDefault="006905F7" w:rsidP="005231DE">
      <w:pPr>
        <w:ind w:firstLine="0"/>
      </w:pPr>
    </w:p>
    <w:p w14:paraId="644D6657" w14:textId="085BF771" w:rsidR="006905F7" w:rsidRDefault="006905F7" w:rsidP="005231DE">
      <w:pPr>
        <w:ind w:firstLine="0"/>
      </w:pPr>
    </w:p>
    <w:p w14:paraId="4B3069BD" w14:textId="1B5560A3" w:rsidR="006905F7" w:rsidRDefault="006905F7" w:rsidP="005231DE">
      <w:pPr>
        <w:ind w:firstLine="0"/>
      </w:pPr>
    </w:p>
    <w:p w14:paraId="3569130D" w14:textId="1B0C984A" w:rsidR="006905F7" w:rsidRDefault="006905F7" w:rsidP="005231DE">
      <w:pPr>
        <w:ind w:firstLine="0"/>
      </w:pPr>
    </w:p>
    <w:p w14:paraId="4D3B1C0F" w14:textId="6FB048BB" w:rsidR="006905F7" w:rsidRDefault="006905F7" w:rsidP="005231DE">
      <w:pPr>
        <w:ind w:firstLine="0"/>
      </w:pPr>
    </w:p>
    <w:p w14:paraId="58E3339B" w14:textId="1F3F9CF3" w:rsidR="006905F7" w:rsidRDefault="006905F7" w:rsidP="005231DE">
      <w:pPr>
        <w:ind w:firstLine="0"/>
      </w:pPr>
    </w:p>
    <w:p w14:paraId="6674CF5F" w14:textId="2A445916" w:rsidR="006905F7" w:rsidRDefault="006905F7" w:rsidP="005231DE">
      <w:pPr>
        <w:ind w:firstLine="0"/>
      </w:pPr>
    </w:p>
    <w:p w14:paraId="1B1A7836" w14:textId="61827393" w:rsidR="006905F7" w:rsidRDefault="006905F7" w:rsidP="005231DE">
      <w:pPr>
        <w:ind w:firstLine="0"/>
      </w:pPr>
    </w:p>
    <w:p w14:paraId="6498C4F0" w14:textId="53C812AA" w:rsidR="006905F7" w:rsidRDefault="006905F7" w:rsidP="005231DE">
      <w:pPr>
        <w:ind w:firstLine="0"/>
      </w:pPr>
    </w:p>
    <w:p w14:paraId="3D80D7AE" w14:textId="3F70732F" w:rsidR="006905F7" w:rsidRDefault="006905F7" w:rsidP="005231DE">
      <w:pPr>
        <w:ind w:firstLine="0"/>
      </w:pPr>
    </w:p>
    <w:p w14:paraId="57FFB7AD" w14:textId="08364D61" w:rsidR="00D0309D" w:rsidRDefault="00D0309D" w:rsidP="005231DE">
      <w:pPr>
        <w:ind w:firstLine="0"/>
      </w:pPr>
    </w:p>
    <w:p w14:paraId="26433A70" w14:textId="77777777" w:rsidR="00D0309D" w:rsidRDefault="00D0309D" w:rsidP="005231DE">
      <w:pPr>
        <w:ind w:firstLine="0"/>
      </w:pPr>
    </w:p>
    <w:p w14:paraId="0E08D1A5" w14:textId="035F5793" w:rsidR="006905F7" w:rsidRDefault="006905F7" w:rsidP="005231DE">
      <w:pPr>
        <w:ind w:firstLine="0"/>
      </w:pPr>
    </w:p>
    <w:p w14:paraId="7BAF5174" w14:textId="0FD4D20B" w:rsidR="006905F7" w:rsidRDefault="006905F7" w:rsidP="005231DE">
      <w:pPr>
        <w:ind w:firstLine="0"/>
      </w:pPr>
    </w:p>
    <w:p w14:paraId="728AB00F" w14:textId="4D9114E7" w:rsidR="006905F7" w:rsidRDefault="006905F7" w:rsidP="005231DE">
      <w:pPr>
        <w:ind w:firstLine="0"/>
      </w:pPr>
    </w:p>
    <w:p w14:paraId="51DBB9A9" w14:textId="756E56C4" w:rsidR="006905F7" w:rsidRDefault="006905F7" w:rsidP="005231DE">
      <w:pPr>
        <w:ind w:firstLine="0"/>
      </w:pPr>
    </w:p>
    <w:p w14:paraId="25039D42" w14:textId="16B4B0CA" w:rsidR="006905F7" w:rsidRDefault="006905F7" w:rsidP="005231DE">
      <w:pPr>
        <w:ind w:firstLine="0"/>
      </w:pPr>
    </w:p>
    <w:p w14:paraId="2CEEF79F" w14:textId="669E581D" w:rsidR="006905F7" w:rsidRDefault="006905F7" w:rsidP="005231DE">
      <w:pPr>
        <w:ind w:firstLine="0"/>
      </w:pPr>
    </w:p>
    <w:p w14:paraId="63A74A11" w14:textId="77777777" w:rsidR="006905F7" w:rsidRDefault="006905F7" w:rsidP="005231DE">
      <w:pPr>
        <w:ind w:firstLine="0"/>
      </w:pP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28DE95C4" w14:textId="43C4CA59" w:rsidR="00E078C5" w:rsidRDefault="00663F31" w:rsidP="006905F7">
      <w:pPr>
        <w:pStyle w:val="Legenda"/>
        <w:spacing w:line="240" w:lineRule="auto"/>
        <w:jc w:val="both"/>
        <w:rPr>
          <w:color w:val="FF0000"/>
        </w:rPr>
      </w:pPr>
      <w:r>
        <w:rPr>
          <w:sz w:val="22"/>
          <w:szCs w:val="18"/>
        </w:rPr>
        <w:lastRenderedPageBreak/>
        <w:t xml:space="preserve">Figura </w:t>
      </w:r>
      <w:r w:rsidR="00D0309D">
        <w:t>21</w:t>
      </w:r>
      <w:r>
        <w:rPr>
          <w:sz w:val="22"/>
          <w:szCs w:val="18"/>
        </w:rPr>
        <w:t xml:space="preserve"> - </w:t>
      </w:r>
      <w:r>
        <w:rPr>
          <w:b w:val="0"/>
          <w:bCs w:val="0"/>
          <w:noProof/>
          <w:sz w:val="22"/>
          <w:szCs w:val="18"/>
        </w:rPr>
        <w:t>Imagem do Prototipo da Tela de Tarefas Concluidas para o Administrador</w:t>
      </w: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58" w:name="_Toc144810011"/>
      <w:r>
        <w:rPr>
          <w:caps w:val="0"/>
        </w:rPr>
        <w:lastRenderedPageBreak/>
        <w:t>BANCO DE DADOS</w:t>
      </w:r>
      <w:bookmarkEnd w:id="58"/>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59" w:name="_Toc144810012"/>
      <w:r w:rsidRPr="00981C54">
        <w:t>Modelo Entidade Relacionamento</w:t>
      </w:r>
      <w:bookmarkEnd w:id="59"/>
    </w:p>
    <w:p w14:paraId="0C046A4A" w14:textId="77777777" w:rsidR="002B13E8" w:rsidRPr="002B13E8" w:rsidRDefault="002B13E8" w:rsidP="002B13E8"/>
    <w:p w14:paraId="167BADD1" w14:textId="5016A8D0" w:rsidR="004428C5" w:rsidRDefault="004428C5" w:rsidP="004428C5">
      <w:pPr>
        <w:rPr>
          <w:noProof/>
        </w:rPr>
      </w:pPr>
      <w:bookmarkStart w:id="60"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60"/>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clear" w:pos="3273"/>
          <w:tab w:val="num" w:pos="851"/>
        </w:tabs>
        <w:ind w:left="426"/>
      </w:pPr>
      <w:bookmarkStart w:id="61" w:name="_Toc144810013"/>
      <w:r>
        <w:lastRenderedPageBreak/>
        <w:t>Script das tabelas</w:t>
      </w:r>
      <w:bookmarkEnd w:id="61"/>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62" w:name="_Toc152310851"/>
      <w:r>
        <w:t xml:space="preserve">Quadro </w:t>
      </w:r>
      <w:r w:rsidR="008A1480">
        <w:t>3</w:t>
      </w:r>
      <w:r w:rsidR="00D22F84">
        <w:t>2</w:t>
      </w:r>
      <w:r>
        <w:t xml:space="preserve"> </w:t>
      </w:r>
      <w:r w:rsidRPr="007C45DB">
        <w:rPr>
          <w:b w:val="0"/>
        </w:rPr>
        <w:t>– Script SQL – Tabela</w:t>
      </w:r>
      <w:bookmarkEnd w:id="62"/>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habilidades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E64920"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E64920">
              <w:rPr>
                <w:rFonts w:ascii="Cascadia Mono" w:hAnsi="Cascadia Mono" w:cs="Cascadia Mono"/>
                <w:color w:val="0000FF"/>
                <w:sz w:val="19"/>
                <w:szCs w:val="19"/>
              </w:rPr>
              <w:t>CONSTRAINT</w:t>
            </w:r>
            <w:r w:rsidRPr="00E64920">
              <w:rPr>
                <w:rFonts w:ascii="Cascadia Mono" w:hAnsi="Cascadia Mono" w:cs="Cascadia Mono"/>
                <w:color w:val="000000"/>
                <w:sz w:val="19"/>
                <w:szCs w:val="19"/>
              </w:rPr>
              <w:t xml:space="preserve"> "</w:t>
            </w:r>
            <w:proofErr w:type="spellStart"/>
            <w:r w:rsidRPr="00E64920">
              <w:rPr>
                <w:rFonts w:ascii="Cascadia Mono" w:hAnsi="Cascadia Mono" w:cs="Cascadia Mono"/>
                <w:color w:val="000000"/>
                <w:sz w:val="19"/>
                <w:szCs w:val="19"/>
              </w:rPr>
              <w:t>FK_aluno_aluno_AlunoModelAlunoId</w:t>
            </w:r>
            <w:proofErr w:type="spellEnd"/>
            <w:r w:rsidRPr="00E64920">
              <w:rPr>
                <w:rFonts w:ascii="Cascadia Mono" w:hAnsi="Cascadia Mono" w:cs="Cascadia Mono"/>
                <w:color w:val="000000"/>
                <w:sz w:val="19"/>
                <w:szCs w:val="19"/>
              </w:rPr>
              <w:t xml:space="preserve">" </w:t>
            </w:r>
            <w:r w:rsidRPr="00E64920">
              <w:rPr>
                <w:rFonts w:ascii="Cascadia Mono" w:hAnsi="Cascadia Mono" w:cs="Cascadia Mono"/>
                <w:color w:val="0000FF"/>
                <w:sz w:val="19"/>
                <w:szCs w:val="19"/>
              </w:rPr>
              <w:t>FOREIGN</w:t>
            </w:r>
            <w:r w:rsidRPr="00E64920">
              <w:rPr>
                <w:rFonts w:ascii="Cascadia Mono" w:hAnsi="Cascadia Mono" w:cs="Cascadia Mono"/>
                <w:color w:val="000000"/>
                <w:sz w:val="19"/>
                <w:szCs w:val="19"/>
              </w:rPr>
              <w:t xml:space="preserve"> </w:t>
            </w:r>
            <w:r w:rsidRPr="00E64920">
              <w:rPr>
                <w:rFonts w:ascii="Cascadia Mono" w:hAnsi="Cascadia Mono" w:cs="Cascadia Mono"/>
                <w:color w:val="0000FF"/>
                <w:sz w:val="19"/>
                <w:szCs w:val="19"/>
              </w:rPr>
              <w:t xml:space="preserve">KEY </w:t>
            </w:r>
            <w:r w:rsidRPr="00E64920">
              <w:rPr>
                <w:rFonts w:ascii="Cascadia Mono" w:hAnsi="Cascadia Mono" w:cs="Cascadia Mono"/>
                <w:color w:val="808080"/>
                <w:sz w:val="19"/>
                <w:szCs w:val="19"/>
              </w:rPr>
              <w:t>(</w:t>
            </w:r>
            <w:r w:rsidRPr="00E64920">
              <w:rPr>
                <w:rFonts w:ascii="Cascadia Mono" w:hAnsi="Cascadia Mono" w:cs="Cascadia Mono"/>
                <w:color w:val="000000"/>
                <w:sz w:val="19"/>
                <w:szCs w:val="19"/>
              </w:rPr>
              <w:t>”</w:t>
            </w:r>
            <w:proofErr w:type="spellStart"/>
            <w:r w:rsidRPr="00E64920">
              <w:rPr>
                <w:rFonts w:ascii="Cascadia Mono" w:hAnsi="Cascadia Mono" w:cs="Cascadia Mono"/>
                <w:color w:val="000000"/>
                <w:sz w:val="19"/>
                <w:szCs w:val="19"/>
              </w:rPr>
              <w:t>AlunoModelAlunoId</w:t>
            </w:r>
            <w:proofErr w:type="spellEnd"/>
            <w:r w:rsidRPr="00E64920">
              <w:rPr>
                <w:rFonts w:ascii="Cascadia Mono" w:hAnsi="Cascadia Mono" w:cs="Cascadia Mono"/>
                <w:color w:val="000000"/>
                <w:sz w:val="19"/>
                <w:szCs w:val="19"/>
              </w:rPr>
              <w:t>”</w:t>
            </w:r>
            <w:r w:rsidRPr="00E64920">
              <w:rPr>
                <w:rFonts w:ascii="Cascadia Mono" w:hAnsi="Cascadia Mono" w:cs="Cascadia Mono"/>
                <w:color w:val="808080"/>
                <w:sz w:val="19"/>
                <w:szCs w:val="19"/>
              </w:rPr>
              <w:t xml:space="preserve">) </w:t>
            </w:r>
            <w:r w:rsidRPr="00E64920">
              <w:rPr>
                <w:rFonts w:ascii="Cascadia Mono" w:hAnsi="Cascadia Mono" w:cs="Cascadia Mono"/>
                <w:color w:val="0000FF"/>
                <w:sz w:val="19"/>
                <w:szCs w:val="19"/>
              </w:rPr>
              <w:t xml:space="preserve">REFERENCES </w:t>
            </w:r>
            <w:r w:rsidRPr="00E64920">
              <w:rPr>
                <w:rFonts w:ascii="Cascadia Mono" w:hAnsi="Cascadia Mono" w:cs="Cascadia Mono"/>
                <w:color w:val="000000"/>
                <w:sz w:val="19"/>
                <w:szCs w:val="19"/>
              </w:rPr>
              <w:t>aluno</w:t>
            </w:r>
            <w:r w:rsidRPr="00E64920">
              <w:rPr>
                <w:rFonts w:ascii="Cascadia Mono" w:hAnsi="Cascadia Mono" w:cs="Cascadia Mono"/>
                <w:color w:val="0000FF"/>
                <w:sz w:val="19"/>
                <w:szCs w:val="19"/>
              </w:rPr>
              <w:t xml:space="preserve"> </w:t>
            </w:r>
            <w:r w:rsidRPr="00E64920">
              <w:rPr>
                <w:rFonts w:ascii="Cascadia Mono" w:hAnsi="Cascadia Mono" w:cs="Cascadia Mono"/>
                <w:color w:val="808080"/>
                <w:sz w:val="19"/>
                <w:szCs w:val="19"/>
              </w:rPr>
              <w:t>(</w:t>
            </w:r>
            <w:proofErr w:type="spellStart"/>
            <w:r w:rsidRPr="00E64920">
              <w:rPr>
                <w:rFonts w:ascii="Cascadia Mono" w:hAnsi="Cascadia Mono" w:cs="Cascadia Mono"/>
                <w:color w:val="000000"/>
                <w:sz w:val="19"/>
                <w:szCs w:val="19"/>
              </w:rPr>
              <w:t>alunoid</w:t>
            </w:r>
            <w:proofErr w:type="spellEnd"/>
            <w:r w:rsidRPr="00E64920">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63" w:name="_Toc152310852"/>
      <w:r>
        <w:t xml:space="preserve">Quadro </w:t>
      </w:r>
      <w:r w:rsidR="008A1480">
        <w:t>3</w:t>
      </w:r>
      <w:r w:rsidR="00D22F84">
        <w:t>3</w:t>
      </w:r>
      <w:r>
        <w:t xml:space="preserve"> </w:t>
      </w:r>
      <w:r w:rsidRPr="007C45DB">
        <w:rPr>
          <w:b w:val="0"/>
          <w:noProof/>
        </w:rPr>
        <w:t xml:space="preserve">– Script SQL – Tabela </w:t>
      </w:r>
      <w:bookmarkEnd w:id="63"/>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"PK_cargo"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7756BDB" w14:textId="5D01E8BA"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2EB78ED2" w14:textId="51C99915"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52EED518" w14:textId="4E793091"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2F71EC83" w14:textId="7E338E24"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408B1B8E" w14:textId="333CF3F6"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3ACF8BE" w14:textId="6EC179AC"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PK_contratoestagio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ContratoEstagioid</w:t>
            </w:r>
            <w:proofErr w:type="spellEnd"/>
            <w:r w:rsidRPr="008A0A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4" w:name="_Toc144810014"/>
      <w:r>
        <w:rPr>
          <w:szCs w:val="24"/>
        </w:rPr>
        <w:lastRenderedPageBreak/>
        <w:t>ARQUITETURA DE SOFTWARE</w:t>
      </w:r>
      <w:bookmarkEnd w:id="64"/>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5" w:name="_Toc144810015"/>
      <w:r w:rsidRPr="002B3561">
        <w:t xml:space="preserve">6.1 </w:t>
      </w:r>
      <w:r w:rsidR="0045363C" w:rsidRPr="002B3561">
        <w:t>Arquitetura de desenvolvimento</w:t>
      </w:r>
      <w:bookmarkEnd w:id="65"/>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66" w:name="_Toc152337810"/>
      <w:bookmarkStart w:id="67"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6"/>
      <w:bookmarkEnd w:id="67"/>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0B6E31C2" w:rsidR="006B7414" w:rsidRPr="0077145D" w:rsidRDefault="006B7414" w:rsidP="006B7414">
      <w:pPr>
        <w:pStyle w:val="Legenda"/>
        <w:keepNext/>
        <w:spacing w:line="240" w:lineRule="auto"/>
        <w:jc w:val="both"/>
        <w:rPr>
          <w:b w:val="0"/>
          <w:bCs w:val="0"/>
          <w:noProof/>
        </w:rPr>
      </w:pPr>
      <w:bookmarkStart w:id="68"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8"/>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6.1.3 Visual Studio Code</w:t>
      </w:r>
    </w:p>
    <w:p w14:paraId="0509312F" w14:textId="675A4279" w:rsidR="000D2D64" w:rsidRPr="0077145D" w:rsidRDefault="000D2D64" w:rsidP="000D2D64">
      <w:pPr>
        <w:pStyle w:val="Legenda"/>
        <w:keepNext/>
        <w:spacing w:line="240" w:lineRule="auto"/>
        <w:jc w:val="both"/>
        <w:rPr>
          <w:b w:val="0"/>
          <w:bCs w:val="0"/>
          <w:noProof/>
        </w:rPr>
      </w:pPr>
      <w:bookmarkStart w:id="69"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9"/>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0" w:name="_Toc151931921"/>
      <w:bookmarkStart w:id="71" w:name="_Toc152084082"/>
      <w:r w:rsidRPr="002B3561">
        <w:lastRenderedPageBreak/>
        <w:t>6.</w:t>
      </w:r>
      <w:r>
        <w:t>1.4</w:t>
      </w:r>
      <w:r w:rsidRPr="002B3561">
        <w:t xml:space="preserve"> </w:t>
      </w:r>
      <w:r>
        <w:t>PostgreSQL</w:t>
      </w:r>
      <w:bookmarkEnd w:id="70"/>
      <w:bookmarkEnd w:id="71"/>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Logos-Word(2023)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r>
        <w:t>Theodo</w:t>
      </w:r>
      <w:proofErr w:type="spell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2" w:name="_Toc144810016"/>
      <w:r w:rsidRPr="002B3561">
        <w:lastRenderedPageBreak/>
        <w:t xml:space="preserve">6.2 </w:t>
      </w:r>
      <w:r w:rsidR="004C384A" w:rsidRPr="002B3561">
        <w:t>Telas do sistema</w:t>
      </w:r>
      <w:bookmarkEnd w:id="72"/>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3" w:name="_Toc311676965"/>
      <w:bookmarkStart w:id="74" w:name="_Toc311677333"/>
      <w:bookmarkStart w:id="75" w:name="_Toc144810017"/>
      <w:r w:rsidRPr="00DE0E82">
        <w:rPr>
          <w:szCs w:val="24"/>
        </w:rPr>
        <w:lastRenderedPageBreak/>
        <w:t>CONCLUSÃO</w:t>
      </w:r>
      <w:bookmarkEnd w:id="73"/>
      <w:bookmarkEnd w:id="74"/>
      <w:bookmarkEnd w:id="75"/>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6" w:name="_Toc311656349"/>
      <w:bookmarkStart w:id="77" w:name="_Toc311656616"/>
      <w:bookmarkStart w:id="78" w:name="_Toc311676966"/>
      <w:bookmarkStart w:id="79" w:name="_Toc311677334"/>
      <w:bookmarkStart w:id="80" w:name="_Toc144810018"/>
      <w:r w:rsidRPr="00DE0E82">
        <w:rPr>
          <w:szCs w:val="24"/>
        </w:rPr>
        <w:lastRenderedPageBreak/>
        <w:t>REFERÊNCIAS</w:t>
      </w:r>
      <w:bookmarkEnd w:id="76"/>
      <w:bookmarkEnd w:id="77"/>
      <w:bookmarkEnd w:id="78"/>
      <w:bookmarkEnd w:id="79"/>
      <w:bookmarkEnd w:id="80"/>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acidentária?.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3F6FB56B"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3B8F96F9" w14:textId="77777777" w:rsidR="00A833A5" w:rsidRPr="00DE0E82" w:rsidRDefault="00A833A5" w:rsidP="00820EBA">
      <w:pPr>
        <w:tabs>
          <w:tab w:val="num" w:pos="720"/>
        </w:tabs>
        <w:spacing w:line="240" w:lineRule="auto"/>
        <w:ind w:firstLine="0"/>
        <w:jc w:val="left"/>
        <w:rPr>
          <w:szCs w:val="24"/>
        </w:rPr>
      </w:pPr>
    </w:p>
    <w:p w14:paraId="0E9FA4C7"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1D81235D" w14:textId="77777777" w:rsidR="0086430A" w:rsidRPr="00DE0E82" w:rsidRDefault="0086430A"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1E386E">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8A0A45">
        <w:t xml:space="preserve">CWORK SISTEMAS (2021). </w:t>
      </w:r>
      <w:r w:rsidRPr="008A0A45">
        <w:rPr>
          <w:b/>
          <w:bCs/>
        </w:rPr>
        <w:t>Logo C#.</w:t>
      </w:r>
      <w:r w:rsidRPr="008A0A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Logos-Word(2023)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r>
        <w:t>Theodo</w:t>
      </w:r>
      <w:proofErr w:type="spell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r>
        <w:rPr>
          <w:b/>
          <w:bCs/>
        </w:rPr>
        <w:t>Shadcn</w:t>
      </w:r>
      <w:proofErr w:type="spell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50EE17A1" w:rsidR="004C33F4" w:rsidRDefault="004C33F4" w:rsidP="00CE26F2">
      <w:pPr>
        <w:spacing w:line="240" w:lineRule="auto"/>
        <w:ind w:firstLine="0"/>
        <w:rPr>
          <w:rStyle w:val="ui-provider"/>
        </w:rPr>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59"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0"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1"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2"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63"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64"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lastRenderedPageBreak/>
        <w:t xml:space="preserve">FACULDADE DE TECNOLOGIA PROFESSOR JOSÉ CAMARGO. </w:t>
      </w:r>
      <w:r>
        <w:t>Processo de Equivalência a Estágio Supervisionado</w:t>
      </w:r>
      <w:r w:rsidRPr="00B7677E">
        <w:t xml:space="preserve">. Disponível em: </w:t>
      </w:r>
      <w:hyperlink r:id="rId65"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66" w:tgtFrame="_new" w:history="1">
        <w:r w:rsidRPr="000C175B">
          <w:rPr>
            <w:rStyle w:val="Hyperlink"/>
            <w:color w:val="auto"/>
          </w:rPr>
          <w:t>https://www.fatecjales.edu.br/graduacao/estagio</w:t>
        </w:r>
      </w:hyperlink>
      <w:r w:rsidRPr="000C175B">
        <w:t>. Acesso em: 18 ago. 2024.</w:t>
      </w:r>
    </w:p>
    <w:p w14:paraId="56CB9911" w14:textId="77777777" w:rsidR="000C175B" w:rsidRPr="00B7677E" w:rsidRDefault="000C175B" w:rsidP="00B7677E">
      <w:pPr>
        <w:spacing w:line="240" w:lineRule="auto"/>
        <w:ind w:firstLine="0"/>
      </w:pPr>
    </w:p>
    <w:p w14:paraId="4F54B453" w14:textId="77777777" w:rsidR="00B7677E" w:rsidRPr="00CE12C7" w:rsidRDefault="00B7677E" w:rsidP="00CE12C7">
      <w:pPr>
        <w:spacing w:line="240" w:lineRule="auto"/>
        <w:ind w:firstLine="0"/>
      </w:pPr>
    </w:p>
    <w:p w14:paraId="672DFA82" w14:textId="77777777" w:rsidR="00CE12C7" w:rsidRPr="00AC53C5" w:rsidRDefault="00CE12C7" w:rsidP="00DE0CD1">
      <w:pPr>
        <w:spacing w:line="240" w:lineRule="auto"/>
        <w:ind w:firstLine="0"/>
      </w:pPr>
    </w:p>
    <w:p w14:paraId="781EAA13" w14:textId="77777777" w:rsidR="00DE0CD1" w:rsidRPr="00AC53C5" w:rsidRDefault="00DE0CD1" w:rsidP="00AC53C5">
      <w:pPr>
        <w:spacing w:line="240" w:lineRule="auto"/>
        <w:ind w:firstLine="0"/>
      </w:pPr>
    </w:p>
    <w:p w14:paraId="0AE5605F" w14:textId="77777777" w:rsidR="00AC53C5" w:rsidRDefault="00AC53C5" w:rsidP="004B7BCF">
      <w:pPr>
        <w:spacing w:line="240" w:lineRule="auto"/>
        <w:ind w:firstLine="0"/>
      </w:pPr>
    </w:p>
    <w:p w14:paraId="59C10181" w14:textId="77777777" w:rsidR="004B7BCF" w:rsidRDefault="004B7BCF" w:rsidP="00CE26F2">
      <w:pPr>
        <w:spacing w:line="240" w:lineRule="auto"/>
        <w:ind w:firstLine="0"/>
      </w:pPr>
    </w:p>
    <w:p w14:paraId="06682B8F" w14:textId="77777777" w:rsidR="00A01824" w:rsidRPr="00DE0E82" w:rsidRDefault="00A01824" w:rsidP="00820EBA">
      <w:pPr>
        <w:ind w:firstLine="0"/>
        <w:jc w:val="left"/>
        <w:rPr>
          <w:szCs w:val="24"/>
        </w:rPr>
      </w:pPr>
    </w:p>
    <w:sectPr w:rsidR="00A01824" w:rsidRPr="00DE0E82" w:rsidSect="001C0DDF">
      <w:headerReference w:type="default" r:id="rId67"/>
      <w:headerReference w:type="first" r:id="rId68"/>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E2ECBB" w14:textId="77777777" w:rsidR="00E52A71" w:rsidRDefault="00E52A71">
      <w:r>
        <w:separator/>
      </w:r>
    </w:p>
  </w:endnote>
  <w:endnote w:type="continuationSeparator" w:id="0">
    <w:p w14:paraId="2AD7FD58" w14:textId="77777777" w:rsidR="00E52A71" w:rsidRDefault="00E52A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2AFF" w:usb1="4000F9FB" w:usb2="0004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7E3E14" w14:textId="77777777" w:rsidR="00E52A71" w:rsidRDefault="00E52A71">
      <w:r>
        <w:separator/>
      </w:r>
    </w:p>
  </w:footnote>
  <w:footnote w:type="continuationSeparator" w:id="0">
    <w:p w14:paraId="16910D9A" w14:textId="77777777" w:rsidR="00E52A71" w:rsidRDefault="00E52A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0D0E6C" w:rsidRPr="00CB3577" w:rsidRDefault="000D0E6C">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0D0E6C" w:rsidRDefault="000D0E6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0D0E6C" w:rsidRDefault="000D0E6C">
    <w:pPr>
      <w:pStyle w:val="Cabealho"/>
      <w:jc w:val="right"/>
    </w:pPr>
    <w:r>
      <w:fldChar w:fldCharType="begin"/>
    </w:r>
    <w:r>
      <w:instrText>PAGE   \* MERGEFORMAT</w:instrText>
    </w:r>
    <w:r>
      <w:fldChar w:fldCharType="separate"/>
    </w:r>
    <w:r>
      <w:rPr>
        <w:noProof/>
      </w:rPr>
      <w:t>3</w:t>
    </w:r>
    <w:r>
      <w:fldChar w:fldCharType="end"/>
    </w:r>
  </w:p>
  <w:p w14:paraId="470C0507" w14:textId="77777777" w:rsidR="000D0E6C" w:rsidRDefault="000D0E6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78329B"/>
    <w:multiLevelType w:val="multilevel"/>
    <w:tmpl w:val="4984A18C"/>
    <w:numStyleLink w:val="Estilo1"/>
  </w:abstractNum>
  <w:abstractNum w:abstractNumId="1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8"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9"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1"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3"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643849165">
    <w:abstractNumId w:val="22"/>
  </w:num>
  <w:num w:numId="2" w16cid:durableId="1061714268">
    <w:abstractNumId w:val="5"/>
  </w:num>
  <w:num w:numId="3" w16cid:durableId="963270354">
    <w:abstractNumId w:val="18"/>
  </w:num>
  <w:num w:numId="4" w16cid:durableId="1279797087">
    <w:abstractNumId w:val="7"/>
  </w:num>
  <w:num w:numId="5" w16cid:durableId="506754851">
    <w:abstractNumId w:val="20"/>
  </w:num>
  <w:num w:numId="6" w16cid:durableId="1812163500">
    <w:abstractNumId w:val="2"/>
  </w:num>
  <w:num w:numId="7" w16cid:durableId="965741748">
    <w:abstractNumId w:val="14"/>
  </w:num>
  <w:num w:numId="8" w16cid:durableId="1349137658">
    <w:abstractNumId w:val="0"/>
  </w:num>
  <w:num w:numId="9" w16cid:durableId="70202244">
    <w:abstractNumId w:val="13"/>
  </w:num>
  <w:num w:numId="10" w16cid:durableId="216087692">
    <w:abstractNumId w:val="4"/>
  </w:num>
  <w:num w:numId="11" w16cid:durableId="211773181">
    <w:abstractNumId w:val="3"/>
  </w:num>
  <w:num w:numId="12" w16cid:durableId="612979764">
    <w:abstractNumId w:val="19"/>
  </w:num>
  <w:num w:numId="13" w16cid:durableId="760640503">
    <w:abstractNumId w:val="23"/>
  </w:num>
  <w:num w:numId="14" w16cid:durableId="887450944">
    <w:abstractNumId w:val="11"/>
  </w:num>
  <w:num w:numId="15" w16cid:durableId="1529176763">
    <w:abstractNumId w:val="1"/>
  </w:num>
  <w:num w:numId="16" w16cid:durableId="1200321072">
    <w:abstractNumId w:val="8"/>
  </w:num>
  <w:num w:numId="17" w16cid:durableId="54868785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97884597">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41994317">
    <w:abstractNumId w:val="21"/>
  </w:num>
  <w:num w:numId="20" w16cid:durableId="460225785">
    <w:abstractNumId w:val="16"/>
  </w:num>
  <w:num w:numId="21" w16cid:durableId="60636845">
    <w:abstractNumId w:val="10"/>
  </w:num>
  <w:num w:numId="22" w16cid:durableId="1524174614">
    <w:abstractNumId w:val="6"/>
  </w:num>
  <w:num w:numId="23" w16cid:durableId="536546359">
    <w:abstractNumId w:val="17"/>
  </w:num>
  <w:num w:numId="24" w16cid:durableId="207491950">
    <w:abstractNumId w:val="12"/>
  </w:num>
  <w:num w:numId="25" w16cid:durableId="440875718">
    <w:abstractNumId w:val="15"/>
  </w:num>
  <w:num w:numId="26" w16cid:durableId="393311968">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A77"/>
    <w:rsid w:val="0005664B"/>
    <w:rsid w:val="000568BF"/>
    <w:rsid w:val="000574C0"/>
    <w:rsid w:val="00062707"/>
    <w:rsid w:val="000646CE"/>
    <w:rsid w:val="0006721E"/>
    <w:rsid w:val="00067DF4"/>
    <w:rsid w:val="000723DA"/>
    <w:rsid w:val="000737B8"/>
    <w:rsid w:val="00082994"/>
    <w:rsid w:val="00084F56"/>
    <w:rsid w:val="00087C2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C091A"/>
    <w:rsid w:val="000C1569"/>
    <w:rsid w:val="000C175B"/>
    <w:rsid w:val="000C35A0"/>
    <w:rsid w:val="000C595F"/>
    <w:rsid w:val="000C789E"/>
    <w:rsid w:val="000D0846"/>
    <w:rsid w:val="000D0E6C"/>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D0B"/>
    <w:rsid w:val="001505D5"/>
    <w:rsid w:val="00153302"/>
    <w:rsid w:val="00156FD5"/>
    <w:rsid w:val="00157B71"/>
    <w:rsid w:val="001606A3"/>
    <w:rsid w:val="00164154"/>
    <w:rsid w:val="00165B91"/>
    <w:rsid w:val="0017062D"/>
    <w:rsid w:val="00172787"/>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3899"/>
    <w:rsid w:val="00204BB7"/>
    <w:rsid w:val="00204F23"/>
    <w:rsid w:val="00211EC2"/>
    <w:rsid w:val="00216DF0"/>
    <w:rsid w:val="002222CE"/>
    <w:rsid w:val="00222314"/>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686E"/>
    <w:rsid w:val="002801FC"/>
    <w:rsid w:val="00280239"/>
    <w:rsid w:val="002839A5"/>
    <w:rsid w:val="00283C73"/>
    <w:rsid w:val="00284426"/>
    <w:rsid w:val="0029065E"/>
    <w:rsid w:val="00290C1F"/>
    <w:rsid w:val="00292113"/>
    <w:rsid w:val="00295BD4"/>
    <w:rsid w:val="00296D26"/>
    <w:rsid w:val="00297C5C"/>
    <w:rsid w:val="002A0D43"/>
    <w:rsid w:val="002A2CD1"/>
    <w:rsid w:val="002A43DE"/>
    <w:rsid w:val="002A4E08"/>
    <w:rsid w:val="002A5103"/>
    <w:rsid w:val="002A62A8"/>
    <w:rsid w:val="002B0247"/>
    <w:rsid w:val="002B13E8"/>
    <w:rsid w:val="002B3239"/>
    <w:rsid w:val="002B3561"/>
    <w:rsid w:val="002B4516"/>
    <w:rsid w:val="002B4AF9"/>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E21FE"/>
    <w:rsid w:val="002E332C"/>
    <w:rsid w:val="002E5C02"/>
    <w:rsid w:val="002E5C78"/>
    <w:rsid w:val="002E6D61"/>
    <w:rsid w:val="002F0765"/>
    <w:rsid w:val="002F7FB6"/>
    <w:rsid w:val="0030139B"/>
    <w:rsid w:val="003017CB"/>
    <w:rsid w:val="00302A43"/>
    <w:rsid w:val="003031D3"/>
    <w:rsid w:val="00304FA0"/>
    <w:rsid w:val="0030726E"/>
    <w:rsid w:val="003109F0"/>
    <w:rsid w:val="00310AEB"/>
    <w:rsid w:val="00310E49"/>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6416"/>
    <w:rsid w:val="00377577"/>
    <w:rsid w:val="003837A3"/>
    <w:rsid w:val="0038554E"/>
    <w:rsid w:val="003870D6"/>
    <w:rsid w:val="00391327"/>
    <w:rsid w:val="0039401D"/>
    <w:rsid w:val="00397F2D"/>
    <w:rsid w:val="003A45D5"/>
    <w:rsid w:val="003A6A3C"/>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1013E"/>
    <w:rsid w:val="00411BD4"/>
    <w:rsid w:val="00412A0B"/>
    <w:rsid w:val="004135E6"/>
    <w:rsid w:val="00414F29"/>
    <w:rsid w:val="00415C85"/>
    <w:rsid w:val="004169DC"/>
    <w:rsid w:val="00421F8D"/>
    <w:rsid w:val="004245ED"/>
    <w:rsid w:val="00426284"/>
    <w:rsid w:val="00435CAC"/>
    <w:rsid w:val="00440BE2"/>
    <w:rsid w:val="00441425"/>
    <w:rsid w:val="00442214"/>
    <w:rsid w:val="004428C5"/>
    <w:rsid w:val="0044518B"/>
    <w:rsid w:val="00445244"/>
    <w:rsid w:val="00446916"/>
    <w:rsid w:val="004516C0"/>
    <w:rsid w:val="00451C21"/>
    <w:rsid w:val="004535F0"/>
    <w:rsid w:val="0045363C"/>
    <w:rsid w:val="004559D5"/>
    <w:rsid w:val="0045618E"/>
    <w:rsid w:val="00460066"/>
    <w:rsid w:val="004621DD"/>
    <w:rsid w:val="00462F68"/>
    <w:rsid w:val="004648A5"/>
    <w:rsid w:val="004649DA"/>
    <w:rsid w:val="00464B1A"/>
    <w:rsid w:val="00464CA1"/>
    <w:rsid w:val="004710A2"/>
    <w:rsid w:val="004719A1"/>
    <w:rsid w:val="0047625E"/>
    <w:rsid w:val="0048001D"/>
    <w:rsid w:val="0048017B"/>
    <w:rsid w:val="00485E6E"/>
    <w:rsid w:val="00486E7E"/>
    <w:rsid w:val="00493C33"/>
    <w:rsid w:val="00495643"/>
    <w:rsid w:val="00497914"/>
    <w:rsid w:val="004A0971"/>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3F2F"/>
    <w:rsid w:val="005464AE"/>
    <w:rsid w:val="0055376A"/>
    <w:rsid w:val="0055576A"/>
    <w:rsid w:val="00555F71"/>
    <w:rsid w:val="00565D2C"/>
    <w:rsid w:val="00566E24"/>
    <w:rsid w:val="00567EC4"/>
    <w:rsid w:val="005700E4"/>
    <w:rsid w:val="005720A3"/>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6A66"/>
    <w:rsid w:val="005C5509"/>
    <w:rsid w:val="005C7ABA"/>
    <w:rsid w:val="005D69BB"/>
    <w:rsid w:val="005D7BE9"/>
    <w:rsid w:val="005E18B4"/>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393D"/>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5B9F"/>
    <w:rsid w:val="00727673"/>
    <w:rsid w:val="00727B01"/>
    <w:rsid w:val="00732FB4"/>
    <w:rsid w:val="00733B19"/>
    <w:rsid w:val="00733B51"/>
    <w:rsid w:val="00740656"/>
    <w:rsid w:val="00742BC6"/>
    <w:rsid w:val="00747750"/>
    <w:rsid w:val="00751AA7"/>
    <w:rsid w:val="0075264C"/>
    <w:rsid w:val="007546FB"/>
    <w:rsid w:val="00755768"/>
    <w:rsid w:val="00760266"/>
    <w:rsid w:val="00760357"/>
    <w:rsid w:val="00760AE5"/>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B7512"/>
    <w:rsid w:val="007C201C"/>
    <w:rsid w:val="007C2EDD"/>
    <w:rsid w:val="007C45FE"/>
    <w:rsid w:val="007D1386"/>
    <w:rsid w:val="007D1EA8"/>
    <w:rsid w:val="007D2381"/>
    <w:rsid w:val="007D27ED"/>
    <w:rsid w:val="007D6B1D"/>
    <w:rsid w:val="007D6C66"/>
    <w:rsid w:val="007D7F95"/>
    <w:rsid w:val="007E569B"/>
    <w:rsid w:val="007E5E7C"/>
    <w:rsid w:val="007E789F"/>
    <w:rsid w:val="007E7A2F"/>
    <w:rsid w:val="007F7BA8"/>
    <w:rsid w:val="008046AB"/>
    <w:rsid w:val="00804BE9"/>
    <w:rsid w:val="00806110"/>
    <w:rsid w:val="00815F00"/>
    <w:rsid w:val="008172B9"/>
    <w:rsid w:val="008172F4"/>
    <w:rsid w:val="00820EBA"/>
    <w:rsid w:val="00820EE3"/>
    <w:rsid w:val="00822E4F"/>
    <w:rsid w:val="0082521E"/>
    <w:rsid w:val="00825680"/>
    <w:rsid w:val="008260DC"/>
    <w:rsid w:val="00826E75"/>
    <w:rsid w:val="00827A0A"/>
    <w:rsid w:val="0083190C"/>
    <w:rsid w:val="00831F0C"/>
    <w:rsid w:val="00834205"/>
    <w:rsid w:val="00834782"/>
    <w:rsid w:val="008400CA"/>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7D1"/>
    <w:rsid w:val="00911C88"/>
    <w:rsid w:val="00911ECB"/>
    <w:rsid w:val="00915789"/>
    <w:rsid w:val="00917ADC"/>
    <w:rsid w:val="00921865"/>
    <w:rsid w:val="0092385C"/>
    <w:rsid w:val="00923F8A"/>
    <w:rsid w:val="00925714"/>
    <w:rsid w:val="00925916"/>
    <w:rsid w:val="00931139"/>
    <w:rsid w:val="009316DC"/>
    <w:rsid w:val="00932EBE"/>
    <w:rsid w:val="009351AB"/>
    <w:rsid w:val="00937A05"/>
    <w:rsid w:val="00940B0B"/>
    <w:rsid w:val="00945499"/>
    <w:rsid w:val="00947270"/>
    <w:rsid w:val="00947BE0"/>
    <w:rsid w:val="009502C7"/>
    <w:rsid w:val="009516DF"/>
    <w:rsid w:val="0095450F"/>
    <w:rsid w:val="00954930"/>
    <w:rsid w:val="0095583A"/>
    <w:rsid w:val="00957BDA"/>
    <w:rsid w:val="00960FED"/>
    <w:rsid w:val="00961477"/>
    <w:rsid w:val="00962B1E"/>
    <w:rsid w:val="00965905"/>
    <w:rsid w:val="00967C21"/>
    <w:rsid w:val="00970C44"/>
    <w:rsid w:val="0097125A"/>
    <w:rsid w:val="0097412A"/>
    <w:rsid w:val="009741E5"/>
    <w:rsid w:val="009746BF"/>
    <w:rsid w:val="00976127"/>
    <w:rsid w:val="009762E4"/>
    <w:rsid w:val="00977C8C"/>
    <w:rsid w:val="00981C54"/>
    <w:rsid w:val="00981EF8"/>
    <w:rsid w:val="0098235B"/>
    <w:rsid w:val="00983653"/>
    <w:rsid w:val="00984025"/>
    <w:rsid w:val="009906C3"/>
    <w:rsid w:val="00990C77"/>
    <w:rsid w:val="009A0210"/>
    <w:rsid w:val="009A177D"/>
    <w:rsid w:val="009A2471"/>
    <w:rsid w:val="009A3683"/>
    <w:rsid w:val="009A67AB"/>
    <w:rsid w:val="009B0488"/>
    <w:rsid w:val="009B075C"/>
    <w:rsid w:val="009B07E7"/>
    <w:rsid w:val="009B0FC9"/>
    <w:rsid w:val="009B2B0E"/>
    <w:rsid w:val="009B3AAA"/>
    <w:rsid w:val="009C0FD5"/>
    <w:rsid w:val="009C1186"/>
    <w:rsid w:val="009C46BA"/>
    <w:rsid w:val="009C62C8"/>
    <w:rsid w:val="009D3783"/>
    <w:rsid w:val="009D4CDB"/>
    <w:rsid w:val="009D655E"/>
    <w:rsid w:val="009D69EA"/>
    <w:rsid w:val="009D700F"/>
    <w:rsid w:val="009E196C"/>
    <w:rsid w:val="009E33AB"/>
    <w:rsid w:val="009E7588"/>
    <w:rsid w:val="009F0702"/>
    <w:rsid w:val="009F4885"/>
    <w:rsid w:val="009F560F"/>
    <w:rsid w:val="009F76DA"/>
    <w:rsid w:val="009F7C1F"/>
    <w:rsid w:val="00A00DB2"/>
    <w:rsid w:val="00A01824"/>
    <w:rsid w:val="00A02085"/>
    <w:rsid w:val="00A02659"/>
    <w:rsid w:val="00A0400C"/>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594E"/>
    <w:rsid w:val="00A46980"/>
    <w:rsid w:val="00A50048"/>
    <w:rsid w:val="00A54925"/>
    <w:rsid w:val="00A61CDE"/>
    <w:rsid w:val="00A61D25"/>
    <w:rsid w:val="00A6210C"/>
    <w:rsid w:val="00A63358"/>
    <w:rsid w:val="00A65B55"/>
    <w:rsid w:val="00A66233"/>
    <w:rsid w:val="00A6761E"/>
    <w:rsid w:val="00A708F2"/>
    <w:rsid w:val="00A71923"/>
    <w:rsid w:val="00A72881"/>
    <w:rsid w:val="00A75225"/>
    <w:rsid w:val="00A7540B"/>
    <w:rsid w:val="00A762FD"/>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769F"/>
    <w:rsid w:val="00AB2B1D"/>
    <w:rsid w:val="00AB3C23"/>
    <w:rsid w:val="00AB64B8"/>
    <w:rsid w:val="00AB6909"/>
    <w:rsid w:val="00AB6AC3"/>
    <w:rsid w:val="00AC0FF8"/>
    <w:rsid w:val="00AC183E"/>
    <w:rsid w:val="00AC3889"/>
    <w:rsid w:val="00AC53C5"/>
    <w:rsid w:val="00AC5FC8"/>
    <w:rsid w:val="00AD18E2"/>
    <w:rsid w:val="00AD24F8"/>
    <w:rsid w:val="00AD4103"/>
    <w:rsid w:val="00AD4688"/>
    <w:rsid w:val="00AF047E"/>
    <w:rsid w:val="00AF2236"/>
    <w:rsid w:val="00AF39EC"/>
    <w:rsid w:val="00AF52D7"/>
    <w:rsid w:val="00AF6F97"/>
    <w:rsid w:val="00AF74D6"/>
    <w:rsid w:val="00AF757B"/>
    <w:rsid w:val="00B02403"/>
    <w:rsid w:val="00B04A6E"/>
    <w:rsid w:val="00B058DB"/>
    <w:rsid w:val="00B109E2"/>
    <w:rsid w:val="00B10AF3"/>
    <w:rsid w:val="00B10BD4"/>
    <w:rsid w:val="00B14179"/>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F46"/>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E46"/>
    <w:rsid w:val="00BC6599"/>
    <w:rsid w:val="00BC717D"/>
    <w:rsid w:val="00BD363B"/>
    <w:rsid w:val="00BD4058"/>
    <w:rsid w:val="00BD485C"/>
    <w:rsid w:val="00BD6293"/>
    <w:rsid w:val="00BD6AE4"/>
    <w:rsid w:val="00BE0BDB"/>
    <w:rsid w:val="00BE18FC"/>
    <w:rsid w:val="00BE24ED"/>
    <w:rsid w:val="00BE4B7E"/>
    <w:rsid w:val="00BF11D6"/>
    <w:rsid w:val="00BF1481"/>
    <w:rsid w:val="00BF4AED"/>
    <w:rsid w:val="00BF53B1"/>
    <w:rsid w:val="00BF5DFE"/>
    <w:rsid w:val="00BF6855"/>
    <w:rsid w:val="00BF79E7"/>
    <w:rsid w:val="00C005D2"/>
    <w:rsid w:val="00C144DF"/>
    <w:rsid w:val="00C14BEA"/>
    <w:rsid w:val="00C167B0"/>
    <w:rsid w:val="00C16D47"/>
    <w:rsid w:val="00C2037A"/>
    <w:rsid w:val="00C21629"/>
    <w:rsid w:val="00C22155"/>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7545B"/>
    <w:rsid w:val="00C75917"/>
    <w:rsid w:val="00C77D22"/>
    <w:rsid w:val="00C81A23"/>
    <w:rsid w:val="00C843FC"/>
    <w:rsid w:val="00C85DBF"/>
    <w:rsid w:val="00C87A66"/>
    <w:rsid w:val="00C93DD6"/>
    <w:rsid w:val="00C93DD8"/>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467"/>
    <w:rsid w:val="00D1615E"/>
    <w:rsid w:val="00D1693D"/>
    <w:rsid w:val="00D2217E"/>
    <w:rsid w:val="00D228CC"/>
    <w:rsid w:val="00D22F84"/>
    <w:rsid w:val="00D2387D"/>
    <w:rsid w:val="00D24BEF"/>
    <w:rsid w:val="00D24D81"/>
    <w:rsid w:val="00D25880"/>
    <w:rsid w:val="00D31A69"/>
    <w:rsid w:val="00D31F9F"/>
    <w:rsid w:val="00D32109"/>
    <w:rsid w:val="00D33E4C"/>
    <w:rsid w:val="00D34693"/>
    <w:rsid w:val="00D355DE"/>
    <w:rsid w:val="00D35DD8"/>
    <w:rsid w:val="00D36949"/>
    <w:rsid w:val="00D4038C"/>
    <w:rsid w:val="00D40B60"/>
    <w:rsid w:val="00D43BF0"/>
    <w:rsid w:val="00D440AF"/>
    <w:rsid w:val="00D44370"/>
    <w:rsid w:val="00D44974"/>
    <w:rsid w:val="00D45BEF"/>
    <w:rsid w:val="00D51CF6"/>
    <w:rsid w:val="00D51EAB"/>
    <w:rsid w:val="00D531F7"/>
    <w:rsid w:val="00D61104"/>
    <w:rsid w:val="00D65E49"/>
    <w:rsid w:val="00D671E1"/>
    <w:rsid w:val="00D67518"/>
    <w:rsid w:val="00D70867"/>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5B5D"/>
    <w:rsid w:val="00DF6B8C"/>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5F5C"/>
    <w:rsid w:val="00E503B9"/>
    <w:rsid w:val="00E5048E"/>
    <w:rsid w:val="00E52A71"/>
    <w:rsid w:val="00E536B4"/>
    <w:rsid w:val="00E560BA"/>
    <w:rsid w:val="00E56F72"/>
    <w:rsid w:val="00E57D17"/>
    <w:rsid w:val="00E63A1D"/>
    <w:rsid w:val="00E64920"/>
    <w:rsid w:val="00E75437"/>
    <w:rsid w:val="00E807C0"/>
    <w:rsid w:val="00E80921"/>
    <w:rsid w:val="00E84D90"/>
    <w:rsid w:val="00E861FC"/>
    <w:rsid w:val="00E86925"/>
    <w:rsid w:val="00E86DCC"/>
    <w:rsid w:val="00E872C6"/>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0420"/>
    <w:rsid w:val="00F413D5"/>
    <w:rsid w:val="00F43D74"/>
    <w:rsid w:val="00F440A7"/>
    <w:rsid w:val="00F550AD"/>
    <w:rsid w:val="00F55A79"/>
    <w:rsid w:val="00F56F1A"/>
    <w:rsid w:val="00F57E28"/>
    <w:rsid w:val="00F606E9"/>
    <w:rsid w:val="00F66AF9"/>
    <w:rsid w:val="00F70A3B"/>
    <w:rsid w:val="00F70CEC"/>
    <w:rsid w:val="00F71CC5"/>
    <w:rsid w:val="00F724F4"/>
    <w:rsid w:val="00F75D4C"/>
    <w:rsid w:val="00F8108B"/>
    <w:rsid w:val="00F81E8C"/>
    <w:rsid w:val="00F84A3B"/>
    <w:rsid w:val="00F85BED"/>
    <w:rsid w:val="00F87281"/>
    <w:rsid w:val="00F9289D"/>
    <w:rsid w:val="00F93832"/>
    <w:rsid w:val="00F954F8"/>
    <w:rsid w:val="00FA28E4"/>
    <w:rsid w:val="00FA47EF"/>
    <w:rsid w:val="00FA6E6A"/>
    <w:rsid w:val="00FB02F5"/>
    <w:rsid w:val="00FB0586"/>
    <w:rsid w:val="00FB1099"/>
    <w:rsid w:val="00FB1824"/>
    <w:rsid w:val="00FB27E9"/>
    <w:rsid w:val="00FB6236"/>
    <w:rsid w:val="00FC45F2"/>
    <w:rsid w:val="00FC6C56"/>
    <w:rsid w:val="00FC79D0"/>
    <w:rsid w:val="00FD0599"/>
    <w:rsid w:val="00FD141E"/>
    <w:rsid w:val="00FD2BEE"/>
    <w:rsid w:val="00FD7ABF"/>
    <w:rsid w:val="00FD7C45"/>
    <w:rsid w:val="00FD7D85"/>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fatecjales.edu.br/graduacao/estagio" TargetMode="External"/><Relationship Id="rId68"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hyperlink" Target="https://www.fatecjales.edu.br/graduacao/estagio"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fatecjales.edu.br/graduacao/estagio"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planalto.gov.br/ccivil_03/_ato2007-2010/2008/lei/l11788.htm" TargetMode="External"/><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fatecjales.edu.br/graduacao/estagio"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fatecjales.edu.br/graduacao/estagio" TargetMode="External"/><Relationship Id="rId65" Type="http://schemas.openxmlformats.org/officeDocument/2006/relationships/hyperlink" Target="https://www.fatecjales.edu.br/graduacao/estagi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png"/><Relationship Id="rId55"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FD181E9B-1D5C-41B0-B3A6-C14FC307BFB5}">
  <ds:schemaRefs>
    <ds:schemaRef ds:uri="http://schemas.openxmlformats.org/officeDocument/2006/bibliography"/>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7F41EE9-D0ED-46D2-98A3-6ADED8281B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modelo-tcc.dot</Template>
  <TotalTime>801</TotalTime>
  <Pages>110</Pages>
  <Words>18008</Words>
  <Characters>97248</Characters>
  <Application>Microsoft Office Word</Application>
  <DocSecurity>0</DocSecurity>
  <Lines>810</Lines>
  <Paragraphs>230</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115026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Hérica de Lima Marques</cp:lastModifiedBy>
  <cp:revision>169</cp:revision>
  <cp:lastPrinted>2010-02-07T21:29:00Z</cp:lastPrinted>
  <dcterms:created xsi:type="dcterms:W3CDTF">2024-06-07T18:04:00Z</dcterms:created>
  <dcterms:modified xsi:type="dcterms:W3CDTF">2024-08-18T19:16:00Z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