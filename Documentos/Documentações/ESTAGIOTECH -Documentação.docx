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proofErr w:type="spellStart"/>
      <w:r>
        <w:rPr>
          <w:b/>
          <w:smallCaps/>
          <w:szCs w:val="24"/>
        </w:rPr>
        <w:t>O</w:t>
      </w:r>
      <w:r w:rsidR="00990C77">
        <w:rPr>
          <w:b/>
          <w:smallCaps/>
          <w:szCs w:val="24"/>
        </w:rPr>
        <w:t>l</w:t>
      </w:r>
      <w:r w:rsidR="00F440A7">
        <w:rPr>
          <w:b/>
          <w:smallCaps/>
          <w:szCs w:val="24"/>
        </w:rPr>
        <w:t>i</w:t>
      </w:r>
      <w:r w:rsidR="00990C77">
        <w:rPr>
          <w:b/>
          <w:smallCaps/>
          <w:szCs w:val="24"/>
        </w:rPr>
        <w:t>vio</w:t>
      </w:r>
      <w:proofErr w:type="spellEnd"/>
      <w:r w:rsidR="00990C77">
        <w:rPr>
          <w:b/>
          <w:smallCaps/>
          <w:szCs w:val="24"/>
        </w:rPr>
        <w:t xml:space="preserve">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7C7427">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7C7427">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7C7427">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7C7427">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7C7427">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7C7427">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7C7427">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7C7427">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7C7427">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7C7427">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7C7427">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7C7427">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7C7427">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7C7427">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7C7427">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7C7427">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7C7427">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7C7427">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7C7427">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7C7427">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7C7427">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7C7427">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7C7427">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7C7427">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7C7427">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7C7427">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7C7427">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7C7427">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7C7427">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7C7427">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7C7427">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7C7427">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7C7427">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7C7427">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7C7427">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7C7427">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7C7427">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7C7427">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7C7427">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w:t>
      </w:r>
      <w:proofErr w:type="spellStart"/>
      <w:r w:rsidRPr="004C33F4">
        <w:rPr>
          <w:rStyle w:val="nfase"/>
          <w:i w:val="0"/>
          <w:iCs w:val="0"/>
        </w:rPr>
        <w:t>Sommerville</w:t>
      </w:r>
      <w:proofErr w:type="spellEnd"/>
      <w:r w:rsidRPr="004C33F4">
        <w:rPr>
          <w:rStyle w:val="nfase"/>
          <w:i w:val="0"/>
          <w:iCs w:val="0"/>
        </w:rPr>
        <w:t xml:space="preserv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w:t>
      </w:r>
      <w:proofErr w:type="spellStart"/>
      <w:r>
        <w:t>Sommerville</w:t>
      </w:r>
      <w:proofErr w:type="spellEnd"/>
      <w:r>
        <w:t xml:space="preserv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0A4176">
        <w:fldChar w:fldCharType="begin"/>
      </w:r>
      <w:r w:rsidR="000A4176">
        <w:instrText xml:space="preserve"> SEQ Quadro \* ARABIC </w:instrText>
      </w:r>
      <w:r w:rsidR="000A4176">
        <w:fldChar w:fldCharType="separate"/>
      </w:r>
      <w:r>
        <w:rPr>
          <w:noProof/>
        </w:rPr>
        <w:t>1</w:t>
      </w:r>
      <w:r w:rsidR="000A4176">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 xml:space="preserve">Segundo </w:t>
      </w:r>
      <w:proofErr w:type="spellStart"/>
      <w:r>
        <w:t>Sommerville</w:t>
      </w:r>
      <w:proofErr w:type="spellEnd"/>
      <w:r>
        <w:t xml:space="preserv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0A4176">
        <w:fldChar w:fldCharType="begin"/>
      </w:r>
      <w:r w:rsidR="000A4176">
        <w:instrText xml:space="preserve"> SEQ Quadro \* ARABIC </w:instrText>
      </w:r>
      <w:r w:rsidR="000A4176">
        <w:fldChar w:fldCharType="separate"/>
      </w:r>
      <w:r>
        <w:rPr>
          <w:noProof/>
        </w:rPr>
        <w:t>2</w:t>
      </w:r>
      <w:r w:rsidR="000A4176">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 xml:space="preserve">Segundo </w:t>
      </w:r>
      <w:proofErr w:type="spellStart"/>
      <w:r>
        <w:t>Sommerville</w:t>
      </w:r>
      <w:proofErr w:type="spellEnd"/>
      <w:r>
        <w:t xml:space="preserv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w:t>
      </w:r>
      <w:proofErr w:type="spellStart"/>
      <w:r>
        <w:t>Sommerville</w:t>
      </w:r>
      <w:proofErr w:type="spellEnd"/>
      <w:r>
        <w:t xml:space="preserv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w:t>
      </w:r>
      <w:proofErr w:type="spellStart"/>
      <w:r>
        <w:t>Sommerville</w:t>
      </w:r>
      <w:proofErr w:type="spellEnd"/>
      <w:r>
        <w:t xml:space="preserv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 xml:space="preserve">Segundo </w:t>
      </w:r>
      <w:proofErr w:type="spellStart"/>
      <w:r>
        <w:t>Sommerville</w:t>
      </w:r>
      <w:proofErr w:type="spellEnd"/>
      <w:r>
        <w:t xml:space="preserv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w:t>
      </w:r>
      <w:proofErr w:type="spellStart"/>
      <w:r w:rsidRPr="00F52B9C">
        <w:t>Unified</w:t>
      </w:r>
      <w:proofErr w:type="spellEnd"/>
      <w:r w:rsidRPr="00F52B9C">
        <w:t xml:space="preserve"> </w:t>
      </w:r>
      <w:proofErr w:type="spellStart"/>
      <w:r w:rsidRPr="00F52B9C">
        <w:t>Modeling</w:t>
      </w:r>
      <w:proofErr w:type="spellEnd"/>
      <w:r w:rsidRPr="00F52B9C">
        <w:t xml:space="preserve"> </w:t>
      </w:r>
      <w:proofErr w:type="spellStart"/>
      <w:r w:rsidRPr="00F52B9C">
        <w:t>Language</w:t>
      </w:r>
      <w:proofErr w:type="spellEnd"/>
      <w:r w:rsidRPr="00F52B9C">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 xml:space="preserve">Diagrama de Sequência para Cadastro de </w:t>
      </w:r>
      <w:proofErr w:type="spellStart"/>
      <w:r w:rsidRPr="001754FC">
        <w:t>TipoEstagio</w:t>
      </w:r>
      <w:bookmarkEnd w:id="56"/>
      <w:proofErr w:type="spellEnd"/>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t xml:space="preserve">Diagrama de Sequência para Exclusão de </w:t>
      </w:r>
      <w:proofErr w:type="spellStart"/>
      <w:r w:rsidRPr="000908BF">
        <w:t>TipoEstagio</w:t>
      </w:r>
      <w:bookmarkEnd w:id="59"/>
      <w:proofErr w:type="spellEnd"/>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0" w:name="_Toc178256859"/>
      <w:r w:rsidR="00E57D17" w:rsidRPr="001754FC">
        <w:t xml:space="preserve">Diagrama de Sequência para Listagem de </w:t>
      </w:r>
      <w:proofErr w:type="spellStart"/>
      <w:r w:rsidR="00E57D17" w:rsidRPr="001754FC">
        <w:t>TipoEstagio</w:t>
      </w:r>
      <w:bookmarkEnd w:id="60"/>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r w:rsidR="000A4176">
        <w:fldChar w:fldCharType="begin"/>
      </w:r>
      <w:r w:rsidR="000A4176">
        <w:instrText xml:space="preserve"> SEQ Figura \* ARABIC </w:instrText>
      </w:r>
      <w:r w:rsidR="000A4176">
        <w:fldChar w:fldCharType="separate"/>
      </w:r>
      <w:r>
        <w:rPr>
          <w:noProof/>
        </w:rPr>
        <w:t>11</w:t>
      </w:r>
      <w:r w:rsidR="000A4176">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1" w:name="_Toc178256860"/>
      <w:r w:rsidR="00E57D17" w:rsidRPr="001754FC">
        <w:t xml:space="preserve">Diagrama de Sequência para Alterar de </w:t>
      </w:r>
      <w:proofErr w:type="spellStart"/>
      <w:r w:rsidR="00E57D17" w:rsidRPr="001754FC">
        <w:t>TipoEstagio</w:t>
      </w:r>
      <w:bookmarkEnd w:id="61"/>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 xml:space="preserve">Desenvolvemos para o </w:t>
      </w:r>
      <w:proofErr w:type="spellStart"/>
      <w:r w:rsidRPr="009C682D">
        <w:rPr>
          <w:szCs w:val="24"/>
        </w:rPr>
        <w:t>EstagioTech</w:t>
      </w:r>
      <w:proofErr w:type="spellEnd"/>
      <w:r w:rsidRPr="009C682D">
        <w:rPr>
          <w:szCs w:val="24"/>
        </w:rPr>
        <w:t xml:space="preserve">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proofErr w:type="spellStart"/>
      <w:r>
        <w:t>Wireframes</w:t>
      </w:r>
      <w:proofErr w:type="spellEnd"/>
      <w:r>
        <w:t xml:space="preserve">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 xml:space="preserve">Conforme Christina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w:t>
      </w:r>
      <w:proofErr w:type="spellStart"/>
      <w:r w:rsidRPr="00555B47">
        <w:t>EstagioTech</w:t>
      </w:r>
      <w:proofErr w:type="spellEnd"/>
      <w:r w:rsidRPr="00555B47">
        <w:t xml:space="preserve">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t>
      </w:r>
      <w:proofErr w:type="spellStart"/>
      <w:r w:rsidRPr="00555B47">
        <w:t>wireframes</w:t>
      </w:r>
      <w:proofErr w:type="spellEnd"/>
      <w:r w:rsidRPr="00555B47">
        <w:t>.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w:t>
      </w:r>
      <w:proofErr w:type="spellStart"/>
      <w:r w:rsidRPr="000D755F">
        <w:t>EstagioTech</w:t>
      </w:r>
      <w:proofErr w:type="spellEnd"/>
      <w:r w:rsidRPr="000D755F">
        <w:t xml:space="preserve">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77777777" w:rsidR="00EB6FA3" w:rsidRDefault="00EB6FA3" w:rsidP="00EB6FA3">
      <w:r>
        <w:t xml:space="preserve">Este </w:t>
      </w:r>
      <w:proofErr w:type="spellStart"/>
      <w:r>
        <w:t>wireframe</w:t>
      </w:r>
      <w:proofErr w:type="spellEnd"/>
      <w:r>
        <w:t xml:space="preserve"> representa a página de controle de estagiários (figura 19) do sistema </w:t>
      </w:r>
      <w:proofErr w:type="spellStart"/>
      <w:r>
        <w:t>EstagioTech</w:t>
      </w:r>
      <w:proofErr w:type="spellEnd"/>
      <w:r>
        <w:t xml:space="preserve">, voltado para visualização e gerenciamento das atividades dos estagiários. </w:t>
      </w:r>
    </w:p>
    <w:p w14:paraId="32324B29" w14:textId="77777777" w:rsidR="00EB6FA3" w:rsidRDefault="00EB6FA3" w:rsidP="00EB6FA3">
      <w:r>
        <w:t xml:space="preserve">No topo da página, temos uma barra horizontal com duas opções no canto superior direito, </w:t>
      </w:r>
      <w:proofErr w:type="gramStart"/>
      <w:r>
        <w:t>Entrar</w:t>
      </w:r>
      <w:proofErr w:type="gramEnd"/>
      <w:r>
        <w:t xml:space="preserve"> e Cadastrar-se,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77777777" w:rsidR="00EB6FA3" w:rsidRDefault="00EB6FA3" w:rsidP="00EB6FA3">
      <w:r>
        <w:t xml:space="preserve">O layout do </w:t>
      </w:r>
      <w:proofErr w:type="spellStart"/>
      <w:r>
        <w:t>wireframe</w:t>
      </w:r>
      <w:proofErr w:type="spellEnd"/>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w:t>
      </w:r>
      <w:proofErr w:type="spellStart"/>
      <w:r>
        <w:t>EstagioTech</w:t>
      </w:r>
      <w:proofErr w:type="spellEnd"/>
      <w:r>
        <w:t>.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proofErr w:type="spellStart"/>
      <w:r>
        <w:t>fácil</w:t>
      </w:r>
      <w:proofErr w:type="spellEnd"/>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78256868"/>
      <w:r>
        <w:t>P</w:t>
      </w:r>
      <w:r w:rsidRPr="00296547">
        <w:rPr>
          <w:sz w:val="19"/>
          <w:szCs w:val="19"/>
        </w:rPr>
        <w:t>ROTÓTIPOS DE TELA</w:t>
      </w:r>
      <w:bookmarkEnd w:id="68"/>
      <w:r w:rsidRPr="002B3561">
        <w:t xml:space="preserve"> </w:t>
      </w:r>
    </w:p>
    <w:p w14:paraId="6B72EFD1" w14:textId="77777777" w:rsidR="00EB6FA3" w:rsidRPr="00D83C11" w:rsidRDefault="00EB6FA3" w:rsidP="00EB6FA3">
      <w:r>
        <w:t xml:space="preserve">O protótipo de tela permite que você tenha uma visão clara e estruturada de como o sistema </w:t>
      </w:r>
      <w:proofErr w:type="spellStart"/>
      <w:r>
        <w:t>EstagioTech</w:t>
      </w:r>
      <w:proofErr w:type="spellEnd"/>
      <w:r>
        <w:t xml:space="preserve">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proofErr w:type="spellStart"/>
      <w:r w:rsidRPr="00D83C11">
        <w:t>EstagioTech</w:t>
      </w:r>
      <w:proofErr w:type="spellEnd"/>
      <w:r w:rsidRPr="00D83C11">
        <w:t>,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w:t>
      </w:r>
      <w:proofErr w:type="spellStart"/>
      <w:r>
        <w:t>EstagioTech</w:t>
      </w:r>
      <w:proofErr w:type="spellEnd"/>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w:t>
      </w:r>
      <w:proofErr w:type="spellStart"/>
      <w:r>
        <w:t>EstagioTech</w:t>
      </w:r>
      <w:proofErr w:type="spellEnd"/>
      <w:r>
        <w:t xml:space="preserve"> foi desenvolvido para garantir um processo intuitivo e seguro. </w:t>
      </w:r>
      <w:r w:rsidRPr="00B101EA">
        <w:t xml:space="preserve">Esse protótipo de tela permite que você tenha uma visão clara e estruturada de como o sistema </w:t>
      </w:r>
      <w:proofErr w:type="spellStart"/>
      <w:r w:rsidRPr="00B101EA">
        <w:t>EstagioTech</w:t>
      </w:r>
      <w:proofErr w:type="spellEnd"/>
      <w:r w:rsidRPr="00B101EA">
        <w:t xml:space="preserve">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t xml:space="preserve">O protótipo de tela para o Login do Administrador no sistema </w:t>
      </w:r>
      <w:proofErr w:type="spellStart"/>
      <w:r>
        <w:t>EstagioTech</w:t>
      </w:r>
      <w:proofErr w:type="spellEnd"/>
      <w:r>
        <w:t xml:space="preserve">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 xml:space="preserve">O protótipo de tela para o Controle de Estagiários no sistema </w:t>
      </w:r>
      <w:proofErr w:type="spellStart"/>
      <w:r>
        <w:t>EstagioTech</w:t>
      </w:r>
      <w:proofErr w:type="spellEnd"/>
      <w:r>
        <w:t xml:space="preserve">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0611351B">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 xml:space="preserve">O protótipo da tela Painel de Tarefas no sistema </w:t>
      </w:r>
      <w:proofErr w:type="spellStart"/>
      <w:r>
        <w:t>EstagioTech</w:t>
      </w:r>
      <w:proofErr w:type="spellEnd"/>
      <w:r>
        <w:t xml:space="preserve">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 xml:space="preserve">O Painel de Tarefas no </w:t>
      </w:r>
      <w:proofErr w:type="spellStart"/>
      <w:r>
        <w:t>EstagioTech</w:t>
      </w:r>
      <w:proofErr w:type="spellEnd"/>
      <w:r>
        <w:t xml:space="preserve">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 xml:space="preserve">O protótipo da tela de Tarefas Concluídas no sistema </w:t>
      </w:r>
      <w:proofErr w:type="spellStart"/>
      <w:r>
        <w:t>EstagioTech</w:t>
      </w:r>
      <w:proofErr w:type="spellEnd"/>
      <w:r>
        <w:t xml:space="preserve">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w:t>
      </w:r>
      <w:proofErr w:type="spellStart"/>
      <w:r>
        <w:t>EstagioTech</w:t>
      </w:r>
      <w:proofErr w:type="spellEnd"/>
      <w:r>
        <w:t xml:space="preserve">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78256869"/>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38926BF3" w14:textId="77777777" w:rsidR="002161DB" w:rsidRPr="002161DB" w:rsidRDefault="002161DB" w:rsidP="002161DB">
      <w:r w:rsidRPr="002161DB">
        <w:t xml:space="preserve">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w:t>
      </w:r>
      <w:proofErr w:type="spellStart"/>
      <w:r w:rsidRPr="002161DB">
        <w:t>Amazon</w:t>
      </w:r>
      <w:proofErr w:type="spellEnd"/>
      <w:r w:rsidRPr="002161DB">
        <w:t xml:space="preserve">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1EF2A4CE" w14:textId="77777777" w:rsidR="002161DB" w:rsidRPr="002161DB" w:rsidRDefault="002161DB" w:rsidP="002161DB">
      <w:pPr>
        <w:pStyle w:val="Pargrafo"/>
      </w:pPr>
    </w:p>
    <w:p w14:paraId="3EB20292" w14:textId="77777777" w:rsidR="00FB281E" w:rsidRPr="00FB281E" w:rsidRDefault="00FB281E" w:rsidP="00FB281E">
      <w:pPr>
        <w:pStyle w:val="Pargrafo"/>
      </w:pPr>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7BA3C55B" w14:textId="22947C40" w:rsid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p>
    <w:p w14:paraId="356F6603" w14:textId="3971247F" w:rsidR="00165FEB" w:rsidRPr="00165FEB" w:rsidRDefault="00165FEB" w:rsidP="00165FEB">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CoordenadorEstagioidCoordenadorEstagio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7464B034" w14:textId="3D9ABFDD" w:rsidR="00B41F8F" w:rsidRPr="00B10F17" w:rsidRDefault="00B41F8F" w:rsidP="00B41F8F">
      <w:pPr>
        <w:autoSpaceDE w:val="0"/>
        <w:autoSpaceDN w:val="0"/>
        <w:adjustRightInd w:val="0"/>
        <w:spacing w:line="240" w:lineRule="auto"/>
        <w:ind w:firstLine="0"/>
        <w:jc w:val="left"/>
        <w:rPr>
          <w:color w:val="000000" w:themeColor="text1"/>
          <w:szCs w:val="24"/>
          <w:lang w:val="en-US"/>
        </w:rPr>
      </w:pPr>
    </w:p>
    <w:p w14:paraId="2FFD51DC" w14:textId="77777777" w:rsidR="0045363C" w:rsidRDefault="0045363C" w:rsidP="009A3683">
      <w:pPr>
        <w:pStyle w:val="Ttulo1"/>
        <w:numPr>
          <w:ilvl w:val="0"/>
          <w:numId w:val="0"/>
        </w:numPr>
      </w:pPr>
    </w:p>
    <w:p w14:paraId="5DA9348C" w14:textId="77777777" w:rsidR="002161DB" w:rsidRDefault="002161DB" w:rsidP="002161DB">
      <w:pPr>
        <w:pStyle w:val="Ttulo1"/>
        <w:numPr>
          <w:ilvl w:val="0"/>
          <w:numId w:val="9"/>
        </w:numPr>
        <w:rPr>
          <w:caps w:val="0"/>
        </w:rPr>
      </w:pPr>
      <w:r>
        <w:rPr>
          <w:caps w:val="0"/>
        </w:rPr>
        <w:t>ARQUITETURA DE SOFTWARE</w:t>
      </w:r>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3EDF48EA" w14:textId="77777777"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w:t>
      </w:r>
      <w:proofErr w:type="spellStart"/>
      <w:r>
        <w:t>back-end</w:t>
      </w:r>
      <w:proofErr w:type="spellEnd"/>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16FD01B1" w14:textId="77777777" w:rsidR="002161DB" w:rsidRDefault="002161DB" w:rsidP="002161DB">
      <w:pPr>
        <w:pStyle w:val="Pargrafo"/>
        <w:spacing w:line="360" w:lineRule="auto"/>
      </w:pPr>
    </w:p>
    <w:p w14:paraId="03369E20" w14:textId="77777777" w:rsidR="002161DB" w:rsidRDefault="002161DB" w:rsidP="002161DB">
      <w:pPr>
        <w:pStyle w:val="Pargrafo"/>
        <w:spacing w:line="360" w:lineRule="auto"/>
      </w:pPr>
    </w:p>
    <w:p w14:paraId="615CD54A" w14:textId="77777777" w:rsidR="002161DB" w:rsidRDefault="002161DB" w:rsidP="002161DB">
      <w:pPr>
        <w:pStyle w:val="Pargrafo"/>
        <w:spacing w:line="360" w:lineRule="auto"/>
      </w:pPr>
    </w:p>
    <w:p w14:paraId="416F6368" w14:textId="77777777" w:rsidR="002161DB" w:rsidRDefault="002161DB" w:rsidP="002161DB">
      <w:pPr>
        <w:pStyle w:val="Ttulo2"/>
        <w:numPr>
          <w:ilvl w:val="1"/>
          <w:numId w:val="9"/>
        </w:numPr>
        <w:tabs>
          <w:tab w:val="num" w:pos="-1011"/>
        </w:tabs>
        <w:ind w:left="426"/>
      </w:pPr>
      <w:r>
        <w:t>Arquitetura de Desenvolvimento</w:t>
      </w:r>
    </w:p>
    <w:p w14:paraId="6945705C" w14:textId="77777777" w:rsidR="002161DB" w:rsidRPr="00BF1005" w:rsidRDefault="002161DB" w:rsidP="002161DB"/>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578487F" w14:textId="77777777" w:rsidR="002161DB" w:rsidRDefault="002161DB" w:rsidP="002161DB">
      <w:pPr>
        <w:spacing w:before="100" w:beforeAutospacing="1" w:after="100" w:afterAutospacing="1"/>
        <w:ind w:firstLine="0"/>
        <w:rPr>
          <w:szCs w:val="24"/>
        </w:rPr>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w:t>
      </w:r>
      <w:proofErr w:type="spellStart"/>
      <w:r>
        <w:t>React</w:t>
      </w:r>
      <w:proofErr w:type="spellEnd"/>
      <w:r>
        <w:t xml:space="preserve">,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w:t>
      </w:r>
      <w:proofErr w:type="spellStart"/>
      <w:r>
        <w:t>Git</w:t>
      </w:r>
      <w:proofErr w:type="spellEnd"/>
      <w:r>
        <w:t>, com boas práticas de controle de versões (</w:t>
      </w:r>
      <w:proofErr w:type="spellStart"/>
      <w:r>
        <w:t>Git</w:t>
      </w:r>
      <w:proofErr w:type="spellEnd"/>
      <w:r>
        <w:t xml:space="preserve">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w:t>
      </w:r>
      <w:proofErr w:type="spellStart"/>
      <w:r>
        <w:t>tokens</w:t>
      </w:r>
      <w:proofErr w:type="spellEnd"/>
      <w:r>
        <w:t xml:space="preserve"> (JWT ou </w:t>
      </w:r>
      <w:proofErr w:type="spellStart"/>
      <w:r>
        <w:t>OAuth</w:t>
      </w:r>
      <w:proofErr w:type="spellEnd"/>
      <w:r>
        <w:t xml:space="preserve">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4927B9A0" w14:textId="1408FF27" w:rsidR="004710A2" w:rsidRDefault="004710A2" w:rsidP="004169DC"/>
    <w:p w14:paraId="047779A8" w14:textId="11C49D73" w:rsidR="004710A2" w:rsidRDefault="004710A2" w:rsidP="004710A2">
      <w:pPr>
        <w:pStyle w:val="Ttulo2"/>
        <w:numPr>
          <w:ilvl w:val="0"/>
          <w:numId w:val="0"/>
        </w:numPr>
      </w:pPr>
      <w:bookmarkStart w:id="77" w:name="_Toc178256874"/>
      <w:r>
        <w:t>6.1.1 Linguagem de Programação C#</w:t>
      </w:r>
      <w:bookmarkEnd w:id="77"/>
    </w:p>
    <w:p w14:paraId="3ED910C1" w14:textId="77777777" w:rsidR="004710A2" w:rsidRPr="004710A2" w:rsidRDefault="004710A2" w:rsidP="004710A2"/>
    <w:p w14:paraId="39F36A0C" w14:textId="7157B79B" w:rsidR="004710A2" w:rsidRPr="0077145D" w:rsidRDefault="004710A2" w:rsidP="0077145D">
      <w:pPr>
        <w:pStyle w:val="Legenda"/>
        <w:keepNext/>
        <w:spacing w:line="240" w:lineRule="auto"/>
        <w:jc w:val="both"/>
        <w:rPr>
          <w:b w:val="0"/>
          <w:bCs w:val="0"/>
          <w:noProof/>
        </w:rPr>
      </w:pPr>
      <w:bookmarkStart w:id="78" w:name="_Toc152337810"/>
      <w:bookmarkStart w:id="79" w:name="_Toc152524972"/>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8"/>
      <w:bookmarkEnd w:id="79"/>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0" w:name="_Toc178256875"/>
      <w:r>
        <w:t>6.1.2 VISUAL</w:t>
      </w:r>
      <w:r w:rsidR="006B7414">
        <w:t xml:space="preserve"> Studio</w:t>
      </w:r>
      <w:bookmarkEnd w:id="80"/>
    </w:p>
    <w:p w14:paraId="01612C98" w14:textId="1E473223" w:rsidR="006B7414" w:rsidRPr="0077145D" w:rsidRDefault="006B7414" w:rsidP="006B7414">
      <w:pPr>
        <w:pStyle w:val="Legenda"/>
        <w:keepNext/>
        <w:spacing w:line="240" w:lineRule="auto"/>
        <w:jc w:val="both"/>
        <w:rPr>
          <w:b w:val="0"/>
          <w:bCs w:val="0"/>
          <w:noProof/>
        </w:rPr>
      </w:pPr>
      <w:bookmarkStart w:id="81"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2" w:name="_Toc178256876"/>
      <w:r>
        <w:t xml:space="preserve">6.1.3 Visual Studio </w:t>
      </w:r>
      <w:proofErr w:type="spellStart"/>
      <w:r>
        <w:t>Code</w:t>
      </w:r>
      <w:bookmarkEnd w:id="82"/>
      <w:proofErr w:type="spellEnd"/>
    </w:p>
    <w:p w14:paraId="0509312F" w14:textId="42F2C052" w:rsidR="000D2D64" w:rsidRPr="0077145D" w:rsidRDefault="000D2D64" w:rsidP="000D2D64">
      <w:pPr>
        <w:pStyle w:val="Legenda"/>
        <w:keepNext/>
        <w:spacing w:line="240" w:lineRule="auto"/>
        <w:jc w:val="both"/>
        <w:rPr>
          <w:b w:val="0"/>
          <w:bCs w:val="0"/>
          <w:noProof/>
        </w:rPr>
      </w:pPr>
      <w:bookmarkStart w:id="83"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4" w:name="_Toc151931921"/>
      <w:bookmarkStart w:id="85" w:name="_Toc152084082"/>
      <w:bookmarkStart w:id="86" w:name="_Toc178256877"/>
      <w:r w:rsidRPr="002B3561">
        <w:t>6.</w:t>
      </w:r>
      <w:r>
        <w:t>1.4</w:t>
      </w:r>
      <w:r w:rsidRPr="002B3561">
        <w:t xml:space="preserve"> </w:t>
      </w:r>
      <w:r>
        <w:t>PostgreSQL</w:t>
      </w:r>
      <w:bookmarkEnd w:id="84"/>
      <w:bookmarkEnd w:id="85"/>
      <w:bookmarkEnd w:id="86"/>
    </w:p>
    <w:p w14:paraId="7C1CA422" w14:textId="2CE754CA" w:rsidR="00F85BED" w:rsidRDefault="00F85BED" w:rsidP="00F85BED">
      <w:pPr>
        <w:pStyle w:val="Legenda"/>
        <w:keepNext/>
        <w:spacing w:line="240" w:lineRule="auto"/>
        <w:jc w:val="both"/>
      </w:pPr>
      <w:r>
        <w:t xml:space="preserve">Figura </w:t>
      </w:r>
      <w:r w:rsidR="007C7427">
        <w:t>30</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0D7ABAE8" w:rsidR="00ED12C3" w:rsidRPr="00015807" w:rsidRDefault="00ED12C3" w:rsidP="00ED12C3">
      <w:pPr>
        <w:pStyle w:val="Legenda"/>
        <w:keepNext/>
        <w:spacing w:line="240" w:lineRule="auto"/>
        <w:jc w:val="both"/>
      </w:pPr>
      <w:r>
        <w:t xml:space="preserve">Figura </w:t>
      </w:r>
      <w:r w:rsidR="007C7427">
        <w:t>31</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54264BD6" w:rsidR="00ED12C3" w:rsidRDefault="00ED12C3" w:rsidP="00ED12C3">
      <w:pPr>
        <w:pStyle w:val="Legenda"/>
        <w:keepNext/>
        <w:spacing w:line="240" w:lineRule="auto"/>
        <w:jc w:val="both"/>
      </w:pPr>
      <w:r>
        <w:t xml:space="preserve">Figura </w:t>
      </w:r>
      <w:r w:rsidR="007C7427">
        <w:t>32</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5DD09C45" w:rsidR="00ED12C3" w:rsidRPr="00C2037A" w:rsidRDefault="00ED12C3" w:rsidP="00C2037A">
      <w:pPr>
        <w:pStyle w:val="Legenda"/>
        <w:keepNext/>
        <w:spacing w:line="240" w:lineRule="auto"/>
        <w:jc w:val="both"/>
      </w:pPr>
      <w:r>
        <w:t xml:space="preserve">Figura </w:t>
      </w:r>
      <w:r w:rsidR="007C7427">
        <w:t>33</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7" w:name="_Toc178256878"/>
      <w:r w:rsidRPr="002B3561">
        <w:t xml:space="preserve">6.2 </w:t>
      </w:r>
      <w:r w:rsidR="004C384A" w:rsidRPr="002B3561">
        <w:t>Telas do sistema</w:t>
      </w:r>
      <w:bookmarkEnd w:id="87"/>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bookmarkStart w:id="88" w:name="_GoBack"/>
      <w:bookmarkEnd w:id="88"/>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89" w:name="_Toc311676965"/>
      <w:bookmarkStart w:id="90" w:name="_Toc311677333"/>
      <w:bookmarkStart w:id="91" w:name="_Toc178256879"/>
      <w:r w:rsidRPr="00DE0E82">
        <w:rPr>
          <w:szCs w:val="24"/>
        </w:rPr>
        <w:t>CONCLUSÃO</w:t>
      </w:r>
      <w:bookmarkEnd w:id="89"/>
      <w:bookmarkEnd w:id="90"/>
      <w:bookmarkEnd w:id="91"/>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2" w:name="_Toc311656349"/>
      <w:bookmarkStart w:id="93" w:name="_Toc311656616"/>
      <w:bookmarkStart w:id="94" w:name="_Toc311676966"/>
      <w:bookmarkStart w:id="95" w:name="_Toc311677334"/>
      <w:bookmarkStart w:id="96" w:name="_Toc178256880"/>
      <w:r w:rsidRPr="00DE0E82">
        <w:rPr>
          <w:szCs w:val="24"/>
        </w:rPr>
        <w:t>REFERÊNCIAS</w:t>
      </w:r>
      <w:bookmarkEnd w:id="92"/>
      <w:bookmarkEnd w:id="93"/>
      <w:bookmarkEnd w:id="94"/>
      <w:bookmarkEnd w:id="95"/>
      <w:bookmarkEnd w:id="9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Pr="00F52B9C"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sectPr w:rsidR="00165FEB"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7DADA" w14:textId="77777777" w:rsidR="00A00DDA" w:rsidRDefault="00A00DDA">
      <w:r>
        <w:separator/>
      </w:r>
    </w:p>
  </w:endnote>
  <w:endnote w:type="continuationSeparator" w:id="0">
    <w:p w14:paraId="74F4669A" w14:textId="77777777" w:rsidR="00A00DDA" w:rsidRDefault="00A00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BA004" w14:textId="77777777" w:rsidR="00A00DDA" w:rsidRDefault="00A00DDA">
      <w:r>
        <w:separator/>
      </w:r>
    </w:p>
  </w:footnote>
  <w:footnote w:type="continuationSeparator" w:id="0">
    <w:p w14:paraId="2D7CAED3" w14:textId="77777777" w:rsidR="00A00DDA" w:rsidRDefault="00A00D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C7427" w:rsidRPr="00CB3577" w:rsidRDefault="007C742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C7427" w:rsidRDefault="007C742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C7427" w:rsidRDefault="007C7427">
    <w:pPr>
      <w:pStyle w:val="Cabealho"/>
      <w:jc w:val="right"/>
    </w:pPr>
    <w:r>
      <w:fldChar w:fldCharType="begin"/>
    </w:r>
    <w:r>
      <w:instrText>PAGE   \* MERGEFORMAT</w:instrText>
    </w:r>
    <w:r>
      <w:fldChar w:fldCharType="separate"/>
    </w:r>
    <w:r>
      <w:rPr>
        <w:noProof/>
      </w:rPr>
      <w:t>3</w:t>
    </w:r>
    <w:r>
      <w:fldChar w:fldCharType="end"/>
    </w:r>
  </w:p>
  <w:p w14:paraId="470C0507" w14:textId="77777777" w:rsidR="007C7427" w:rsidRDefault="007C74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1676"/>
    <w:rsid w:val="001E386E"/>
    <w:rsid w:val="001E4583"/>
    <w:rsid w:val="001E4D55"/>
    <w:rsid w:val="001F02E2"/>
    <w:rsid w:val="001F1579"/>
    <w:rsid w:val="001F226F"/>
    <w:rsid w:val="001F6697"/>
    <w:rsid w:val="00200087"/>
    <w:rsid w:val="00203899"/>
    <w:rsid w:val="00204622"/>
    <w:rsid w:val="00204BB7"/>
    <w:rsid w:val="00204F23"/>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52D8699E-5DD9-42A6-8EB3-A73472ABF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1919</TotalTime>
  <Pages>139</Pages>
  <Words>27049</Words>
  <Characters>146066</Characters>
  <Application>Microsoft Office Word</Application>
  <DocSecurity>0</DocSecurity>
  <Lines>1217</Lines>
  <Paragraphs>345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172770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219</cp:revision>
  <cp:lastPrinted>2010-02-07T21:29:00Z</cp:lastPrinted>
  <dcterms:created xsi:type="dcterms:W3CDTF">2024-06-07T18:04:00Z</dcterms:created>
  <dcterms:modified xsi:type="dcterms:W3CDTF">2024-11-04T20:05:00Z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