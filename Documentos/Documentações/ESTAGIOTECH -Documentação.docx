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D0E6C">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D0E6C">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D0E6C">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D0E6C">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D0E6C">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D0E6C">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D0E6C">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D0E6C">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7AA930ED"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47C6F127" w14:textId="07246A7B" w:rsidR="00587933" w:rsidRDefault="00587933" w:rsidP="00DF5B5D"/>
    <w:p w14:paraId="1B15B745" w14:textId="2B248997" w:rsidR="00587933" w:rsidRDefault="00587933" w:rsidP="00DF5B5D"/>
    <w:p w14:paraId="33BF302F" w14:textId="48A85C1B" w:rsidR="00587933" w:rsidRDefault="00587933" w:rsidP="00DF5B5D"/>
    <w:p w14:paraId="7DE25A43" w14:textId="6FADB01A" w:rsidR="00587933" w:rsidRDefault="00587933" w:rsidP="00DF5B5D"/>
    <w:p w14:paraId="7549C7B5" w14:textId="2A7F6B1C" w:rsidR="00587933" w:rsidRDefault="00587933" w:rsidP="00DF5B5D"/>
    <w:p w14:paraId="753CCA7D" w14:textId="38311BE4" w:rsidR="00587933" w:rsidRDefault="00587933" w:rsidP="00DF5B5D"/>
    <w:p w14:paraId="4F07C4AE" w14:textId="781132A8" w:rsidR="00587933" w:rsidRDefault="00587933" w:rsidP="00DF5B5D"/>
    <w:p w14:paraId="46D14301" w14:textId="0138E906" w:rsidR="00587933" w:rsidRDefault="00587933" w:rsidP="00DF5B5D"/>
    <w:p w14:paraId="7F504CAA" w14:textId="77777777" w:rsidR="00587933" w:rsidRDefault="00587933" w:rsidP="00DF5B5D"/>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lastRenderedPageBreak/>
        <w:t>Descrição do sistema atual</w:t>
      </w:r>
      <w:bookmarkEnd w:id="29"/>
    </w:p>
    <w:p w14:paraId="53996819" w14:textId="77777777"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difundir 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w:t>
      </w:r>
      <w:r>
        <w:t>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33A78841" w14:textId="0FBAA509" w:rsidR="001B4912" w:rsidRDefault="001B4912" w:rsidP="00DF5B5D"/>
    <w:p w14:paraId="065A09D0" w14:textId="6F97D8F9" w:rsidR="001B4912" w:rsidRDefault="001B4912" w:rsidP="00DF5B5D"/>
    <w:p w14:paraId="2F6BC30B" w14:textId="4FFBAFB1" w:rsidR="001B4912" w:rsidRDefault="001B4912" w:rsidP="00DF5B5D"/>
    <w:p w14:paraId="05900700" w14:textId="689C2109" w:rsidR="001B4912" w:rsidRDefault="001B4912" w:rsidP="00DF5B5D"/>
    <w:p w14:paraId="48AC4756" w14:textId="77777777" w:rsidR="001B4912" w:rsidRPr="00DF5B5D" w:rsidRDefault="001B4912" w:rsidP="00DF5B5D">
      <w:bookmarkStart w:id="30" w:name="_GoBack"/>
      <w:bookmarkEnd w:id="30"/>
    </w:p>
    <w:p w14:paraId="54EA0E71" w14:textId="6E69EEFD" w:rsidR="00FB1824" w:rsidRPr="00DE0E82" w:rsidRDefault="00FB1824" w:rsidP="00BA7689">
      <w:pPr>
        <w:pStyle w:val="Ttulo2"/>
        <w:rPr>
          <w:szCs w:val="24"/>
        </w:rPr>
      </w:pPr>
      <w:bookmarkStart w:id="31"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1"/>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2" w:name="_Toc144809994"/>
      <w:r w:rsidRPr="00DE0E82">
        <w:rPr>
          <w:szCs w:val="24"/>
        </w:rPr>
        <w:t>Descrição dos requisitos funcionais</w:t>
      </w:r>
      <w:bookmarkEnd w:id="32"/>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3" w:name="_Toc144809995"/>
      <w:r w:rsidRPr="00DE0E82">
        <w:rPr>
          <w:szCs w:val="24"/>
        </w:rPr>
        <w:t>Descrição dos requisitos não funcionais</w:t>
      </w:r>
      <w:bookmarkEnd w:id="33"/>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4" w:name="_Toc144809996"/>
      <w:r w:rsidRPr="000959C0">
        <w:rPr>
          <w:szCs w:val="24"/>
        </w:rPr>
        <w:t xml:space="preserve">VISÃO DE CASO DE USO </w:t>
      </w:r>
      <w:r w:rsidR="00EE3741">
        <w:rPr>
          <w:szCs w:val="24"/>
        </w:rPr>
        <w:t>–</w:t>
      </w:r>
      <w:r w:rsidRPr="000959C0">
        <w:rPr>
          <w:szCs w:val="24"/>
        </w:rPr>
        <w:t xml:space="preserve"> UML</w:t>
      </w:r>
      <w:bookmarkEnd w:id="34"/>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5" w:name="_Toc144809997"/>
      <w:r w:rsidRPr="000959C0">
        <w:rPr>
          <w:szCs w:val="24"/>
        </w:rPr>
        <w:t>3.1 Diagrama de Classes</w:t>
      </w:r>
      <w:bookmarkEnd w:id="35"/>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13B99A7C" w14:textId="77777777"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4C33F4">
        <w:rPr>
          <w:rStyle w:val="ui-provider"/>
          <w:b/>
          <w:bCs/>
        </w:rPr>
        <w:t>1</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6" w:name="_Toc144809998"/>
      <w:r w:rsidRPr="00DF0DED">
        <w:rPr>
          <w:szCs w:val="24"/>
        </w:rPr>
        <w:t>3.</w:t>
      </w:r>
      <w:r w:rsidR="00BC263E" w:rsidRPr="00DF0DED">
        <w:rPr>
          <w:szCs w:val="24"/>
        </w:rPr>
        <w:t>2</w:t>
      </w:r>
      <w:r w:rsidRPr="00DF0DED">
        <w:rPr>
          <w:szCs w:val="24"/>
        </w:rPr>
        <w:t xml:space="preserve"> Dicionário de classes</w:t>
      </w:r>
      <w:bookmarkEnd w:id="36"/>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lastRenderedPageBreak/>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lastRenderedPageBreak/>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5C1DDC18" w14:textId="31469D3E" w:rsidR="006C6FBA" w:rsidRDefault="002D4783" w:rsidP="006C6FBA">
      <w:r>
        <w:t xml:space="preserve">A classe </w:t>
      </w:r>
      <w:r w:rsidR="006C6FBA">
        <w:t>Contrato Estágio tem como objetivo definir quis os termos e reponsabilidades irão conter no contrato do aluno.</w:t>
      </w:r>
    </w:p>
    <w:p w14:paraId="7D0B2FD5" w14:textId="77777777" w:rsidR="00370B4C" w:rsidRDefault="00370B4C"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3136F631" w:rsidR="006C6FBA" w:rsidRDefault="006C6FBA" w:rsidP="006C6FBA">
      <w:pPr>
        <w:ind w:firstLine="0"/>
      </w:pPr>
      <w:r>
        <w:t>Fonte: Elaborado pelos autores</w:t>
      </w:r>
    </w:p>
    <w:p w14:paraId="248F7A5D" w14:textId="2F55FCFB" w:rsidR="00370B4C" w:rsidRDefault="00370B4C" w:rsidP="006C6FBA">
      <w:pPr>
        <w:ind w:firstLine="0"/>
      </w:pPr>
    </w:p>
    <w:p w14:paraId="10D6EFB2" w14:textId="20B63038" w:rsidR="00370B4C" w:rsidRDefault="00370B4C" w:rsidP="006C6FBA">
      <w:pPr>
        <w:ind w:firstLine="0"/>
      </w:pPr>
    </w:p>
    <w:p w14:paraId="0864A2CC" w14:textId="77777777" w:rsidR="00370B4C" w:rsidRDefault="00370B4C" w:rsidP="006C6FBA">
      <w:pPr>
        <w:ind w:firstLine="0"/>
      </w:pPr>
    </w:p>
    <w:p w14:paraId="1F1A02B4" w14:textId="77777777" w:rsidR="00D84871" w:rsidRDefault="00D84871" w:rsidP="004C307A"/>
    <w:p w14:paraId="71E25F25" w14:textId="64B56CC1" w:rsidR="004C307A" w:rsidRDefault="007B2385" w:rsidP="004C307A">
      <w:r>
        <w:lastRenderedPageBreak/>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lastRenderedPageBreak/>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6A707CEB" w14:textId="68B600CF" w:rsidR="00D84871"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294A033B" w:rsidR="006C5698" w:rsidRDefault="006C5698" w:rsidP="006C5698">
      <w:pPr>
        <w:ind w:firstLine="0"/>
      </w:pPr>
    </w:p>
    <w:p w14:paraId="176AB5D8" w14:textId="73CED6EA" w:rsidR="00370B4C" w:rsidRDefault="00370B4C" w:rsidP="006C5698">
      <w:pPr>
        <w:ind w:firstLine="0"/>
      </w:pPr>
    </w:p>
    <w:p w14:paraId="6117B8BB" w14:textId="6616C329" w:rsidR="00370B4C" w:rsidRDefault="00370B4C" w:rsidP="006C5698">
      <w:pPr>
        <w:ind w:firstLine="0"/>
      </w:pPr>
    </w:p>
    <w:p w14:paraId="1249E4F2" w14:textId="37E0E4B7" w:rsidR="00370B4C" w:rsidRDefault="00370B4C" w:rsidP="006C5698">
      <w:pPr>
        <w:ind w:firstLine="0"/>
      </w:pPr>
    </w:p>
    <w:p w14:paraId="49B3214A" w14:textId="7810E16E" w:rsidR="00370B4C" w:rsidRDefault="00370B4C" w:rsidP="006C5698">
      <w:pPr>
        <w:ind w:firstLine="0"/>
      </w:pPr>
    </w:p>
    <w:p w14:paraId="3AA53917" w14:textId="6F8BF235" w:rsidR="00370B4C" w:rsidRDefault="00370B4C" w:rsidP="006C5698">
      <w:pPr>
        <w:ind w:firstLine="0"/>
      </w:pPr>
    </w:p>
    <w:p w14:paraId="66D7C6B3" w14:textId="7EEEAD25" w:rsidR="00370B4C" w:rsidRDefault="00370B4C" w:rsidP="006C5698">
      <w:pPr>
        <w:ind w:firstLine="0"/>
      </w:pPr>
    </w:p>
    <w:p w14:paraId="257568C4" w14:textId="2440F8A7" w:rsidR="00370B4C" w:rsidRDefault="00370B4C" w:rsidP="006C5698">
      <w:pPr>
        <w:ind w:firstLine="0"/>
      </w:pPr>
    </w:p>
    <w:p w14:paraId="6B8FE326" w14:textId="77777777" w:rsidR="00370B4C" w:rsidRDefault="00370B4C" w:rsidP="006C5698">
      <w:pPr>
        <w:ind w:firstLine="0"/>
      </w:pPr>
    </w:p>
    <w:p w14:paraId="3671068D" w14:textId="14941FBA" w:rsidR="006C5698" w:rsidRDefault="00875624" w:rsidP="006C5698">
      <w:r>
        <w:lastRenderedPageBreak/>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0A0A29C3" w:rsidR="005D7BE9" w:rsidRDefault="005D7BE9" w:rsidP="005D7BE9">
      <w:pPr>
        <w:ind w:firstLine="0"/>
      </w:pPr>
      <w:r>
        <w:t>Fonte: Elaborado pelos autores</w:t>
      </w:r>
    </w:p>
    <w:p w14:paraId="42F0C22E" w14:textId="77777777" w:rsidR="00370B4C" w:rsidRDefault="00370B4C" w:rsidP="005D7BE9">
      <w:pPr>
        <w:ind w:firstLine="0"/>
      </w:pPr>
    </w:p>
    <w:p w14:paraId="690EF744" w14:textId="77777777" w:rsidR="005D7BE9" w:rsidRDefault="005D7BE9" w:rsidP="005D7BE9">
      <w:pPr>
        <w:ind w:firstLine="0"/>
      </w:pPr>
    </w:p>
    <w:p w14:paraId="1867B7C5" w14:textId="3C81EDAC" w:rsidR="005D7BE9" w:rsidRDefault="00D92CCA" w:rsidP="005D7BE9">
      <w:r>
        <w:lastRenderedPageBreak/>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29563C39" w:rsidR="00A7723A" w:rsidRDefault="00A7723A" w:rsidP="00A7723A">
      <w:pPr>
        <w:ind w:firstLine="0"/>
      </w:pPr>
      <w:r>
        <w:t>Fonte: Elaborado pelos autores</w:t>
      </w:r>
    </w:p>
    <w:p w14:paraId="6C51248E" w14:textId="7FF45138" w:rsidR="00370B4C" w:rsidRDefault="00370B4C" w:rsidP="00A7723A">
      <w:pPr>
        <w:ind w:firstLine="0"/>
      </w:pPr>
    </w:p>
    <w:p w14:paraId="5ADCD870" w14:textId="65682DB5" w:rsidR="00370B4C" w:rsidRDefault="00370B4C" w:rsidP="00A7723A">
      <w:pPr>
        <w:ind w:firstLine="0"/>
      </w:pPr>
    </w:p>
    <w:p w14:paraId="68AE5D9B" w14:textId="0449EFE2" w:rsidR="00370B4C" w:rsidRDefault="00370B4C" w:rsidP="00A7723A">
      <w:pPr>
        <w:ind w:firstLine="0"/>
      </w:pPr>
    </w:p>
    <w:p w14:paraId="23846C26" w14:textId="2A35A661" w:rsidR="00370B4C" w:rsidRDefault="00370B4C" w:rsidP="00A7723A">
      <w:pPr>
        <w:ind w:firstLine="0"/>
      </w:pPr>
    </w:p>
    <w:p w14:paraId="673C9008" w14:textId="196E76F9" w:rsidR="00370B4C" w:rsidRDefault="00370B4C" w:rsidP="00A7723A">
      <w:pPr>
        <w:ind w:firstLine="0"/>
      </w:pPr>
    </w:p>
    <w:p w14:paraId="3DD6EFCC" w14:textId="79BA2791" w:rsidR="00370B4C" w:rsidRDefault="00370B4C" w:rsidP="00A7723A">
      <w:pPr>
        <w:ind w:firstLine="0"/>
      </w:pPr>
    </w:p>
    <w:p w14:paraId="758CEA4C" w14:textId="3A0552EE" w:rsidR="00370B4C" w:rsidRDefault="00370B4C" w:rsidP="00A7723A">
      <w:pPr>
        <w:ind w:firstLine="0"/>
      </w:pPr>
    </w:p>
    <w:p w14:paraId="794B4EE5" w14:textId="77777777" w:rsidR="00370B4C" w:rsidRDefault="00370B4C" w:rsidP="00A7723A">
      <w:pPr>
        <w:ind w:firstLine="0"/>
      </w:pPr>
    </w:p>
    <w:p w14:paraId="71C2D3EC" w14:textId="77777777" w:rsidR="00A7723A" w:rsidRDefault="00A7723A" w:rsidP="00A7723A">
      <w:pPr>
        <w:ind w:firstLine="0"/>
      </w:pPr>
    </w:p>
    <w:p w14:paraId="7D6E2C80" w14:textId="59A5B914" w:rsidR="00A7723A" w:rsidRDefault="00204F23" w:rsidP="00A7723A">
      <w:r>
        <w:lastRenderedPageBreak/>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15FC64C1" w14:textId="054DA98C" w:rsidR="000646CE" w:rsidRDefault="00204F23" w:rsidP="00370B4C">
      <w:r>
        <w:t xml:space="preserve">A classe </w:t>
      </w:r>
      <w:r w:rsidR="000646CE">
        <w:t>Documento Versão tem como objetivo mostrar qual é a versão de um determinado documento</w:t>
      </w:r>
    </w:p>
    <w:p w14:paraId="0F6E0600" w14:textId="77777777" w:rsidR="00370B4C" w:rsidRDefault="00370B4C" w:rsidP="00370B4C"/>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lastRenderedPageBreak/>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956F6CC" w14:textId="56091126" w:rsidR="00D84871"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7" w:name="_Toc14480999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7"/>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8" w:name="_Toc253375267"/>
      <w:bookmarkStart w:id="39" w:name="_Toc311655770"/>
      <w:bookmarkStart w:id="40" w:name="_Toc311656242"/>
      <w:bookmarkStart w:id="41" w:name="_Toc311656324"/>
      <w:bookmarkStart w:id="42" w:name="_Toc311656591"/>
      <w:bookmarkStart w:id="43" w:name="_Toc311676941"/>
      <w:bookmarkStart w:id="44" w:name="_Toc311677309"/>
      <w:bookmarkStart w:id="45" w:name="_Toc356377170"/>
      <w:bookmarkStart w:id="46" w:name="_Toc144810000"/>
      <w:r>
        <w:rPr>
          <w:szCs w:val="24"/>
        </w:rPr>
        <w:t>3.</w:t>
      </w:r>
      <w:r w:rsidR="00BC263E">
        <w:rPr>
          <w:szCs w:val="24"/>
        </w:rPr>
        <w:t>4</w:t>
      </w:r>
      <w:r>
        <w:rPr>
          <w:szCs w:val="24"/>
        </w:rPr>
        <w:t xml:space="preserve"> </w:t>
      </w:r>
      <w:r w:rsidRPr="006C04EC">
        <w:rPr>
          <w:szCs w:val="24"/>
        </w:rPr>
        <w:t>Lista de Casos de Uso</w:t>
      </w:r>
      <w:bookmarkEnd w:id="38"/>
      <w:bookmarkEnd w:id="39"/>
      <w:bookmarkEnd w:id="40"/>
      <w:bookmarkEnd w:id="41"/>
      <w:bookmarkEnd w:id="42"/>
      <w:bookmarkEnd w:id="43"/>
      <w:bookmarkEnd w:id="44"/>
      <w:bookmarkEnd w:id="45"/>
      <w:bookmarkEnd w:id="46"/>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7" w:name="_Toc356377024"/>
      <w:r>
        <w:t xml:space="preserve">Quadro </w:t>
      </w:r>
      <w:r w:rsidR="00D0309D">
        <w:t>19</w:t>
      </w:r>
      <w:r>
        <w:t xml:space="preserve"> –</w:t>
      </w:r>
      <w:r w:rsidRPr="00681D0E">
        <w:rPr>
          <w:b w:val="0"/>
        </w:rPr>
        <w:t xml:space="preserve"> Lista de Casos de Uso</w:t>
      </w:r>
      <w:bookmarkEnd w:id="47"/>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w:t>
            </w:r>
            <w:r>
              <w:lastRenderedPageBreak/>
              <w:t xml:space="preserve">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 xml:space="preserve">Retorna mensagem” </w:t>
            </w:r>
            <w:r>
              <w:lastRenderedPageBreak/>
              <w:t>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8"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9" w:name="_Toc144810001"/>
      <w:bookmarkEnd w:id="48"/>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lastRenderedPageBreak/>
        <w:t>3.</w:t>
      </w:r>
      <w:r w:rsidR="00D84871">
        <w:rPr>
          <w:szCs w:val="24"/>
        </w:rPr>
        <w:t>5</w:t>
      </w:r>
      <w:r w:rsidRPr="000959C0">
        <w:rPr>
          <w:szCs w:val="24"/>
        </w:rPr>
        <w:t xml:space="preserve">. Diagrama de </w:t>
      </w:r>
      <w:r w:rsidR="00B93752">
        <w:rPr>
          <w:szCs w:val="24"/>
        </w:rPr>
        <w:t>Casos de Uso</w:t>
      </w:r>
      <w:bookmarkEnd w:id="49"/>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0" w:name="_Toc144810002"/>
      <w:r>
        <w:rPr>
          <w:szCs w:val="24"/>
        </w:rPr>
        <w:t>3.</w:t>
      </w:r>
      <w:r w:rsidR="00D84871">
        <w:rPr>
          <w:szCs w:val="24"/>
        </w:rPr>
        <w:t>6</w:t>
      </w:r>
      <w:r w:rsidR="000959C0" w:rsidRPr="000959C0">
        <w:rPr>
          <w:szCs w:val="24"/>
        </w:rPr>
        <w:t>. Diagrama de Casos de uso individuais</w:t>
      </w:r>
      <w:bookmarkEnd w:id="50"/>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1"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1"/>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2"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3"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2"/>
    <w:bookmarkEnd w:id="53"/>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4" w:name="_Toc144810006"/>
      <w:r w:rsidRPr="002B3561">
        <w:lastRenderedPageBreak/>
        <w:t>DEFINIÇÃO DA INTERFACE COM O USUÁRIO</w:t>
      </w:r>
      <w:bookmarkEnd w:id="54"/>
    </w:p>
    <w:p w14:paraId="69B92985" w14:textId="4CFC4E09" w:rsidR="007944D7" w:rsidRPr="002B3561" w:rsidRDefault="00B6588B" w:rsidP="00C7545B">
      <w:pPr>
        <w:pStyle w:val="Ttulo2"/>
        <w:numPr>
          <w:ilvl w:val="1"/>
          <w:numId w:val="9"/>
        </w:numPr>
        <w:tabs>
          <w:tab w:val="clear" w:pos="3273"/>
          <w:tab w:val="num" w:pos="851"/>
        </w:tabs>
        <w:ind w:left="426"/>
      </w:pPr>
      <w:bookmarkStart w:id="55" w:name="_Toc144810007"/>
      <w:r w:rsidRPr="002B3561">
        <w:t>Descrição de cenário</w:t>
      </w:r>
      <w:bookmarkEnd w:id="5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6" w:name="_Toc144810008"/>
      <w:r w:rsidRPr="002B3561">
        <w:lastRenderedPageBreak/>
        <w:t>Descrição de personas</w:t>
      </w:r>
      <w:bookmarkEnd w:id="5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7" w:name="_Toc144810010"/>
      <w:r w:rsidRPr="002B3561">
        <w:t>Protótipos</w:t>
      </w:r>
      <w:r w:rsidR="00866F91" w:rsidRPr="002B3561">
        <w:t xml:space="preserve"> de tela</w:t>
      </w:r>
      <w:bookmarkEnd w:id="57"/>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8"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8"/>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5608E95D">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9" w:name="_Toc144810011"/>
      <w:r>
        <w:rPr>
          <w:caps w:val="0"/>
        </w:rPr>
        <w:lastRenderedPageBreak/>
        <w:t>BANCO DE DADOS</w:t>
      </w:r>
      <w:bookmarkEnd w:id="59"/>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0" w:name="_Toc144810012"/>
      <w:r w:rsidRPr="00981C54">
        <w:t>Modelo Entidade Relacionamento</w:t>
      </w:r>
      <w:bookmarkEnd w:id="60"/>
    </w:p>
    <w:p w14:paraId="0C046A4A" w14:textId="77777777" w:rsidR="002B13E8" w:rsidRPr="002B13E8" w:rsidRDefault="002B13E8" w:rsidP="002B13E8"/>
    <w:p w14:paraId="167BADD1" w14:textId="5016A8D0" w:rsidR="004428C5" w:rsidRDefault="004428C5" w:rsidP="004428C5">
      <w:pPr>
        <w:rPr>
          <w:noProof/>
        </w:rPr>
      </w:pPr>
      <w:bookmarkStart w:id="61"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1"/>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2" w:name="_Toc144810013"/>
      <w:r>
        <w:lastRenderedPageBreak/>
        <w:t>Script das tabelas</w:t>
      </w:r>
      <w:bookmarkEnd w:id="62"/>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3" w:name="_Toc152310851"/>
      <w:r>
        <w:t xml:space="preserve">Quadro </w:t>
      </w:r>
      <w:r w:rsidR="008A1480">
        <w:t>3</w:t>
      </w:r>
      <w:r w:rsidR="00D22F84">
        <w:t>2</w:t>
      </w:r>
      <w:r>
        <w:t xml:space="preserve"> </w:t>
      </w:r>
      <w:r w:rsidRPr="007C45DB">
        <w:rPr>
          <w:b w:val="0"/>
        </w:rPr>
        <w:t>– Script SQL – Tabela</w:t>
      </w:r>
      <w:bookmarkEnd w:id="63"/>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E64920"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E64920">
              <w:rPr>
                <w:rFonts w:ascii="Cascadia Mono" w:hAnsi="Cascadia Mono" w:cs="Cascadia Mono"/>
                <w:color w:val="0000FF"/>
                <w:sz w:val="19"/>
                <w:szCs w:val="19"/>
              </w:rPr>
              <w:t>CONSTRAINT</w:t>
            </w:r>
            <w:r w:rsidRPr="00E64920">
              <w:rPr>
                <w:rFonts w:ascii="Cascadia Mono" w:hAnsi="Cascadia Mono" w:cs="Cascadia Mono"/>
                <w:color w:val="000000"/>
                <w:sz w:val="19"/>
                <w:szCs w:val="19"/>
              </w:rPr>
              <w:t xml:space="preserve"> "</w:t>
            </w:r>
            <w:proofErr w:type="spellStart"/>
            <w:r w:rsidRPr="00E64920">
              <w:rPr>
                <w:rFonts w:ascii="Cascadia Mono" w:hAnsi="Cascadia Mono" w:cs="Cascadia Mono"/>
                <w:color w:val="000000"/>
                <w:sz w:val="19"/>
                <w:szCs w:val="19"/>
              </w:rPr>
              <w:t>FK_aluno_aluno_AlunoModelAlunoId</w:t>
            </w:r>
            <w:proofErr w:type="spellEnd"/>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FOREIGN</w:t>
            </w:r>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 xml:space="preserve">KEY </w:t>
            </w:r>
            <w:proofErr w:type="gramStart"/>
            <w:r w:rsidRPr="00E64920">
              <w:rPr>
                <w:rFonts w:ascii="Cascadia Mono" w:hAnsi="Cascadia Mono" w:cs="Cascadia Mono"/>
                <w:color w:val="808080"/>
                <w:sz w:val="19"/>
                <w:szCs w:val="19"/>
              </w:rPr>
              <w:t>(</w:t>
            </w:r>
            <w:r w:rsidRPr="00E64920">
              <w:rPr>
                <w:rFonts w:ascii="Cascadia Mono" w:hAnsi="Cascadia Mono" w:cs="Cascadia Mono"/>
                <w:color w:val="000000"/>
                <w:sz w:val="19"/>
                <w:szCs w:val="19"/>
              </w:rPr>
              <w:t>”</w:t>
            </w:r>
            <w:proofErr w:type="spellStart"/>
            <w:r w:rsidRPr="00E64920">
              <w:rPr>
                <w:rFonts w:ascii="Cascadia Mono" w:hAnsi="Cascadia Mono" w:cs="Cascadia Mono"/>
                <w:color w:val="000000"/>
                <w:sz w:val="19"/>
                <w:szCs w:val="19"/>
              </w:rPr>
              <w:t>AlunoModelAlunoId</w:t>
            </w:r>
            <w:proofErr w:type="spellEnd"/>
            <w:proofErr w:type="gramEnd"/>
            <w:r w:rsidRPr="00E64920">
              <w:rPr>
                <w:rFonts w:ascii="Cascadia Mono" w:hAnsi="Cascadia Mono" w:cs="Cascadia Mono"/>
                <w:color w:val="000000"/>
                <w:sz w:val="19"/>
                <w:szCs w:val="19"/>
              </w:rPr>
              <w:t>”</w:t>
            </w:r>
            <w:r w:rsidRPr="00E64920">
              <w:rPr>
                <w:rFonts w:ascii="Cascadia Mono" w:hAnsi="Cascadia Mono" w:cs="Cascadia Mono"/>
                <w:color w:val="808080"/>
                <w:sz w:val="19"/>
                <w:szCs w:val="19"/>
              </w:rPr>
              <w:t xml:space="preserve">) </w:t>
            </w:r>
            <w:r w:rsidRPr="00E64920">
              <w:rPr>
                <w:rFonts w:ascii="Cascadia Mono" w:hAnsi="Cascadia Mono" w:cs="Cascadia Mono"/>
                <w:color w:val="0000FF"/>
                <w:sz w:val="19"/>
                <w:szCs w:val="19"/>
              </w:rPr>
              <w:t xml:space="preserve">REFERENCES </w:t>
            </w:r>
            <w:r w:rsidRPr="00E64920">
              <w:rPr>
                <w:rFonts w:ascii="Cascadia Mono" w:hAnsi="Cascadia Mono" w:cs="Cascadia Mono"/>
                <w:color w:val="000000"/>
                <w:sz w:val="19"/>
                <w:szCs w:val="19"/>
              </w:rPr>
              <w:t>aluno</w:t>
            </w:r>
            <w:r w:rsidRPr="00E64920">
              <w:rPr>
                <w:rFonts w:ascii="Cascadia Mono" w:hAnsi="Cascadia Mono" w:cs="Cascadia Mono"/>
                <w:color w:val="0000FF"/>
                <w:sz w:val="19"/>
                <w:szCs w:val="19"/>
              </w:rPr>
              <w:t xml:space="preserve"> </w:t>
            </w:r>
            <w:r w:rsidRPr="00E64920">
              <w:rPr>
                <w:rFonts w:ascii="Cascadia Mono" w:hAnsi="Cascadia Mono" w:cs="Cascadia Mono"/>
                <w:color w:val="808080"/>
                <w:sz w:val="19"/>
                <w:szCs w:val="19"/>
              </w:rPr>
              <w:t>(</w:t>
            </w:r>
            <w:proofErr w:type="spellStart"/>
            <w:r w:rsidRPr="00E64920">
              <w:rPr>
                <w:rFonts w:ascii="Cascadia Mono" w:hAnsi="Cascadia Mono" w:cs="Cascadia Mono"/>
                <w:color w:val="000000"/>
                <w:sz w:val="19"/>
                <w:szCs w:val="19"/>
              </w:rPr>
              <w:t>alunoid</w:t>
            </w:r>
            <w:proofErr w:type="spellEnd"/>
            <w:r w:rsidRPr="00E64920">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4" w:name="_Toc152310852"/>
      <w:r>
        <w:t xml:space="preserve">Quadro </w:t>
      </w:r>
      <w:r w:rsidR="008A1480">
        <w:t>3</w:t>
      </w:r>
      <w:r w:rsidR="00D22F84">
        <w:t>3</w:t>
      </w:r>
      <w:r>
        <w:t xml:space="preserve"> </w:t>
      </w:r>
      <w:r w:rsidRPr="007C45DB">
        <w:rPr>
          <w:b w:val="0"/>
          <w:noProof/>
        </w:rPr>
        <w:t xml:space="preserve">– Script SQL – Tabela </w:t>
      </w:r>
      <w:bookmarkEnd w:id="64"/>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5" w:name="_Toc144810014"/>
      <w:r>
        <w:rPr>
          <w:szCs w:val="24"/>
        </w:rPr>
        <w:lastRenderedPageBreak/>
        <w:t>ARQUITETURA DE SOFTWARE</w:t>
      </w:r>
      <w:bookmarkEnd w:id="65"/>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7" w:name="_Toc152337810"/>
      <w:bookmarkStart w:id="68"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7"/>
      <w:bookmarkEnd w:id="6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0"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1" w:name="_Toc151931921"/>
      <w:bookmarkStart w:id="72" w:name="_Toc152084082"/>
      <w:r w:rsidRPr="002B3561">
        <w:lastRenderedPageBreak/>
        <w:t>6.</w:t>
      </w:r>
      <w:r>
        <w:t>1.4</w:t>
      </w:r>
      <w:r w:rsidRPr="002B3561">
        <w:t xml:space="preserve"> </w:t>
      </w:r>
      <w:r>
        <w:t>PostgreSQL</w:t>
      </w:r>
      <w:bookmarkEnd w:id="71"/>
      <w:bookmarkEnd w:id="72"/>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3" w:name="_Toc144810016"/>
      <w:r w:rsidRPr="002B3561">
        <w:lastRenderedPageBreak/>
        <w:t xml:space="preserve">6.2 </w:t>
      </w:r>
      <w:r w:rsidR="004C384A" w:rsidRPr="002B3561">
        <w:t>Telas do sistema</w:t>
      </w:r>
      <w:bookmarkEnd w:id="73"/>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lastRenderedPageBreak/>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lastRenderedPageBreak/>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1E386E">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w:t>
      </w:r>
      <w:r>
        <w:t>11.788</w:t>
      </w:r>
      <w:r>
        <w:t xml:space="preserve">, de </w:t>
      </w:r>
      <w:r>
        <w:t>25</w:t>
      </w:r>
      <w:r>
        <w:t xml:space="preserve"> de </w:t>
      </w:r>
      <w:r>
        <w:t>setembro</w:t>
      </w:r>
      <w:r>
        <w:t xml:space="preserve"> de </w:t>
      </w:r>
      <w:r>
        <w:t>2008</w:t>
      </w:r>
      <w:r>
        <w:t xml:space="preserve">. </w:t>
      </w:r>
      <w:r>
        <w:t>L</w:t>
      </w:r>
      <w:r>
        <w:t>ei</w:t>
      </w:r>
      <w:r>
        <w:t xml:space="preserve"> do Estágio</w:t>
      </w:r>
      <w:r>
        <w:t xml:space="preserve">. Diário Oficial da União: seção </w:t>
      </w:r>
      <w:r>
        <w:t>1</w:t>
      </w:r>
      <w:r>
        <w:t xml:space="preserve">, </w:t>
      </w:r>
      <w:r w:rsidR="002D435A">
        <w:t>26 set.2008</w:t>
      </w:r>
      <w:r>
        <w:t xml:space="preserve">. Disponível em: </w:t>
      </w:r>
      <w:hyperlink r:id="rId52" w:history="1">
        <w:r w:rsidRPr="002D435A">
          <w:rPr>
            <w:rStyle w:val="Hyperlink"/>
            <w:color w:val="auto"/>
          </w:rPr>
          <w:t>https://www.planalto.gov.br/ccivil_03/_ato2007-2010/2008/lei/l11788.htm</w:t>
        </w:r>
      </w:hyperlink>
      <w:r w:rsidRPr="002D435A">
        <w:t>.</w:t>
      </w:r>
      <w:r>
        <w:t xml:space="preserve"> </w:t>
      </w:r>
      <w:r>
        <w:t xml:space="preserve">Acesso em: </w:t>
      </w:r>
      <w:r>
        <w:t>12 de agosto de 2024.</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3"/>
      <w:headerReference w:type="first" r:id="rId54"/>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36C6A6" w14:textId="77777777" w:rsidR="008172F4" w:rsidRDefault="008172F4">
      <w:r>
        <w:separator/>
      </w:r>
    </w:p>
  </w:endnote>
  <w:endnote w:type="continuationSeparator" w:id="0">
    <w:p w14:paraId="7F725B01" w14:textId="77777777" w:rsidR="008172F4" w:rsidRDefault="00817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8533F1" w14:textId="77777777" w:rsidR="008172F4" w:rsidRDefault="008172F4">
      <w:r>
        <w:separator/>
      </w:r>
    </w:p>
  </w:footnote>
  <w:footnote w:type="continuationSeparator" w:id="0">
    <w:p w14:paraId="3B9FF369" w14:textId="77777777" w:rsidR="008172F4" w:rsidRDefault="008172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0D0E6C" w:rsidRPr="00CB3577" w:rsidRDefault="000D0E6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0D0E6C" w:rsidRDefault="000D0E6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0D0E6C" w:rsidRDefault="000D0E6C">
    <w:pPr>
      <w:pStyle w:val="Cabealho"/>
      <w:jc w:val="right"/>
    </w:pPr>
    <w:r>
      <w:fldChar w:fldCharType="begin"/>
    </w:r>
    <w:r>
      <w:instrText>PAGE   \* MERGEFORMAT</w:instrText>
    </w:r>
    <w:r>
      <w:fldChar w:fldCharType="separate"/>
    </w:r>
    <w:r>
      <w:rPr>
        <w:noProof/>
      </w:rPr>
      <w:t>3</w:t>
    </w:r>
    <w:r>
      <w:fldChar w:fldCharType="end"/>
    </w:r>
  </w:p>
  <w:p w14:paraId="470C0507" w14:textId="77777777" w:rsidR="000D0E6C" w:rsidRDefault="000D0E6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5A77"/>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58B4"/>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957D4"/>
    <w:rsid w:val="001A00F6"/>
    <w:rsid w:val="001A27E3"/>
    <w:rsid w:val="001A73C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35A"/>
    <w:rsid w:val="002D4783"/>
    <w:rsid w:val="002D4CBD"/>
    <w:rsid w:val="002E21FE"/>
    <w:rsid w:val="002E5C02"/>
    <w:rsid w:val="002E5C78"/>
    <w:rsid w:val="002E6D61"/>
    <w:rsid w:val="002F0765"/>
    <w:rsid w:val="002F7FB6"/>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0B4C"/>
    <w:rsid w:val="00376416"/>
    <w:rsid w:val="00377577"/>
    <w:rsid w:val="003837A3"/>
    <w:rsid w:val="0038554E"/>
    <w:rsid w:val="003870D6"/>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21F8D"/>
    <w:rsid w:val="004245ED"/>
    <w:rsid w:val="00426284"/>
    <w:rsid w:val="00435CAC"/>
    <w:rsid w:val="00440BE2"/>
    <w:rsid w:val="00441425"/>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003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87933"/>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FB4"/>
    <w:rsid w:val="00733B19"/>
    <w:rsid w:val="00733B51"/>
    <w:rsid w:val="00740656"/>
    <w:rsid w:val="00742BC6"/>
    <w:rsid w:val="00747750"/>
    <w:rsid w:val="00751AA7"/>
    <w:rsid w:val="00760266"/>
    <w:rsid w:val="00760357"/>
    <w:rsid w:val="00760AE5"/>
    <w:rsid w:val="00764971"/>
    <w:rsid w:val="007656F2"/>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172F4"/>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2D3"/>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7E7"/>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62FD"/>
    <w:rsid w:val="00A7723A"/>
    <w:rsid w:val="00A77264"/>
    <w:rsid w:val="00A7751D"/>
    <w:rsid w:val="00A80D8B"/>
    <w:rsid w:val="00A81C0A"/>
    <w:rsid w:val="00A833A5"/>
    <w:rsid w:val="00A8549E"/>
    <w:rsid w:val="00A85C15"/>
    <w:rsid w:val="00A90CFF"/>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309D"/>
    <w:rsid w:val="00D05150"/>
    <w:rsid w:val="00D06088"/>
    <w:rsid w:val="00D063A2"/>
    <w:rsid w:val="00D10168"/>
    <w:rsid w:val="00D129B5"/>
    <w:rsid w:val="00D13467"/>
    <w:rsid w:val="00D1615E"/>
    <w:rsid w:val="00D1693D"/>
    <w:rsid w:val="00D2217E"/>
    <w:rsid w:val="00D22F84"/>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6B8C"/>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048E"/>
    <w:rsid w:val="00E536B4"/>
    <w:rsid w:val="00E560BA"/>
    <w:rsid w:val="00E56F72"/>
    <w:rsid w:val="00E57D17"/>
    <w:rsid w:val="00E63A1D"/>
    <w:rsid w:val="00E64920"/>
    <w:rsid w:val="00E75437"/>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66AF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F6B8C"/>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www.planalto.gov.br/ccivil_03/_ato2007-2010/2008/lei/l11788.ht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81E9B-1D5C-41B0-B3A6-C14FC307B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580</TotalTime>
  <Pages>99</Pages>
  <Words>16470</Words>
  <Characters>88939</Characters>
  <Application>Microsoft Office Word</Application>
  <DocSecurity>0</DocSecurity>
  <Lines>741</Lines>
  <Paragraphs>210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21</cp:revision>
  <cp:lastPrinted>2010-02-07T21:29:00Z</cp:lastPrinted>
  <dcterms:created xsi:type="dcterms:W3CDTF">2024-06-07T18:04:00Z</dcterms:created>
  <dcterms:modified xsi:type="dcterms:W3CDTF">2024-08-12T20:07:00Z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