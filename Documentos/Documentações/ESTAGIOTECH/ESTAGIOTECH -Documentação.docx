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26FCA440" w14:textId="1D192F6F"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__ de ___________ de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2556D5">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2556D5">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2556D5">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2556D5">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2556D5">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2556D5">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2556D5">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2556D5">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2556D5">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2556D5">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2556D5">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2556D5">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2556D5">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2556D5">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2556D5">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2556D5">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2556D5">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2556D5">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2556D5">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2556D5">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2556D5">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2556D5">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2556D5">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2556D5">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2556D5">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2556D5">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2556D5">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2556D5">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2556D5">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2556D5">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2556D5">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2556D5">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2556D5">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2556D5">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2556D5">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2556D5">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2556D5">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2556D5">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2556D5">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2556D5">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118772D3" w14:textId="144CB8E9" w:rsidR="00706E0A" w:rsidRDefault="00706E0A" w:rsidP="0082038A">
      <w:pPr>
        <w:pStyle w:val="Universidade"/>
        <w:spacing w:line="360" w:lineRule="auto"/>
        <w:jc w:val="both"/>
        <w:rPr>
          <w:b w:val="0"/>
          <w:bCs/>
          <w:sz w:val="24"/>
          <w:szCs w:val="24"/>
        </w:rPr>
      </w:pPr>
    </w:p>
    <w:p w14:paraId="5E5E7538" w14:textId="0B64C9DC" w:rsidR="00706E0A" w:rsidRPr="009D4023" w:rsidRDefault="009D4023" w:rsidP="00AB6909">
      <w:pPr>
        <w:pStyle w:val="Universidade"/>
        <w:spacing w:line="360" w:lineRule="auto"/>
        <w:rPr>
          <w:bCs/>
          <w:sz w:val="24"/>
          <w:szCs w:val="24"/>
        </w:rPr>
      </w:pPr>
      <w:r w:rsidRPr="009D4023">
        <w:rPr>
          <w:bCs/>
          <w:sz w:val="24"/>
          <w:szCs w:val="24"/>
        </w:rPr>
        <w:lastRenderedPageBreak/>
        <w:t>LISTA DE QUADROS</w:t>
      </w:r>
    </w:p>
    <w:p w14:paraId="3C083787" w14:textId="2246FFC6" w:rsidR="00706E0A" w:rsidRDefault="00706E0A" w:rsidP="00AB6909">
      <w:pPr>
        <w:pStyle w:val="Universidade"/>
        <w:spacing w:line="360" w:lineRule="auto"/>
        <w:rPr>
          <w:b w:val="0"/>
          <w:bCs/>
          <w:sz w:val="24"/>
          <w:szCs w:val="24"/>
        </w:rPr>
      </w:pPr>
    </w:p>
    <w:p w14:paraId="53690B97" w14:textId="5CA109FA" w:rsidR="0082038A" w:rsidRDefault="009D4023">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"Quadro" </w:instrText>
      </w:r>
      <w:r>
        <w:rPr>
          <w:b/>
          <w:bCs/>
          <w:szCs w:val="24"/>
        </w:rPr>
        <w:fldChar w:fldCharType="separate"/>
      </w:r>
      <w:hyperlink w:anchor="_Toc183698285" w:history="1">
        <w:r w:rsidR="0082038A" w:rsidRPr="00FF2372">
          <w:rPr>
            <w:rStyle w:val="Hyperlink"/>
            <w:noProof/>
          </w:rPr>
          <w:t>Quadro 1 – Requisitos Funcionais do Sistema</w:t>
        </w:r>
        <w:r w:rsidR="0082038A">
          <w:rPr>
            <w:noProof/>
            <w:webHidden/>
          </w:rPr>
          <w:tab/>
        </w:r>
        <w:r w:rsidR="0082038A">
          <w:rPr>
            <w:noProof/>
            <w:webHidden/>
          </w:rPr>
          <w:fldChar w:fldCharType="begin"/>
        </w:r>
        <w:r w:rsidR="0082038A">
          <w:rPr>
            <w:noProof/>
            <w:webHidden/>
          </w:rPr>
          <w:instrText xml:space="preserve"> PAGEREF _Toc183698285 \h </w:instrText>
        </w:r>
        <w:r w:rsidR="0082038A">
          <w:rPr>
            <w:noProof/>
            <w:webHidden/>
          </w:rPr>
        </w:r>
        <w:r w:rsidR="0082038A">
          <w:rPr>
            <w:noProof/>
            <w:webHidden/>
          </w:rPr>
          <w:fldChar w:fldCharType="separate"/>
        </w:r>
        <w:r w:rsidR="0082038A">
          <w:rPr>
            <w:noProof/>
            <w:webHidden/>
          </w:rPr>
          <w:t>17</w:t>
        </w:r>
        <w:r w:rsidR="0082038A">
          <w:rPr>
            <w:noProof/>
            <w:webHidden/>
          </w:rPr>
          <w:fldChar w:fldCharType="end"/>
        </w:r>
      </w:hyperlink>
    </w:p>
    <w:p w14:paraId="7FEE7A97" w14:textId="24B75546" w:rsidR="0082038A" w:rsidRDefault="002556D5">
      <w:pPr>
        <w:pStyle w:val="ndicedeilustraes"/>
        <w:rPr>
          <w:rFonts w:asciiTheme="minorHAnsi" w:eastAsiaTheme="minorEastAsia" w:hAnsiTheme="minorHAnsi" w:cstheme="minorBidi"/>
          <w:noProof/>
          <w:sz w:val="22"/>
          <w:szCs w:val="22"/>
        </w:rPr>
      </w:pPr>
      <w:hyperlink w:anchor="_Toc183698286" w:history="1">
        <w:r w:rsidR="0082038A" w:rsidRPr="00FF2372">
          <w:rPr>
            <w:rStyle w:val="Hyperlink"/>
            <w:noProof/>
          </w:rPr>
          <w:t>Quadro 2 – Requisitos Não Funcionais do Sistema</w:t>
        </w:r>
        <w:r w:rsidR="0082038A">
          <w:rPr>
            <w:noProof/>
            <w:webHidden/>
          </w:rPr>
          <w:tab/>
        </w:r>
        <w:r w:rsidR="0082038A">
          <w:rPr>
            <w:noProof/>
            <w:webHidden/>
          </w:rPr>
          <w:fldChar w:fldCharType="begin"/>
        </w:r>
        <w:r w:rsidR="0082038A">
          <w:rPr>
            <w:noProof/>
            <w:webHidden/>
          </w:rPr>
          <w:instrText xml:space="preserve"> PAGEREF _Toc183698286 \h </w:instrText>
        </w:r>
        <w:r w:rsidR="0082038A">
          <w:rPr>
            <w:noProof/>
            <w:webHidden/>
          </w:rPr>
        </w:r>
        <w:r w:rsidR="0082038A">
          <w:rPr>
            <w:noProof/>
            <w:webHidden/>
          </w:rPr>
          <w:fldChar w:fldCharType="separate"/>
        </w:r>
        <w:r w:rsidR="0082038A">
          <w:rPr>
            <w:noProof/>
            <w:webHidden/>
          </w:rPr>
          <w:t>20</w:t>
        </w:r>
        <w:r w:rsidR="0082038A">
          <w:rPr>
            <w:noProof/>
            <w:webHidden/>
          </w:rPr>
          <w:fldChar w:fldCharType="end"/>
        </w:r>
      </w:hyperlink>
    </w:p>
    <w:p w14:paraId="7AE1F1C8" w14:textId="617F3D6D" w:rsidR="0082038A" w:rsidRDefault="002556D5">
      <w:pPr>
        <w:pStyle w:val="ndicedeilustraes"/>
        <w:rPr>
          <w:rFonts w:asciiTheme="minorHAnsi" w:eastAsiaTheme="minorEastAsia" w:hAnsiTheme="minorHAnsi" w:cstheme="minorBidi"/>
          <w:noProof/>
          <w:sz w:val="22"/>
          <w:szCs w:val="22"/>
        </w:rPr>
      </w:pPr>
      <w:hyperlink w:anchor="_Toc183698287" w:history="1">
        <w:r w:rsidR="0082038A" w:rsidRPr="00FF2372">
          <w:rPr>
            <w:rStyle w:val="Hyperlink"/>
            <w:noProof/>
          </w:rPr>
          <w:t>Quadro 3 – Descrição Classe Aluno</w:t>
        </w:r>
        <w:r w:rsidR="0082038A">
          <w:rPr>
            <w:noProof/>
            <w:webHidden/>
          </w:rPr>
          <w:tab/>
        </w:r>
        <w:r w:rsidR="0082038A">
          <w:rPr>
            <w:noProof/>
            <w:webHidden/>
          </w:rPr>
          <w:fldChar w:fldCharType="begin"/>
        </w:r>
        <w:r w:rsidR="0082038A">
          <w:rPr>
            <w:noProof/>
            <w:webHidden/>
          </w:rPr>
          <w:instrText xml:space="preserve"> PAGEREF _Toc183698287 \h </w:instrText>
        </w:r>
        <w:r w:rsidR="0082038A">
          <w:rPr>
            <w:noProof/>
            <w:webHidden/>
          </w:rPr>
        </w:r>
        <w:r w:rsidR="0082038A">
          <w:rPr>
            <w:noProof/>
            <w:webHidden/>
          </w:rPr>
          <w:fldChar w:fldCharType="separate"/>
        </w:r>
        <w:r w:rsidR="0082038A">
          <w:rPr>
            <w:noProof/>
            <w:webHidden/>
          </w:rPr>
          <w:t>24</w:t>
        </w:r>
        <w:r w:rsidR="0082038A">
          <w:rPr>
            <w:noProof/>
            <w:webHidden/>
          </w:rPr>
          <w:fldChar w:fldCharType="end"/>
        </w:r>
      </w:hyperlink>
    </w:p>
    <w:p w14:paraId="49057A78" w14:textId="66EC1140" w:rsidR="0082038A" w:rsidRDefault="002556D5">
      <w:pPr>
        <w:pStyle w:val="ndicedeilustraes"/>
        <w:rPr>
          <w:rFonts w:asciiTheme="minorHAnsi" w:eastAsiaTheme="minorEastAsia" w:hAnsiTheme="minorHAnsi" w:cstheme="minorBidi"/>
          <w:noProof/>
          <w:sz w:val="22"/>
          <w:szCs w:val="22"/>
        </w:rPr>
      </w:pPr>
      <w:hyperlink w:anchor="_Toc183698288" w:history="1">
        <w:r w:rsidR="0082038A" w:rsidRPr="00FF2372">
          <w:rPr>
            <w:rStyle w:val="Hyperlink"/>
            <w:noProof/>
          </w:rPr>
          <w:t>Quadro 4 – Descrição Classe Apontamento</w:t>
        </w:r>
        <w:r w:rsidR="0082038A">
          <w:rPr>
            <w:noProof/>
            <w:webHidden/>
          </w:rPr>
          <w:tab/>
        </w:r>
        <w:r w:rsidR="0082038A">
          <w:rPr>
            <w:noProof/>
            <w:webHidden/>
          </w:rPr>
          <w:fldChar w:fldCharType="begin"/>
        </w:r>
        <w:r w:rsidR="0082038A">
          <w:rPr>
            <w:noProof/>
            <w:webHidden/>
          </w:rPr>
          <w:instrText xml:space="preserve"> PAGEREF _Toc183698288 \h </w:instrText>
        </w:r>
        <w:r w:rsidR="0082038A">
          <w:rPr>
            <w:noProof/>
            <w:webHidden/>
          </w:rPr>
        </w:r>
        <w:r w:rsidR="0082038A">
          <w:rPr>
            <w:noProof/>
            <w:webHidden/>
          </w:rPr>
          <w:fldChar w:fldCharType="separate"/>
        </w:r>
        <w:r w:rsidR="0082038A">
          <w:rPr>
            <w:noProof/>
            <w:webHidden/>
          </w:rPr>
          <w:t>25</w:t>
        </w:r>
        <w:r w:rsidR="0082038A">
          <w:rPr>
            <w:noProof/>
            <w:webHidden/>
          </w:rPr>
          <w:fldChar w:fldCharType="end"/>
        </w:r>
      </w:hyperlink>
    </w:p>
    <w:p w14:paraId="72382E53" w14:textId="54010AA8" w:rsidR="0082038A" w:rsidRDefault="002556D5">
      <w:pPr>
        <w:pStyle w:val="ndicedeilustraes"/>
        <w:rPr>
          <w:rFonts w:asciiTheme="minorHAnsi" w:eastAsiaTheme="minorEastAsia" w:hAnsiTheme="minorHAnsi" w:cstheme="minorBidi"/>
          <w:noProof/>
          <w:sz w:val="22"/>
          <w:szCs w:val="22"/>
        </w:rPr>
      </w:pPr>
      <w:hyperlink w:anchor="_Toc183698289" w:history="1">
        <w:r w:rsidR="0082038A" w:rsidRPr="00FF2372">
          <w:rPr>
            <w:rStyle w:val="Hyperlink"/>
            <w:noProof/>
          </w:rPr>
          <w:t>Quadro 5 – Descrição Classe Candidato</w:t>
        </w:r>
        <w:r w:rsidR="0082038A">
          <w:rPr>
            <w:noProof/>
            <w:webHidden/>
          </w:rPr>
          <w:tab/>
        </w:r>
        <w:r w:rsidR="0082038A">
          <w:rPr>
            <w:noProof/>
            <w:webHidden/>
          </w:rPr>
          <w:fldChar w:fldCharType="begin"/>
        </w:r>
        <w:r w:rsidR="0082038A">
          <w:rPr>
            <w:noProof/>
            <w:webHidden/>
          </w:rPr>
          <w:instrText xml:space="preserve"> PAGEREF _Toc183698289 \h </w:instrText>
        </w:r>
        <w:r w:rsidR="0082038A">
          <w:rPr>
            <w:noProof/>
            <w:webHidden/>
          </w:rPr>
        </w:r>
        <w:r w:rsidR="0082038A">
          <w:rPr>
            <w:noProof/>
            <w:webHidden/>
          </w:rPr>
          <w:fldChar w:fldCharType="separate"/>
        </w:r>
        <w:r w:rsidR="0082038A">
          <w:rPr>
            <w:noProof/>
            <w:webHidden/>
          </w:rPr>
          <w:t>25</w:t>
        </w:r>
        <w:r w:rsidR="0082038A">
          <w:rPr>
            <w:noProof/>
            <w:webHidden/>
          </w:rPr>
          <w:fldChar w:fldCharType="end"/>
        </w:r>
      </w:hyperlink>
    </w:p>
    <w:p w14:paraId="70561318" w14:textId="7730CEA2" w:rsidR="0082038A" w:rsidRDefault="002556D5">
      <w:pPr>
        <w:pStyle w:val="ndicedeilustraes"/>
        <w:rPr>
          <w:rFonts w:asciiTheme="minorHAnsi" w:eastAsiaTheme="minorEastAsia" w:hAnsiTheme="minorHAnsi" w:cstheme="minorBidi"/>
          <w:noProof/>
          <w:sz w:val="22"/>
          <w:szCs w:val="22"/>
        </w:rPr>
      </w:pPr>
      <w:hyperlink w:anchor="_Toc183698290" w:history="1">
        <w:r w:rsidR="0082038A" w:rsidRPr="00FF2372">
          <w:rPr>
            <w:rStyle w:val="Hyperlink"/>
            <w:noProof/>
          </w:rPr>
          <w:t>Quadro 6 –  Descrição Classe Cargo</w:t>
        </w:r>
        <w:r w:rsidR="0082038A">
          <w:rPr>
            <w:noProof/>
            <w:webHidden/>
          </w:rPr>
          <w:tab/>
        </w:r>
        <w:r w:rsidR="0082038A">
          <w:rPr>
            <w:noProof/>
            <w:webHidden/>
          </w:rPr>
          <w:fldChar w:fldCharType="begin"/>
        </w:r>
        <w:r w:rsidR="0082038A">
          <w:rPr>
            <w:noProof/>
            <w:webHidden/>
          </w:rPr>
          <w:instrText xml:space="preserve"> PAGEREF _Toc183698290 \h </w:instrText>
        </w:r>
        <w:r w:rsidR="0082038A">
          <w:rPr>
            <w:noProof/>
            <w:webHidden/>
          </w:rPr>
        </w:r>
        <w:r w:rsidR="0082038A">
          <w:rPr>
            <w:noProof/>
            <w:webHidden/>
          </w:rPr>
          <w:fldChar w:fldCharType="separate"/>
        </w:r>
        <w:r w:rsidR="0082038A">
          <w:rPr>
            <w:noProof/>
            <w:webHidden/>
          </w:rPr>
          <w:t>26</w:t>
        </w:r>
        <w:r w:rsidR="0082038A">
          <w:rPr>
            <w:noProof/>
            <w:webHidden/>
          </w:rPr>
          <w:fldChar w:fldCharType="end"/>
        </w:r>
      </w:hyperlink>
    </w:p>
    <w:p w14:paraId="3127841E" w14:textId="3EAA18ED" w:rsidR="0082038A" w:rsidRDefault="002556D5">
      <w:pPr>
        <w:pStyle w:val="ndicedeilustraes"/>
        <w:rPr>
          <w:rFonts w:asciiTheme="minorHAnsi" w:eastAsiaTheme="minorEastAsia" w:hAnsiTheme="minorHAnsi" w:cstheme="minorBidi"/>
          <w:noProof/>
          <w:sz w:val="22"/>
          <w:szCs w:val="22"/>
        </w:rPr>
      </w:pPr>
      <w:hyperlink w:anchor="_Toc183698291" w:history="1">
        <w:r w:rsidR="0082038A" w:rsidRPr="00FF2372">
          <w:rPr>
            <w:rStyle w:val="Hyperlink"/>
            <w:noProof/>
          </w:rPr>
          <w:t>Quadro 7 – Descrição Classe Concedente</w:t>
        </w:r>
        <w:r w:rsidR="0082038A">
          <w:rPr>
            <w:noProof/>
            <w:webHidden/>
          </w:rPr>
          <w:tab/>
        </w:r>
        <w:r w:rsidR="0082038A">
          <w:rPr>
            <w:noProof/>
            <w:webHidden/>
          </w:rPr>
          <w:fldChar w:fldCharType="begin"/>
        </w:r>
        <w:r w:rsidR="0082038A">
          <w:rPr>
            <w:noProof/>
            <w:webHidden/>
          </w:rPr>
          <w:instrText xml:space="preserve"> PAGEREF _Toc183698291 \h </w:instrText>
        </w:r>
        <w:r w:rsidR="0082038A">
          <w:rPr>
            <w:noProof/>
            <w:webHidden/>
          </w:rPr>
        </w:r>
        <w:r w:rsidR="0082038A">
          <w:rPr>
            <w:noProof/>
            <w:webHidden/>
          </w:rPr>
          <w:fldChar w:fldCharType="separate"/>
        </w:r>
        <w:r w:rsidR="0082038A">
          <w:rPr>
            <w:noProof/>
            <w:webHidden/>
          </w:rPr>
          <w:t>26</w:t>
        </w:r>
        <w:r w:rsidR="0082038A">
          <w:rPr>
            <w:noProof/>
            <w:webHidden/>
          </w:rPr>
          <w:fldChar w:fldCharType="end"/>
        </w:r>
      </w:hyperlink>
    </w:p>
    <w:p w14:paraId="54044B3D" w14:textId="2B817E1B" w:rsidR="0082038A" w:rsidRDefault="002556D5">
      <w:pPr>
        <w:pStyle w:val="ndicedeilustraes"/>
        <w:rPr>
          <w:rFonts w:asciiTheme="minorHAnsi" w:eastAsiaTheme="minorEastAsia" w:hAnsiTheme="minorHAnsi" w:cstheme="minorBidi"/>
          <w:noProof/>
          <w:sz w:val="22"/>
          <w:szCs w:val="22"/>
        </w:rPr>
      </w:pPr>
      <w:hyperlink w:anchor="_Toc183698292" w:history="1">
        <w:r w:rsidR="0082038A" w:rsidRPr="00FF2372">
          <w:rPr>
            <w:rStyle w:val="Hyperlink"/>
            <w:noProof/>
          </w:rPr>
          <w:t>Quadro 8 – Descrição Classe Contrato Estágio</w:t>
        </w:r>
        <w:r w:rsidR="0082038A">
          <w:rPr>
            <w:noProof/>
            <w:webHidden/>
          </w:rPr>
          <w:tab/>
        </w:r>
        <w:r w:rsidR="0082038A">
          <w:rPr>
            <w:noProof/>
            <w:webHidden/>
          </w:rPr>
          <w:fldChar w:fldCharType="begin"/>
        </w:r>
        <w:r w:rsidR="0082038A">
          <w:rPr>
            <w:noProof/>
            <w:webHidden/>
          </w:rPr>
          <w:instrText xml:space="preserve"> PAGEREF _Toc183698292 \h </w:instrText>
        </w:r>
        <w:r w:rsidR="0082038A">
          <w:rPr>
            <w:noProof/>
            <w:webHidden/>
          </w:rPr>
        </w:r>
        <w:r w:rsidR="0082038A">
          <w:rPr>
            <w:noProof/>
            <w:webHidden/>
          </w:rPr>
          <w:fldChar w:fldCharType="separate"/>
        </w:r>
        <w:r w:rsidR="0082038A">
          <w:rPr>
            <w:noProof/>
            <w:webHidden/>
          </w:rPr>
          <w:t>27</w:t>
        </w:r>
        <w:r w:rsidR="0082038A">
          <w:rPr>
            <w:noProof/>
            <w:webHidden/>
          </w:rPr>
          <w:fldChar w:fldCharType="end"/>
        </w:r>
      </w:hyperlink>
    </w:p>
    <w:p w14:paraId="43C742EB" w14:textId="245E77CD" w:rsidR="0082038A" w:rsidRDefault="002556D5">
      <w:pPr>
        <w:pStyle w:val="ndicedeilustraes"/>
        <w:rPr>
          <w:rFonts w:asciiTheme="minorHAnsi" w:eastAsiaTheme="minorEastAsia" w:hAnsiTheme="minorHAnsi" w:cstheme="minorBidi"/>
          <w:noProof/>
          <w:sz w:val="22"/>
          <w:szCs w:val="22"/>
        </w:rPr>
      </w:pPr>
      <w:hyperlink w:anchor="_Toc183698293" w:history="1">
        <w:r w:rsidR="0082038A" w:rsidRPr="00FF2372">
          <w:rPr>
            <w:rStyle w:val="Hyperlink"/>
            <w:noProof/>
          </w:rPr>
          <w:t>Quadro 9 – Descrição Classe Coordenador Estágio</w:t>
        </w:r>
        <w:r w:rsidR="0082038A">
          <w:rPr>
            <w:noProof/>
            <w:webHidden/>
          </w:rPr>
          <w:tab/>
        </w:r>
        <w:r w:rsidR="0082038A">
          <w:rPr>
            <w:noProof/>
            <w:webHidden/>
          </w:rPr>
          <w:fldChar w:fldCharType="begin"/>
        </w:r>
        <w:r w:rsidR="0082038A">
          <w:rPr>
            <w:noProof/>
            <w:webHidden/>
          </w:rPr>
          <w:instrText xml:space="preserve"> PAGEREF _Toc183698293 \h </w:instrText>
        </w:r>
        <w:r w:rsidR="0082038A">
          <w:rPr>
            <w:noProof/>
            <w:webHidden/>
          </w:rPr>
        </w:r>
        <w:r w:rsidR="0082038A">
          <w:rPr>
            <w:noProof/>
            <w:webHidden/>
          </w:rPr>
          <w:fldChar w:fldCharType="separate"/>
        </w:r>
        <w:r w:rsidR="0082038A">
          <w:rPr>
            <w:noProof/>
            <w:webHidden/>
          </w:rPr>
          <w:t>28</w:t>
        </w:r>
        <w:r w:rsidR="0082038A">
          <w:rPr>
            <w:noProof/>
            <w:webHidden/>
          </w:rPr>
          <w:fldChar w:fldCharType="end"/>
        </w:r>
      </w:hyperlink>
    </w:p>
    <w:p w14:paraId="4E5F1074" w14:textId="1EA51E19" w:rsidR="0082038A" w:rsidRDefault="002556D5">
      <w:pPr>
        <w:pStyle w:val="ndicedeilustraes"/>
        <w:rPr>
          <w:rFonts w:asciiTheme="minorHAnsi" w:eastAsiaTheme="minorEastAsia" w:hAnsiTheme="minorHAnsi" w:cstheme="minorBidi"/>
          <w:noProof/>
          <w:sz w:val="22"/>
          <w:szCs w:val="22"/>
        </w:rPr>
      </w:pPr>
      <w:hyperlink w:anchor="_Toc183698294" w:history="1">
        <w:r w:rsidR="0082038A" w:rsidRPr="00FF2372">
          <w:rPr>
            <w:rStyle w:val="Hyperlink"/>
            <w:noProof/>
          </w:rPr>
          <w:t>Quadro 10 – Descrição Classe Curso</w:t>
        </w:r>
        <w:r w:rsidR="0082038A">
          <w:rPr>
            <w:noProof/>
            <w:webHidden/>
          </w:rPr>
          <w:tab/>
        </w:r>
        <w:r w:rsidR="0082038A">
          <w:rPr>
            <w:noProof/>
            <w:webHidden/>
          </w:rPr>
          <w:fldChar w:fldCharType="begin"/>
        </w:r>
        <w:r w:rsidR="0082038A">
          <w:rPr>
            <w:noProof/>
            <w:webHidden/>
          </w:rPr>
          <w:instrText xml:space="preserve"> PAGEREF _Toc183698294 \h </w:instrText>
        </w:r>
        <w:r w:rsidR="0082038A">
          <w:rPr>
            <w:noProof/>
            <w:webHidden/>
          </w:rPr>
        </w:r>
        <w:r w:rsidR="0082038A">
          <w:rPr>
            <w:noProof/>
            <w:webHidden/>
          </w:rPr>
          <w:fldChar w:fldCharType="separate"/>
        </w:r>
        <w:r w:rsidR="0082038A">
          <w:rPr>
            <w:noProof/>
            <w:webHidden/>
          </w:rPr>
          <w:t>28</w:t>
        </w:r>
        <w:r w:rsidR="0082038A">
          <w:rPr>
            <w:noProof/>
            <w:webHidden/>
          </w:rPr>
          <w:fldChar w:fldCharType="end"/>
        </w:r>
      </w:hyperlink>
    </w:p>
    <w:p w14:paraId="30071F3D" w14:textId="6CE0A2A5" w:rsidR="0082038A" w:rsidRDefault="002556D5">
      <w:pPr>
        <w:pStyle w:val="ndicedeilustraes"/>
        <w:rPr>
          <w:rFonts w:asciiTheme="minorHAnsi" w:eastAsiaTheme="minorEastAsia" w:hAnsiTheme="minorHAnsi" w:cstheme="minorBidi"/>
          <w:noProof/>
          <w:sz w:val="22"/>
          <w:szCs w:val="22"/>
        </w:rPr>
      </w:pPr>
      <w:hyperlink w:anchor="_Toc183698295" w:history="1">
        <w:r w:rsidR="0082038A" w:rsidRPr="00FF2372">
          <w:rPr>
            <w:rStyle w:val="Hyperlink"/>
            <w:noProof/>
          </w:rPr>
          <w:t>Quadro 11 – Descrição Classe Documento</w:t>
        </w:r>
        <w:r w:rsidR="0082038A">
          <w:rPr>
            <w:noProof/>
            <w:webHidden/>
          </w:rPr>
          <w:tab/>
        </w:r>
        <w:r w:rsidR="0082038A">
          <w:rPr>
            <w:noProof/>
            <w:webHidden/>
          </w:rPr>
          <w:fldChar w:fldCharType="begin"/>
        </w:r>
        <w:r w:rsidR="0082038A">
          <w:rPr>
            <w:noProof/>
            <w:webHidden/>
          </w:rPr>
          <w:instrText xml:space="preserve"> PAGEREF _Toc183698295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1C462C9F" w14:textId="7D15491C" w:rsidR="0082038A" w:rsidRDefault="002556D5">
      <w:pPr>
        <w:pStyle w:val="ndicedeilustraes"/>
        <w:rPr>
          <w:rFonts w:asciiTheme="minorHAnsi" w:eastAsiaTheme="minorEastAsia" w:hAnsiTheme="minorHAnsi" w:cstheme="minorBidi"/>
          <w:noProof/>
          <w:sz w:val="22"/>
          <w:szCs w:val="22"/>
        </w:rPr>
      </w:pPr>
      <w:hyperlink w:anchor="_Toc183698296" w:history="1">
        <w:r w:rsidR="0082038A" w:rsidRPr="00FF2372">
          <w:rPr>
            <w:rStyle w:val="Hyperlink"/>
            <w:noProof/>
          </w:rPr>
          <w:t>Quadro 12 – Descrição Classe Documento Necessário</w:t>
        </w:r>
        <w:r w:rsidR="0082038A">
          <w:rPr>
            <w:noProof/>
            <w:webHidden/>
          </w:rPr>
          <w:tab/>
        </w:r>
        <w:r w:rsidR="0082038A">
          <w:rPr>
            <w:noProof/>
            <w:webHidden/>
          </w:rPr>
          <w:fldChar w:fldCharType="begin"/>
        </w:r>
        <w:r w:rsidR="0082038A">
          <w:rPr>
            <w:noProof/>
            <w:webHidden/>
          </w:rPr>
          <w:instrText xml:space="preserve"> PAGEREF _Toc183698296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4B2A91D9" w14:textId="62473568" w:rsidR="0082038A" w:rsidRDefault="002556D5">
      <w:pPr>
        <w:pStyle w:val="ndicedeilustraes"/>
        <w:rPr>
          <w:rFonts w:asciiTheme="minorHAnsi" w:eastAsiaTheme="minorEastAsia" w:hAnsiTheme="minorHAnsi" w:cstheme="minorBidi"/>
          <w:noProof/>
          <w:sz w:val="22"/>
          <w:szCs w:val="22"/>
        </w:rPr>
      </w:pPr>
      <w:hyperlink w:anchor="_Toc183698297" w:history="1">
        <w:r w:rsidR="0082038A" w:rsidRPr="00FF2372">
          <w:rPr>
            <w:rStyle w:val="Hyperlink"/>
            <w:noProof/>
          </w:rPr>
          <w:t>Quadro 13 – Descrição Classe Documento Versão</w:t>
        </w:r>
        <w:r w:rsidR="0082038A">
          <w:rPr>
            <w:noProof/>
            <w:webHidden/>
          </w:rPr>
          <w:tab/>
        </w:r>
        <w:r w:rsidR="0082038A">
          <w:rPr>
            <w:noProof/>
            <w:webHidden/>
          </w:rPr>
          <w:fldChar w:fldCharType="begin"/>
        </w:r>
        <w:r w:rsidR="0082038A">
          <w:rPr>
            <w:noProof/>
            <w:webHidden/>
          </w:rPr>
          <w:instrText xml:space="preserve"> PAGEREF _Toc183698297 \h </w:instrText>
        </w:r>
        <w:r w:rsidR="0082038A">
          <w:rPr>
            <w:noProof/>
            <w:webHidden/>
          </w:rPr>
        </w:r>
        <w:r w:rsidR="0082038A">
          <w:rPr>
            <w:noProof/>
            <w:webHidden/>
          </w:rPr>
          <w:fldChar w:fldCharType="separate"/>
        </w:r>
        <w:r w:rsidR="0082038A">
          <w:rPr>
            <w:noProof/>
            <w:webHidden/>
          </w:rPr>
          <w:t>29</w:t>
        </w:r>
        <w:r w:rsidR="0082038A">
          <w:rPr>
            <w:noProof/>
            <w:webHidden/>
          </w:rPr>
          <w:fldChar w:fldCharType="end"/>
        </w:r>
      </w:hyperlink>
    </w:p>
    <w:p w14:paraId="3B2A139D" w14:textId="3DF2A6E6" w:rsidR="0082038A" w:rsidRDefault="002556D5">
      <w:pPr>
        <w:pStyle w:val="ndicedeilustraes"/>
        <w:rPr>
          <w:rFonts w:asciiTheme="minorHAnsi" w:eastAsiaTheme="minorEastAsia" w:hAnsiTheme="minorHAnsi" w:cstheme="minorBidi"/>
          <w:noProof/>
          <w:sz w:val="22"/>
          <w:szCs w:val="22"/>
        </w:rPr>
      </w:pPr>
      <w:hyperlink w:anchor="_Toc183698298" w:history="1">
        <w:r w:rsidR="0082038A" w:rsidRPr="00FF2372">
          <w:rPr>
            <w:rStyle w:val="Hyperlink"/>
            <w:noProof/>
          </w:rPr>
          <w:t>Quadro 14 – Descrição Classe Instituição Ensino</w:t>
        </w:r>
        <w:r w:rsidR="0082038A">
          <w:rPr>
            <w:noProof/>
            <w:webHidden/>
          </w:rPr>
          <w:tab/>
        </w:r>
        <w:r w:rsidR="0082038A">
          <w:rPr>
            <w:noProof/>
            <w:webHidden/>
          </w:rPr>
          <w:fldChar w:fldCharType="begin"/>
        </w:r>
        <w:r w:rsidR="0082038A">
          <w:rPr>
            <w:noProof/>
            <w:webHidden/>
          </w:rPr>
          <w:instrText xml:space="preserve"> PAGEREF _Toc183698298 \h </w:instrText>
        </w:r>
        <w:r w:rsidR="0082038A">
          <w:rPr>
            <w:noProof/>
            <w:webHidden/>
          </w:rPr>
        </w:r>
        <w:r w:rsidR="0082038A">
          <w:rPr>
            <w:noProof/>
            <w:webHidden/>
          </w:rPr>
          <w:fldChar w:fldCharType="separate"/>
        </w:r>
        <w:r w:rsidR="0082038A">
          <w:rPr>
            <w:noProof/>
            <w:webHidden/>
          </w:rPr>
          <w:t>30</w:t>
        </w:r>
        <w:r w:rsidR="0082038A">
          <w:rPr>
            <w:noProof/>
            <w:webHidden/>
          </w:rPr>
          <w:fldChar w:fldCharType="end"/>
        </w:r>
      </w:hyperlink>
    </w:p>
    <w:p w14:paraId="583F4972" w14:textId="45A4A080" w:rsidR="0082038A" w:rsidRDefault="002556D5">
      <w:pPr>
        <w:pStyle w:val="ndicedeilustraes"/>
        <w:rPr>
          <w:rFonts w:asciiTheme="minorHAnsi" w:eastAsiaTheme="minorEastAsia" w:hAnsiTheme="minorHAnsi" w:cstheme="minorBidi"/>
          <w:noProof/>
          <w:sz w:val="22"/>
          <w:szCs w:val="22"/>
        </w:rPr>
      </w:pPr>
      <w:hyperlink w:anchor="_Toc183698299" w:history="1">
        <w:r w:rsidR="0082038A" w:rsidRPr="00FF2372">
          <w:rPr>
            <w:rStyle w:val="Hyperlink"/>
            <w:noProof/>
          </w:rPr>
          <w:t>Quadro 15 – Descrição Classe Matrícula</w:t>
        </w:r>
        <w:r w:rsidR="0082038A">
          <w:rPr>
            <w:noProof/>
            <w:webHidden/>
          </w:rPr>
          <w:tab/>
        </w:r>
        <w:r w:rsidR="0082038A">
          <w:rPr>
            <w:noProof/>
            <w:webHidden/>
          </w:rPr>
          <w:fldChar w:fldCharType="begin"/>
        </w:r>
        <w:r w:rsidR="0082038A">
          <w:rPr>
            <w:noProof/>
            <w:webHidden/>
          </w:rPr>
          <w:instrText xml:space="preserve"> PAGEREF _Toc183698299 \h </w:instrText>
        </w:r>
        <w:r w:rsidR="0082038A">
          <w:rPr>
            <w:noProof/>
            <w:webHidden/>
          </w:rPr>
        </w:r>
        <w:r w:rsidR="0082038A">
          <w:rPr>
            <w:noProof/>
            <w:webHidden/>
          </w:rPr>
          <w:fldChar w:fldCharType="separate"/>
        </w:r>
        <w:r w:rsidR="0082038A">
          <w:rPr>
            <w:noProof/>
            <w:webHidden/>
          </w:rPr>
          <w:t>30</w:t>
        </w:r>
        <w:r w:rsidR="0082038A">
          <w:rPr>
            <w:noProof/>
            <w:webHidden/>
          </w:rPr>
          <w:fldChar w:fldCharType="end"/>
        </w:r>
      </w:hyperlink>
    </w:p>
    <w:p w14:paraId="0EF18B56" w14:textId="00693681" w:rsidR="0082038A" w:rsidRDefault="002556D5">
      <w:pPr>
        <w:pStyle w:val="ndicedeilustraes"/>
        <w:rPr>
          <w:rFonts w:asciiTheme="minorHAnsi" w:eastAsiaTheme="minorEastAsia" w:hAnsiTheme="minorHAnsi" w:cstheme="minorBidi"/>
          <w:noProof/>
          <w:sz w:val="22"/>
          <w:szCs w:val="22"/>
        </w:rPr>
      </w:pPr>
      <w:hyperlink w:anchor="_Toc183698300" w:history="1">
        <w:r w:rsidR="0082038A" w:rsidRPr="00FF2372">
          <w:rPr>
            <w:rStyle w:val="Hyperlink"/>
            <w:noProof/>
          </w:rPr>
          <w:t>Quadro 16 – Descrição Classe Supervisor Estagio</w:t>
        </w:r>
        <w:r w:rsidR="0082038A">
          <w:rPr>
            <w:noProof/>
            <w:webHidden/>
          </w:rPr>
          <w:tab/>
        </w:r>
        <w:r w:rsidR="0082038A">
          <w:rPr>
            <w:noProof/>
            <w:webHidden/>
          </w:rPr>
          <w:fldChar w:fldCharType="begin"/>
        </w:r>
        <w:r w:rsidR="0082038A">
          <w:rPr>
            <w:noProof/>
            <w:webHidden/>
          </w:rPr>
          <w:instrText xml:space="preserve"> PAGEREF _Toc183698300 \h </w:instrText>
        </w:r>
        <w:r w:rsidR="0082038A">
          <w:rPr>
            <w:noProof/>
            <w:webHidden/>
          </w:rPr>
        </w:r>
        <w:r w:rsidR="0082038A">
          <w:rPr>
            <w:noProof/>
            <w:webHidden/>
          </w:rPr>
          <w:fldChar w:fldCharType="separate"/>
        </w:r>
        <w:r w:rsidR="0082038A">
          <w:rPr>
            <w:noProof/>
            <w:webHidden/>
          </w:rPr>
          <w:t>31</w:t>
        </w:r>
        <w:r w:rsidR="0082038A">
          <w:rPr>
            <w:noProof/>
            <w:webHidden/>
          </w:rPr>
          <w:fldChar w:fldCharType="end"/>
        </w:r>
      </w:hyperlink>
    </w:p>
    <w:p w14:paraId="637B0B73" w14:textId="76712DC7" w:rsidR="0082038A" w:rsidRDefault="002556D5">
      <w:pPr>
        <w:pStyle w:val="ndicedeilustraes"/>
        <w:rPr>
          <w:rFonts w:asciiTheme="minorHAnsi" w:eastAsiaTheme="minorEastAsia" w:hAnsiTheme="minorHAnsi" w:cstheme="minorBidi"/>
          <w:noProof/>
          <w:sz w:val="22"/>
          <w:szCs w:val="22"/>
        </w:rPr>
      </w:pPr>
      <w:hyperlink w:anchor="_Toc183698301" w:history="1">
        <w:r w:rsidR="0082038A" w:rsidRPr="00FF2372">
          <w:rPr>
            <w:rStyle w:val="Hyperlink"/>
            <w:noProof/>
          </w:rPr>
          <w:t>Quadro 17 – Descrição Classe Tipo Documento</w:t>
        </w:r>
        <w:r w:rsidR="0082038A">
          <w:rPr>
            <w:noProof/>
            <w:webHidden/>
          </w:rPr>
          <w:tab/>
        </w:r>
        <w:r w:rsidR="0082038A">
          <w:rPr>
            <w:noProof/>
            <w:webHidden/>
          </w:rPr>
          <w:fldChar w:fldCharType="begin"/>
        </w:r>
        <w:r w:rsidR="0082038A">
          <w:rPr>
            <w:noProof/>
            <w:webHidden/>
          </w:rPr>
          <w:instrText xml:space="preserve"> PAGEREF _Toc183698301 \h </w:instrText>
        </w:r>
        <w:r w:rsidR="0082038A">
          <w:rPr>
            <w:noProof/>
            <w:webHidden/>
          </w:rPr>
        </w:r>
        <w:r w:rsidR="0082038A">
          <w:rPr>
            <w:noProof/>
            <w:webHidden/>
          </w:rPr>
          <w:fldChar w:fldCharType="separate"/>
        </w:r>
        <w:r w:rsidR="0082038A">
          <w:rPr>
            <w:noProof/>
            <w:webHidden/>
          </w:rPr>
          <w:t>31</w:t>
        </w:r>
        <w:r w:rsidR="0082038A">
          <w:rPr>
            <w:noProof/>
            <w:webHidden/>
          </w:rPr>
          <w:fldChar w:fldCharType="end"/>
        </w:r>
      </w:hyperlink>
    </w:p>
    <w:p w14:paraId="0273373D" w14:textId="2F4F9E8F" w:rsidR="0082038A" w:rsidRDefault="002556D5">
      <w:pPr>
        <w:pStyle w:val="ndicedeilustraes"/>
        <w:rPr>
          <w:rFonts w:asciiTheme="minorHAnsi" w:eastAsiaTheme="minorEastAsia" w:hAnsiTheme="minorHAnsi" w:cstheme="minorBidi"/>
          <w:noProof/>
          <w:sz w:val="22"/>
          <w:szCs w:val="22"/>
        </w:rPr>
      </w:pPr>
      <w:hyperlink w:anchor="_Toc183698302" w:history="1">
        <w:r w:rsidR="0082038A" w:rsidRPr="00FF2372">
          <w:rPr>
            <w:rStyle w:val="Hyperlink"/>
            <w:noProof/>
          </w:rPr>
          <w:t>Quadro 18 – Descrição Classe Tipo Estágio</w:t>
        </w:r>
        <w:r w:rsidR="0082038A">
          <w:rPr>
            <w:noProof/>
            <w:webHidden/>
          </w:rPr>
          <w:tab/>
        </w:r>
        <w:r w:rsidR="0082038A">
          <w:rPr>
            <w:noProof/>
            <w:webHidden/>
          </w:rPr>
          <w:fldChar w:fldCharType="begin"/>
        </w:r>
        <w:r w:rsidR="0082038A">
          <w:rPr>
            <w:noProof/>
            <w:webHidden/>
          </w:rPr>
          <w:instrText xml:space="preserve"> PAGEREF _Toc183698302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191AC753" w14:textId="19B09687" w:rsidR="0082038A" w:rsidRDefault="002556D5">
      <w:pPr>
        <w:pStyle w:val="ndicedeilustraes"/>
        <w:rPr>
          <w:rFonts w:asciiTheme="minorHAnsi" w:eastAsiaTheme="minorEastAsia" w:hAnsiTheme="minorHAnsi" w:cstheme="minorBidi"/>
          <w:noProof/>
          <w:sz w:val="22"/>
          <w:szCs w:val="22"/>
        </w:rPr>
      </w:pPr>
      <w:hyperlink w:anchor="_Toc183698303" w:history="1">
        <w:r w:rsidR="0082038A" w:rsidRPr="00FF2372">
          <w:rPr>
            <w:rStyle w:val="Hyperlink"/>
            <w:noProof/>
          </w:rPr>
          <w:t>Quadro 19 – Descrição Classe Usuário</w:t>
        </w:r>
        <w:r w:rsidR="0082038A">
          <w:rPr>
            <w:noProof/>
            <w:webHidden/>
          </w:rPr>
          <w:tab/>
        </w:r>
        <w:r w:rsidR="0082038A">
          <w:rPr>
            <w:noProof/>
            <w:webHidden/>
          </w:rPr>
          <w:fldChar w:fldCharType="begin"/>
        </w:r>
        <w:r w:rsidR="0082038A">
          <w:rPr>
            <w:noProof/>
            <w:webHidden/>
          </w:rPr>
          <w:instrText xml:space="preserve"> PAGEREF _Toc183698303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335D7C6B" w14:textId="2FC9B80C" w:rsidR="0082038A" w:rsidRDefault="002556D5">
      <w:pPr>
        <w:pStyle w:val="ndicedeilustraes"/>
        <w:rPr>
          <w:rFonts w:asciiTheme="minorHAnsi" w:eastAsiaTheme="minorEastAsia" w:hAnsiTheme="minorHAnsi" w:cstheme="minorBidi"/>
          <w:noProof/>
          <w:sz w:val="22"/>
          <w:szCs w:val="22"/>
        </w:rPr>
      </w:pPr>
      <w:hyperlink w:anchor="_Toc183698304" w:history="1">
        <w:r w:rsidR="0082038A" w:rsidRPr="00FF2372">
          <w:rPr>
            <w:rStyle w:val="Hyperlink"/>
            <w:noProof/>
          </w:rPr>
          <w:t>Quadro 20 – Descrição Classe Vagas</w:t>
        </w:r>
        <w:r w:rsidR="0082038A">
          <w:rPr>
            <w:noProof/>
            <w:webHidden/>
          </w:rPr>
          <w:tab/>
        </w:r>
        <w:r w:rsidR="0082038A">
          <w:rPr>
            <w:noProof/>
            <w:webHidden/>
          </w:rPr>
          <w:fldChar w:fldCharType="begin"/>
        </w:r>
        <w:r w:rsidR="0082038A">
          <w:rPr>
            <w:noProof/>
            <w:webHidden/>
          </w:rPr>
          <w:instrText xml:space="preserve"> PAGEREF _Toc183698304 \h </w:instrText>
        </w:r>
        <w:r w:rsidR="0082038A">
          <w:rPr>
            <w:noProof/>
            <w:webHidden/>
          </w:rPr>
        </w:r>
        <w:r w:rsidR="0082038A">
          <w:rPr>
            <w:noProof/>
            <w:webHidden/>
          </w:rPr>
          <w:fldChar w:fldCharType="separate"/>
        </w:r>
        <w:r w:rsidR="0082038A">
          <w:rPr>
            <w:noProof/>
            <w:webHidden/>
          </w:rPr>
          <w:t>32</w:t>
        </w:r>
        <w:r w:rsidR="0082038A">
          <w:rPr>
            <w:noProof/>
            <w:webHidden/>
          </w:rPr>
          <w:fldChar w:fldCharType="end"/>
        </w:r>
      </w:hyperlink>
    </w:p>
    <w:p w14:paraId="247AE75F" w14:textId="7ADF8199" w:rsidR="0082038A" w:rsidRDefault="002556D5">
      <w:pPr>
        <w:pStyle w:val="ndicedeilustraes"/>
        <w:rPr>
          <w:rFonts w:asciiTheme="minorHAnsi" w:eastAsiaTheme="minorEastAsia" w:hAnsiTheme="minorHAnsi" w:cstheme="minorBidi"/>
          <w:noProof/>
          <w:sz w:val="22"/>
          <w:szCs w:val="22"/>
        </w:rPr>
      </w:pPr>
      <w:hyperlink w:anchor="_Toc183698305" w:history="1">
        <w:r w:rsidR="0082038A" w:rsidRPr="00FF2372">
          <w:rPr>
            <w:rStyle w:val="Hyperlink"/>
            <w:noProof/>
          </w:rPr>
          <w:t>Quadro 21 –  Lista de Mensagens</w:t>
        </w:r>
        <w:r w:rsidR="0082038A">
          <w:rPr>
            <w:noProof/>
            <w:webHidden/>
          </w:rPr>
          <w:tab/>
        </w:r>
        <w:r w:rsidR="0082038A">
          <w:rPr>
            <w:noProof/>
            <w:webHidden/>
          </w:rPr>
          <w:fldChar w:fldCharType="begin"/>
        </w:r>
        <w:r w:rsidR="0082038A">
          <w:rPr>
            <w:noProof/>
            <w:webHidden/>
          </w:rPr>
          <w:instrText xml:space="preserve"> PAGEREF _Toc183698305 \h </w:instrText>
        </w:r>
        <w:r w:rsidR="0082038A">
          <w:rPr>
            <w:noProof/>
            <w:webHidden/>
          </w:rPr>
        </w:r>
        <w:r w:rsidR="0082038A">
          <w:rPr>
            <w:noProof/>
            <w:webHidden/>
          </w:rPr>
          <w:fldChar w:fldCharType="separate"/>
        </w:r>
        <w:r w:rsidR="0082038A">
          <w:rPr>
            <w:noProof/>
            <w:webHidden/>
          </w:rPr>
          <w:t>35</w:t>
        </w:r>
        <w:r w:rsidR="0082038A">
          <w:rPr>
            <w:noProof/>
            <w:webHidden/>
          </w:rPr>
          <w:fldChar w:fldCharType="end"/>
        </w:r>
      </w:hyperlink>
    </w:p>
    <w:p w14:paraId="1A0ADA77" w14:textId="7238F495" w:rsidR="0082038A" w:rsidRDefault="002556D5">
      <w:pPr>
        <w:pStyle w:val="ndicedeilustraes"/>
        <w:rPr>
          <w:rFonts w:asciiTheme="minorHAnsi" w:eastAsiaTheme="minorEastAsia" w:hAnsiTheme="minorHAnsi" w:cstheme="minorBidi"/>
          <w:noProof/>
          <w:sz w:val="22"/>
          <w:szCs w:val="22"/>
        </w:rPr>
      </w:pPr>
      <w:hyperlink w:anchor="_Toc183698306" w:history="1">
        <w:r w:rsidR="0082038A" w:rsidRPr="00FF2372">
          <w:rPr>
            <w:rStyle w:val="Hyperlink"/>
            <w:noProof/>
          </w:rPr>
          <w:t>Quadro 22 – Lista de Casos de Uso</w:t>
        </w:r>
        <w:r w:rsidR="0082038A">
          <w:rPr>
            <w:noProof/>
            <w:webHidden/>
          </w:rPr>
          <w:tab/>
        </w:r>
        <w:r w:rsidR="0082038A">
          <w:rPr>
            <w:noProof/>
            <w:webHidden/>
          </w:rPr>
          <w:fldChar w:fldCharType="begin"/>
        </w:r>
        <w:r w:rsidR="0082038A">
          <w:rPr>
            <w:noProof/>
            <w:webHidden/>
          </w:rPr>
          <w:instrText xml:space="preserve"> PAGEREF _Toc183698306 \h </w:instrText>
        </w:r>
        <w:r w:rsidR="0082038A">
          <w:rPr>
            <w:noProof/>
            <w:webHidden/>
          </w:rPr>
        </w:r>
        <w:r w:rsidR="0082038A">
          <w:rPr>
            <w:noProof/>
            <w:webHidden/>
          </w:rPr>
          <w:fldChar w:fldCharType="separate"/>
        </w:r>
        <w:r w:rsidR="0082038A">
          <w:rPr>
            <w:noProof/>
            <w:webHidden/>
          </w:rPr>
          <w:t>36</w:t>
        </w:r>
        <w:r w:rsidR="0082038A">
          <w:rPr>
            <w:noProof/>
            <w:webHidden/>
          </w:rPr>
          <w:fldChar w:fldCharType="end"/>
        </w:r>
      </w:hyperlink>
    </w:p>
    <w:p w14:paraId="2D6BCE7D" w14:textId="53BDA020" w:rsidR="0082038A" w:rsidRDefault="002556D5">
      <w:pPr>
        <w:pStyle w:val="ndicedeilustraes"/>
        <w:rPr>
          <w:rFonts w:asciiTheme="minorHAnsi" w:eastAsiaTheme="minorEastAsia" w:hAnsiTheme="minorHAnsi" w:cstheme="minorBidi"/>
          <w:noProof/>
          <w:sz w:val="22"/>
          <w:szCs w:val="22"/>
        </w:rPr>
      </w:pPr>
      <w:hyperlink w:anchor="_Toc183698307" w:history="1">
        <w:r w:rsidR="0082038A" w:rsidRPr="00FF2372">
          <w:rPr>
            <w:rStyle w:val="Hyperlink"/>
            <w:noProof/>
          </w:rPr>
          <w:t>Quadro 23 – Documentação do caso de uso Listar Tipo Documento.</w:t>
        </w:r>
        <w:r w:rsidR="0082038A">
          <w:rPr>
            <w:noProof/>
            <w:webHidden/>
          </w:rPr>
          <w:tab/>
        </w:r>
        <w:r w:rsidR="0082038A">
          <w:rPr>
            <w:noProof/>
            <w:webHidden/>
          </w:rPr>
          <w:fldChar w:fldCharType="begin"/>
        </w:r>
        <w:r w:rsidR="0082038A">
          <w:rPr>
            <w:noProof/>
            <w:webHidden/>
          </w:rPr>
          <w:instrText xml:space="preserve"> PAGEREF _Toc183698307 \h </w:instrText>
        </w:r>
        <w:r w:rsidR="0082038A">
          <w:rPr>
            <w:noProof/>
            <w:webHidden/>
          </w:rPr>
        </w:r>
        <w:r w:rsidR="0082038A">
          <w:rPr>
            <w:noProof/>
            <w:webHidden/>
          </w:rPr>
          <w:fldChar w:fldCharType="separate"/>
        </w:r>
        <w:r w:rsidR="0082038A">
          <w:rPr>
            <w:noProof/>
            <w:webHidden/>
          </w:rPr>
          <w:t>52</w:t>
        </w:r>
        <w:r w:rsidR="0082038A">
          <w:rPr>
            <w:noProof/>
            <w:webHidden/>
          </w:rPr>
          <w:fldChar w:fldCharType="end"/>
        </w:r>
      </w:hyperlink>
    </w:p>
    <w:p w14:paraId="1BDD6149" w14:textId="4515C2FC" w:rsidR="0082038A" w:rsidRDefault="002556D5">
      <w:pPr>
        <w:pStyle w:val="ndicedeilustraes"/>
        <w:rPr>
          <w:rFonts w:asciiTheme="minorHAnsi" w:eastAsiaTheme="minorEastAsia" w:hAnsiTheme="minorHAnsi" w:cstheme="minorBidi"/>
          <w:noProof/>
          <w:sz w:val="22"/>
          <w:szCs w:val="22"/>
        </w:rPr>
      </w:pPr>
      <w:hyperlink w:anchor="_Toc183698308" w:history="1">
        <w:r w:rsidR="0082038A" w:rsidRPr="00FF2372">
          <w:rPr>
            <w:rStyle w:val="Hyperlink"/>
            <w:noProof/>
          </w:rPr>
          <w:t>Quadro 24 – Documentação do caso de uso Alterar Tipo Documento</w:t>
        </w:r>
        <w:r w:rsidR="0082038A">
          <w:rPr>
            <w:noProof/>
            <w:webHidden/>
          </w:rPr>
          <w:tab/>
        </w:r>
        <w:r w:rsidR="0082038A">
          <w:rPr>
            <w:noProof/>
            <w:webHidden/>
          </w:rPr>
          <w:fldChar w:fldCharType="begin"/>
        </w:r>
        <w:r w:rsidR="0082038A">
          <w:rPr>
            <w:noProof/>
            <w:webHidden/>
          </w:rPr>
          <w:instrText xml:space="preserve"> PAGEREF _Toc183698308 \h </w:instrText>
        </w:r>
        <w:r w:rsidR="0082038A">
          <w:rPr>
            <w:noProof/>
            <w:webHidden/>
          </w:rPr>
        </w:r>
        <w:r w:rsidR="0082038A">
          <w:rPr>
            <w:noProof/>
            <w:webHidden/>
          </w:rPr>
          <w:fldChar w:fldCharType="separate"/>
        </w:r>
        <w:r w:rsidR="0082038A">
          <w:rPr>
            <w:noProof/>
            <w:webHidden/>
          </w:rPr>
          <w:t>53</w:t>
        </w:r>
        <w:r w:rsidR="0082038A">
          <w:rPr>
            <w:noProof/>
            <w:webHidden/>
          </w:rPr>
          <w:fldChar w:fldCharType="end"/>
        </w:r>
      </w:hyperlink>
    </w:p>
    <w:p w14:paraId="16E9F920" w14:textId="5451E57C" w:rsidR="0082038A" w:rsidRDefault="002556D5">
      <w:pPr>
        <w:pStyle w:val="ndicedeilustraes"/>
        <w:rPr>
          <w:rFonts w:asciiTheme="minorHAnsi" w:eastAsiaTheme="minorEastAsia" w:hAnsiTheme="minorHAnsi" w:cstheme="minorBidi"/>
          <w:noProof/>
          <w:sz w:val="22"/>
          <w:szCs w:val="22"/>
        </w:rPr>
      </w:pPr>
      <w:hyperlink w:anchor="_Toc183698309" w:history="1">
        <w:r w:rsidR="0082038A" w:rsidRPr="00FF2372">
          <w:rPr>
            <w:rStyle w:val="Hyperlink"/>
            <w:noProof/>
          </w:rPr>
          <w:t>Quadro 25 – Documentação do caso de uso Consultar Tipo Documento.</w:t>
        </w:r>
        <w:r w:rsidR="0082038A">
          <w:rPr>
            <w:noProof/>
            <w:webHidden/>
          </w:rPr>
          <w:tab/>
        </w:r>
        <w:r w:rsidR="0082038A">
          <w:rPr>
            <w:noProof/>
            <w:webHidden/>
          </w:rPr>
          <w:fldChar w:fldCharType="begin"/>
        </w:r>
        <w:r w:rsidR="0082038A">
          <w:rPr>
            <w:noProof/>
            <w:webHidden/>
          </w:rPr>
          <w:instrText xml:space="preserve"> PAGEREF _Toc183698309 \h </w:instrText>
        </w:r>
        <w:r w:rsidR="0082038A">
          <w:rPr>
            <w:noProof/>
            <w:webHidden/>
          </w:rPr>
        </w:r>
        <w:r w:rsidR="0082038A">
          <w:rPr>
            <w:noProof/>
            <w:webHidden/>
          </w:rPr>
          <w:fldChar w:fldCharType="separate"/>
        </w:r>
        <w:r w:rsidR="0082038A">
          <w:rPr>
            <w:noProof/>
            <w:webHidden/>
          </w:rPr>
          <w:t>54</w:t>
        </w:r>
        <w:r w:rsidR="0082038A">
          <w:rPr>
            <w:noProof/>
            <w:webHidden/>
          </w:rPr>
          <w:fldChar w:fldCharType="end"/>
        </w:r>
      </w:hyperlink>
    </w:p>
    <w:p w14:paraId="2906FEAB" w14:textId="11FFB65E" w:rsidR="0082038A" w:rsidRDefault="002556D5">
      <w:pPr>
        <w:pStyle w:val="ndicedeilustraes"/>
        <w:rPr>
          <w:rFonts w:asciiTheme="minorHAnsi" w:eastAsiaTheme="minorEastAsia" w:hAnsiTheme="minorHAnsi" w:cstheme="minorBidi"/>
          <w:noProof/>
          <w:sz w:val="22"/>
          <w:szCs w:val="22"/>
        </w:rPr>
      </w:pPr>
      <w:hyperlink w:anchor="_Toc183698310" w:history="1">
        <w:r w:rsidR="0082038A" w:rsidRPr="00FF2372">
          <w:rPr>
            <w:rStyle w:val="Hyperlink"/>
            <w:noProof/>
          </w:rPr>
          <w:t>Quadro 26 – Documentação do caso de uso Cadastrar Tipo Documento</w:t>
        </w:r>
        <w:r w:rsidR="0082038A">
          <w:rPr>
            <w:noProof/>
            <w:webHidden/>
          </w:rPr>
          <w:tab/>
        </w:r>
        <w:r w:rsidR="0082038A">
          <w:rPr>
            <w:noProof/>
            <w:webHidden/>
          </w:rPr>
          <w:fldChar w:fldCharType="begin"/>
        </w:r>
        <w:r w:rsidR="0082038A">
          <w:rPr>
            <w:noProof/>
            <w:webHidden/>
          </w:rPr>
          <w:instrText xml:space="preserve"> PAGEREF _Toc183698310 \h </w:instrText>
        </w:r>
        <w:r w:rsidR="0082038A">
          <w:rPr>
            <w:noProof/>
            <w:webHidden/>
          </w:rPr>
        </w:r>
        <w:r w:rsidR="0082038A">
          <w:rPr>
            <w:noProof/>
            <w:webHidden/>
          </w:rPr>
          <w:fldChar w:fldCharType="separate"/>
        </w:r>
        <w:r w:rsidR="0082038A">
          <w:rPr>
            <w:noProof/>
            <w:webHidden/>
          </w:rPr>
          <w:t>56</w:t>
        </w:r>
        <w:r w:rsidR="0082038A">
          <w:rPr>
            <w:noProof/>
            <w:webHidden/>
          </w:rPr>
          <w:fldChar w:fldCharType="end"/>
        </w:r>
      </w:hyperlink>
    </w:p>
    <w:p w14:paraId="0C64A8E3" w14:textId="7BE16798" w:rsidR="0082038A" w:rsidRDefault="002556D5">
      <w:pPr>
        <w:pStyle w:val="ndicedeilustraes"/>
        <w:rPr>
          <w:rFonts w:asciiTheme="minorHAnsi" w:eastAsiaTheme="minorEastAsia" w:hAnsiTheme="minorHAnsi" w:cstheme="minorBidi"/>
          <w:noProof/>
          <w:sz w:val="22"/>
          <w:szCs w:val="22"/>
        </w:rPr>
      </w:pPr>
      <w:hyperlink w:anchor="_Toc183698311" w:history="1">
        <w:r w:rsidR="0082038A" w:rsidRPr="00FF2372">
          <w:rPr>
            <w:rStyle w:val="Hyperlink"/>
            <w:noProof/>
          </w:rPr>
          <w:t>Quadro 27 – Documentação do caso de uso Excluir Tipo Documento</w:t>
        </w:r>
        <w:r w:rsidR="0082038A">
          <w:rPr>
            <w:noProof/>
            <w:webHidden/>
          </w:rPr>
          <w:tab/>
        </w:r>
        <w:r w:rsidR="0082038A">
          <w:rPr>
            <w:noProof/>
            <w:webHidden/>
          </w:rPr>
          <w:fldChar w:fldCharType="begin"/>
        </w:r>
        <w:r w:rsidR="0082038A">
          <w:rPr>
            <w:noProof/>
            <w:webHidden/>
          </w:rPr>
          <w:instrText xml:space="preserve"> PAGEREF _Toc183698311 \h </w:instrText>
        </w:r>
        <w:r w:rsidR="0082038A">
          <w:rPr>
            <w:noProof/>
            <w:webHidden/>
          </w:rPr>
        </w:r>
        <w:r w:rsidR="0082038A">
          <w:rPr>
            <w:noProof/>
            <w:webHidden/>
          </w:rPr>
          <w:fldChar w:fldCharType="separate"/>
        </w:r>
        <w:r w:rsidR="0082038A">
          <w:rPr>
            <w:noProof/>
            <w:webHidden/>
          </w:rPr>
          <w:t>57</w:t>
        </w:r>
        <w:r w:rsidR="0082038A">
          <w:rPr>
            <w:noProof/>
            <w:webHidden/>
          </w:rPr>
          <w:fldChar w:fldCharType="end"/>
        </w:r>
      </w:hyperlink>
    </w:p>
    <w:p w14:paraId="0CAFB9E0" w14:textId="1C81865C" w:rsidR="0082038A" w:rsidRDefault="002556D5">
      <w:pPr>
        <w:pStyle w:val="ndicedeilustraes"/>
        <w:rPr>
          <w:rFonts w:asciiTheme="minorHAnsi" w:eastAsiaTheme="minorEastAsia" w:hAnsiTheme="minorHAnsi" w:cstheme="minorBidi"/>
          <w:noProof/>
          <w:sz w:val="22"/>
          <w:szCs w:val="22"/>
        </w:rPr>
      </w:pPr>
      <w:hyperlink w:anchor="_Toc183698312" w:history="1">
        <w:r w:rsidR="0082038A" w:rsidRPr="00FF2372">
          <w:rPr>
            <w:rStyle w:val="Hyperlink"/>
            <w:noProof/>
          </w:rPr>
          <w:t>Quadro 28 – Documentação do caso de uso Listar Tipo Estágio.</w:t>
        </w:r>
        <w:r w:rsidR="0082038A">
          <w:rPr>
            <w:noProof/>
            <w:webHidden/>
          </w:rPr>
          <w:tab/>
        </w:r>
        <w:r w:rsidR="0082038A">
          <w:rPr>
            <w:noProof/>
            <w:webHidden/>
          </w:rPr>
          <w:fldChar w:fldCharType="begin"/>
        </w:r>
        <w:r w:rsidR="0082038A">
          <w:rPr>
            <w:noProof/>
            <w:webHidden/>
          </w:rPr>
          <w:instrText xml:space="preserve"> PAGEREF _Toc183698312 \h </w:instrText>
        </w:r>
        <w:r w:rsidR="0082038A">
          <w:rPr>
            <w:noProof/>
            <w:webHidden/>
          </w:rPr>
        </w:r>
        <w:r w:rsidR="0082038A">
          <w:rPr>
            <w:noProof/>
            <w:webHidden/>
          </w:rPr>
          <w:fldChar w:fldCharType="separate"/>
        </w:r>
        <w:r w:rsidR="0082038A">
          <w:rPr>
            <w:noProof/>
            <w:webHidden/>
          </w:rPr>
          <w:t>58</w:t>
        </w:r>
        <w:r w:rsidR="0082038A">
          <w:rPr>
            <w:noProof/>
            <w:webHidden/>
          </w:rPr>
          <w:fldChar w:fldCharType="end"/>
        </w:r>
      </w:hyperlink>
    </w:p>
    <w:p w14:paraId="4C7A7CB3" w14:textId="6B20BA52" w:rsidR="0082038A" w:rsidRDefault="002556D5">
      <w:pPr>
        <w:pStyle w:val="ndicedeilustraes"/>
        <w:rPr>
          <w:rFonts w:asciiTheme="minorHAnsi" w:eastAsiaTheme="minorEastAsia" w:hAnsiTheme="minorHAnsi" w:cstheme="minorBidi"/>
          <w:noProof/>
          <w:sz w:val="22"/>
          <w:szCs w:val="22"/>
        </w:rPr>
      </w:pPr>
      <w:hyperlink w:anchor="_Toc183698313" w:history="1">
        <w:r w:rsidR="0082038A" w:rsidRPr="00FF2372">
          <w:rPr>
            <w:rStyle w:val="Hyperlink"/>
            <w:noProof/>
          </w:rPr>
          <w:t>Quadro 29 – Documentação do caso de uso Alterar Tipo Estágio</w:t>
        </w:r>
        <w:r w:rsidR="0082038A">
          <w:rPr>
            <w:noProof/>
            <w:webHidden/>
          </w:rPr>
          <w:tab/>
        </w:r>
        <w:r w:rsidR="0082038A">
          <w:rPr>
            <w:noProof/>
            <w:webHidden/>
          </w:rPr>
          <w:fldChar w:fldCharType="begin"/>
        </w:r>
        <w:r w:rsidR="0082038A">
          <w:rPr>
            <w:noProof/>
            <w:webHidden/>
          </w:rPr>
          <w:instrText xml:space="preserve"> PAGEREF _Toc183698313 \h </w:instrText>
        </w:r>
        <w:r w:rsidR="0082038A">
          <w:rPr>
            <w:noProof/>
            <w:webHidden/>
          </w:rPr>
        </w:r>
        <w:r w:rsidR="0082038A">
          <w:rPr>
            <w:noProof/>
            <w:webHidden/>
          </w:rPr>
          <w:fldChar w:fldCharType="separate"/>
        </w:r>
        <w:r w:rsidR="0082038A">
          <w:rPr>
            <w:noProof/>
            <w:webHidden/>
          </w:rPr>
          <w:t>60</w:t>
        </w:r>
        <w:r w:rsidR="0082038A">
          <w:rPr>
            <w:noProof/>
            <w:webHidden/>
          </w:rPr>
          <w:fldChar w:fldCharType="end"/>
        </w:r>
      </w:hyperlink>
    </w:p>
    <w:p w14:paraId="120EACF5" w14:textId="3F3CBACE" w:rsidR="0082038A" w:rsidRDefault="002556D5">
      <w:pPr>
        <w:pStyle w:val="ndicedeilustraes"/>
        <w:rPr>
          <w:rFonts w:asciiTheme="minorHAnsi" w:eastAsiaTheme="minorEastAsia" w:hAnsiTheme="minorHAnsi" w:cstheme="minorBidi"/>
          <w:noProof/>
          <w:sz w:val="22"/>
          <w:szCs w:val="22"/>
        </w:rPr>
      </w:pPr>
      <w:hyperlink w:anchor="_Toc183698314" w:history="1">
        <w:r w:rsidR="0082038A" w:rsidRPr="00FF2372">
          <w:rPr>
            <w:rStyle w:val="Hyperlink"/>
            <w:noProof/>
          </w:rPr>
          <w:t>Quadro 30 – Documentação do caso de uso Consultar Tipo Estágio.</w:t>
        </w:r>
        <w:r w:rsidR="0082038A">
          <w:rPr>
            <w:noProof/>
            <w:webHidden/>
          </w:rPr>
          <w:tab/>
        </w:r>
        <w:r w:rsidR="0082038A">
          <w:rPr>
            <w:noProof/>
            <w:webHidden/>
          </w:rPr>
          <w:fldChar w:fldCharType="begin"/>
        </w:r>
        <w:r w:rsidR="0082038A">
          <w:rPr>
            <w:noProof/>
            <w:webHidden/>
          </w:rPr>
          <w:instrText xml:space="preserve"> PAGEREF _Toc183698314 \h </w:instrText>
        </w:r>
        <w:r w:rsidR="0082038A">
          <w:rPr>
            <w:noProof/>
            <w:webHidden/>
          </w:rPr>
        </w:r>
        <w:r w:rsidR="0082038A">
          <w:rPr>
            <w:noProof/>
            <w:webHidden/>
          </w:rPr>
          <w:fldChar w:fldCharType="separate"/>
        </w:r>
        <w:r w:rsidR="0082038A">
          <w:rPr>
            <w:noProof/>
            <w:webHidden/>
          </w:rPr>
          <w:t>61</w:t>
        </w:r>
        <w:r w:rsidR="0082038A">
          <w:rPr>
            <w:noProof/>
            <w:webHidden/>
          </w:rPr>
          <w:fldChar w:fldCharType="end"/>
        </w:r>
      </w:hyperlink>
    </w:p>
    <w:p w14:paraId="580DE2E2" w14:textId="18A4A85A" w:rsidR="0082038A" w:rsidRDefault="002556D5">
      <w:pPr>
        <w:pStyle w:val="ndicedeilustraes"/>
        <w:rPr>
          <w:rFonts w:asciiTheme="minorHAnsi" w:eastAsiaTheme="minorEastAsia" w:hAnsiTheme="minorHAnsi" w:cstheme="minorBidi"/>
          <w:noProof/>
          <w:sz w:val="22"/>
          <w:szCs w:val="22"/>
        </w:rPr>
      </w:pPr>
      <w:hyperlink w:anchor="_Toc183698315" w:history="1">
        <w:r w:rsidR="0082038A" w:rsidRPr="00FF2372">
          <w:rPr>
            <w:rStyle w:val="Hyperlink"/>
            <w:noProof/>
          </w:rPr>
          <w:t>Quadro 31– Documentação do caso de uso Cadastrar Tipo estágio</w:t>
        </w:r>
        <w:r w:rsidR="0082038A">
          <w:rPr>
            <w:noProof/>
            <w:webHidden/>
          </w:rPr>
          <w:tab/>
        </w:r>
        <w:r w:rsidR="0082038A">
          <w:rPr>
            <w:noProof/>
            <w:webHidden/>
          </w:rPr>
          <w:fldChar w:fldCharType="begin"/>
        </w:r>
        <w:r w:rsidR="0082038A">
          <w:rPr>
            <w:noProof/>
            <w:webHidden/>
          </w:rPr>
          <w:instrText xml:space="preserve"> PAGEREF _Toc183698315 \h </w:instrText>
        </w:r>
        <w:r w:rsidR="0082038A">
          <w:rPr>
            <w:noProof/>
            <w:webHidden/>
          </w:rPr>
        </w:r>
        <w:r w:rsidR="0082038A">
          <w:rPr>
            <w:noProof/>
            <w:webHidden/>
          </w:rPr>
          <w:fldChar w:fldCharType="separate"/>
        </w:r>
        <w:r w:rsidR="0082038A">
          <w:rPr>
            <w:noProof/>
            <w:webHidden/>
          </w:rPr>
          <w:t>62</w:t>
        </w:r>
        <w:r w:rsidR="0082038A">
          <w:rPr>
            <w:noProof/>
            <w:webHidden/>
          </w:rPr>
          <w:fldChar w:fldCharType="end"/>
        </w:r>
      </w:hyperlink>
    </w:p>
    <w:p w14:paraId="27C5D491" w14:textId="086CD78A" w:rsidR="0082038A" w:rsidRDefault="002556D5">
      <w:pPr>
        <w:pStyle w:val="ndicedeilustraes"/>
        <w:rPr>
          <w:rFonts w:asciiTheme="minorHAnsi" w:eastAsiaTheme="minorEastAsia" w:hAnsiTheme="minorHAnsi" w:cstheme="minorBidi"/>
          <w:noProof/>
          <w:sz w:val="22"/>
          <w:szCs w:val="22"/>
        </w:rPr>
      </w:pPr>
      <w:hyperlink w:anchor="_Toc183698316" w:history="1">
        <w:r w:rsidR="0082038A" w:rsidRPr="00FF2372">
          <w:rPr>
            <w:rStyle w:val="Hyperlink"/>
            <w:noProof/>
          </w:rPr>
          <w:t>Quadro 32 – Documentação do caso de uso Excluir Tipo estágio</w:t>
        </w:r>
        <w:r w:rsidR="0082038A">
          <w:rPr>
            <w:noProof/>
            <w:webHidden/>
          </w:rPr>
          <w:tab/>
        </w:r>
        <w:r w:rsidR="0082038A">
          <w:rPr>
            <w:noProof/>
            <w:webHidden/>
          </w:rPr>
          <w:fldChar w:fldCharType="begin"/>
        </w:r>
        <w:r w:rsidR="0082038A">
          <w:rPr>
            <w:noProof/>
            <w:webHidden/>
          </w:rPr>
          <w:instrText xml:space="preserve"> PAGEREF _Toc183698316 \h </w:instrText>
        </w:r>
        <w:r w:rsidR="0082038A">
          <w:rPr>
            <w:noProof/>
            <w:webHidden/>
          </w:rPr>
        </w:r>
        <w:r w:rsidR="0082038A">
          <w:rPr>
            <w:noProof/>
            <w:webHidden/>
          </w:rPr>
          <w:fldChar w:fldCharType="separate"/>
        </w:r>
        <w:r w:rsidR="0082038A">
          <w:rPr>
            <w:noProof/>
            <w:webHidden/>
          </w:rPr>
          <w:t>63</w:t>
        </w:r>
        <w:r w:rsidR="0082038A">
          <w:rPr>
            <w:noProof/>
            <w:webHidden/>
          </w:rPr>
          <w:fldChar w:fldCharType="end"/>
        </w:r>
      </w:hyperlink>
    </w:p>
    <w:p w14:paraId="6B7877B2" w14:textId="5E294077" w:rsidR="0082038A" w:rsidRDefault="002556D5">
      <w:pPr>
        <w:pStyle w:val="ndicedeilustraes"/>
        <w:rPr>
          <w:rFonts w:asciiTheme="minorHAnsi" w:eastAsiaTheme="minorEastAsia" w:hAnsiTheme="minorHAnsi" w:cstheme="minorBidi"/>
          <w:noProof/>
          <w:sz w:val="22"/>
          <w:szCs w:val="22"/>
        </w:rPr>
      </w:pPr>
      <w:hyperlink w:anchor="_Toc183698317" w:history="1">
        <w:r w:rsidR="0082038A" w:rsidRPr="00FF2372">
          <w:rPr>
            <w:rStyle w:val="Hyperlink"/>
            <w:noProof/>
          </w:rPr>
          <w:t>Quadro 33 – Documentação do caso de uso Listar Documento.</w:t>
        </w:r>
        <w:r w:rsidR="0082038A">
          <w:rPr>
            <w:noProof/>
            <w:webHidden/>
          </w:rPr>
          <w:tab/>
        </w:r>
        <w:r w:rsidR="0082038A">
          <w:rPr>
            <w:noProof/>
            <w:webHidden/>
          </w:rPr>
          <w:fldChar w:fldCharType="begin"/>
        </w:r>
        <w:r w:rsidR="0082038A">
          <w:rPr>
            <w:noProof/>
            <w:webHidden/>
          </w:rPr>
          <w:instrText xml:space="preserve"> PAGEREF _Toc183698317 \h </w:instrText>
        </w:r>
        <w:r w:rsidR="0082038A">
          <w:rPr>
            <w:noProof/>
            <w:webHidden/>
          </w:rPr>
        </w:r>
        <w:r w:rsidR="0082038A">
          <w:rPr>
            <w:noProof/>
            <w:webHidden/>
          </w:rPr>
          <w:fldChar w:fldCharType="separate"/>
        </w:r>
        <w:r w:rsidR="0082038A">
          <w:rPr>
            <w:noProof/>
            <w:webHidden/>
          </w:rPr>
          <w:t>65</w:t>
        </w:r>
        <w:r w:rsidR="0082038A">
          <w:rPr>
            <w:noProof/>
            <w:webHidden/>
          </w:rPr>
          <w:fldChar w:fldCharType="end"/>
        </w:r>
      </w:hyperlink>
    </w:p>
    <w:p w14:paraId="0794CA46" w14:textId="3895392C" w:rsidR="0082038A" w:rsidRDefault="002556D5">
      <w:pPr>
        <w:pStyle w:val="ndicedeilustraes"/>
        <w:rPr>
          <w:rFonts w:asciiTheme="minorHAnsi" w:eastAsiaTheme="minorEastAsia" w:hAnsiTheme="minorHAnsi" w:cstheme="minorBidi"/>
          <w:noProof/>
          <w:sz w:val="22"/>
          <w:szCs w:val="22"/>
        </w:rPr>
      </w:pPr>
      <w:hyperlink w:anchor="_Toc183698318" w:history="1">
        <w:r w:rsidR="0082038A" w:rsidRPr="00FF2372">
          <w:rPr>
            <w:rStyle w:val="Hyperlink"/>
            <w:noProof/>
          </w:rPr>
          <w:t>Quadro 34 – Documentação do caso de uso Alterar Documento</w:t>
        </w:r>
        <w:r w:rsidR="0082038A">
          <w:rPr>
            <w:noProof/>
            <w:webHidden/>
          </w:rPr>
          <w:tab/>
        </w:r>
        <w:r w:rsidR="0082038A">
          <w:rPr>
            <w:noProof/>
            <w:webHidden/>
          </w:rPr>
          <w:fldChar w:fldCharType="begin"/>
        </w:r>
        <w:r w:rsidR="0082038A">
          <w:rPr>
            <w:noProof/>
            <w:webHidden/>
          </w:rPr>
          <w:instrText xml:space="preserve"> PAGEREF _Toc183698318 \h </w:instrText>
        </w:r>
        <w:r w:rsidR="0082038A">
          <w:rPr>
            <w:noProof/>
            <w:webHidden/>
          </w:rPr>
        </w:r>
        <w:r w:rsidR="0082038A">
          <w:rPr>
            <w:noProof/>
            <w:webHidden/>
          </w:rPr>
          <w:fldChar w:fldCharType="separate"/>
        </w:r>
        <w:r w:rsidR="0082038A">
          <w:rPr>
            <w:noProof/>
            <w:webHidden/>
          </w:rPr>
          <w:t>66</w:t>
        </w:r>
        <w:r w:rsidR="0082038A">
          <w:rPr>
            <w:noProof/>
            <w:webHidden/>
          </w:rPr>
          <w:fldChar w:fldCharType="end"/>
        </w:r>
      </w:hyperlink>
    </w:p>
    <w:p w14:paraId="72209467" w14:textId="1A41F211" w:rsidR="0082038A" w:rsidRDefault="002556D5">
      <w:pPr>
        <w:pStyle w:val="ndicedeilustraes"/>
        <w:rPr>
          <w:rFonts w:asciiTheme="minorHAnsi" w:eastAsiaTheme="minorEastAsia" w:hAnsiTheme="minorHAnsi" w:cstheme="minorBidi"/>
          <w:noProof/>
          <w:sz w:val="22"/>
          <w:szCs w:val="22"/>
        </w:rPr>
      </w:pPr>
      <w:hyperlink w:anchor="_Toc183698319" w:history="1">
        <w:r w:rsidR="0082038A" w:rsidRPr="00FF2372">
          <w:rPr>
            <w:rStyle w:val="Hyperlink"/>
            <w:noProof/>
          </w:rPr>
          <w:t>Quadro 35 – Documentação do caso de uso Alterar Documento</w:t>
        </w:r>
        <w:r w:rsidR="0082038A">
          <w:rPr>
            <w:noProof/>
            <w:webHidden/>
          </w:rPr>
          <w:tab/>
        </w:r>
        <w:r w:rsidR="0082038A">
          <w:rPr>
            <w:noProof/>
            <w:webHidden/>
          </w:rPr>
          <w:fldChar w:fldCharType="begin"/>
        </w:r>
        <w:r w:rsidR="0082038A">
          <w:rPr>
            <w:noProof/>
            <w:webHidden/>
          </w:rPr>
          <w:instrText xml:space="preserve"> PAGEREF _Toc183698319 \h </w:instrText>
        </w:r>
        <w:r w:rsidR="0082038A">
          <w:rPr>
            <w:noProof/>
            <w:webHidden/>
          </w:rPr>
        </w:r>
        <w:r w:rsidR="0082038A">
          <w:rPr>
            <w:noProof/>
            <w:webHidden/>
          </w:rPr>
          <w:fldChar w:fldCharType="separate"/>
        </w:r>
        <w:r w:rsidR="0082038A">
          <w:rPr>
            <w:noProof/>
            <w:webHidden/>
          </w:rPr>
          <w:t>67</w:t>
        </w:r>
        <w:r w:rsidR="0082038A">
          <w:rPr>
            <w:noProof/>
            <w:webHidden/>
          </w:rPr>
          <w:fldChar w:fldCharType="end"/>
        </w:r>
      </w:hyperlink>
    </w:p>
    <w:p w14:paraId="66EA1D5D" w14:textId="23E40B17" w:rsidR="0082038A" w:rsidRDefault="002556D5">
      <w:pPr>
        <w:pStyle w:val="ndicedeilustraes"/>
        <w:rPr>
          <w:rFonts w:asciiTheme="minorHAnsi" w:eastAsiaTheme="minorEastAsia" w:hAnsiTheme="minorHAnsi" w:cstheme="minorBidi"/>
          <w:noProof/>
          <w:sz w:val="22"/>
          <w:szCs w:val="22"/>
        </w:rPr>
      </w:pPr>
      <w:hyperlink w:anchor="_Toc183698320" w:history="1">
        <w:r w:rsidR="0082038A" w:rsidRPr="00FF2372">
          <w:rPr>
            <w:rStyle w:val="Hyperlink"/>
            <w:noProof/>
          </w:rPr>
          <w:t>Quadro 36 – Documentação do caso de uso Cadastrar Documento</w:t>
        </w:r>
        <w:r w:rsidR="0082038A">
          <w:rPr>
            <w:noProof/>
            <w:webHidden/>
          </w:rPr>
          <w:tab/>
        </w:r>
        <w:r w:rsidR="0082038A">
          <w:rPr>
            <w:noProof/>
            <w:webHidden/>
          </w:rPr>
          <w:fldChar w:fldCharType="begin"/>
        </w:r>
        <w:r w:rsidR="0082038A">
          <w:rPr>
            <w:noProof/>
            <w:webHidden/>
          </w:rPr>
          <w:instrText xml:space="preserve"> PAGEREF _Toc183698320 \h </w:instrText>
        </w:r>
        <w:r w:rsidR="0082038A">
          <w:rPr>
            <w:noProof/>
            <w:webHidden/>
          </w:rPr>
        </w:r>
        <w:r w:rsidR="0082038A">
          <w:rPr>
            <w:noProof/>
            <w:webHidden/>
          </w:rPr>
          <w:fldChar w:fldCharType="separate"/>
        </w:r>
        <w:r w:rsidR="0082038A">
          <w:rPr>
            <w:noProof/>
            <w:webHidden/>
          </w:rPr>
          <w:t>67</w:t>
        </w:r>
        <w:r w:rsidR="0082038A">
          <w:rPr>
            <w:noProof/>
            <w:webHidden/>
          </w:rPr>
          <w:fldChar w:fldCharType="end"/>
        </w:r>
      </w:hyperlink>
    </w:p>
    <w:p w14:paraId="3E7572FE" w14:textId="6A76D3B8" w:rsidR="0082038A" w:rsidRDefault="002556D5">
      <w:pPr>
        <w:pStyle w:val="ndicedeilustraes"/>
        <w:rPr>
          <w:rFonts w:asciiTheme="minorHAnsi" w:eastAsiaTheme="minorEastAsia" w:hAnsiTheme="minorHAnsi" w:cstheme="minorBidi"/>
          <w:noProof/>
          <w:sz w:val="22"/>
          <w:szCs w:val="22"/>
        </w:rPr>
      </w:pPr>
      <w:hyperlink w:anchor="_Toc183698321" w:history="1">
        <w:r w:rsidR="0082038A" w:rsidRPr="00FF2372">
          <w:rPr>
            <w:rStyle w:val="Hyperlink"/>
            <w:noProof/>
          </w:rPr>
          <w:t>Quadro 37 – Documentação do caso de uso Excluir Documento</w:t>
        </w:r>
        <w:r w:rsidR="0082038A">
          <w:rPr>
            <w:noProof/>
            <w:webHidden/>
          </w:rPr>
          <w:tab/>
        </w:r>
        <w:r w:rsidR="0082038A">
          <w:rPr>
            <w:noProof/>
            <w:webHidden/>
          </w:rPr>
          <w:fldChar w:fldCharType="begin"/>
        </w:r>
        <w:r w:rsidR="0082038A">
          <w:rPr>
            <w:noProof/>
            <w:webHidden/>
          </w:rPr>
          <w:instrText xml:space="preserve"> PAGEREF _Toc183698321 \h </w:instrText>
        </w:r>
        <w:r w:rsidR="0082038A">
          <w:rPr>
            <w:noProof/>
            <w:webHidden/>
          </w:rPr>
        </w:r>
        <w:r w:rsidR="0082038A">
          <w:rPr>
            <w:noProof/>
            <w:webHidden/>
          </w:rPr>
          <w:fldChar w:fldCharType="separate"/>
        </w:r>
        <w:r w:rsidR="0082038A">
          <w:rPr>
            <w:noProof/>
            <w:webHidden/>
          </w:rPr>
          <w:t>68</w:t>
        </w:r>
        <w:r w:rsidR="0082038A">
          <w:rPr>
            <w:noProof/>
            <w:webHidden/>
          </w:rPr>
          <w:fldChar w:fldCharType="end"/>
        </w:r>
      </w:hyperlink>
    </w:p>
    <w:p w14:paraId="3AC95DEE" w14:textId="34036150" w:rsidR="0082038A" w:rsidRDefault="002556D5">
      <w:pPr>
        <w:pStyle w:val="ndicedeilustraes"/>
        <w:rPr>
          <w:rFonts w:asciiTheme="minorHAnsi" w:eastAsiaTheme="minorEastAsia" w:hAnsiTheme="minorHAnsi" w:cstheme="minorBidi"/>
          <w:noProof/>
          <w:sz w:val="22"/>
          <w:szCs w:val="22"/>
        </w:rPr>
      </w:pPr>
      <w:hyperlink w:anchor="_Toc183698322" w:history="1">
        <w:r w:rsidR="0082038A" w:rsidRPr="00FF2372">
          <w:rPr>
            <w:rStyle w:val="Hyperlink"/>
            <w:noProof/>
          </w:rPr>
          <w:t>Quadro 38 – Script SQL – Tabela Aluno</w:t>
        </w:r>
        <w:r w:rsidR="0082038A">
          <w:rPr>
            <w:noProof/>
            <w:webHidden/>
          </w:rPr>
          <w:tab/>
        </w:r>
        <w:r w:rsidR="0082038A">
          <w:rPr>
            <w:noProof/>
            <w:webHidden/>
          </w:rPr>
          <w:fldChar w:fldCharType="begin"/>
        </w:r>
        <w:r w:rsidR="0082038A">
          <w:rPr>
            <w:noProof/>
            <w:webHidden/>
          </w:rPr>
          <w:instrText xml:space="preserve"> PAGEREF _Toc183698322 \h </w:instrText>
        </w:r>
        <w:r w:rsidR="0082038A">
          <w:rPr>
            <w:noProof/>
            <w:webHidden/>
          </w:rPr>
        </w:r>
        <w:r w:rsidR="0082038A">
          <w:rPr>
            <w:noProof/>
            <w:webHidden/>
          </w:rPr>
          <w:fldChar w:fldCharType="separate"/>
        </w:r>
        <w:r w:rsidR="0082038A">
          <w:rPr>
            <w:noProof/>
            <w:webHidden/>
          </w:rPr>
          <w:t>97</w:t>
        </w:r>
        <w:r w:rsidR="0082038A">
          <w:rPr>
            <w:noProof/>
            <w:webHidden/>
          </w:rPr>
          <w:fldChar w:fldCharType="end"/>
        </w:r>
      </w:hyperlink>
    </w:p>
    <w:p w14:paraId="5A253D44" w14:textId="733DF281" w:rsidR="0082038A" w:rsidRDefault="002556D5">
      <w:pPr>
        <w:pStyle w:val="ndicedeilustraes"/>
        <w:rPr>
          <w:rFonts w:asciiTheme="minorHAnsi" w:eastAsiaTheme="minorEastAsia" w:hAnsiTheme="minorHAnsi" w:cstheme="minorBidi"/>
          <w:noProof/>
          <w:sz w:val="22"/>
          <w:szCs w:val="22"/>
        </w:rPr>
      </w:pPr>
      <w:hyperlink w:anchor="_Toc183698323" w:history="1">
        <w:r w:rsidR="0082038A" w:rsidRPr="00FF2372">
          <w:rPr>
            <w:rStyle w:val="Hyperlink"/>
            <w:noProof/>
          </w:rPr>
          <w:t>Quadro 39 – Script SQL – Tabela Concedente</w:t>
        </w:r>
        <w:r w:rsidR="0082038A">
          <w:rPr>
            <w:noProof/>
            <w:webHidden/>
          </w:rPr>
          <w:tab/>
        </w:r>
        <w:r w:rsidR="0082038A">
          <w:rPr>
            <w:noProof/>
            <w:webHidden/>
          </w:rPr>
          <w:fldChar w:fldCharType="begin"/>
        </w:r>
        <w:r w:rsidR="0082038A">
          <w:rPr>
            <w:noProof/>
            <w:webHidden/>
          </w:rPr>
          <w:instrText xml:space="preserve"> PAGEREF _Toc183698323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61AC3052" w14:textId="1C39904C" w:rsidR="0082038A" w:rsidRDefault="002556D5">
      <w:pPr>
        <w:pStyle w:val="ndicedeilustraes"/>
        <w:rPr>
          <w:rFonts w:asciiTheme="minorHAnsi" w:eastAsiaTheme="minorEastAsia" w:hAnsiTheme="minorHAnsi" w:cstheme="minorBidi"/>
          <w:noProof/>
          <w:sz w:val="22"/>
          <w:szCs w:val="22"/>
        </w:rPr>
      </w:pPr>
      <w:hyperlink w:anchor="_Toc183698324" w:history="1">
        <w:r w:rsidR="0082038A" w:rsidRPr="00FF2372">
          <w:rPr>
            <w:rStyle w:val="Hyperlink"/>
            <w:noProof/>
          </w:rPr>
          <w:t>Quadro 40 – Script SQL – Tabela Curso</w:t>
        </w:r>
        <w:r w:rsidR="0082038A">
          <w:rPr>
            <w:noProof/>
            <w:webHidden/>
          </w:rPr>
          <w:tab/>
        </w:r>
        <w:r w:rsidR="0082038A">
          <w:rPr>
            <w:noProof/>
            <w:webHidden/>
          </w:rPr>
          <w:fldChar w:fldCharType="begin"/>
        </w:r>
        <w:r w:rsidR="0082038A">
          <w:rPr>
            <w:noProof/>
            <w:webHidden/>
          </w:rPr>
          <w:instrText xml:space="preserve"> PAGEREF _Toc183698324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25C692BB" w14:textId="3A85BBD8" w:rsidR="0082038A" w:rsidRDefault="002556D5">
      <w:pPr>
        <w:pStyle w:val="ndicedeilustraes"/>
        <w:rPr>
          <w:rFonts w:asciiTheme="minorHAnsi" w:eastAsiaTheme="minorEastAsia" w:hAnsiTheme="minorHAnsi" w:cstheme="minorBidi"/>
          <w:noProof/>
          <w:sz w:val="22"/>
          <w:szCs w:val="22"/>
        </w:rPr>
      </w:pPr>
      <w:hyperlink w:anchor="_Toc183698325" w:history="1">
        <w:r w:rsidR="0082038A" w:rsidRPr="00FF2372">
          <w:rPr>
            <w:rStyle w:val="Hyperlink"/>
            <w:noProof/>
          </w:rPr>
          <w:t>Quadro 41– Script SQL – Tabela Documento</w:t>
        </w:r>
        <w:r w:rsidR="0082038A">
          <w:rPr>
            <w:noProof/>
            <w:webHidden/>
          </w:rPr>
          <w:tab/>
        </w:r>
        <w:r w:rsidR="0082038A">
          <w:rPr>
            <w:noProof/>
            <w:webHidden/>
          </w:rPr>
          <w:fldChar w:fldCharType="begin"/>
        </w:r>
        <w:r w:rsidR="0082038A">
          <w:rPr>
            <w:noProof/>
            <w:webHidden/>
          </w:rPr>
          <w:instrText xml:space="preserve"> PAGEREF _Toc183698325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4DF7DAB6" w14:textId="2F195B13" w:rsidR="0082038A" w:rsidRDefault="002556D5">
      <w:pPr>
        <w:pStyle w:val="ndicedeilustraes"/>
        <w:rPr>
          <w:rFonts w:asciiTheme="minorHAnsi" w:eastAsiaTheme="minorEastAsia" w:hAnsiTheme="minorHAnsi" w:cstheme="minorBidi"/>
          <w:noProof/>
          <w:sz w:val="22"/>
          <w:szCs w:val="22"/>
        </w:rPr>
      </w:pPr>
      <w:hyperlink w:anchor="_Toc183698326" w:history="1">
        <w:r w:rsidR="0082038A" w:rsidRPr="00FF2372">
          <w:rPr>
            <w:rStyle w:val="Hyperlink"/>
            <w:noProof/>
          </w:rPr>
          <w:t>Quadro 42 – Script SQL – Tabela TipoDocumento</w:t>
        </w:r>
        <w:r w:rsidR="0082038A">
          <w:rPr>
            <w:noProof/>
            <w:webHidden/>
          </w:rPr>
          <w:tab/>
        </w:r>
        <w:r w:rsidR="0082038A">
          <w:rPr>
            <w:noProof/>
            <w:webHidden/>
          </w:rPr>
          <w:fldChar w:fldCharType="begin"/>
        </w:r>
        <w:r w:rsidR="0082038A">
          <w:rPr>
            <w:noProof/>
            <w:webHidden/>
          </w:rPr>
          <w:instrText xml:space="preserve"> PAGEREF _Toc183698326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388E5C99" w14:textId="3D2F7EE4" w:rsidR="0082038A" w:rsidRDefault="002556D5">
      <w:pPr>
        <w:pStyle w:val="ndicedeilustraes"/>
        <w:rPr>
          <w:rFonts w:asciiTheme="minorHAnsi" w:eastAsiaTheme="minorEastAsia" w:hAnsiTheme="minorHAnsi" w:cstheme="minorBidi"/>
          <w:noProof/>
          <w:sz w:val="22"/>
          <w:szCs w:val="22"/>
        </w:rPr>
      </w:pPr>
      <w:hyperlink w:anchor="_Toc183698327" w:history="1">
        <w:r w:rsidR="0082038A" w:rsidRPr="00FF2372">
          <w:rPr>
            <w:rStyle w:val="Hyperlink"/>
            <w:noProof/>
          </w:rPr>
          <w:t>Quadro 43 – Script SQL – Tabela TipoEstagio</w:t>
        </w:r>
        <w:r w:rsidR="0082038A">
          <w:rPr>
            <w:noProof/>
            <w:webHidden/>
          </w:rPr>
          <w:tab/>
        </w:r>
        <w:r w:rsidR="0082038A">
          <w:rPr>
            <w:noProof/>
            <w:webHidden/>
          </w:rPr>
          <w:fldChar w:fldCharType="begin"/>
        </w:r>
        <w:r w:rsidR="0082038A">
          <w:rPr>
            <w:noProof/>
            <w:webHidden/>
          </w:rPr>
          <w:instrText xml:space="preserve"> PAGEREF _Toc183698327 \h </w:instrText>
        </w:r>
        <w:r w:rsidR="0082038A">
          <w:rPr>
            <w:noProof/>
            <w:webHidden/>
          </w:rPr>
        </w:r>
        <w:r w:rsidR="0082038A">
          <w:rPr>
            <w:noProof/>
            <w:webHidden/>
          </w:rPr>
          <w:fldChar w:fldCharType="separate"/>
        </w:r>
        <w:r w:rsidR="0082038A">
          <w:rPr>
            <w:noProof/>
            <w:webHidden/>
          </w:rPr>
          <w:t>98</w:t>
        </w:r>
        <w:r w:rsidR="0082038A">
          <w:rPr>
            <w:noProof/>
            <w:webHidden/>
          </w:rPr>
          <w:fldChar w:fldCharType="end"/>
        </w:r>
      </w:hyperlink>
    </w:p>
    <w:p w14:paraId="48832350" w14:textId="1BFD9CC8" w:rsidR="0082038A" w:rsidRDefault="002556D5">
      <w:pPr>
        <w:pStyle w:val="ndicedeilustraes"/>
        <w:rPr>
          <w:rFonts w:asciiTheme="minorHAnsi" w:eastAsiaTheme="minorEastAsia" w:hAnsiTheme="minorHAnsi" w:cstheme="minorBidi"/>
          <w:noProof/>
          <w:sz w:val="22"/>
          <w:szCs w:val="22"/>
        </w:rPr>
      </w:pPr>
      <w:hyperlink w:anchor="_Toc183698328" w:history="1">
        <w:r w:rsidR="0082038A" w:rsidRPr="00FF2372">
          <w:rPr>
            <w:rStyle w:val="Hyperlink"/>
            <w:noProof/>
          </w:rPr>
          <w:t>Quadro 44 – Script SQL – Tabela Vagas</w:t>
        </w:r>
        <w:r w:rsidR="0082038A">
          <w:rPr>
            <w:noProof/>
            <w:webHidden/>
          </w:rPr>
          <w:tab/>
        </w:r>
        <w:r w:rsidR="0082038A">
          <w:rPr>
            <w:noProof/>
            <w:webHidden/>
          </w:rPr>
          <w:fldChar w:fldCharType="begin"/>
        </w:r>
        <w:r w:rsidR="0082038A">
          <w:rPr>
            <w:noProof/>
            <w:webHidden/>
          </w:rPr>
          <w:instrText xml:space="preserve"> PAGEREF _Toc183698328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69EE83B6" w14:textId="5CF47AF4" w:rsidR="0082038A" w:rsidRDefault="002556D5">
      <w:pPr>
        <w:pStyle w:val="ndicedeilustraes"/>
        <w:rPr>
          <w:rFonts w:asciiTheme="minorHAnsi" w:eastAsiaTheme="minorEastAsia" w:hAnsiTheme="minorHAnsi" w:cstheme="minorBidi"/>
          <w:noProof/>
          <w:sz w:val="22"/>
          <w:szCs w:val="22"/>
        </w:rPr>
      </w:pPr>
      <w:hyperlink w:anchor="_Toc183698329" w:history="1">
        <w:r w:rsidR="0082038A" w:rsidRPr="00FF2372">
          <w:rPr>
            <w:rStyle w:val="Hyperlink"/>
            <w:noProof/>
          </w:rPr>
          <w:t>Quadro 45 – Script SQL – Tabela DocumentoVersao</w:t>
        </w:r>
        <w:r w:rsidR="0082038A">
          <w:rPr>
            <w:noProof/>
            <w:webHidden/>
          </w:rPr>
          <w:tab/>
        </w:r>
        <w:r w:rsidR="0082038A">
          <w:rPr>
            <w:noProof/>
            <w:webHidden/>
          </w:rPr>
          <w:fldChar w:fldCharType="begin"/>
        </w:r>
        <w:r w:rsidR="0082038A">
          <w:rPr>
            <w:noProof/>
            <w:webHidden/>
          </w:rPr>
          <w:instrText xml:space="preserve"> PAGEREF _Toc183698329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7E3FBA2D" w14:textId="2D506C4B" w:rsidR="0082038A" w:rsidRDefault="002556D5">
      <w:pPr>
        <w:pStyle w:val="ndicedeilustraes"/>
        <w:rPr>
          <w:rFonts w:asciiTheme="minorHAnsi" w:eastAsiaTheme="minorEastAsia" w:hAnsiTheme="minorHAnsi" w:cstheme="minorBidi"/>
          <w:noProof/>
          <w:sz w:val="22"/>
          <w:szCs w:val="22"/>
        </w:rPr>
      </w:pPr>
      <w:hyperlink w:anchor="_Toc183698330" w:history="1">
        <w:r w:rsidR="0082038A" w:rsidRPr="00FF2372">
          <w:rPr>
            <w:rStyle w:val="Hyperlink"/>
            <w:noProof/>
          </w:rPr>
          <w:t>Quadro 46  – Script SQL – Tabela Cargo</w:t>
        </w:r>
        <w:r w:rsidR="0082038A">
          <w:rPr>
            <w:noProof/>
            <w:webHidden/>
          </w:rPr>
          <w:tab/>
        </w:r>
        <w:r w:rsidR="0082038A">
          <w:rPr>
            <w:noProof/>
            <w:webHidden/>
          </w:rPr>
          <w:fldChar w:fldCharType="begin"/>
        </w:r>
        <w:r w:rsidR="0082038A">
          <w:rPr>
            <w:noProof/>
            <w:webHidden/>
          </w:rPr>
          <w:instrText xml:space="preserve"> PAGEREF _Toc183698330 \h </w:instrText>
        </w:r>
        <w:r w:rsidR="0082038A">
          <w:rPr>
            <w:noProof/>
            <w:webHidden/>
          </w:rPr>
        </w:r>
        <w:r w:rsidR="0082038A">
          <w:rPr>
            <w:noProof/>
            <w:webHidden/>
          </w:rPr>
          <w:fldChar w:fldCharType="separate"/>
        </w:r>
        <w:r w:rsidR="0082038A">
          <w:rPr>
            <w:noProof/>
            <w:webHidden/>
          </w:rPr>
          <w:t>99</w:t>
        </w:r>
        <w:r w:rsidR="0082038A">
          <w:rPr>
            <w:noProof/>
            <w:webHidden/>
          </w:rPr>
          <w:fldChar w:fldCharType="end"/>
        </w:r>
      </w:hyperlink>
    </w:p>
    <w:p w14:paraId="6DD6411D" w14:textId="5C7248D0" w:rsidR="0082038A" w:rsidRDefault="002556D5">
      <w:pPr>
        <w:pStyle w:val="ndicedeilustraes"/>
        <w:rPr>
          <w:rFonts w:asciiTheme="minorHAnsi" w:eastAsiaTheme="minorEastAsia" w:hAnsiTheme="minorHAnsi" w:cstheme="minorBidi"/>
          <w:noProof/>
          <w:sz w:val="22"/>
          <w:szCs w:val="22"/>
        </w:rPr>
      </w:pPr>
      <w:hyperlink w:anchor="_Toc183698331" w:history="1">
        <w:r w:rsidR="0082038A" w:rsidRPr="00FF2372">
          <w:rPr>
            <w:rStyle w:val="Hyperlink"/>
            <w:noProof/>
          </w:rPr>
          <w:t>Quadro 47 – Script SQL – Tabela CoordenadorEstagio</w:t>
        </w:r>
        <w:r w:rsidR="0082038A">
          <w:rPr>
            <w:noProof/>
            <w:webHidden/>
          </w:rPr>
          <w:tab/>
        </w:r>
        <w:r w:rsidR="0082038A">
          <w:rPr>
            <w:noProof/>
            <w:webHidden/>
          </w:rPr>
          <w:fldChar w:fldCharType="begin"/>
        </w:r>
        <w:r w:rsidR="0082038A">
          <w:rPr>
            <w:noProof/>
            <w:webHidden/>
          </w:rPr>
          <w:instrText xml:space="preserve"> PAGEREF _Toc183698331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4F8CDD9C" w14:textId="770F53A5" w:rsidR="0082038A" w:rsidRDefault="002556D5">
      <w:pPr>
        <w:pStyle w:val="ndicedeilustraes"/>
        <w:rPr>
          <w:rFonts w:asciiTheme="minorHAnsi" w:eastAsiaTheme="minorEastAsia" w:hAnsiTheme="minorHAnsi" w:cstheme="minorBidi"/>
          <w:noProof/>
          <w:sz w:val="22"/>
          <w:szCs w:val="22"/>
        </w:rPr>
      </w:pPr>
      <w:hyperlink w:anchor="_Toc183698332" w:history="1">
        <w:r w:rsidR="0082038A" w:rsidRPr="00FF2372">
          <w:rPr>
            <w:rStyle w:val="Hyperlink"/>
            <w:noProof/>
          </w:rPr>
          <w:t>Quadro 48 – Script SQL – Tabela Login</w:t>
        </w:r>
        <w:r w:rsidR="0082038A">
          <w:rPr>
            <w:noProof/>
            <w:webHidden/>
          </w:rPr>
          <w:tab/>
        </w:r>
        <w:r w:rsidR="0082038A">
          <w:rPr>
            <w:noProof/>
            <w:webHidden/>
          </w:rPr>
          <w:fldChar w:fldCharType="begin"/>
        </w:r>
        <w:r w:rsidR="0082038A">
          <w:rPr>
            <w:noProof/>
            <w:webHidden/>
          </w:rPr>
          <w:instrText xml:space="preserve"> PAGEREF _Toc183698332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6A1E8F0C" w14:textId="042C807D" w:rsidR="0082038A" w:rsidRDefault="002556D5">
      <w:pPr>
        <w:pStyle w:val="ndicedeilustraes"/>
        <w:rPr>
          <w:rFonts w:asciiTheme="minorHAnsi" w:eastAsiaTheme="minorEastAsia" w:hAnsiTheme="minorHAnsi" w:cstheme="minorBidi"/>
          <w:noProof/>
          <w:sz w:val="22"/>
          <w:szCs w:val="22"/>
        </w:rPr>
      </w:pPr>
      <w:hyperlink w:anchor="_Toc183698333" w:history="1">
        <w:r w:rsidR="0082038A" w:rsidRPr="00FF2372">
          <w:rPr>
            <w:rStyle w:val="Hyperlink"/>
            <w:noProof/>
          </w:rPr>
          <w:t>Quadro 49 – Script SQL – Tabela InstituicaoEnsino</w:t>
        </w:r>
        <w:r w:rsidR="0082038A">
          <w:rPr>
            <w:noProof/>
            <w:webHidden/>
          </w:rPr>
          <w:tab/>
        </w:r>
        <w:r w:rsidR="0082038A">
          <w:rPr>
            <w:noProof/>
            <w:webHidden/>
          </w:rPr>
          <w:fldChar w:fldCharType="begin"/>
        </w:r>
        <w:r w:rsidR="0082038A">
          <w:rPr>
            <w:noProof/>
            <w:webHidden/>
          </w:rPr>
          <w:instrText xml:space="preserve"> PAGEREF _Toc183698333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3162B659" w14:textId="59E5613E" w:rsidR="0082038A" w:rsidRDefault="002556D5">
      <w:pPr>
        <w:pStyle w:val="ndicedeilustraes"/>
        <w:rPr>
          <w:rFonts w:asciiTheme="minorHAnsi" w:eastAsiaTheme="minorEastAsia" w:hAnsiTheme="minorHAnsi" w:cstheme="minorBidi"/>
          <w:noProof/>
          <w:sz w:val="22"/>
          <w:szCs w:val="22"/>
        </w:rPr>
      </w:pPr>
      <w:hyperlink w:anchor="_Toc183698334" w:history="1">
        <w:r w:rsidR="0082038A" w:rsidRPr="00FF2372">
          <w:rPr>
            <w:rStyle w:val="Hyperlink"/>
            <w:noProof/>
          </w:rPr>
          <w:t>Quadro 50 – Script SQL – Tabela Usuario</w:t>
        </w:r>
        <w:r w:rsidR="0082038A">
          <w:rPr>
            <w:noProof/>
            <w:webHidden/>
          </w:rPr>
          <w:tab/>
        </w:r>
        <w:r w:rsidR="0082038A">
          <w:rPr>
            <w:noProof/>
            <w:webHidden/>
          </w:rPr>
          <w:fldChar w:fldCharType="begin"/>
        </w:r>
        <w:r w:rsidR="0082038A">
          <w:rPr>
            <w:noProof/>
            <w:webHidden/>
          </w:rPr>
          <w:instrText xml:space="preserve"> PAGEREF _Toc183698334 \h </w:instrText>
        </w:r>
        <w:r w:rsidR="0082038A">
          <w:rPr>
            <w:noProof/>
            <w:webHidden/>
          </w:rPr>
        </w:r>
        <w:r w:rsidR="0082038A">
          <w:rPr>
            <w:noProof/>
            <w:webHidden/>
          </w:rPr>
          <w:fldChar w:fldCharType="separate"/>
        </w:r>
        <w:r w:rsidR="0082038A">
          <w:rPr>
            <w:noProof/>
            <w:webHidden/>
          </w:rPr>
          <w:t>100</w:t>
        </w:r>
        <w:r w:rsidR="0082038A">
          <w:rPr>
            <w:noProof/>
            <w:webHidden/>
          </w:rPr>
          <w:fldChar w:fldCharType="end"/>
        </w:r>
      </w:hyperlink>
    </w:p>
    <w:p w14:paraId="32FA38E4" w14:textId="51F85C80" w:rsidR="0082038A" w:rsidRDefault="002556D5">
      <w:pPr>
        <w:pStyle w:val="ndicedeilustraes"/>
        <w:rPr>
          <w:rFonts w:asciiTheme="minorHAnsi" w:eastAsiaTheme="minorEastAsia" w:hAnsiTheme="minorHAnsi" w:cstheme="minorBidi"/>
          <w:noProof/>
          <w:sz w:val="22"/>
          <w:szCs w:val="22"/>
        </w:rPr>
      </w:pPr>
      <w:hyperlink w:anchor="_Toc183698335" w:history="1">
        <w:r w:rsidR="0082038A" w:rsidRPr="00FF2372">
          <w:rPr>
            <w:rStyle w:val="Hyperlink"/>
            <w:noProof/>
          </w:rPr>
          <w:t>Quadro 51 – Script SQL – Tabela SupervisorEstagio</w:t>
        </w:r>
        <w:r w:rsidR="0082038A">
          <w:rPr>
            <w:noProof/>
            <w:webHidden/>
          </w:rPr>
          <w:tab/>
        </w:r>
        <w:r w:rsidR="0082038A">
          <w:rPr>
            <w:noProof/>
            <w:webHidden/>
          </w:rPr>
          <w:fldChar w:fldCharType="begin"/>
        </w:r>
        <w:r w:rsidR="0082038A">
          <w:rPr>
            <w:noProof/>
            <w:webHidden/>
          </w:rPr>
          <w:instrText xml:space="preserve"> PAGEREF _Toc183698335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44656463" w14:textId="6F551165" w:rsidR="0082038A" w:rsidRDefault="002556D5">
      <w:pPr>
        <w:pStyle w:val="ndicedeilustraes"/>
        <w:rPr>
          <w:rFonts w:asciiTheme="minorHAnsi" w:eastAsiaTheme="minorEastAsia" w:hAnsiTheme="minorHAnsi" w:cstheme="minorBidi"/>
          <w:noProof/>
          <w:sz w:val="22"/>
          <w:szCs w:val="22"/>
        </w:rPr>
      </w:pPr>
      <w:hyperlink w:anchor="_Toc183698336" w:history="1">
        <w:r w:rsidR="0082038A" w:rsidRPr="00FF2372">
          <w:rPr>
            <w:rStyle w:val="Hyperlink"/>
            <w:noProof/>
          </w:rPr>
          <w:t>Quadro 52 – Script SQL – Tabela Apontamento</w:t>
        </w:r>
        <w:r w:rsidR="0082038A">
          <w:rPr>
            <w:noProof/>
            <w:webHidden/>
          </w:rPr>
          <w:tab/>
        </w:r>
        <w:r w:rsidR="0082038A">
          <w:rPr>
            <w:noProof/>
            <w:webHidden/>
          </w:rPr>
          <w:fldChar w:fldCharType="begin"/>
        </w:r>
        <w:r w:rsidR="0082038A">
          <w:rPr>
            <w:noProof/>
            <w:webHidden/>
          </w:rPr>
          <w:instrText xml:space="preserve"> PAGEREF _Toc183698336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00C8F07A" w14:textId="4253F651" w:rsidR="0082038A" w:rsidRDefault="002556D5">
      <w:pPr>
        <w:pStyle w:val="ndicedeilustraes"/>
        <w:rPr>
          <w:rFonts w:asciiTheme="minorHAnsi" w:eastAsiaTheme="minorEastAsia" w:hAnsiTheme="minorHAnsi" w:cstheme="minorBidi"/>
          <w:noProof/>
          <w:sz w:val="22"/>
          <w:szCs w:val="22"/>
        </w:rPr>
      </w:pPr>
      <w:hyperlink w:anchor="_Toc183698337" w:history="1">
        <w:r w:rsidR="0082038A" w:rsidRPr="00FF2372">
          <w:rPr>
            <w:rStyle w:val="Hyperlink"/>
            <w:noProof/>
          </w:rPr>
          <w:t>Quadro 53 – Script SQL – Tabela Matricula</w:t>
        </w:r>
        <w:r w:rsidR="0082038A">
          <w:rPr>
            <w:noProof/>
            <w:webHidden/>
          </w:rPr>
          <w:tab/>
        </w:r>
        <w:r w:rsidR="0082038A">
          <w:rPr>
            <w:noProof/>
            <w:webHidden/>
          </w:rPr>
          <w:fldChar w:fldCharType="begin"/>
        </w:r>
        <w:r w:rsidR="0082038A">
          <w:rPr>
            <w:noProof/>
            <w:webHidden/>
          </w:rPr>
          <w:instrText xml:space="preserve"> PAGEREF _Toc183698337 \h </w:instrText>
        </w:r>
        <w:r w:rsidR="0082038A">
          <w:rPr>
            <w:noProof/>
            <w:webHidden/>
          </w:rPr>
        </w:r>
        <w:r w:rsidR="0082038A">
          <w:rPr>
            <w:noProof/>
            <w:webHidden/>
          </w:rPr>
          <w:fldChar w:fldCharType="separate"/>
        </w:r>
        <w:r w:rsidR="0082038A">
          <w:rPr>
            <w:noProof/>
            <w:webHidden/>
          </w:rPr>
          <w:t>101</w:t>
        </w:r>
        <w:r w:rsidR="0082038A">
          <w:rPr>
            <w:noProof/>
            <w:webHidden/>
          </w:rPr>
          <w:fldChar w:fldCharType="end"/>
        </w:r>
      </w:hyperlink>
    </w:p>
    <w:p w14:paraId="37BE28E0" w14:textId="44C43D2B" w:rsidR="0082038A" w:rsidRDefault="002556D5">
      <w:pPr>
        <w:pStyle w:val="ndicedeilustraes"/>
        <w:rPr>
          <w:rFonts w:asciiTheme="minorHAnsi" w:eastAsiaTheme="minorEastAsia" w:hAnsiTheme="minorHAnsi" w:cstheme="minorBidi"/>
          <w:noProof/>
          <w:sz w:val="22"/>
          <w:szCs w:val="22"/>
        </w:rPr>
      </w:pPr>
      <w:hyperlink w:anchor="_Toc183698338" w:history="1">
        <w:r w:rsidR="0082038A" w:rsidRPr="00FF2372">
          <w:rPr>
            <w:rStyle w:val="Hyperlink"/>
            <w:noProof/>
          </w:rPr>
          <w:t>Quadro 54 – Script SQL – Tabela Matricula</w:t>
        </w:r>
        <w:r w:rsidR="0082038A">
          <w:rPr>
            <w:noProof/>
            <w:webHidden/>
          </w:rPr>
          <w:tab/>
        </w:r>
        <w:r w:rsidR="0082038A">
          <w:rPr>
            <w:noProof/>
            <w:webHidden/>
          </w:rPr>
          <w:fldChar w:fldCharType="begin"/>
        </w:r>
        <w:r w:rsidR="0082038A">
          <w:rPr>
            <w:noProof/>
            <w:webHidden/>
          </w:rPr>
          <w:instrText xml:space="preserve"> PAGEREF _Toc183698338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1532E7D4" w14:textId="0A4F90C0" w:rsidR="0082038A" w:rsidRDefault="002556D5">
      <w:pPr>
        <w:pStyle w:val="ndicedeilustraes"/>
        <w:rPr>
          <w:rFonts w:asciiTheme="minorHAnsi" w:eastAsiaTheme="minorEastAsia" w:hAnsiTheme="minorHAnsi" w:cstheme="minorBidi"/>
          <w:noProof/>
          <w:sz w:val="22"/>
          <w:szCs w:val="22"/>
        </w:rPr>
      </w:pPr>
      <w:hyperlink w:anchor="_Toc183698339" w:history="1">
        <w:r w:rsidR="0082038A" w:rsidRPr="00FF2372">
          <w:rPr>
            <w:rStyle w:val="Hyperlink"/>
            <w:noProof/>
          </w:rPr>
          <w:t>Quadro 55 – Script SQL – Tabela DocumentoNecessario</w:t>
        </w:r>
        <w:r w:rsidR="0082038A">
          <w:rPr>
            <w:noProof/>
            <w:webHidden/>
          </w:rPr>
          <w:tab/>
        </w:r>
        <w:r w:rsidR="0082038A">
          <w:rPr>
            <w:noProof/>
            <w:webHidden/>
          </w:rPr>
          <w:fldChar w:fldCharType="begin"/>
        </w:r>
        <w:r w:rsidR="0082038A">
          <w:rPr>
            <w:noProof/>
            <w:webHidden/>
          </w:rPr>
          <w:instrText xml:space="preserve"> PAGEREF _Toc183698339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5CF475C6" w14:textId="1512F604" w:rsidR="0082038A" w:rsidRDefault="002556D5">
      <w:pPr>
        <w:pStyle w:val="ndicedeilustraes"/>
        <w:rPr>
          <w:rFonts w:asciiTheme="minorHAnsi" w:eastAsiaTheme="minorEastAsia" w:hAnsiTheme="minorHAnsi" w:cstheme="minorBidi"/>
          <w:noProof/>
          <w:sz w:val="22"/>
          <w:szCs w:val="22"/>
        </w:rPr>
      </w:pPr>
      <w:hyperlink w:anchor="_Toc183698340" w:history="1">
        <w:r w:rsidR="0082038A" w:rsidRPr="00FF2372">
          <w:rPr>
            <w:rStyle w:val="Hyperlink"/>
            <w:noProof/>
          </w:rPr>
          <w:t>Quadro 56 – Script SQL – Tabela Sessão</w:t>
        </w:r>
        <w:r w:rsidR="0082038A">
          <w:rPr>
            <w:noProof/>
            <w:webHidden/>
          </w:rPr>
          <w:tab/>
        </w:r>
        <w:r w:rsidR="0082038A">
          <w:rPr>
            <w:noProof/>
            <w:webHidden/>
          </w:rPr>
          <w:fldChar w:fldCharType="begin"/>
        </w:r>
        <w:r w:rsidR="0082038A">
          <w:rPr>
            <w:noProof/>
            <w:webHidden/>
          </w:rPr>
          <w:instrText xml:space="preserve"> PAGEREF _Toc183698340 \h </w:instrText>
        </w:r>
        <w:r w:rsidR="0082038A">
          <w:rPr>
            <w:noProof/>
            <w:webHidden/>
          </w:rPr>
        </w:r>
        <w:r w:rsidR="0082038A">
          <w:rPr>
            <w:noProof/>
            <w:webHidden/>
          </w:rPr>
          <w:fldChar w:fldCharType="separate"/>
        </w:r>
        <w:r w:rsidR="0082038A">
          <w:rPr>
            <w:noProof/>
            <w:webHidden/>
          </w:rPr>
          <w:t>102</w:t>
        </w:r>
        <w:r w:rsidR="0082038A">
          <w:rPr>
            <w:noProof/>
            <w:webHidden/>
          </w:rPr>
          <w:fldChar w:fldCharType="end"/>
        </w:r>
      </w:hyperlink>
    </w:p>
    <w:p w14:paraId="29570AE4" w14:textId="56660ABC" w:rsidR="0082038A" w:rsidRDefault="002556D5">
      <w:pPr>
        <w:pStyle w:val="ndicedeilustraes"/>
        <w:rPr>
          <w:rFonts w:asciiTheme="minorHAnsi" w:eastAsiaTheme="minorEastAsia" w:hAnsiTheme="minorHAnsi" w:cstheme="minorBidi"/>
          <w:noProof/>
          <w:sz w:val="22"/>
          <w:szCs w:val="22"/>
        </w:rPr>
      </w:pPr>
      <w:hyperlink w:anchor="_Toc183698341" w:history="1">
        <w:r w:rsidR="0082038A" w:rsidRPr="00FF2372">
          <w:rPr>
            <w:rStyle w:val="Hyperlink"/>
            <w:noProof/>
          </w:rPr>
          <w:t>Quadro 57 – Script SQL – Tabela ContratoEstagio</w:t>
        </w:r>
        <w:r w:rsidR="0082038A">
          <w:rPr>
            <w:noProof/>
            <w:webHidden/>
          </w:rPr>
          <w:tab/>
        </w:r>
        <w:r w:rsidR="0082038A">
          <w:rPr>
            <w:noProof/>
            <w:webHidden/>
          </w:rPr>
          <w:fldChar w:fldCharType="begin"/>
        </w:r>
        <w:r w:rsidR="0082038A">
          <w:rPr>
            <w:noProof/>
            <w:webHidden/>
          </w:rPr>
          <w:instrText xml:space="preserve"> PAGEREF _Toc183698341 \h </w:instrText>
        </w:r>
        <w:r w:rsidR="0082038A">
          <w:rPr>
            <w:noProof/>
            <w:webHidden/>
          </w:rPr>
        </w:r>
        <w:r w:rsidR="0082038A">
          <w:rPr>
            <w:noProof/>
            <w:webHidden/>
          </w:rPr>
          <w:fldChar w:fldCharType="separate"/>
        </w:r>
        <w:r w:rsidR="0082038A">
          <w:rPr>
            <w:noProof/>
            <w:webHidden/>
          </w:rPr>
          <w:t>103</w:t>
        </w:r>
        <w:r w:rsidR="0082038A">
          <w:rPr>
            <w:noProof/>
            <w:webHidden/>
          </w:rPr>
          <w:fldChar w:fldCharType="end"/>
        </w:r>
      </w:hyperlink>
    </w:p>
    <w:p w14:paraId="0B499E21" w14:textId="490F6BE9" w:rsidR="0082038A" w:rsidRDefault="002556D5">
      <w:pPr>
        <w:pStyle w:val="ndicedeilustraes"/>
        <w:rPr>
          <w:rFonts w:asciiTheme="minorHAnsi" w:eastAsiaTheme="minorEastAsia" w:hAnsiTheme="minorHAnsi" w:cstheme="minorBidi"/>
          <w:noProof/>
          <w:sz w:val="22"/>
          <w:szCs w:val="22"/>
        </w:rPr>
      </w:pPr>
      <w:hyperlink w:anchor="_Toc183698342" w:history="1">
        <w:r w:rsidR="0082038A" w:rsidRPr="00FF2372">
          <w:rPr>
            <w:rStyle w:val="Hyperlink"/>
            <w:noProof/>
          </w:rPr>
          <w:t>Quadro 58 – Script SQL – Tabela Candidato</w:t>
        </w:r>
        <w:r w:rsidR="0082038A">
          <w:rPr>
            <w:noProof/>
            <w:webHidden/>
          </w:rPr>
          <w:tab/>
        </w:r>
        <w:r w:rsidR="0082038A">
          <w:rPr>
            <w:noProof/>
            <w:webHidden/>
          </w:rPr>
          <w:fldChar w:fldCharType="begin"/>
        </w:r>
        <w:r w:rsidR="0082038A">
          <w:rPr>
            <w:noProof/>
            <w:webHidden/>
          </w:rPr>
          <w:instrText xml:space="preserve"> PAGEREF _Toc183698342 \h </w:instrText>
        </w:r>
        <w:r w:rsidR="0082038A">
          <w:rPr>
            <w:noProof/>
            <w:webHidden/>
          </w:rPr>
        </w:r>
        <w:r w:rsidR="0082038A">
          <w:rPr>
            <w:noProof/>
            <w:webHidden/>
          </w:rPr>
          <w:fldChar w:fldCharType="separate"/>
        </w:r>
        <w:r w:rsidR="0082038A">
          <w:rPr>
            <w:noProof/>
            <w:webHidden/>
          </w:rPr>
          <w:t>104</w:t>
        </w:r>
        <w:r w:rsidR="0082038A">
          <w:rPr>
            <w:noProof/>
            <w:webHidden/>
          </w:rPr>
          <w:fldChar w:fldCharType="end"/>
        </w:r>
      </w:hyperlink>
    </w:p>
    <w:p w14:paraId="18CF1E95" w14:textId="7C974CC5" w:rsidR="00706E0A" w:rsidRDefault="009D4023" w:rsidP="00AB6909">
      <w:pPr>
        <w:pStyle w:val="Universidade"/>
        <w:spacing w:line="360" w:lineRule="auto"/>
        <w:rPr>
          <w:b w:val="0"/>
          <w:bCs/>
          <w:sz w:val="24"/>
          <w:szCs w:val="24"/>
        </w:rPr>
      </w:pPr>
      <w:r>
        <w:rPr>
          <w:b w:val="0"/>
          <w:bCs/>
          <w:sz w:val="24"/>
          <w:szCs w:val="24"/>
        </w:rPr>
        <w:fldChar w:fldCharType="end"/>
      </w: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7906A0EC" w14:textId="56A29354"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2556D5">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2556D5">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2556D5">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2556D5">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2556D5">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2556D5">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2556D5">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2556D5">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2556D5">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2556D5">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2556D5">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2556D5">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2556D5">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2556D5">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2556D5">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2556D5">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2556D5">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2556D5">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2556D5">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2556D5">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2556D5">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2556D5">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2556D5">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2556D5">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2556D5">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2556D5">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2556D5">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2556D5">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2556D5">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2556D5">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2556D5">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2556D5">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2556D5">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2556D5">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2556D5">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2556D5">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2556D5">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2556D5">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2556D5" w:rsidRPr="00C15D66" w:rsidRDefault="002556D5" w:rsidP="00CA79E2">
                            <w:pPr>
                              <w:pStyle w:val="Legenda"/>
                              <w:jc w:val="left"/>
                            </w:pPr>
                            <w:bookmarkStart w:id="30" w:name="_Toc183673448"/>
                            <w:r>
                              <w:t xml:space="preserve">Figura </w:t>
                            </w:r>
                            <w:fldSimple w:instr=" SEQ Figura \* ARABIC ">
                              <w:r>
                                <w:rPr>
                                  <w:noProof/>
                                </w:rPr>
                                <w:t>1</w:t>
                              </w:r>
                            </w:fldSimple>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2556D5" w:rsidRPr="00C15D66" w:rsidRDefault="002556D5" w:rsidP="00CA79E2">
                      <w:pPr>
                        <w:pStyle w:val="Legenda"/>
                        <w:jc w:val="left"/>
                      </w:pPr>
                      <w:bookmarkStart w:id="31" w:name="_Toc183673448"/>
                      <w:r>
                        <w:t xml:space="preserve">Figura </w:t>
                      </w:r>
                      <w:fldSimple w:instr=" SEQ Figura \* ARABIC ">
                        <w:r>
                          <w:rPr>
                            <w:noProof/>
                          </w:rPr>
                          <w:t>1</w:t>
                        </w:r>
                      </w:fldSimple>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3673449"/>
      <w:r>
        <w:t xml:space="preserve">Figura </w:t>
      </w:r>
      <w:fldSimple w:instr=" SEQ Figura \* ARABIC ">
        <w:r w:rsidR="005B4441">
          <w:rPr>
            <w:noProof/>
          </w:rPr>
          <w:t>2</w:t>
        </w:r>
      </w:fldSimple>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3673450"/>
      <w:r>
        <w:t xml:space="preserve">Figura </w:t>
      </w:r>
      <w:fldSimple w:instr=" SEQ Figura \* ARABIC ">
        <w:r w:rsidR="005B4441">
          <w:rPr>
            <w:noProof/>
          </w:rPr>
          <w:t>3</w:t>
        </w:r>
      </w:fldSimple>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2556D5" w:rsidRPr="00A43376" w:rsidRDefault="002556D5" w:rsidP="00A43376">
                            <w:pPr>
                              <w:pStyle w:val="Legenda"/>
                              <w:jc w:val="left"/>
                              <w:rPr>
                                <w:b w:val="0"/>
                                <w:bCs w:val="0"/>
                                <w:noProof/>
                              </w:rPr>
                            </w:pPr>
                            <w:bookmarkStart w:id="34" w:name="_Toc183673451"/>
                            <w:r>
                              <w:t xml:space="preserve">Figura </w:t>
                            </w:r>
                            <w:fldSimple w:instr=" SEQ Figura \* ARABIC ">
                              <w:r>
                                <w:rPr>
                                  <w:noProof/>
                                </w:rPr>
                                <w:t>4</w:t>
                              </w:r>
                            </w:fldSimple>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2556D5" w:rsidRPr="00A43376" w:rsidRDefault="002556D5" w:rsidP="00A43376">
                      <w:pPr>
                        <w:pStyle w:val="Legenda"/>
                        <w:jc w:val="left"/>
                        <w:rPr>
                          <w:b w:val="0"/>
                          <w:bCs w:val="0"/>
                          <w:noProof/>
                        </w:rPr>
                      </w:pPr>
                      <w:bookmarkStart w:id="35" w:name="_Toc183673451"/>
                      <w:r>
                        <w:t xml:space="preserve">Figura </w:t>
                      </w:r>
                      <w:fldSimple w:instr=" SEQ Figura \* ARABIC ">
                        <w:r>
                          <w:rPr>
                            <w:noProof/>
                          </w:rPr>
                          <w:t>4</w:t>
                        </w:r>
                      </w:fldSimple>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2556D5" w:rsidRPr="002956C3" w:rsidRDefault="002556D5" w:rsidP="002956C3">
                            <w:pPr>
                              <w:pStyle w:val="Legenda"/>
                              <w:jc w:val="left"/>
                              <w:rPr>
                                <w:b w:val="0"/>
                                <w:bCs w:val="0"/>
                                <w:noProof/>
                                <w:szCs w:val="24"/>
                              </w:rPr>
                            </w:pPr>
                            <w:bookmarkStart w:id="36" w:name="_Toc183673452"/>
                            <w:r>
                              <w:t xml:space="preserve">Figura </w:t>
                            </w:r>
                            <w:fldSimple w:instr=" SEQ Figura \* ARABIC ">
                              <w:r>
                                <w:rPr>
                                  <w:noProof/>
                                </w:rPr>
                                <w:t>5</w:t>
                              </w:r>
                            </w:fldSimple>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2556D5" w:rsidRPr="002956C3" w:rsidRDefault="002556D5" w:rsidP="002956C3">
                      <w:pPr>
                        <w:pStyle w:val="Legenda"/>
                        <w:jc w:val="left"/>
                        <w:rPr>
                          <w:b w:val="0"/>
                          <w:bCs w:val="0"/>
                          <w:noProof/>
                          <w:szCs w:val="24"/>
                        </w:rPr>
                      </w:pPr>
                      <w:bookmarkStart w:id="37" w:name="_Toc183673452"/>
                      <w:r>
                        <w:t xml:space="preserve">Figura </w:t>
                      </w:r>
                      <w:fldSimple w:instr=" SEQ Figura \* ARABIC ">
                        <w:r>
                          <w:rPr>
                            <w:noProof/>
                          </w:rPr>
                          <w:t>5</w:t>
                        </w:r>
                      </w:fldSimple>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2556D5" w:rsidRPr="00A35258" w:rsidRDefault="002556D5" w:rsidP="00285751">
                            <w:pPr>
                              <w:pStyle w:val="Legenda"/>
                              <w:jc w:val="left"/>
                              <w:rPr>
                                <w:noProof/>
                                <w:szCs w:val="24"/>
                              </w:rPr>
                            </w:pPr>
                            <w:bookmarkStart w:id="38" w:name="_Toc183673453"/>
                            <w:r>
                              <w:t xml:space="preserve">Figura </w:t>
                            </w:r>
                            <w:fldSimple w:instr=" SEQ Figura \* ARABIC ">
                              <w:r>
                                <w:rPr>
                                  <w:noProof/>
                                </w:rPr>
                                <w:t>6</w:t>
                              </w:r>
                            </w:fldSimple>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2556D5" w:rsidRPr="00A35258" w:rsidRDefault="002556D5" w:rsidP="00285751">
                      <w:pPr>
                        <w:pStyle w:val="Legenda"/>
                        <w:jc w:val="left"/>
                        <w:rPr>
                          <w:noProof/>
                          <w:szCs w:val="24"/>
                        </w:rPr>
                      </w:pPr>
                      <w:bookmarkStart w:id="39" w:name="_Toc183673453"/>
                      <w:r>
                        <w:t xml:space="preserve">Figura </w:t>
                      </w:r>
                      <w:fldSimple w:instr=" SEQ Figura \* ARABIC ">
                        <w:r>
                          <w:rPr>
                            <w:noProof/>
                          </w:rPr>
                          <w:t>6</w:t>
                        </w:r>
                      </w:fldSimple>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2556D5" w:rsidRPr="00CF15D3" w:rsidRDefault="002556D5" w:rsidP="00285751">
                            <w:pPr>
                              <w:pStyle w:val="Legenda"/>
                              <w:jc w:val="left"/>
                              <w:rPr>
                                <w:noProof/>
                                <w:sz w:val="20"/>
                              </w:rPr>
                            </w:pPr>
                            <w:bookmarkStart w:id="40" w:name="_Toc183673454"/>
                            <w:r>
                              <w:t xml:space="preserve">Figura </w:t>
                            </w:r>
                            <w:fldSimple w:instr=" SEQ Figura \* ARABIC ">
                              <w:r>
                                <w:rPr>
                                  <w:noProof/>
                                </w:rPr>
                                <w:t>7</w:t>
                              </w:r>
                            </w:fldSimple>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2556D5" w:rsidRPr="00CF15D3" w:rsidRDefault="002556D5" w:rsidP="00285751">
                      <w:pPr>
                        <w:pStyle w:val="Legenda"/>
                        <w:jc w:val="left"/>
                        <w:rPr>
                          <w:noProof/>
                          <w:sz w:val="20"/>
                        </w:rPr>
                      </w:pPr>
                      <w:bookmarkStart w:id="41" w:name="_Toc183673454"/>
                      <w:r>
                        <w:t xml:space="preserve">Figura </w:t>
                      </w:r>
                      <w:fldSimple w:instr=" SEQ Figura \* ARABIC ">
                        <w:r>
                          <w:rPr>
                            <w:noProof/>
                          </w:rPr>
                          <w:t>7</w:t>
                        </w:r>
                      </w:fldSimple>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2" w:name="_Toc182206919"/>
      <w:r>
        <w:lastRenderedPageBreak/>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2556D5" w:rsidRPr="003F652C" w:rsidRDefault="002556D5" w:rsidP="00142C1A">
                            <w:pPr>
                              <w:pStyle w:val="Legenda"/>
                              <w:jc w:val="left"/>
                              <w:rPr>
                                <w:noProof/>
                                <w:szCs w:val="24"/>
                              </w:rPr>
                            </w:pPr>
                            <w:bookmarkStart w:id="43" w:name="_Toc183673455"/>
                            <w:r>
                              <w:t xml:space="preserve">Figura </w:t>
                            </w:r>
                            <w:fldSimple w:instr=" SEQ Figura \* ARABIC ">
                              <w:r>
                                <w:rPr>
                                  <w:noProof/>
                                </w:rPr>
                                <w:t>8</w:t>
                              </w:r>
                            </w:fldSimple>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2556D5" w:rsidRPr="003F652C" w:rsidRDefault="002556D5" w:rsidP="00142C1A">
                      <w:pPr>
                        <w:pStyle w:val="Legenda"/>
                        <w:jc w:val="left"/>
                        <w:rPr>
                          <w:noProof/>
                          <w:szCs w:val="24"/>
                        </w:rPr>
                      </w:pPr>
                      <w:bookmarkStart w:id="44" w:name="_Toc183673455"/>
                      <w:r>
                        <w:t xml:space="preserve">Figura </w:t>
                      </w:r>
                      <w:fldSimple w:instr=" SEQ Figura \* ARABIC ">
                        <w:r>
                          <w:rPr>
                            <w:noProof/>
                          </w:rPr>
                          <w:t>8</w:t>
                        </w:r>
                      </w:fldSimple>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5"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fldSimple w:instr=" SEQ Figura \* ARABIC ">
        <w:r w:rsidR="005B4441">
          <w:rPr>
            <w:noProof/>
          </w:rPr>
          <w:t>9</w:t>
        </w:r>
      </w:fldSimple>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202D50E8" w:rsidR="00B037C5" w:rsidRDefault="00B037C5" w:rsidP="00B037C5">
      <w:pPr>
        <w:pStyle w:val="Legenda"/>
        <w:keepNext/>
        <w:jc w:val="left"/>
      </w:pPr>
      <w:bookmarkStart w:id="48" w:name="_Toc168688428"/>
      <w:bookmarkStart w:id="49" w:name="_Toc183698285"/>
      <w:r>
        <w:t xml:space="preserve">Quadro </w:t>
      </w:r>
      <w:fldSimple w:instr=" SEQ Quadro \* ARABIC ">
        <w:r w:rsidR="0082038A">
          <w:rPr>
            <w:noProof/>
          </w:rPr>
          <w:t>1</w:t>
        </w:r>
      </w:fldSimple>
      <w:r>
        <w:t xml:space="preserve"> – </w:t>
      </w:r>
      <w:r w:rsidRPr="005C599D">
        <w:rPr>
          <w:b w:val="0"/>
        </w:rPr>
        <w:t>Requisitos Funcionais do Sistema</w:t>
      </w:r>
      <w:bookmarkEnd w:id="48"/>
      <w:bookmarkEnd w:id="49"/>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50" w:name="_Toc182206922"/>
      <w:r w:rsidRPr="00DE0E82">
        <w:rPr>
          <w:szCs w:val="24"/>
        </w:rPr>
        <w:t>Descrição dos requisitos não funcionais</w:t>
      </w:r>
      <w:bookmarkEnd w:id="50"/>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34A0B8A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14D83C81" w14:textId="77777777" w:rsidR="009D4023" w:rsidRDefault="009D4023" w:rsidP="00676DA8"/>
    <w:p w14:paraId="3A76336C" w14:textId="35E2D89F" w:rsidR="00B037C5" w:rsidRDefault="00B037C5" w:rsidP="00B037C5">
      <w:pPr>
        <w:pStyle w:val="Legenda"/>
        <w:keepNext/>
        <w:jc w:val="both"/>
      </w:pPr>
      <w:bookmarkStart w:id="51" w:name="_Toc168688429"/>
      <w:bookmarkStart w:id="52" w:name="_Toc183698286"/>
      <w:r>
        <w:t xml:space="preserve">Quadro </w:t>
      </w:r>
      <w:fldSimple w:instr=" SEQ Quadro \* ARABIC ">
        <w:r w:rsidR="0082038A">
          <w:rPr>
            <w:noProof/>
          </w:rPr>
          <w:t>2</w:t>
        </w:r>
      </w:fldSimple>
      <w:r>
        <w:t xml:space="preserve"> </w:t>
      </w:r>
      <w:r w:rsidRPr="005C599D">
        <w:rPr>
          <w:b w:val="0"/>
        </w:rPr>
        <w:t>– Requisitos Não Funcionais do Sistema</w:t>
      </w:r>
      <w:bookmarkEnd w:id="51"/>
      <w:bookmarkEnd w:id="52"/>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3" w:name="_Toc182206923"/>
      <w:r w:rsidRPr="000959C0">
        <w:rPr>
          <w:szCs w:val="24"/>
        </w:rPr>
        <w:lastRenderedPageBreak/>
        <w:t xml:space="preserve">VISÃO DE CASO DE USO </w:t>
      </w:r>
      <w:r w:rsidR="00EE3741">
        <w:rPr>
          <w:szCs w:val="24"/>
        </w:rPr>
        <w:t>–</w:t>
      </w:r>
      <w:r w:rsidRPr="000959C0">
        <w:rPr>
          <w:szCs w:val="24"/>
        </w:rPr>
        <w:t xml:space="preserve"> UML</w:t>
      </w:r>
      <w:bookmarkEnd w:id="53"/>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4" w:name="_Toc182206924"/>
      <w:r w:rsidRPr="00D3463F">
        <w:t>Diagrama de Classes</w:t>
      </w:r>
      <w:bookmarkEnd w:id="54"/>
    </w:p>
    <w:p w14:paraId="796712F3" w14:textId="025B3859" w:rsidR="00D3463F" w:rsidRPr="00D3463F" w:rsidRDefault="00D3463F" w:rsidP="00D3463F">
      <w:pPr>
        <w:ind w:firstLine="0"/>
      </w:pPr>
      <w:r>
        <w:tab/>
      </w:r>
    </w:p>
    <w:p w14:paraId="440F2949" w14:textId="77777777" w:rsidR="00ED7545" w:rsidRPr="00ED7545" w:rsidRDefault="00ED7545" w:rsidP="00ED7545">
      <w:r w:rsidRPr="00ED7545">
        <w:t>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seção inferior, são definidas as operações associadas ao objeto. A figura 9 exemplifica essa </w:t>
      </w:r>
      <w:r w:rsidRPr="00ED7545">
        <w:lastRenderedPageBreak/>
        <w:t xml:space="preserve">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5" w:name="_Toc183673457"/>
      <w:r>
        <w:t xml:space="preserve">Figura </w:t>
      </w:r>
      <w:fldSimple w:instr=" SEQ Figura \* ARABIC ">
        <w:r w:rsidR="005B4441">
          <w:rPr>
            <w:noProof/>
          </w:rPr>
          <w:t>10</w:t>
        </w:r>
      </w:fldSimple>
      <w:r w:rsidRPr="000A2C81">
        <w:rPr>
          <w:noProof/>
        </w:rPr>
        <w:t xml:space="preserve"> </w:t>
      </w:r>
      <w:r w:rsidRPr="00220F68">
        <w:rPr>
          <w:b w:val="0"/>
          <w:bCs w:val="0"/>
          <w:noProof/>
        </w:rPr>
        <w:t>– Objeto Funcionário</w:t>
      </w:r>
      <w:bookmarkEnd w:id="55"/>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5D32DAD0" w14:textId="546A0018" w:rsidR="00206B7C" w:rsidRPr="002556D5" w:rsidRDefault="00772D7A" w:rsidP="002556D5">
      <w:pPr>
        <w:pStyle w:val="Legenda"/>
        <w:keepNext/>
        <w:jc w:val="left"/>
        <w:rPr>
          <w:b w:val="0"/>
          <w:bCs w:val="0"/>
        </w:rPr>
      </w:pPr>
      <w:bookmarkStart w:id="56" w:name="_Toc183673458"/>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fldSimple w:instr=" SEQ Figura \* ARABIC ">
        <w:r w:rsidR="005B4441">
          <w:rPr>
            <w:noProof/>
          </w:rPr>
          <w:t>11</w:t>
        </w:r>
      </w:fldSimple>
      <w:r w:rsidR="007B794D">
        <w:t xml:space="preserve"> </w:t>
      </w:r>
      <w:r w:rsidR="007B794D" w:rsidRPr="007B794D">
        <w:rPr>
          <w:b w:val="0"/>
          <w:bCs w:val="0"/>
          <w:noProof/>
        </w:rPr>
        <w:t>– Diagrama de Classes</w:t>
      </w:r>
      <w:bookmarkEnd w:id="56"/>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7" w:name="_Toc182206925"/>
      <w:r w:rsidRPr="00F71086">
        <w:rPr>
          <w:szCs w:val="24"/>
        </w:rPr>
        <w:t xml:space="preserve">Dicionário de </w:t>
      </w:r>
      <w:r w:rsidR="00F71086" w:rsidRPr="00F71086">
        <w:rPr>
          <w:szCs w:val="24"/>
        </w:rPr>
        <w:t>C</w:t>
      </w:r>
      <w:r w:rsidRPr="00F71086">
        <w:rPr>
          <w:szCs w:val="24"/>
        </w:rPr>
        <w:t>lasses</w:t>
      </w:r>
      <w:bookmarkEnd w:id="57"/>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5E3EA9C" w:rsidR="00F263ED" w:rsidRDefault="00F263ED" w:rsidP="00F263ED">
      <w:r w:rsidRPr="00EC711F">
        <w:t xml:space="preserve">A classe "Aluno" (Quadro </w:t>
      </w:r>
      <w:r w:rsidR="009D4023">
        <w:t>3</w:t>
      </w:r>
      <w:r w:rsidRPr="00EC711F">
        <w:t xml:space="preserve">) tem como principal objetivo identificar e definir os candidatos que poderão preencher as vagas disponíveis, bem como selecionar novos estagiários </w:t>
      </w:r>
      <w:r w:rsidRPr="00EC711F">
        <w:lastRenderedPageBreak/>
        <w:t>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F7BE542" w:rsidR="00F263ED" w:rsidRPr="004C384A" w:rsidRDefault="00F263ED" w:rsidP="00F263ED">
      <w:pPr>
        <w:ind w:firstLine="0"/>
        <w:rPr>
          <w:rFonts w:ascii="Arial" w:hAnsi="Arial" w:cs="Arial"/>
          <w:color w:val="FF0000"/>
        </w:rPr>
      </w:pPr>
      <w:r w:rsidRPr="00FC45F2">
        <w:rPr>
          <w:rFonts w:ascii="Arial" w:hAnsi="Arial" w:cs="Arial"/>
        </w:rPr>
        <w:t xml:space="preserve"> </w:t>
      </w:r>
    </w:p>
    <w:p w14:paraId="5303DF9E" w14:textId="6F99BD14" w:rsidR="009D4023" w:rsidRDefault="009D4023" w:rsidP="009D4023">
      <w:pPr>
        <w:pStyle w:val="Legenda"/>
        <w:keepNext/>
        <w:jc w:val="left"/>
      </w:pPr>
      <w:bookmarkStart w:id="58" w:name="_Toc183698287"/>
      <w:r>
        <w:t xml:space="preserve">Quadro </w:t>
      </w:r>
      <w:fldSimple w:instr=" SEQ Quadro \* ARABIC ">
        <w:r w:rsidR="0082038A">
          <w:rPr>
            <w:noProof/>
          </w:rPr>
          <w:t>3</w:t>
        </w:r>
      </w:fldSimple>
      <w:r>
        <w:t xml:space="preserve"> </w:t>
      </w:r>
      <w:r w:rsidRPr="009D4023">
        <w:rPr>
          <w:b w:val="0"/>
          <w:noProof/>
        </w:rPr>
        <w:t>– Descrição Classe Aluno</w:t>
      </w:r>
      <w:bookmarkEnd w:id="58"/>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2556D5">
            <w:pPr>
              <w:spacing w:line="240" w:lineRule="auto"/>
              <w:ind w:firstLine="0"/>
            </w:pPr>
            <w:r w:rsidRPr="003E7F98">
              <w:t>Atributo</w:t>
            </w:r>
          </w:p>
        </w:tc>
        <w:tc>
          <w:tcPr>
            <w:tcW w:w="1974" w:type="dxa"/>
          </w:tcPr>
          <w:p w14:paraId="53D534F6" w14:textId="77777777" w:rsidR="00F263ED" w:rsidRPr="003E7F98" w:rsidRDefault="00F263ED" w:rsidP="002556D5">
            <w:pPr>
              <w:spacing w:line="240" w:lineRule="auto"/>
              <w:ind w:firstLine="0"/>
            </w:pPr>
            <w:r w:rsidRPr="003E7F98">
              <w:t>Tipo</w:t>
            </w:r>
          </w:p>
        </w:tc>
        <w:tc>
          <w:tcPr>
            <w:tcW w:w="3901" w:type="dxa"/>
          </w:tcPr>
          <w:p w14:paraId="355D973C" w14:textId="77777777" w:rsidR="00F263ED" w:rsidRPr="003E7F98" w:rsidRDefault="00F263ED" w:rsidP="002556D5">
            <w:pPr>
              <w:spacing w:line="240" w:lineRule="auto"/>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2556D5">
            <w:pPr>
              <w:spacing w:line="240" w:lineRule="auto"/>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2556D5">
            <w:pPr>
              <w:spacing w:line="240" w:lineRule="auto"/>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2556D5">
            <w:pPr>
              <w:spacing w:line="240" w:lineRule="auto"/>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2556D5">
            <w:pPr>
              <w:spacing w:line="240" w:lineRule="auto"/>
              <w:ind w:firstLine="0"/>
            </w:pPr>
            <w:r w:rsidRPr="003E7F98">
              <w:t>NomeAluno</w:t>
            </w:r>
          </w:p>
        </w:tc>
        <w:tc>
          <w:tcPr>
            <w:tcW w:w="1974" w:type="dxa"/>
          </w:tcPr>
          <w:p w14:paraId="2AC756C7" w14:textId="77777777" w:rsidR="00F263ED" w:rsidRPr="003E7F98" w:rsidRDefault="00F263ED" w:rsidP="002556D5">
            <w:pPr>
              <w:spacing w:line="240" w:lineRule="auto"/>
              <w:ind w:firstLine="0"/>
            </w:pPr>
            <w:r w:rsidRPr="003E7F98">
              <w:t xml:space="preserve">String </w:t>
            </w:r>
          </w:p>
        </w:tc>
        <w:tc>
          <w:tcPr>
            <w:tcW w:w="3901" w:type="dxa"/>
          </w:tcPr>
          <w:p w14:paraId="3C58CF3C" w14:textId="77777777" w:rsidR="00F263ED" w:rsidRPr="003E7F98" w:rsidRDefault="00F263ED" w:rsidP="002556D5">
            <w:pPr>
              <w:spacing w:line="240" w:lineRule="auto"/>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2556D5">
            <w:pPr>
              <w:spacing w:line="240" w:lineRule="auto"/>
              <w:ind w:firstLine="0"/>
            </w:pPr>
            <w:r w:rsidRPr="003E7F98">
              <w:t xml:space="preserve">Idade </w:t>
            </w:r>
          </w:p>
        </w:tc>
        <w:tc>
          <w:tcPr>
            <w:tcW w:w="1974" w:type="dxa"/>
          </w:tcPr>
          <w:p w14:paraId="6CD5E578" w14:textId="77777777" w:rsidR="00F263ED" w:rsidRPr="003E7F98" w:rsidRDefault="00F263ED" w:rsidP="002556D5">
            <w:pPr>
              <w:spacing w:line="240" w:lineRule="auto"/>
              <w:ind w:firstLine="0"/>
            </w:pPr>
            <w:r w:rsidRPr="003E7F98">
              <w:t>Integer</w:t>
            </w:r>
          </w:p>
        </w:tc>
        <w:tc>
          <w:tcPr>
            <w:tcW w:w="3901" w:type="dxa"/>
          </w:tcPr>
          <w:p w14:paraId="64D11CFC" w14:textId="77777777" w:rsidR="00F263ED" w:rsidRPr="003E7F98" w:rsidRDefault="00F263ED" w:rsidP="002556D5">
            <w:pPr>
              <w:spacing w:line="240" w:lineRule="auto"/>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2556D5">
            <w:pPr>
              <w:spacing w:line="240" w:lineRule="auto"/>
              <w:ind w:firstLine="0"/>
            </w:pPr>
            <w:r w:rsidRPr="003E7F98">
              <w:t>R</w:t>
            </w:r>
            <w:r>
              <w:t>G</w:t>
            </w:r>
          </w:p>
        </w:tc>
        <w:tc>
          <w:tcPr>
            <w:tcW w:w="1974" w:type="dxa"/>
          </w:tcPr>
          <w:p w14:paraId="7D8060CC" w14:textId="77777777" w:rsidR="00F263ED" w:rsidRPr="003E7F98" w:rsidRDefault="00F263ED" w:rsidP="002556D5">
            <w:pPr>
              <w:spacing w:line="240" w:lineRule="auto"/>
              <w:ind w:firstLine="0"/>
            </w:pPr>
            <w:r w:rsidRPr="003E7F98">
              <w:t>String</w:t>
            </w:r>
          </w:p>
        </w:tc>
        <w:tc>
          <w:tcPr>
            <w:tcW w:w="3901" w:type="dxa"/>
          </w:tcPr>
          <w:p w14:paraId="410E7276" w14:textId="77777777" w:rsidR="00F263ED" w:rsidRPr="003E7F98" w:rsidRDefault="00F263ED" w:rsidP="002556D5">
            <w:pPr>
              <w:spacing w:line="240" w:lineRule="auto"/>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2556D5">
            <w:pPr>
              <w:spacing w:line="240" w:lineRule="auto"/>
              <w:ind w:firstLine="0"/>
            </w:pPr>
            <w:r w:rsidRPr="003E7F98">
              <w:t>StatusAluno</w:t>
            </w:r>
          </w:p>
        </w:tc>
        <w:tc>
          <w:tcPr>
            <w:tcW w:w="1974" w:type="dxa"/>
          </w:tcPr>
          <w:p w14:paraId="51930175" w14:textId="77777777" w:rsidR="00F263ED" w:rsidRPr="003E7F98" w:rsidRDefault="00F263ED" w:rsidP="002556D5">
            <w:pPr>
              <w:spacing w:line="240" w:lineRule="auto"/>
              <w:ind w:firstLine="0"/>
            </w:pPr>
            <w:r w:rsidRPr="003E7F98">
              <w:t>Boolean</w:t>
            </w:r>
          </w:p>
        </w:tc>
        <w:tc>
          <w:tcPr>
            <w:tcW w:w="3901" w:type="dxa"/>
          </w:tcPr>
          <w:p w14:paraId="0FABD0F4" w14:textId="77777777" w:rsidR="00F263ED" w:rsidRPr="003E7F98" w:rsidRDefault="00F263ED" w:rsidP="002556D5">
            <w:pPr>
              <w:spacing w:line="240" w:lineRule="auto"/>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2556D5">
            <w:pPr>
              <w:spacing w:line="240" w:lineRule="auto"/>
              <w:ind w:firstLine="0"/>
            </w:pPr>
            <w:r w:rsidRPr="003E7F98">
              <w:t>NumeroMatricula</w:t>
            </w:r>
          </w:p>
        </w:tc>
        <w:tc>
          <w:tcPr>
            <w:tcW w:w="1974" w:type="dxa"/>
          </w:tcPr>
          <w:p w14:paraId="2E9A57F8" w14:textId="77777777" w:rsidR="00F263ED" w:rsidRPr="003E7F98" w:rsidRDefault="00F263ED" w:rsidP="002556D5">
            <w:pPr>
              <w:spacing w:line="240" w:lineRule="auto"/>
              <w:ind w:firstLine="0"/>
            </w:pPr>
            <w:r w:rsidRPr="003E7F98">
              <w:t>String</w:t>
            </w:r>
          </w:p>
        </w:tc>
        <w:tc>
          <w:tcPr>
            <w:tcW w:w="3901" w:type="dxa"/>
          </w:tcPr>
          <w:p w14:paraId="722DA141" w14:textId="77777777" w:rsidR="00F263ED" w:rsidRPr="003E7F98" w:rsidRDefault="00F263ED" w:rsidP="002556D5">
            <w:pPr>
              <w:spacing w:line="240" w:lineRule="auto"/>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2556D5">
            <w:pPr>
              <w:spacing w:line="240" w:lineRule="auto"/>
              <w:ind w:firstLine="0"/>
            </w:pPr>
            <w:r w:rsidRPr="003E7F98">
              <w:t>AreaInteresse</w:t>
            </w:r>
          </w:p>
        </w:tc>
        <w:tc>
          <w:tcPr>
            <w:tcW w:w="1974" w:type="dxa"/>
          </w:tcPr>
          <w:p w14:paraId="4E79A46D" w14:textId="77777777" w:rsidR="00F263ED" w:rsidRPr="003E7F98" w:rsidRDefault="00F263ED" w:rsidP="002556D5">
            <w:pPr>
              <w:spacing w:line="240" w:lineRule="auto"/>
              <w:ind w:firstLine="0"/>
            </w:pPr>
            <w:r w:rsidRPr="003E7F98">
              <w:t>String</w:t>
            </w:r>
          </w:p>
        </w:tc>
        <w:tc>
          <w:tcPr>
            <w:tcW w:w="3901" w:type="dxa"/>
          </w:tcPr>
          <w:p w14:paraId="2BA5B726" w14:textId="77777777" w:rsidR="00F263ED" w:rsidRPr="003E7F98" w:rsidRDefault="00F263ED" w:rsidP="002556D5">
            <w:pPr>
              <w:spacing w:line="240" w:lineRule="auto"/>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2556D5">
            <w:pPr>
              <w:spacing w:line="240" w:lineRule="auto"/>
              <w:ind w:firstLine="0"/>
            </w:pPr>
            <w:r w:rsidRPr="003E7F98">
              <w:t>Habilidades</w:t>
            </w:r>
          </w:p>
        </w:tc>
        <w:tc>
          <w:tcPr>
            <w:tcW w:w="1974" w:type="dxa"/>
          </w:tcPr>
          <w:p w14:paraId="69862B88" w14:textId="77777777" w:rsidR="00F263ED" w:rsidRPr="003E7F98" w:rsidRDefault="00F263ED" w:rsidP="002556D5">
            <w:pPr>
              <w:spacing w:line="240" w:lineRule="auto"/>
              <w:ind w:firstLine="0"/>
            </w:pPr>
            <w:r w:rsidRPr="003E7F98">
              <w:t xml:space="preserve">String </w:t>
            </w:r>
          </w:p>
        </w:tc>
        <w:tc>
          <w:tcPr>
            <w:tcW w:w="3901" w:type="dxa"/>
          </w:tcPr>
          <w:p w14:paraId="5B40F49E" w14:textId="77777777" w:rsidR="00F263ED" w:rsidRPr="003E7F98" w:rsidRDefault="00F263ED" w:rsidP="002556D5">
            <w:pPr>
              <w:spacing w:line="240" w:lineRule="auto"/>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2556D5">
            <w:pPr>
              <w:spacing w:line="240" w:lineRule="auto"/>
              <w:ind w:firstLine="0"/>
            </w:pPr>
            <w:r w:rsidRPr="003E7F98">
              <w:t xml:space="preserve">Experiencias </w:t>
            </w:r>
          </w:p>
        </w:tc>
        <w:tc>
          <w:tcPr>
            <w:tcW w:w="1974" w:type="dxa"/>
          </w:tcPr>
          <w:p w14:paraId="27CDFE35" w14:textId="77777777" w:rsidR="00F263ED" w:rsidRPr="003E7F98" w:rsidRDefault="00F263ED" w:rsidP="002556D5">
            <w:pPr>
              <w:spacing w:line="240" w:lineRule="auto"/>
              <w:ind w:firstLine="0"/>
            </w:pPr>
            <w:r w:rsidRPr="003E7F98">
              <w:t>String</w:t>
            </w:r>
          </w:p>
        </w:tc>
        <w:tc>
          <w:tcPr>
            <w:tcW w:w="3901" w:type="dxa"/>
          </w:tcPr>
          <w:p w14:paraId="249DF705" w14:textId="77777777" w:rsidR="00F263ED" w:rsidRPr="003E7F98" w:rsidRDefault="00F263ED" w:rsidP="002556D5">
            <w:pPr>
              <w:spacing w:line="240" w:lineRule="auto"/>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2556D5">
            <w:pPr>
              <w:spacing w:line="240" w:lineRule="auto"/>
              <w:ind w:firstLine="0"/>
            </w:pPr>
            <w:r w:rsidRPr="003E7F98">
              <w:t>DisponibilidadesHorários</w:t>
            </w:r>
          </w:p>
        </w:tc>
        <w:tc>
          <w:tcPr>
            <w:tcW w:w="1974" w:type="dxa"/>
          </w:tcPr>
          <w:p w14:paraId="45A94A82" w14:textId="77777777" w:rsidR="00F263ED" w:rsidRPr="003E7F98" w:rsidRDefault="00F263ED" w:rsidP="002556D5">
            <w:pPr>
              <w:spacing w:line="240" w:lineRule="auto"/>
              <w:ind w:firstLine="0"/>
            </w:pPr>
            <w:r w:rsidRPr="003E7F98">
              <w:t>String</w:t>
            </w:r>
          </w:p>
        </w:tc>
        <w:tc>
          <w:tcPr>
            <w:tcW w:w="3901" w:type="dxa"/>
          </w:tcPr>
          <w:p w14:paraId="0A9C26E2" w14:textId="77777777" w:rsidR="00F263ED" w:rsidRPr="003E7F98" w:rsidRDefault="00F263ED" w:rsidP="002556D5">
            <w:pPr>
              <w:spacing w:line="240" w:lineRule="auto"/>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2556D5">
            <w:pPr>
              <w:spacing w:line="240" w:lineRule="auto"/>
              <w:ind w:firstLine="0"/>
            </w:pPr>
            <w:r w:rsidRPr="003E7F98">
              <w:t>Currículo</w:t>
            </w:r>
          </w:p>
        </w:tc>
        <w:tc>
          <w:tcPr>
            <w:tcW w:w="1974" w:type="dxa"/>
          </w:tcPr>
          <w:p w14:paraId="7CDEEB22" w14:textId="77777777" w:rsidR="00F263ED" w:rsidRPr="003E7F98" w:rsidRDefault="00F263ED" w:rsidP="002556D5">
            <w:pPr>
              <w:spacing w:line="240" w:lineRule="auto"/>
              <w:ind w:firstLine="0"/>
            </w:pPr>
            <w:r w:rsidRPr="003E7F98">
              <w:t>String</w:t>
            </w:r>
          </w:p>
        </w:tc>
        <w:tc>
          <w:tcPr>
            <w:tcW w:w="3901" w:type="dxa"/>
          </w:tcPr>
          <w:p w14:paraId="0EEF62E1" w14:textId="77777777" w:rsidR="00F263ED" w:rsidRPr="003E7F98" w:rsidRDefault="00F263ED" w:rsidP="002556D5">
            <w:pPr>
              <w:spacing w:line="240" w:lineRule="auto"/>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2556D5">
            <w:pPr>
              <w:spacing w:line="240" w:lineRule="auto"/>
              <w:ind w:firstLine="0"/>
            </w:pPr>
            <w:r w:rsidRPr="003E7F98">
              <w:t>C</w:t>
            </w:r>
            <w:r>
              <w:t>PF</w:t>
            </w:r>
          </w:p>
        </w:tc>
        <w:tc>
          <w:tcPr>
            <w:tcW w:w="1974" w:type="dxa"/>
          </w:tcPr>
          <w:p w14:paraId="484B734D" w14:textId="77777777" w:rsidR="00F263ED" w:rsidRPr="003E7F98" w:rsidRDefault="00F263ED" w:rsidP="002556D5">
            <w:pPr>
              <w:spacing w:line="240" w:lineRule="auto"/>
              <w:ind w:firstLine="0"/>
            </w:pPr>
            <w:r w:rsidRPr="003E7F98">
              <w:t>String</w:t>
            </w:r>
          </w:p>
        </w:tc>
        <w:tc>
          <w:tcPr>
            <w:tcW w:w="3901" w:type="dxa"/>
          </w:tcPr>
          <w:p w14:paraId="11932A11" w14:textId="77777777" w:rsidR="00F263ED" w:rsidRPr="003E7F98" w:rsidRDefault="00F263ED" w:rsidP="002556D5">
            <w:pPr>
              <w:spacing w:line="240" w:lineRule="auto"/>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2556D5">
            <w:pPr>
              <w:spacing w:line="240" w:lineRule="auto"/>
              <w:ind w:firstLine="0"/>
            </w:pPr>
            <w:r w:rsidRPr="003E7F98">
              <w:t xml:space="preserve">DataNacimento </w:t>
            </w:r>
          </w:p>
        </w:tc>
        <w:tc>
          <w:tcPr>
            <w:tcW w:w="1974" w:type="dxa"/>
          </w:tcPr>
          <w:p w14:paraId="0FF46FA3" w14:textId="77777777" w:rsidR="00F263ED" w:rsidRPr="003E7F98" w:rsidRDefault="00F263ED" w:rsidP="002556D5">
            <w:pPr>
              <w:spacing w:line="240" w:lineRule="auto"/>
              <w:ind w:firstLine="0"/>
            </w:pPr>
            <w:r w:rsidRPr="003E7F98">
              <w:t>dateTime</w:t>
            </w:r>
          </w:p>
        </w:tc>
        <w:tc>
          <w:tcPr>
            <w:tcW w:w="3901" w:type="dxa"/>
          </w:tcPr>
          <w:p w14:paraId="2F6B88F9" w14:textId="77777777" w:rsidR="00F263ED" w:rsidRPr="003E7F98" w:rsidRDefault="00F263ED" w:rsidP="002556D5">
            <w:pPr>
              <w:spacing w:line="240" w:lineRule="auto"/>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2556D5">
            <w:pPr>
              <w:spacing w:line="240" w:lineRule="auto"/>
              <w:ind w:firstLine="0"/>
            </w:pPr>
            <w:r w:rsidRPr="003E7F98">
              <w:t>NivelEscolaridade</w:t>
            </w:r>
          </w:p>
        </w:tc>
        <w:tc>
          <w:tcPr>
            <w:tcW w:w="1974" w:type="dxa"/>
          </w:tcPr>
          <w:p w14:paraId="0534BFA6" w14:textId="77777777" w:rsidR="00F263ED" w:rsidRPr="003E7F98" w:rsidRDefault="00F263ED" w:rsidP="002556D5">
            <w:pPr>
              <w:spacing w:line="240" w:lineRule="auto"/>
              <w:ind w:firstLine="0"/>
            </w:pPr>
            <w:r w:rsidRPr="003E7F98">
              <w:t>String</w:t>
            </w:r>
          </w:p>
        </w:tc>
        <w:tc>
          <w:tcPr>
            <w:tcW w:w="3901" w:type="dxa"/>
          </w:tcPr>
          <w:p w14:paraId="53A8E5FF" w14:textId="77777777" w:rsidR="00F263ED" w:rsidRPr="003E7F98" w:rsidRDefault="00F263ED" w:rsidP="002556D5">
            <w:pPr>
              <w:spacing w:line="240" w:lineRule="auto"/>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2556D5">
            <w:pPr>
              <w:spacing w:line="240" w:lineRule="auto"/>
              <w:ind w:firstLine="0"/>
            </w:pPr>
            <w:r w:rsidRPr="003E7F98">
              <w:t>Telefone</w:t>
            </w:r>
          </w:p>
        </w:tc>
        <w:tc>
          <w:tcPr>
            <w:tcW w:w="1974" w:type="dxa"/>
          </w:tcPr>
          <w:p w14:paraId="0DFF3B56" w14:textId="77777777" w:rsidR="00F263ED" w:rsidRPr="003E7F98" w:rsidRDefault="00F263ED" w:rsidP="002556D5">
            <w:pPr>
              <w:spacing w:line="240" w:lineRule="auto"/>
              <w:ind w:firstLine="0"/>
            </w:pPr>
            <w:r w:rsidRPr="003E7F98">
              <w:t>String</w:t>
            </w:r>
          </w:p>
        </w:tc>
        <w:tc>
          <w:tcPr>
            <w:tcW w:w="3901" w:type="dxa"/>
          </w:tcPr>
          <w:p w14:paraId="139409D8" w14:textId="77777777" w:rsidR="00F263ED" w:rsidRPr="003E7F98" w:rsidRDefault="00F263ED" w:rsidP="002556D5">
            <w:pPr>
              <w:spacing w:line="240" w:lineRule="auto"/>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2556D5">
            <w:pPr>
              <w:spacing w:line="240" w:lineRule="auto"/>
              <w:ind w:firstLine="0"/>
            </w:pPr>
            <w:r w:rsidRPr="003E7F98">
              <w:t>E-mail</w:t>
            </w:r>
          </w:p>
        </w:tc>
        <w:tc>
          <w:tcPr>
            <w:tcW w:w="1974" w:type="dxa"/>
          </w:tcPr>
          <w:p w14:paraId="68965358" w14:textId="77777777" w:rsidR="00F263ED" w:rsidRPr="003E7F98" w:rsidRDefault="00F263ED" w:rsidP="002556D5">
            <w:pPr>
              <w:spacing w:line="240" w:lineRule="auto"/>
              <w:ind w:firstLine="0"/>
            </w:pPr>
            <w:r w:rsidRPr="003E7F98">
              <w:t>String</w:t>
            </w:r>
          </w:p>
        </w:tc>
        <w:tc>
          <w:tcPr>
            <w:tcW w:w="3901" w:type="dxa"/>
          </w:tcPr>
          <w:p w14:paraId="6A084736" w14:textId="77777777" w:rsidR="00F263ED" w:rsidRPr="003E7F98" w:rsidRDefault="00F263ED" w:rsidP="002556D5">
            <w:pPr>
              <w:spacing w:line="240" w:lineRule="auto"/>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2556D5">
            <w:pPr>
              <w:spacing w:line="240" w:lineRule="auto"/>
              <w:ind w:firstLine="0"/>
            </w:pPr>
            <w:r w:rsidRPr="003E7F98">
              <w:t>Endereço</w:t>
            </w:r>
          </w:p>
        </w:tc>
        <w:tc>
          <w:tcPr>
            <w:tcW w:w="1974" w:type="dxa"/>
          </w:tcPr>
          <w:p w14:paraId="17369446" w14:textId="77777777" w:rsidR="00F263ED" w:rsidRPr="003E7F98" w:rsidRDefault="00F263ED" w:rsidP="002556D5">
            <w:pPr>
              <w:spacing w:line="240" w:lineRule="auto"/>
              <w:ind w:firstLine="0"/>
            </w:pPr>
            <w:r w:rsidRPr="003E7F98">
              <w:t>String</w:t>
            </w:r>
          </w:p>
        </w:tc>
        <w:tc>
          <w:tcPr>
            <w:tcW w:w="3901" w:type="dxa"/>
          </w:tcPr>
          <w:p w14:paraId="23E2FC07" w14:textId="77777777" w:rsidR="00F263ED" w:rsidRPr="003E7F98" w:rsidRDefault="00F263ED" w:rsidP="002556D5">
            <w:pPr>
              <w:spacing w:line="240" w:lineRule="auto"/>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2556D5">
            <w:pPr>
              <w:spacing w:line="240" w:lineRule="auto"/>
              <w:ind w:firstLine="0"/>
            </w:pPr>
            <w:r w:rsidRPr="003E7F98">
              <w:t>Gênero</w:t>
            </w:r>
          </w:p>
        </w:tc>
        <w:tc>
          <w:tcPr>
            <w:tcW w:w="1974" w:type="dxa"/>
          </w:tcPr>
          <w:p w14:paraId="4D7B0765" w14:textId="77777777" w:rsidR="00F263ED" w:rsidRPr="003E7F98" w:rsidRDefault="00F263ED" w:rsidP="002556D5">
            <w:pPr>
              <w:spacing w:line="240" w:lineRule="auto"/>
              <w:ind w:firstLine="0"/>
            </w:pPr>
            <w:r w:rsidRPr="003E7F98">
              <w:t>String</w:t>
            </w:r>
          </w:p>
        </w:tc>
        <w:tc>
          <w:tcPr>
            <w:tcW w:w="3901" w:type="dxa"/>
          </w:tcPr>
          <w:p w14:paraId="03D7842A" w14:textId="77777777" w:rsidR="00F263ED" w:rsidRPr="003E7F98" w:rsidRDefault="00F263ED" w:rsidP="002556D5">
            <w:pPr>
              <w:spacing w:line="240" w:lineRule="auto"/>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2556D5">
            <w:pPr>
              <w:spacing w:line="240" w:lineRule="auto"/>
              <w:ind w:firstLine="0"/>
            </w:pPr>
            <w:r w:rsidRPr="003E7F98">
              <w:t>Bairro</w:t>
            </w:r>
          </w:p>
        </w:tc>
        <w:tc>
          <w:tcPr>
            <w:tcW w:w="1974" w:type="dxa"/>
          </w:tcPr>
          <w:p w14:paraId="4BF30822" w14:textId="77777777" w:rsidR="00F263ED" w:rsidRPr="003E7F98" w:rsidRDefault="00F263ED" w:rsidP="002556D5">
            <w:pPr>
              <w:spacing w:line="240" w:lineRule="auto"/>
              <w:ind w:firstLine="0"/>
            </w:pPr>
            <w:r w:rsidRPr="003E7F98">
              <w:t>String</w:t>
            </w:r>
          </w:p>
        </w:tc>
        <w:tc>
          <w:tcPr>
            <w:tcW w:w="3901" w:type="dxa"/>
          </w:tcPr>
          <w:p w14:paraId="458BD120" w14:textId="77777777" w:rsidR="00F263ED" w:rsidRPr="003E7F98" w:rsidRDefault="00F263ED" w:rsidP="002556D5">
            <w:pPr>
              <w:spacing w:line="240" w:lineRule="auto"/>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2556D5">
            <w:pPr>
              <w:spacing w:line="240" w:lineRule="auto"/>
              <w:ind w:firstLine="0"/>
            </w:pPr>
            <w:r w:rsidRPr="003E7F98">
              <w:t>Cep</w:t>
            </w:r>
          </w:p>
        </w:tc>
        <w:tc>
          <w:tcPr>
            <w:tcW w:w="1974" w:type="dxa"/>
          </w:tcPr>
          <w:p w14:paraId="07AFDE07" w14:textId="77777777" w:rsidR="00F263ED" w:rsidRPr="003E7F98" w:rsidRDefault="00F263ED" w:rsidP="002556D5">
            <w:pPr>
              <w:spacing w:line="240" w:lineRule="auto"/>
              <w:ind w:firstLine="0"/>
            </w:pPr>
            <w:r w:rsidRPr="003E7F98">
              <w:t>String</w:t>
            </w:r>
          </w:p>
        </w:tc>
        <w:tc>
          <w:tcPr>
            <w:tcW w:w="3901" w:type="dxa"/>
          </w:tcPr>
          <w:p w14:paraId="00E55C0F" w14:textId="77777777" w:rsidR="00F263ED" w:rsidRPr="003E7F98" w:rsidRDefault="00F263ED" w:rsidP="002556D5">
            <w:pPr>
              <w:spacing w:line="240" w:lineRule="auto"/>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E48043C" w14:textId="277F93F9" w:rsidR="00F263ED" w:rsidRDefault="00F263ED" w:rsidP="009D4023">
      <w:r w:rsidRPr="00EC711F">
        <w:t xml:space="preserve">A classe "Apontamento" (Quadro </w:t>
      </w:r>
      <w:r w:rsidR="009D4023">
        <w:t>4</w:t>
      </w:r>
      <w:r w:rsidRPr="00EC711F">
        <w:t>)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BD7797E" w14:textId="3D839BF1" w:rsidR="00F263ED" w:rsidRDefault="00F263ED" w:rsidP="00F263ED">
      <w:pPr>
        <w:ind w:firstLine="0"/>
      </w:pPr>
    </w:p>
    <w:p w14:paraId="642E76E5" w14:textId="05A5B9B1" w:rsidR="009D4023" w:rsidRDefault="009D4023" w:rsidP="009D4023">
      <w:pPr>
        <w:pStyle w:val="Legenda"/>
        <w:keepNext/>
        <w:jc w:val="left"/>
      </w:pPr>
      <w:bookmarkStart w:id="59" w:name="_Toc183698288"/>
      <w:r>
        <w:lastRenderedPageBreak/>
        <w:t xml:space="preserve">Quadro </w:t>
      </w:r>
      <w:fldSimple w:instr=" SEQ Quadro \* ARABIC ">
        <w:r w:rsidR="0082038A">
          <w:rPr>
            <w:noProof/>
          </w:rPr>
          <w:t>4</w:t>
        </w:r>
      </w:fldSimple>
      <w:r>
        <w:t xml:space="preserve"> </w:t>
      </w:r>
      <w:r w:rsidRPr="0001584D">
        <w:rPr>
          <w:b w:val="0"/>
          <w:noProof/>
        </w:rPr>
        <w:t>– Descrição Classe Apontamento</w:t>
      </w:r>
      <w:bookmarkEnd w:id="59"/>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2556D5">
            <w:pPr>
              <w:spacing w:line="240" w:lineRule="auto"/>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2556D5">
            <w:pPr>
              <w:spacing w:line="240" w:lineRule="auto"/>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2556D5">
            <w:pPr>
              <w:spacing w:line="240" w:lineRule="auto"/>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2556D5">
            <w:pPr>
              <w:spacing w:line="240" w:lineRule="auto"/>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2556D5">
            <w:pPr>
              <w:spacing w:line="240" w:lineRule="auto"/>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2556D5">
            <w:pPr>
              <w:spacing w:line="240" w:lineRule="auto"/>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2556D5">
            <w:pPr>
              <w:spacing w:line="240" w:lineRule="auto"/>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2556D5">
            <w:pPr>
              <w:spacing w:line="240" w:lineRule="auto"/>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4BFFFC25" w:rsidR="00F263ED" w:rsidRDefault="00F263ED" w:rsidP="00F263ED">
      <w:r w:rsidRPr="00316549">
        <w:t xml:space="preserve">A classe "Candidato" (Quadro </w:t>
      </w:r>
      <w:r w:rsidR="009D4023">
        <w:t>5</w:t>
      </w:r>
      <w:r w:rsidRPr="00316549">
        <w:t>) tem como objetivo central definir e organizar todas as informações relacionadas ao candidato que, a partir dessa classe, deixa de ser apenas um aluno para se tornar oficialmente um postulante a uma vaga de estágio</w:t>
      </w:r>
      <w:r>
        <w:t xml:space="preserve">. </w:t>
      </w:r>
    </w:p>
    <w:p w14:paraId="35D4DFBA" w14:textId="3F860314" w:rsidR="00F263ED" w:rsidRDefault="00F263ED" w:rsidP="00F263ED">
      <w:pPr>
        <w:ind w:firstLine="0"/>
      </w:pPr>
    </w:p>
    <w:p w14:paraId="7338AFB4" w14:textId="04914EF7" w:rsidR="009D4023" w:rsidRDefault="009D4023" w:rsidP="009D4023">
      <w:pPr>
        <w:pStyle w:val="Legenda"/>
        <w:keepNext/>
        <w:jc w:val="left"/>
      </w:pPr>
      <w:bookmarkStart w:id="60" w:name="_Toc183698289"/>
      <w:r>
        <w:t xml:space="preserve">Quadro </w:t>
      </w:r>
      <w:fldSimple w:instr=" SEQ Quadro \* ARABIC ">
        <w:r w:rsidR="0082038A">
          <w:rPr>
            <w:noProof/>
          </w:rPr>
          <w:t>5</w:t>
        </w:r>
      </w:fldSimple>
      <w:r>
        <w:t xml:space="preserve"> </w:t>
      </w:r>
      <w:r w:rsidRPr="0030541E">
        <w:rPr>
          <w:b w:val="0"/>
          <w:noProof/>
        </w:rPr>
        <w:t>– Descrição Classe Candidato</w:t>
      </w:r>
      <w:bookmarkEnd w:id="60"/>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2556D5">
            <w:pPr>
              <w:spacing w:line="240" w:lineRule="auto"/>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2556D5">
            <w:pPr>
              <w:spacing w:line="240" w:lineRule="auto"/>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2556D5">
            <w:pPr>
              <w:spacing w:line="240" w:lineRule="auto"/>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2556D5">
            <w:pPr>
              <w:spacing w:line="240" w:lineRule="auto"/>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2556D5">
            <w:pPr>
              <w:spacing w:line="240" w:lineRule="auto"/>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2556D5">
            <w:pPr>
              <w:spacing w:line="240" w:lineRule="auto"/>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2556D5">
            <w:pPr>
              <w:spacing w:line="240" w:lineRule="auto"/>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2556D5">
            <w:pPr>
              <w:spacing w:line="240" w:lineRule="auto"/>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2556D5">
            <w:pPr>
              <w:spacing w:line="240" w:lineRule="auto"/>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2556D5">
            <w:pPr>
              <w:spacing w:line="240" w:lineRule="auto"/>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2556D5">
            <w:pPr>
              <w:spacing w:line="240" w:lineRule="auto"/>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2556D5">
            <w:pPr>
              <w:spacing w:line="240" w:lineRule="auto"/>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179298DE" w14:textId="62C28D5C" w:rsidR="00197B50" w:rsidRDefault="00F263ED" w:rsidP="00F263ED">
      <w:r w:rsidRPr="00316549">
        <w:t xml:space="preserve">A classe "Cargo" (Quadro </w:t>
      </w:r>
      <w:r w:rsidR="009D4023">
        <w:t>6</w:t>
      </w:r>
      <w:r w:rsidRPr="00316549">
        <w:t>)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FA5FFF3" w14:textId="4BD5105C" w:rsidR="00F263ED" w:rsidRDefault="00F263ED" w:rsidP="00F263ED">
      <w:pPr>
        <w:ind w:firstLine="0"/>
      </w:pPr>
    </w:p>
    <w:p w14:paraId="345FB9F0" w14:textId="2EBE7E0B" w:rsidR="009D4023" w:rsidRDefault="009D4023" w:rsidP="009D4023">
      <w:pPr>
        <w:pStyle w:val="Legenda"/>
        <w:keepNext/>
        <w:jc w:val="left"/>
      </w:pPr>
      <w:bookmarkStart w:id="61" w:name="_Toc183698290"/>
      <w:r>
        <w:t xml:space="preserve">Quadro </w:t>
      </w:r>
      <w:fldSimple w:instr=" SEQ Quadro \* ARABIC ">
        <w:r w:rsidR="0082038A">
          <w:rPr>
            <w:noProof/>
          </w:rPr>
          <w:t>6</w:t>
        </w:r>
      </w:fldSimple>
      <w:r>
        <w:t xml:space="preserve"> </w:t>
      </w:r>
      <w:r w:rsidRPr="00E031E6">
        <w:rPr>
          <w:noProof/>
        </w:rPr>
        <w:t>–</w:t>
      </w:r>
      <w:r>
        <w:rPr>
          <w:noProof/>
        </w:rPr>
        <w:t xml:space="preserve"> </w:t>
      </w:r>
      <w:r w:rsidRPr="00E031E6">
        <w:rPr>
          <w:b w:val="0"/>
          <w:noProof/>
        </w:rPr>
        <w:t xml:space="preserve"> Descrição Classe Cargo</w:t>
      </w:r>
      <w:bookmarkEnd w:id="61"/>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2556D5">
            <w:pPr>
              <w:spacing w:line="240" w:lineRule="auto"/>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3D77BFC4" w:rsidR="00F263ED" w:rsidRDefault="009D4023" w:rsidP="002556D5">
            <w:pPr>
              <w:spacing w:line="240" w:lineRule="auto"/>
              <w:ind w:firstLine="0"/>
            </w:pPr>
            <w:r>
              <w:t>I</w:t>
            </w:r>
            <w:r w:rsidR="00F263ED">
              <w:t>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2556D5">
            <w:pPr>
              <w:spacing w:line="240" w:lineRule="auto"/>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2556D5">
            <w:pPr>
              <w:spacing w:line="240" w:lineRule="auto"/>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2556D5">
            <w:pPr>
              <w:spacing w:line="240" w:lineRule="auto"/>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698A07AD" w:rsidR="00F263ED" w:rsidRDefault="009D4023" w:rsidP="002556D5">
            <w:pPr>
              <w:spacing w:line="240" w:lineRule="auto"/>
              <w:ind w:firstLine="0"/>
            </w:pPr>
            <w:r>
              <w:t>T</w:t>
            </w:r>
            <w:r w:rsidR="00F263ED">
              <w: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2556D5">
            <w:pPr>
              <w:spacing w:line="240" w:lineRule="auto"/>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2556D5">
            <w:pPr>
              <w:spacing w:line="240" w:lineRule="auto"/>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2508CC22" w14:textId="3561AEAF" w:rsidR="00F263ED" w:rsidRDefault="00F263ED" w:rsidP="00F263ED">
      <w:r>
        <w:t xml:space="preserve"> A classe "Concedente" (Quadro </w:t>
      </w:r>
      <w:r w:rsidR="009D4023">
        <w:t>7</w:t>
      </w:r>
      <w:r>
        <w:t>) tem como principal objetivo identificar e detalhar qual é a empresa ou organização que será responsável por conceder a vaga de estágio para o candidato selecionado, essa classe desempenha um papel crucial no processo de estágio.</w:t>
      </w:r>
    </w:p>
    <w:p w14:paraId="5D8C0460" w14:textId="259CFC6C" w:rsidR="00F263ED" w:rsidRDefault="00F263ED" w:rsidP="00F263ED">
      <w:pPr>
        <w:ind w:firstLine="0"/>
      </w:pPr>
    </w:p>
    <w:p w14:paraId="739D0786" w14:textId="5139840B" w:rsidR="009D4023" w:rsidRDefault="009D4023" w:rsidP="009D4023">
      <w:pPr>
        <w:pStyle w:val="Legenda"/>
        <w:keepNext/>
        <w:jc w:val="left"/>
      </w:pPr>
      <w:bookmarkStart w:id="62" w:name="_Toc183698291"/>
      <w:r>
        <w:lastRenderedPageBreak/>
        <w:t xml:space="preserve">Quadro </w:t>
      </w:r>
      <w:fldSimple w:instr=" SEQ Quadro \* ARABIC ">
        <w:r w:rsidR="0082038A">
          <w:rPr>
            <w:noProof/>
          </w:rPr>
          <w:t>7</w:t>
        </w:r>
      </w:fldSimple>
      <w:r>
        <w:t xml:space="preserve"> </w:t>
      </w:r>
      <w:r w:rsidRPr="008C3317">
        <w:rPr>
          <w:b w:val="0"/>
          <w:noProof/>
        </w:rPr>
        <w:t>– Descrição Classe Concedente</w:t>
      </w:r>
      <w:bookmarkEnd w:id="62"/>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2556D5">
            <w:pPr>
              <w:spacing w:line="240" w:lineRule="auto"/>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2556D5">
            <w:pPr>
              <w:spacing w:line="240" w:lineRule="auto"/>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2556D5">
            <w:pPr>
              <w:spacing w:line="240" w:lineRule="auto"/>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2556D5">
            <w:pPr>
              <w:spacing w:line="240" w:lineRule="auto"/>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2556D5">
            <w:pPr>
              <w:spacing w:line="240" w:lineRule="auto"/>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2556D5">
            <w:pPr>
              <w:spacing w:line="240" w:lineRule="auto"/>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2556D5">
            <w:pPr>
              <w:spacing w:line="240" w:lineRule="auto"/>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2556D5">
            <w:pPr>
              <w:spacing w:line="240" w:lineRule="auto"/>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2556D5">
            <w:pPr>
              <w:spacing w:line="240" w:lineRule="auto"/>
              <w:ind w:firstLine="0"/>
            </w:pPr>
            <w:r>
              <w:t>Esse campo mostra o nome fantasia da concedente, pois ele tem um nome no contrato e outro que é o nome que ela é conhecida</w:t>
            </w:r>
          </w:p>
        </w:tc>
      </w:tr>
    </w:tbl>
    <w:p w14:paraId="606F88BF" w14:textId="6079D1E6" w:rsidR="00F263ED" w:rsidRDefault="00197B50" w:rsidP="009D4023">
      <w:pPr>
        <w:ind w:firstLine="0"/>
      </w:pPr>
      <w:r w:rsidRPr="00571983">
        <w:rPr>
          <w:sz w:val="20"/>
        </w:rPr>
        <w:t>Fonte: Elaborado pelos autores</w:t>
      </w:r>
      <w:r>
        <w:t>.</w:t>
      </w:r>
    </w:p>
    <w:p w14:paraId="3C76407E" w14:textId="77777777" w:rsidR="002556D5" w:rsidRDefault="002556D5" w:rsidP="009D4023">
      <w:pPr>
        <w:ind w:firstLine="0"/>
      </w:pPr>
    </w:p>
    <w:p w14:paraId="2C5A8E9A" w14:textId="6AD3213F" w:rsidR="00F263ED" w:rsidRPr="002556D5" w:rsidRDefault="00F263ED" w:rsidP="002556D5">
      <w:r>
        <w:t xml:space="preserve">A classe "Contrato Estágio" (Quadro </w:t>
      </w:r>
      <w:r w:rsidR="009D4023">
        <w:t>8</w:t>
      </w:r>
      <w:r>
        <w:t>)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91D63DE" w14:textId="305BCFF1" w:rsidR="00F263ED" w:rsidRDefault="00F263ED" w:rsidP="00F263ED">
      <w:pPr>
        <w:ind w:firstLine="0"/>
        <w:rPr>
          <w:rFonts w:ascii="Arial" w:hAnsi="Arial" w:cs="Arial"/>
          <w:color w:val="FF0000"/>
        </w:rPr>
      </w:pPr>
      <w:r>
        <w:rPr>
          <w:rFonts w:ascii="Arial" w:hAnsi="Arial" w:cs="Arial"/>
        </w:rPr>
        <w:t xml:space="preserve"> </w:t>
      </w:r>
    </w:p>
    <w:p w14:paraId="4007D704" w14:textId="04A40D9F" w:rsidR="00B0091B" w:rsidRDefault="00B0091B" w:rsidP="00B0091B">
      <w:pPr>
        <w:pStyle w:val="Legenda"/>
        <w:keepNext/>
        <w:jc w:val="left"/>
      </w:pPr>
      <w:bookmarkStart w:id="63" w:name="_Toc183698292"/>
      <w:r>
        <w:t xml:space="preserve">Quadro </w:t>
      </w:r>
      <w:fldSimple w:instr=" SEQ Quadro \* ARABIC ">
        <w:r w:rsidR="0082038A">
          <w:rPr>
            <w:noProof/>
          </w:rPr>
          <w:t>8</w:t>
        </w:r>
      </w:fldSimple>
      <w:r>
        <w:t xml:space="preserve"> </w:t>
      </w:r>
      <w:r w:rsidRPr="00446E9D">
        <w:rPr>
          <w:b w:val="0"/>
          <w:noProof/>
        </w:rPr>
        <w:t>– Descrição Classe Contrato Estágio</w:t>
      </w:r>
      <w:bookmarkEnd w:id="63"/>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2556D5">
            <w:pPr>
              <w:spacing w:line="240" w:lineRule="auto"/>
              <w:ind w:firstLine="0"/>
            </w:pPr>
            <w:r>
              <w:t xml:space="preserve">Atributo </w:t>
            </w:r>
          </w:p>
        </w:tc>
        <w:tc>
          <w:tcPr>
            <w:tcW w:w="1867" w:type="dxa"/>
          </w:tcPr>
          <w:p w14:paraId="27173545" w14:textId="77777777" w:rsidR="00F263ED" w:rsidRPr="003E7F98" w:rsidRDefault="00F263ED" w:rsidP="002556D5">
            <w:pPr>
              <w:spacing w:line="240" w:lineRule="auto"/>
              <w:ind w:firstLine="0"/>
            </w:pPr>
            <w:r w:rsidRPr="003E7F98">
              <w:t>Tipo</w:t>
            </w:r>
          </w:p>
        </w:tc>
        <w:tc>
          <w:tcPr>
            <w:tcW w:w="3981" w:type="dxa"/>
          </w:tcPr>
          <w:p w14:paraId="40636026" w14:textId="77777777" w:rsidR="00F263ED" w:rsidRPr="003E7F98" w:rsidRDefault="00F263ED" w:rsidP="002556D5">
            <w:pPr>
              <w:spacing w:line="240" w:lineRule="auto"/>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2556D5">
            <w:pPr>
              <w:spacing w:line="240" w:lineRule="auto"/>
              <w:ind w:firstLine="0"/>
            </w:pPr>
            <w:r w:rsidRPr="003E7F98">
              <w:t>id</w:t>
            </w:r>
            <w:r>
              <w:t>ContratoEstagio</w:t>
            </w:r>
          </w:p>
        </w:tc>
        <w:tc>
          <w:tcPr>
            <w:tcW w:w="1867" w:type="dxa"/>
          </w:tcPr>
          <w:p w14:paraId="7DAD7513" w14:textId="77777777" w:rsidR="00F263ED" w:rsidRPr="003E7F98" w:rsidRDefault="00F263ED" w:rsidP="002556D5">
            <w:pPr>
              <w:spacing w:line="240" w:lineRule="auto"/>
              <w:ind w:firstLine="0"/>
            </w:pPr>
            <w:r w:rsidRPr="003E7F98">
              <w:t>Integer</w:t>
            </w:r>
          </w:p>
        </w:tc>
        <w:tc>
          <w:tcPr>
            <w:tcW w:w="3981" w:type="dxa"/>
          </w:tcPr>
          <w:p w14:paraId="027142A8" w14:textId="77777777" w:rsidR="00F263ED" w:rsidRPr="003E7F98" w:rsidRDefault="00F263ED" w:rsidP="002556D5">
            <w:pPr>
              <w:spacing w:line="240" w:lineRule="auto"/>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2556D5">
            <w:pPr>
              <w:spacing w:line="240" w:lineRule="auto"/>
              <w:ind w:firstLine="0"/>
            </w:pPr>
            <w:r>
              <w:t>StatusContratoEstagio</w:t>
            </w:r>
          </w:p>
        </w:tc>
        <w:tc>
          <w:tcPr>
            <w:tcW w:w="1867" w:type="dxa"/>
          </w:tcPr>
          <w:p w14:paraId="4D48F172" w14:textId="77777777" w:rsidR="00F263ED" w:rsidRPr="003E7F98" w:rsidRDefault="00F263ED" w:rsidP="002556D5">
            <w:pPr>
              <w:spacing w:line="240" w:lineRule="auto"/>
              <w:ind w:firstLine="0"/>
            </w:pPr>
            <w:r>
              <w:t>Boolean</w:t>
            </w:r>
          </w:p>
        </w:tc>
        <w:tc>
          <w:tcPr>
            <w:tcW w:w="3981" w:type="dxa"/>
          </w:tcPr>
          <w:p w14:paraId="026381F4" w14:textId="77777777" w:rsidR="00F263ED" w:rsidRPr="003E7F98" w:rsidRDefault="00F263ED" w:rsidP="002556D5">
            <w:pPr>
              <w:spacing w:line="240" w:lineRule="auto"/>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2556D5">
            <w:pPr>
              <w:spacing w:line="240" w:lineRule="auto"/>
              <w:ind w:firstLine="0"/>
            </w:pPr>
            <w:r>
              <w:t>NotaFinal</w:t>
            </w:r>
          </w:p>
        </w:tc>
        <w:tc>
          <w:tcPr>
            <w:tcW w:w="1867" w:type="dxa"/>
          </w:tcPr>
          <w:p w14:paraId="0B6C5749" w14:textId="77777777" w:rsidR="00F263ED" w:rsidRPr="003E7F98" w:rsidRDefault="00F263ED" w:rsidP="002556D5">
            <w:pPr>
              <w:spacing w:line="240" w:lineRule="auto"/>
              <w:ind w:firstLine="0"/>
            </w:pPr>
            <w:r>
              <w:t>String</w:t>
            </w:r>
          </w:p>
        </w:tc>
        <w:tc>
          <w:tcPr>
            <w:tcW w:w="3981" w:type="dxa"/>
          </w:tcPr>
          <w:p w14:paraId="565D4F1B" w14:textId="77777777" w:rsidR="00F263ED" w:rsidRPr="003E7F98" w:rsidRDefault="00F263ED" w:rsidP="002556D5">
            <w:pPr>
              <w:spacing w:line="240" w:lineRule="auto"/>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2556D5">
            <w:pPr>
              <w:spacing w:line="240" w:lineRule="auto"/>
              <w:ind w:firstLine="0"/>
            </w:pPr>
            <w:r>
              <w:t>Situação</w:t>
            </w:r>
          </w:p>
        </w:tc>
        <w:tc>
          <w:tcPr>
            <w:tcW w:w="1867" w:type="dxa"/>
          </w:tcPr>
          <w:p w14:paraId="047B0A2E" w14:textId="77777777" w:rsidR="00F263ED" w:rsidRPr="003E7F98" w:rsidRDefault="00F263ED" w:rsidP="002556D5">
            <w:pPr>
              <w:spacing w:line="240" w:lineRule="auto"/>
              <w:ind w:firstLine="0"/>
            </w:pPr>
            <w:r>
              <w:t>String</w:t>
            </w:r>
          </w:p>
        </w:tc>
        <w:tc>
          <w:tcPr>
            <w:tcW w:w="3981" w:type="dxa"/>
          </w:tcPr>
          <w:p w14:paraId="7F423636" w14:textId="77777777" w:rsidR="00F263ED" w:rsidRPr="003E7F98" w:rsidRDefault="00F263ED" w:rsidP="002556D5">
            <w:pPr>
              <w:spacing w:line="240" w:lineRule="auto"/>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2556D5">
            <w:pPr>
              <w:spacing w:line="240" w:lineRule="auto"/>
              <w:ind w:firstLine="0"/>
            </w:pPr>
            <w:r>
              <w:t>HorárioEntrada</w:t>
            </w:r>
          </w:p>
        </w:tc>
        <w:tc>
          <w:tcPr>
            <w:tcW w:w="1867" w:type="dxa"/>
          </w:tcPr>
          <w:p w14:paraId="16B423AA" w14:textId="77777777" w:rsidR="00F263ED" w:rsidRPr="003E7F98" w:rsidRDefault="00F263ED" w:rsidP="002556D5">
            <w:pPr>
              <w:spacing w:line="240" w:lineRule="auto"/>
              <w:ind w:firstLine="0"/>
            </w:pPr>
            <w:r>
              <w:t>String</w:t>
            </w:r>
          </w:p>
        </w:tc>
        <w:tc>
          <w:tcPr>
            <w:tcW w:w="3981" w:type="dxa"/>
          </w:tcPr>
          <w:p w14:paraId="17C8F339" w14:textId="77777777" w:rsidR="00F263ED" w:rsidRPr="003E7F98" w:rsidRDefault="00F263ED" w:rsidP="002556D5">
            <w:pPr>
              <w:spacing w:line="240" w:lineRule="auto"/>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2556D5">
            <w:pPr>
              <w:spacing w:line="240" w:lineRule="auto"/>
              <w:ind w:firstLine="0"/>
            </w:pPr>
            <w:r>
              <w:t>HorarioSaida</w:t>
            </w:r>
          </w:p>
        </w:tc>
        <w:tc>
          <w:tcPr>
            <w:tcW w:w="1867" w:type="dxa"/>
          </w:tcPr>
          <w:p w14:paraId="407B3953" w14:textId="77777777" w:rsidR="00F263ED" w:rsidRPr="003E7F98" w:rsidRDefault="00F263ED" w:rsidP="002556D5">
            <w:pPr>
              <w:spacing w:line="240" w:lineRule="auto"/>
              <w:ind w:firstLine="0"/>
            </w:pPr>
            <w:r>
              <w:t>String</w:t>
            </w:r>
          </w:p>
        </w:tc>
        <w:tc>
          <w:tcPr>
            <w:tcW w:w="3981" w:type="dxa"/>
          </w:tcPr>
          <w:p w14:paraId="5253097B" w14:textId="77777777" w:rsidR="00F263ED" w:rsidRPr="003E7F98" w:rsidRDefault="00F263ED" w:rsidP="002556D5">
            <w:pPr>
              <w:spacing w:line="240" w:lineRule="auto"/>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2556D5">
            <w:pPr>
              <w:spacing w:line="240" w:lineRule="auto"/>
              <w:ind w:firstLine="0"/>
            </w:pPr>
            <w:r>
              <w:t>DataInicio</w:t>
            </w:r>
          </w:p>
        </w:tc>
        <w:tc>
          <w:tcPr>
            <w:tcW w:w="1867" w:type="dxa"/>
          </w:tcPr>
          <w:p w14:paraId="2A1882F3" w14:textId="77777777" w:rsidR="00F263ED" w:rsidRPr="003E7F98" w:rsidRDefault="00F263ED" w:rsidP="002556D5">
            <w:pPr>
              <w:spacing w:line="240" w:lineRule="auto"/>
              <w:ind w:firstLine="0"/>
            </w:pPr>
            <w:r>
              <w:t>DateOnly</w:t>
            </w:r>
          </w:p>
        </w:tc>
        <w:tc>
          <w:tcPr>
            <w:tcW w:w="3981" w:type="dxa"/>
          </w:tcPr>
          <w:p w14:paraId="096475BA" w14:textId="77777777" w:rsidR="00F263ED" w:rsidRPr="003E7F98" w:rsidRDefault="00F263ED" w:rsidP="002556D5">
            <w:pPr>
              <w:spacing w:line="240" w:lineRule="auto"/>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2556D5">
            <w:pPr>
              <w:spacing w:line="240" w:lineRule="auto"/>
              <w:ind w:firstLine="0"/>
            </w:pPr>
            <w:r>
              <w:t>DataFim</w:t>
            </w:r>
          </w:p>
        </w:tc>
        <w:tc>
          <w:tcPr>
            <w:tcW w:w="1867" w:type="dxa"/>
          </w:tcPr>
          <w:p w14:paraId="71020B8C" w14:textId="77777777" w:rsidR="00F263ED" w:rsidRPr="003E7F98" w:rsidRDefault="00F263ED" w:rsidP="002556D5">
            <w:pPr>
              <w:spacing w:line="240" w:lineRule="auto"/>
              <w:ind w:firstLine="0"/>
            </w:pPr>
            <w:r>
              <w:t>DateOnly</w:t>
            </w:r>
          </w:p>
        </w:tc>
        <w:tc>
          <w:tcPr>
            <w:tcW w:w="3981" w:type="dxa"/>
          </w:tcPr>
          <w:p w14:paraId="7681FDBB" w14:textId="77777777" w:rsidR="00F263ED" w:rsidRPr="003E7F98" w:rsidRDefault="00F263ED" w:rsidP="002556D5">
            <w:pPr>
              <w:spacing w:line="240" w:lineRule="auto"/>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2556D5">
            <w:pPr>
              <w:spacing w:line="240" w:lineRule="auto"/>
              <w:ind w:firstLine="0"/>
            </w:pPr>
            <w:r>
              <w:t>Salário</w:t>
            </w:r>
          </w:p>
        </w:tc>
        <w:tc>
          <w:tcPr>
            <w:tcW w:w="1867" w:type="dxa"/>
          </w:tcPr>
          <w:p w14:paraId="2EE1D7CC" w14:textId="77777777" w:rsidR="00F263ED" w:rsidRPr="003E7F98" w:rsidRDefault="00F263ED" w:rsidP="002556D5">
            <w:pPr>
              <w:spacing w:line="240" w:lineRule="auto"/>
              <w:ind w:firstLine="0"/>
            </w:pPr>
            <w:r>
              <w:t>String</w:t>
            </w:r>
          </w:p>
        </w:tc>
        <w:tc>
          <w:tcPr>
            <w:tcW w:w="3981" w:type="dxa"/>
          </w:tcPr>
          <w:p w14:paraId="2920689B" w14:textId="77777777" w:rsidR="00F263ED" w:rsidRPr="003E7F98" w:rsidRDefault="00F263ED" w:rsidP="002556D5">
            <w:pPr>
              <w:spacing w:line="240" w:lineRule="auto"/>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2556D5">
            <w:pPr>
              <w:spacing w:line="240" w:lineRule="auto"/>
              <w:ind w:firstLine="0"/>
            </w:pPr>
            <w:r>
              <w:t>CargaSemanal</w:t>
            </w:r>
          </w:p>
        </w:tc>
        <w:tc>
          <w:tcPr>
            <w:tcW w:w="1867" w:type="dxa"/>
          </w:tcPr>
          <w:p w14:paraId="73CBD439" w14:textId="77777777" w:rsidR="00F263ED" w:rsidRPr="003E7F98" w:rsidRDefault="00F263ED" w:rsidP="002556D5">
            <w:pPr>
              <w:spacing w:line="240" w:lineRule="auto"/>
              <w:ind w:firstLine="0"/>
            </w:pPr>
            <w:r>
              <w:t>String</w:t>
            </w:r>
          </w:p>
        </w:tc>
        <w:tc>
          <w:tcPr>
            <w:tcW w:w="3981" w:type="dxa"/>
          </w:tcPr>
          <w:p w14:paraId="6D9987A4" w14:textId="77777777" w:rsidR="00F263ED" w:rsidRPr="003E7F98" w:rsidRDefault="00F263ED" w:rsidP="002556D5">
            <w:pPr>
              <w:spacing w:line="240" w:lineRule="auto"/>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2556D5">
            <w:pPr>
              <w:spacing w:line="240" w:lineRule="auto"/>
              <w:ind w:firstLine="0"/>
            </w:pPr>
            <w:r>
              <w:lastRenderedPageBreak/>
              <w:t>CargaTotal</w:t>
            </w:r>
          </w:p>
        </w:tc>
        <w:tc>
          <w:tcPr>
            <w:tcW w:w="1867" w:type="dxa"/>
          </w:tcPr>
          <w:p w14:paraId="44835E22" w14:textId="77777777" w:rsidR="00F263ED" w:rsidRPr="003E7F98" w:rsidRDefault="00F263ED" w:rsidP="002556D5">
            <w:pPr>
              <w:spacing w:line="240" w:lineRule="auto"/>
              <w:ind w:firstLine="0"/>
            </w:pPr>
            <w:r>
              <w:t>String</w:t>
            </w:r>
          </w:p>
        </w:tc>
        <w:tc>
          <w:tcPr>
            <w:tcW w:w="3981" w:type="dxa"/>
          </w:tcPr>
          <w:p w14:paraId="7EBF296C" w14:textId="77777777" w:rsidR="00F263ED" w:rsidRPr="003E7F98" w:rsidRDefault="00F263ED" w:rsidP="002556D5">
            <w:pPr>
              <w:spacing w:line="240" w:lineRule="auto"/>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44A1FA00" w14:textId="02D2144F" w:rsidR="00817E9F" w:rsidRDefault="00F263ED" w:rsidP="002556D5">
      <w:r>
        <w:t xml:space="preserve">A classe "Coordenador Estágio" (Quadro </w:t>
      </w:r>
      <w:r w:rsidR="00B0091B">
        <w:t>9</w:t>
      </w:r>
      <w:r>
        <w:t>)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6181AAA" w14:textId="2A9B509A" w:rsidR="00F263ED" w:rsidRDefault="00F263ED" w:rsidP="00F263ED">
      <w:pPr>
        <w:ind w:firstLine="0"/>
      </w:pPr>
    </w:p>
    <w:p w14:paraId="57436DB8" w14:textId="7844C132" w:rsidR="00B0091B" w:rsidRDefault="00B0091B" w:rsidP="00B0091B">
      <w:pPr>
        <w:pStyle w:val="Legenda"/>
        <w:keepNext/>
        <w:jc w:val="left"/>
      </w:pPr>
      <w:bookmarkStart w:id="64" w:name="_Toc183698293"/>
      <w:r>
        <w:t xml:space="preserve">Quadro </w:t>
      </w:r>
      <w:fldSimple w:instr=" SEQ Quadro \* ARABIC ">
        <w:r w:rsidR="0082038A">
          <w:rPr>
            <w:noProof/>
          </w:rPr>
          <w:t>9</w:t>
        </w:r>
      </w:fldSimple>
      <w:r>
        <w:t xml:space="preserve"> </w:t>
      </w:r>
      <w:r w:rsidRPr="006F1A6A">
        <w:rPr>
          <w:b w:val="0"/>
          <w:noProof/>
        </w:rPr>
        <w:t>– Descrição Classe Coordenador Estágio</w:t>
      </w:r>
      <w:bookmarkEnd w:id="64"/>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2556D5">
            <w:pPr>
              <w:spacing w:line="240" w:lineRule="auto"/>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2556D5">
            <w:pPr>
              <w:spacing w:line="240" w:lineRule="auto"/>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2556D5">
            <w:pPr>
              <w:spacing w:line="240" w:lineRule="auto"/>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2556D5">
            <w:pPr>
              <w:spacing w:line="240" w:lineRule="auto"/>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2556D5">
            <w:pPr>
              <w:spacing w:line="240" w:lineRule="auto"/>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2556D5">
            <w:pPr>
              <w:spacing w:line="240" w:lineRule="auto"/>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2556D5">
            <w:pPr>
              <w:spacing w:line="240" w:lineRule="auto"/>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2556D5">
            <w:pPr>
              <w:spacing w:line="240" w:lineRule="auto"/>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2556D5">
            <w:pPr>
              <w:spacing w:line="240" w:lineRule="auto"/>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2556D5">
            <w:pPr>
              <w:spacing w:line="240" w:lineRule="auto"/>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2556D5">
            <w:pPr>
              <w:spacing w:line="240" w:lineRule="auto"/>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2556D5">
            <w:pPr>
              <w:spacing w:line="240" w:lineRule="auto"/>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066DE351" w:rsidR="00F263ED" w:rsidRDefault="00F263ED" w:rsidP="00F263ED">
      <w:r>
        <w:t xml:space="preserve">A classe "Curso" (Quadro </w:t>
      </w:r>
      <w:r w:rsidR="00B0091B">
        <w:t>10</w:t>
      </w:r>
      <w:r>
        <w:t>) tem como objetivo definir e organizar todas as informações referentes ao curso no qual o aluno está matriculado. Ela registrar e fornecer detalhes completos sobre o curso, como nome e turno.</w:t>
      </w:r>
    </w:p>
    <w:p w14:paraId="499DA442" w14:textId="6895AF57" w:rsidR="00F263ED" w:rsidRPr="00AA7688" w:rsidRDefault="00F263ED" w:rsidP="00F263ED">
      <w:pPr>
        <w:ind w:firstLine="0"/>
      </w:pPr>
    </w:p>
    <w:p w14:paraId="51197C22" w14:textId="2B4512DB" w:rsidR="00B0091B" w:rsidRPr="00B0091B" w:rsidRDefault="00B0091B" w:rsidP="00B0091B">
      <w:pPr>
        <w:pStyle w:val="Legenda"/>
        <w:keepNext/>
        <w:jc w:val="left"/>
        <w:rPr>
          <w:b w:val="0"/>
        </w:rPr>
      </w:pPr>
      <w:bookmarkStart w:id="65" w:name="_Toc183698294"/>
      <w:r>
        <w:t xml:space="preserve">Quadro </w:t>
      </w:r>
      <w:fldSimple w:instr=" SEQ Quadro \* ARABIC ">
        <w:r w:rsidR="0082038A">
          <w:rPr>
            <w:noProof/>
          </w:rPr>
          <w:t>10</w:t>
        </w:r>
      </w:fldSimple>
      <w:r>
        <w:t xml:space="preserve"> </w:t>
      </w:r>
      <w:r w:rsidRPr="00B0091B">
        <w:rPr>
          <w:b w:val="0"/>
          <w:noProof/>
        </w:rPr>
        <w:t>– Descrição Classe Curso</w:t>
      </w:r>
      <w:bookmarkEnd w:id="65"/>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2556D5">
            <w:pPr>
              <w:spacing w:line="240" w:lineRule="auto"/>
              <w:ind w:firstLine="0"/>
            </w:pPr>
            <w:r>
              <w:t xml:space="preserve">Atributo </w:t>
            </w:r>
          </w:p>
        </w:tc>
        <w:tc>
          <w:tcPr>
            <w:tcW w:w="1653" w:type="dxa"/>
          </w:tcPr>
          <w:p w14:paraId="5B4E4801" w14:textId="77777777" w:rsidR="00F263ED" w:rsidRPr="003E7F98" w:rsidRDefault="00F263ED" w:rsidP="002556D5">
            <w:pPr>
              <w:spacing w:line="240" w:lineRule="auto"/>
            </w:pPr>
            <w:r w:rsidRPr="003E7F98">
              <w:t>Tipo</w:t>
            </w:r>
          </w:p>
        </w:tc>
        <w:tc>
          <w:tcPr>
            <w:tcW w:w="4388" w:type="dxa"/>
          </w:tcPr>
          <w:p w14:paraId="652D38C2" w14:textId="77777777" w:rsidR="00F263ED" w:rsidRPr="003E7F98" w:rsidRDefault="00F263ED" w:rsidP="002556D5">
            <w:pPr>
              <w:spacing w:line="240" w:lineRule="auto"/>
            </w:pPr>
            <w:r w:rsidRPr="003E7F98">
              <w:t>Descrição</w:t>
            </w:r>
          </w:p>
        </w:tc>
      </w:tr>
      <w:tr w:rsidR="00F263ED" w:rsidRPr="003E7F98" w14:paraId="39501F79" w14:textId="77777777" w:rsidTr="00AC1588">
        <w:tc>
          <w:tcPr>
            <w:tcW w:w="3020" w:type="dxa"/>
          </w:tcPr>
          <w:p w14:paraId="528CEB8A" w14:textId="77777777" w:rsidR="00F263ED" w:rsidRPr="003E7F98" w:rsidRDefault="00F263ED" w:rsidP="002556D5">
            <w:pPr>
              <w:spacing w:line="240" w:lineRule="auto"/>
              <w:ind w:firstLine="0"/>
            </w:pPr>
            <w:r>
              <w:t>IdCurso</w:t>
            </w:r>
          </w:p>
        </w:tc>
        <w:tc>
          <w:tcPr>
            <w:tcW w:w="1653" w:type="dxa"/>
          </w:tcPr>
          <w:p w14:paraId="0334E16E" w14:textId="77777777" w:rsidR="00F263ED" w:rsidRPr="003E7F98" w:rsidRDefault="00F263ED" w:rsidP="002556D5">
            <w:pPr>
              <w:spacing w:line="240" w:lineRule="auto"/>
              <w:ind w:firstLine="0"/>
            </w:pPr>
            <w:r>
              <w:t>String</w:t>
            </w:r>
          </w:p>
        </w:tc>
        <w:tc>
          <w:tcPr>
            <w:tcW w:w="4388" w:type="dxa"/>
          </w:tcPr>
          <w:p w14:paraId="1EB8F9B4" w14:textId="77777777" w:rsidR="00F263ED" w:rsidRPr="003E7F98" w:rsidRDefault="00F263ED" w:rsidP="002556D5">
            <w:pPr>
              <w:spacing w:line="240" w:lineRule="auto"/>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2556D5">
            <w:pPr>
              <w:spacing w:line="240" w:lineRule="auto"/>
              <w:ind w:firstLine="0"/>
            </w:pPr>
            <w:r>
              <w:t>NomeCurso</w:t>
            </w:r>
          </w:p>
        </w:tc>
        <w:tc>
          <w:tcPr>
            <w:tcW w:w="1653" w:type="dxa"/>
          </w:tcPr>
          <w:p w14:paraId="540745F9" w14:textId="77777777" w:rsidR="00F263ED" w:rsidRPr="003E7F98" w:rsidRDefault="00F263ED" w:rsidP="002556D5">
            <w:pPr>
              <w:spacing w:line="240" w:lineRule="auto"/>
              <w:ind w:firstLine="0"/>
            </w:pPr>
            <w:r>
              <w:t xml:space="preserve">String </w:t>
            </w:r>
          </w:p>
        </w:tc>
        <w:tc>
          <w:tcPr>
            <w:tcW w:w="4388" w:type="dxa"/>
          </w:tcPr>
          <w:p w14:paraId="36144AE2" w14:textId="77777777" w:rsidR="00F263ED" w:rsidRPr="003E7F98" w:rsidRDefault="00F263ED" w:rsidP="002556D5">
            <w:pPr>
              <w:spacing w:line="240" w:lineRule="auto"/>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2556D5">
            <w:pPr>
              <w:spacing w:line="240" w:lineRule="auto"/>
              <w:ind w:firstLine="0"/>
            </w:pPr>
            <w:r>
              <w:t>TurnoCurso</w:t>
            </w:r>
          </w:p>
        </w:tc>
        <w:tc>
          <w:tcPr>
            <w:tcW w:w="1653" w:type="dxa"/>
          </w:tcPr>
          <w:p w14:paraId="508AEE42" w14:textId="77777777" w:rsidR="00F263ED" w:rsidRDefault="00F263ED" w:rsidP="002556D5">
            <w:pPr>
              <w:spacing w:line="240" w:lineRule="auto"/>
              <w:ind w:firstLine="0"/>
            </w:pPr>
            <w:r>
              <w:t>String</w:t>
            </w:r>
          </w:p>
        </w:tc>
        <w:tc>
          <w:tcPr>
            <w:tcW w:w="4388" w:type="dxa"/>
          </w:tcPr>
          <w:p w14:paraId="7CE3487E" w14:textId="77777777" w:rsidR="00F263ED" w:rsidRDefault="00F263ED" w:rsidP="002556D5">
            <w:pPr>
              <w:spacing w:line="240" w:lineRule="auto"/>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4842FC6B" w14:textId="2148A86C" w:rsidR="009D4023" w:rsidRDefault="00F263ED" w:rsidP="00B0091B">
      <w:r>
        <w:t xml:space="preserve">A classe "Documento" (Quadro </w:t>
      </w:r>
      <w:r w:rsidR="00B0091B">
        <w:t>11</w:t>
      </w:r>
      <w:r>
        <w:t>)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7B71FD97" w14:textId="77777777" w:rsidR="002556D5" w:rsidRDefault="002556D5" w:rsidP="00B0091B"/>
    <w:p w14:paraId="2F52C106" w14:textId="58806F8A" w:rsidR="00F263ED" w:rsidRDefault="00F263ED" w:rsidP="00F263ED">
      <w:pPr>
        <w:ind w:firstLine="0"/>
      </w:pPr>
    </w:p>
    <w:p w14:paraId="720E77CE" w14:textId="278BC71A" w:rsidR="00B0091B" w:rsidRDefault="00B0091B" w:rsidP="00B0091B">
      <w:pPr>
        <w:pStyle w:val="Legenda"/>
        <w:keepNext/>
        <w:jc w:val="left"/>
      </w:pPr>
      <w:bookmarkStart w:id="66" w:name="_Toc183698295"/>
      <w:r>
        <w:lastRenderedPageBreak/>
        <w:t xml:space="preserve">Quadro </w:t>
      </w:r>
      <w:fldSimple w:instr=" SEQ Quadro \* ARABIC ">
        <w:r w:rsidR="0082038A">
          <w:rPr>
            <w:noProof/>
          </w:rPr>
          <w:t>11</w:t>
        </w:r>
      </w:fldSimple>
      <w:r>
        <w:t xml:space="preserve"> </w:t>
      </w:r>
      <w:r w:rsidRPr="0043135E">
        <w:rPr>
          <w:b w:val="0"/>
          <w:noProof/>
        </w:rPr>
        <w:t>– Descrição Classe Documento</w:t>
      </w:r>
      <w:bookmarkEnd w:id="66"/>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2556D5">
            <w:pPr>
              <w:spacing w:line="240" w:lineRule="auto"/>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2556D5">
            <w:pPr>
              <w:spacing w:line="240" w:lineRule="auto"/>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2556D5">
            <w:pPr>
              <w:spacing w:line="240" w:lineRule="auto"/>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2556D5">
            <w:pPr>
              <w:spacing w:line="240" w:lineRule="auto"/>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2556D5">
            <w:pPr>
              <w:spacing w:line="240" w:lineRule="auto"/>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2556D5">
            <w:pPr>
              <w:spacing w:line="240" w:lineRule="auto"/>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2556D5">
            <w:pPr>
              <w:spacing w:line="240" w:lineRule="auto"/>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0E631907" w:rsidR="00F263ED" w:rsidRDefault="00F263ED" w:rsidP="00F263ED">
      <w:r>
        <w:t>A classe "Documento Necessário" (Quadro 1</w:t>
      </w:r>
      <w:r w:rsidR="00B0091B">
        <w:t>2</w:t>
      </w:r>
      <w:r>
        <w:t>)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580728D1" w14:textId="7FC52D93" w:rsidR="00F263ED" w:rsidRDefault="00F263ED" w:rsidP="00F263ED">
      <w:pPr>
        <w:ind w:firstLine="0"/>
      </w:pPr>
    </w:p>
    <w:p w14:paraId="10FA4410" w14:textId="30498064" w:rsidR="006A7102" w:rsidRDefault="006A7102" w:rsidP="006A7102">
      <w:pPr>
        <w:pStyle w:val="Legenda"/>
        <w:keepNext/>
        <w:jc w:val="left"/>
      </w:pPr>
      <w:bookmarkStart w:id="67" w:name="_Toc183698296"/>
      <w:r>
        <w:t xml:space="preserve">Quadro </w:t>
      </w:r>
      <w:fldSimple w:instr=" SEQ Quadro \* ARABIC ">
        <w:r w:rsidR="0082038A">
          <w:rPr>
            <w:noProof/>
          </w:rPr>
          <w:t>12</w:t>
        </w:r>
      </w:fldSimple>
      <w:r>
        <w:t xml:space="preserve"> </w:t>
      </w:r>
      <w:r w:rsidRPr="00711E8C">
        <w:rPr>
          <w:b w:val="0"/>
          <w:noProof/>
        </w:rPr>
        <w:t>– Descrição Classe Documento Necessário</w:t>
      </w:r>
      <w:bookmarkEnd w:id="67"/>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2556D5">
            <w:pPr>
              <w:spacing w:line="240" w:lineRule="auto"/>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2556D5">
            <w:pPr>
              <w:spacing w:line="240" w:lineRule="auto"/>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2556D5">
            <w:pPr>
              <w:spacing w:line="240" w:lineRule="auto"/>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2556D5">
            <w:pPr>
              <w:spacing w:line="240" w:lineRule="auto"/>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2556D5">
            <w:pPr>
              <w:spacing w:line="240" w:lineRule="auto"/>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2556D5">
            <w:pPr>
              <w:spacing w:line="240" w:lineRule="auto"/>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2556D5">
            <w:pPr>
              <w:spacing w:line="240" w:lineRule="auto"/>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39629CE8" w:rsidR="00F263ED" w:rsidRDefault="00F263ED" w:rsidP="00F263ED">
      <w:r>
        <w:t>A classe "Documento Versão" (Quadro 1</w:t>
      </w:r>
      <w:r w:rsidR="006A7102">
        <w:t>3</w:t>
      </w:r>
      <w:r>
        <w:t>) tem como objetivo identificar e exibir qual é a versão específica de um determinado documento. É fundamental para o controle e a gestão de documentos que podem passar por diversas revisões e atualizações ao longo do tempo.</w:t>
      </w:r>
    </w:p>
    <w:p w14:paraId="63538BD4" w14:textId="45DED528" w:rsidR="00F263ED" w:rsidRDefault="00F263ED" w:rsidP="00F263ED">
      <w:pPr>
        <w:ind w:firstLine="0"/>
      </w:pPr>
    </w:p>
    <w:p w14:paraId="57A64BB9" w14:textId="56A06E25" w:rsidR="006A7102" w:rsidRDefault="006A7102" w:rsidP="006A7102">
      <w:pPr>
        <w:pStyle w:val="Legenda"/>
        <w:keepNext/>
        <w:jc w:val="left"/>
      </w:pPr>
      <w:bookmarkStart w:id="68" w:name="_Toc183698297"/>
      <w:r>
        <w:t xml:space="preserve">Quadro </w:t>
      </w:r>
      <w:fldSimple w:instr=" SEQ Quadro \* ARABIC ">
        <w:r w:rsidR="0082038A">
          <w:rPr>
            <w:noProof/>
          </w:rPr>
          <w:t>13</w:t>
        </w:r>
      </w:fldSimple>
      <w:r>
        <w:t xml:space="preserve"> </w:t>
      </w:r>
      <w:r w:rsidRPr="00A404E9">
        <w:rPr>
          <w:b w:val="0"/>
          <w:noProof/>
        </w:rPr>
        <w:t>– Descrição Classe Documento Versão</w:t>
      </w:r>
      <w:bookmarkEnd w:id="68"/>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2556D5">
            <w:pPr>
              <w:spacing w:line="240" w:lineRule="auto"/>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2556D5">
            <w:pPr>
              <w:spacing w:line="240" w:lineRule="auto"/>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2556D5">
            <w:pPr>
              <w:spacing w:line="240" w:lineRule="auto"/>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2556D5">
            <w:pPr>
              <w:spacing w:line="240" w:lineRule="auto"/>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2556D5">
            <w:pPr>
              <w:spacing w:line="240" w:lineRule="auto"/>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2556D5">
            <w:pPr>
              <w:spacing w:line="240" w:lineRule="auto"/>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2556D5">
            <w:pPr>
              <w:spacing w:line="240" w:lineRule="auto"/>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2556D5">
            <w:pPr>
              <w:spacing w:line="240" w:lineRule="auto"/>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2556D5">
            <w:pPr>
              <w:spacing w:line="240" w:lineRule="auto"/>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2556D5">
            <w:pPr>
              <w:spacing w:line="240" w:lineRule="auto"/>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2556D5">
            <w:pPr>
              <w:spacing w:line="240" w:lineRule="auto"/>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2556D5">
            <w:pPr>
              <w:spacing w:line="240" w:lineRule="auto"/>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03A3D145" w14:textId="7F25959C" w:rsidR="00F263ED" w:rsidRDefault="00F263ED" w:rsidP="006A7102">
      <w:r>
        <w:t>A classe "Instituição Ensino" (Quadro 1</w:t>
      </w:r>
      <w:r w:rsidR="006A7102">
        <w:t>4</w:t>
      </w:r>
      <w:r>
        <w:t xml:space="preserve">)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3EA00494" w14:textId="6A2818D1" w:rsidR="00F263ED" w:rsidRPr="004C307A" w:rsidRDefault="00F263ED" w:rsidP="00F263ED">
      <w:pPr>
        <w:ind w:firstLine="0"/>
      </w:pPr>
    </w:p>
    <w:p w14:paraId="689A02C0" w14:textId="09139AB4" w:rsidR="006A7102" w:rsidRDefault="006A7102" w:rsidP="006A7102">
      <w:pPr>
        <w:pStyle w:val="Legenda"/>
        <w:keepNext/>
        <w:jc w:val="left"/>
      </w:pPr>
      <w:bookmarkStart w:id="69" w:name="_Toc183698298"/>
      <w:r>
        <w:t xml:space="preserve">Quadro </w:t>
      </w:r>
      <w:fldSimple w:instr=" SEQ Quadro \* ARABIC ">
        <w:r w:rsidR="0082038A">
          <w:rPr>
            <w:noProof/>
          </w:rPr>
          <w:t>14</w:t>
        </w:r>
      </w:fldSimple>
      <w:r>
        <w:t xml:space="preserve"> </w:t>
      </w:r>
      <w:r w:rsidRPr="004C64CF">
        <w:rPr>
          <w:b w:val="0"/>
          <w:noProof/>
        </w:rPr>
        <w:t>– Descrição Classe Instituição Ensino</w:t>
      </w:r>
      <w:bookmarkEnd w:id="69"/>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2556D5">
            <w:pPr>
              <w:spacing w:line="240" w:lineRule="auto"/>
              <w:ind w:firstLine="0"/>
            </w:pPr>
            <w:r>
              <w:t xml:space="preserve">Atributo </w:t>
            </w:r>
          </w:p>
        </w:tc>
        <w:tc>
          <w:tcPr>
            <w:tcW w:w="1653" w:type="dxa"/>
          </w:tcPr>
          <w:p w14:paraId="76C080FC" w14:textId="77777777" w:rsidR="00F263ED" w:rsidRPr="003E7F98" w:rsidRDefault="00F263ED" w:rsidP="002556D5">
            <w:pPr>
              <w:spacing w:line="240" w:lineRule="auto"/>
              <w:ind w:firstLine="0"/>
            </w:pPr>
            <w:r w:rsidRPr="003E7F98">
              <w:t>Tipo</w:t>
            </w:r>
          </w:p>
        </w:tc>
        <w:tc>
          <w:tcPr>
            <w:tcW w:w="4388" w:type="dxa"/>
          </w:tcPr>
          <w:p w14:paraId="52212C98" w14:textId="77777777" w:rsidR="00F263ED" w:rsidRPr="003E7F98" w:rsidRDefault="00F263ED" w:rsidP="002556D5">
            <w:pPr>
              <w:spacing w:line="240" w:lineRule="auto"/>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2556D5">
            <w:pPr>
              <w:spacing w:line="240" w:lineRule="auto"/>
              <w:ind w:firstLine="0"/>
            </w:pPr>
            <w:r>
              <w:t>idInstituiçãoEnsino</w:t>
            </w:r>
          </w:p>
        </w:tc>
        <w:tc>
          <w:tcPr>
            <w:tcW w:w="1653" w:type="dxa"/>
          </w:tcPr>
          <w:p w14:paraId="2671937B" w14:textId="77777777" w:rsidR="00F263ED" w:rsidRPr="003E7F98" w:rsidRDefault="00F263ED" w:rsidP="002556D5">
            <w:pPr>
              <w:spacing w:line="240" w:lineRule="auto"/>
              <w:ind w:firstLine="0"/>
            </w:pPr>
            <w:r>
              <w:t>Integer</w:t>
            </w:r>
          </w:p>
        </w:tc>
        <w:tc>
          <w:tcPr>
            <w:tcW w:w="4388" w:type="dxa"/>
          </w:tcPr>
          <w:p w14:paraId="6E3389D5" w14:textId="77777777" w:rsidR="00F263ED" w:rsidRPr="003E7F98" w:rsidRDefault="00F263ED" w:rsidP="002556D5">
            <w:pPr>
              <w:spacing w:line="240" w:lineRule="auto"/>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2556D5">
            <w:pPr>
              <w:spacing w:line="240" w:lineRule="auto"/>
              <w:ind w:firstLine="0"/>
            </w:pPr>
            <w:r w:rsidRPr="00ED3EA4">
              <w:t>NomeInstituicao</w:t>
            </w:r>
          </w:p>
        </w:tc>
        <w:tc>
          <w:tcPr>
            <w:tcW w:w="1653" w:type="dxa"/>
          </w:tcPr>
          <w:p w14:paraId="56D3A318" w14:textId="77777777" w:rsidR="00F263ED" w:rsidRPr="003E7F98" w:rsidRDefault="00F263ED" w:rsidP="002556D5">
            <w:pPr>
              <w:spacing w:line="240" w:lineRule="auto"/>
              <w:ind w:firstLine="0"/>
            </w:pPr>
            <w:r>
              <w:t>String</w:t>
            </w:r>
          </w:p>
        </w:tc>
        <w:tc>
          <w:tcPr>
            <w:tcW w:w="4388" w:type="dxa"/>
          </w:tcPr>
          <w:p w14:paraId="1024C489" w14:textId="77777777" w:rsidR="00F263ED" w:rsidRPr="003E7F98" w:rsidRDefault="00F263ED" w:rsidP="002556D5">
            <w:pPr>
              <w:spacing w:line="240" w:lineRule="auto"/>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2556D5">
            <w:pPr>
              <w:spacing w:line="240" w:lineRule="auto"/>
              <w:ind w:firstLine="0"/>
            </w:pPr>
            <w:r w:rsidRPr="00ED3EA4">
              <w:t>LocalInstituicao</w:t>
            </w:r>
          </w:p>
        </w:tc>
        <w:tc>
          <w:tcPr>
            <w:tcW w:w="1653" w:type="dxa"/>
          </w:tcPr>
          <w:p w14:paraId="638A0C76" w14:textId="77777777" w:rsidR="00F263ED" w:rsidRPr="003E7F98" w:rsidRDefault="00F263ED" w:rsidP="002556D5">
            <w:pPr>
              <w:spacing w:line="240" w:lineRule="auto"/>
              <w:ind w:firstLine="0"/>
            </w:pPr>
            <w:r>
              <w:t>String</w:t>
            </w:r>
          </w:p>
        </w:tc>
        <w:tc>
          <w:tcPr>
            <w:tcW w:w="4388" w:type="dxa"/>
          </w:tcPr>
          <w:p w14:paraId="420D023A" w14:textId="77777777" w:rsidR="00F263ED" w:rsidRPr="003E7F98" w:rsidRDefault="00F263ED" w:rsidP="002556D5">
            <w:pPr>
              <w:spacing w:line="240" w:lineRule="auto"/>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2556D5">
            <w:pPr>
              <w:spacing w:line="240" w:lineRule="auto"/>
              <w:ind w:firstLine="0"/>
            </w:pPr>
            <w:r w:rsidRPr="00875624">
              <w:t>TelefoneInstituicao</w:t>
            </w:r>
          </w:p>
        </w:tc>
        <w:tc>
          <w:tcPr>
            <w:tcW w:w="1653" w:type="dxa"/>
          </w:tcPr>
          <w:p w14:paraId="43BD8B06" w14:textId="77777777" w:rsidR="00F263ED" w:rsidRPr="003E7F98" w:rsidRDefault="00F263ED" w:rsidP="002556D5">
            <w:pPr>
              <w:spacing w:line="240" w:lineRule="auto"/>
              <w:ind w:firstLine="0"/>
            </w:pPr>
            <w:r>
              <w:t>String</w:t>
            </w:r>
          </w:p>
        </w:tc>
        <w:tc>
          <w:tcPr>
            <w:tcW w:w="4388" w:type="dxa"/>
          </w:tcPr>
          <w:p w14:paraId="598B50DA" w14:textId="77777777" w:rsidR="00F263ED" w:rsidRPr="003E7F98" w:rsidRDefault="00F263ED" w:rsidP="002556D5">
            <w:pPr>
              <w:spacing w:line="240" w:lineRule="auto"/>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1D3673F8" w:rsidR="00F263ED" w:rsidRDefault="00F263ED" w:rsidP="00F263ED">
      <w:r>
        <w:t>A classe "Matrícula" (Quadro 1</w:t>
      </w:r>
      <w:r w:rsidR="006A7102">
        <w:t>5</w:t>
      </w:r>
      <w:r>
        <w:t xml:space="preserve">) tem como objetivo definir e registrar todas as informações relevantes sobre a matrícula realizada pelo aluno. Ela é muito importante para a gestão acadêmica, pois captura e organiza dados detalhados sobre o processo de matrícula. </w:t>
      </w:r>
    </w:p>
    <w:p w14:paraId="3483E47F" w14:textId="665719F4" w:rsidR="00F263ED" w:rsidRPr="004C307A" w:rsidRDefault="00F263ED" w:rsidP="00F263ED">
      <w:pPr>
        <w:ind w:firstLine="0"/>
      </w:pPr>
    </w:p>
    <w:p w14:paraId="6B3FF1D5" w14:textId="2E6E2CC7" w:rsidR="006A7102" w:rsidRPr="006A7102" w:rsidRDefault="006A7102" w:rsidP="006A7102">
      <w:pPr>
        <w:pStyle w:val="Legenda"/>
        <w:keepNext/>
        <w:jc w:val="left"/>
        <w:rPr>
          <w:b w:val="0"/>
        </w:rPr>
      </w:pPr>
      <w:bookmarkStart w:id="70" w:name="_Toc183698299"/>
      <w:r>
        <w:t xml:space="preserve">Quadro </w:t>
      </w:r>
      <w:fldSimple w:instr=" SEQ Quadro \* ARABIC ">
        <w:r w:rsidR="0082038A">
          <w:rPr>
            <w:noProof/>
          </w:rPr>
          <w:t>15</w:t>
        </w:r>
      </w:fldSimple>
      <w:r>
        <w:t xml:space="preserve"> </w:t>
      </w:r>
      <w:r w:rsidRPr="006A7102">
        <w:rPr>
          <w:b w:val="0"/>
          <w:noProof/>
        </w:rPr>
        <w:t>– Descrição Classe Matrícula</w:t>
      </w:r>
      <w:bookmarkEnd w:id="70"/>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2556D5">
            <w:pPr>
              <w:spacing w:line="240" w:lineRule="auto"/>
              <w:ind w:firstLine="0"/>
            </w:pPr>
            <w:r>
              <w:t xml:space="preserve">Atributo </w:t>
            </w:r>
          </w:p>
        </w:tc>
        <w:tc>
          <w:tcPr>
            <w:tcW w:w="1653" w:type="dxa"/>
          </w:tcPr>
          <w:p w14:paraId="65E72252" w14:textId="77777777" w:rsidR="00F263ED" w:rsidRPr="003E7F98" w:rsidRDefault="00F263ED" w:rsidP="002556D5">
            <w:pPr>
              <w:spacing w:line="240" w:lineRule="auto"/>
              <w:ind w:firstLine="0"/>
            </w:pPr>
            <w:r w:rsidRPr="003E7F98">
              <w:t>Tipo</w:t>
            </w:r>
          </w:p>
        </w:tc>
        <w:tc>
          <w:tcPr>
            <w:tcW w:w="4388" w:type="dxa"/>
          </w:tcPr>
          <w:p w14:paraId="6F1C9527" w14:textId="77777777" w:rsidR="00F263ED" w:rsidRPr="003E7F98" w:rsidRDefault="00F263ED" w:rsidP="002556D5">
            <w:pPr>
              <w:spacing w:line="240" w:lineRule="auto"/>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2556D5">
            <w:pPr>
              <w:spacing w:line="240" w:lineRule="auto"/>
              <w:ind w:firstLine="0"/>
            </w:pPr>
            <w:r w:rsidRPr="003E7F98">
              <w:t>id</w:t>
            </w:r>
            <w:r>
              <w:t>Matricula</w:t>
            </w:r>
          </w:p>
        </w:tc>
        <w:tc>
          <w:tcPr>
            <w:tcW w:w="1653" w:type="dxa"/>
          </w:tcPr>
          <w:p w14:paraId="672ED769" w14:textId="77777777" w:rsidR="00F263ED" w:rsidRPr="003E7F98" w:rsidRDefault="00F263ED" w:rsidP="002556D5">
            <w:pPr>
              <w:spacing w:line="240" w:lineRule="auto"/>
              <w:ind w:firstLine="0"/>
            </w:pPr>
            <w:r w:rsidRPr="003E7F98">
              <w:t>Integer</w:t>
            </w:r>
          </w:p>
        </w:tc>
        <w:tc>
          <w:tcPr>
            <w:tcW w:w="4388" w:type="dxa"/>
          </w:tcPr>
          <w:p w14:paraId="0B0AD002" w14:textId="77777777" w:rsidR="00F263ED" w:rsidRPr="003E7F98" w:rsidRDefault="00F263ED" w:rsidP="002556D5">
            <w:pPr>
              <w:spacing w:line="240" w:lineRule="auto"/>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2556D5">
            <w:pPr>
              <w:spacing w:line="240" w:lineRule="auto"/>
              <w:ind w:firstLine="0"/>
            </w:pPr>
            <w:r>
              <w:t>registroAcademico</w:t>
            </w:r>
          </w:p>
        </w:tc>
        <w:tc>
          <w:tcPr>
            <w:tcW w:w="1653" w:type="dxa"/>
          </w:tcPr>
          <w:p w14:paraId="6CC54477" w14:textId="77777777" w:rsidR="00F263ED" w:rsidRPr="003E7F98" w:rsidRDefault="00F263ED" w:rsidP="002556D5">
            <w:pPr>
              <w:spacing w:line="240" w:lineRule="auto"/>
              <w:ind w:firstLine="0"/>
            </w:pPr>
            <w:r>
              <w:t>Integer</w:t>
            </w:r>
          </w:p>
        </w:tc>
        <w:tc>
          <w:tcPr>
            <w:tcW w:w="4388" w:type="dxa"/>
          </w:tcPr>
          <w:p w14:paraId="66E07B32" w14:textId="77777777" w:rsidR="00F263ED" w:rsidRPr="003E7F98" w:rsidRDefault="00F263ED" w:rsidP="002556D5">
            <w:pPr>
              <w:spacing w:line="240" w:lineRule="auto"/>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20C1DEB9" w:rsidR="00F263ED" w:rsidRDefault="00F263ED" w:rsidP="00F263ED">
      <w:r>
        <w:t>A classe "Supervisor Estágio" (Quadro 1</w:t>
      </w:r>
      <w:r w:rsidR="006A7102">
        <w:t>6</w:t>
      </w:r>
      <w:r>
        <w:t>)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711549A4" w14:textId="50503E1D" w:rsidR="00F263ED" w:rsidRDefault="00F263ED" w:rsidP="00F263ED">
      <w:pPr>
        <w:ind w:firstLine="0"/>
      </w:pPr>
    </w:p>
    <w:p w14:paraId="492A1B61" w14:textId="135F983B" w:rsidR="00BE2023" w:rsidRDefault="00BE2023" w:rsidP="00BE2023">
      <w:pPr>
        <w:pStyle w:val="Legenda"/>
        <w:keepNext/>
        <w:jc w:val="left"/>
      </w:pPr>
      <w:bookmarkStart w:id="71" w:name="_Toc183698300"/>
      <w:r>
        <w:t xml:space="preserve">Quadro </w:t>
      </w:r>
      <w:fldSimple w:instr=" SEQ Quadro \* ARABIC ">
        <w:r w:rsidR="0082038A">
          <w:rPr>
            <w:noProof/>
          </w:rPr>
          <w:t>16</w:t>
        </w:r>
      </w:fldSimple>
      <w:r>
        <w:t xml:space="preserve"> </w:t>
      </w:r>
      <w:r w:rsidRPr="006B0FB4">
        <w:rPr>
          <w:b w:val="0"/>
          <w:noProof/>
        </w:rPr>
        <w:t>– Descrição Classe Supervisor Estagio</w:t>
      </w:r>
      <w:bookmarkEnd w:id="71"/>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2556D5">
            <w:pPr>
              <w:spacing w:line="240" w:lineRule="auto"/>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2556D5">
            <w:pPr>
              <w:spacing w:line="240" w:lineRule="auto"/>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2556D5">
            <w:pPr>
              <w:spacing w:line="240" w:lineRule="auto"/>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2556D5">
            <w:pPr>
              <w:spacing w:line="240" w:lineRule="auto"/>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2556D5">
            <w:pPr>
              <w:spacing w:line="240" w:lineRule="auto"/>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2556D5">
            <w:pPr>
              <w:spacing w:line="240" w:lineRule="auto"/>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496906A" w:rsidR="00F263ED" w:rsidRDefault="00F263ED" w:rsidP="00F263ED">
      <w:r>
        <w:lastRenderedPageBreak/>
        <w:t>A classe "Tipo Documento" (Quadro 1</w:t>
      </w:r>
      <w:r w:rsidR="00BE2023">
        <w:t>7</w:t>
      </w:r>
      <w:r>
        <w:t>)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046E68F9" w14:textId="241AA246" w:rsidR="00F263ED" w:rsidRDefault="00F263ED" w:rsidP="00F263ED">
      <w:pPr>
        <w:ind w:firstLine="0"/>
      </w:pPr>
    </w:p>
    <w:p w14:paraId="1AE23263" w14:textId="464E783C" w:rsidR="00BE2023" w:rsidRDefault="00BE2023" w:rsidP="00BE2023">
      <w:pPr>
        <w:pStyle w:val="Legenda"/>
        <w:keepNext/>
        <w:jc w:val="left"/>
      </w:pPr>
      <w:bookmarkStart w:id="72" w:name="_Toc183698301"/>
      <w:r>
        <w:t xml:space="preserve">Quadro </w:t>
      </w:r>
      <w:fldSimple w:instr=" SEQ Quadro \* ARABIC ">
        <w:r w:rsidR="0082038A">
          <w:rPr>
            <w:noProof/>
          </w:rPr>
          <w:t>17</w:t>
        </w:r>
      </w:fldSimple>
      <w:r>
        <w:t xml:space="preserve"> </w:t>
      </w:r>
      <w:r w:rsidRPr="00FF586D">
        <w:rPr>
          <w:b w:val="0"/>
          <w:noProof/>
        </w:rPr>
        <w:t>– Descrição Classe Tipo Documento</w:t>
      </w:r>
      <w:bookmarkEnd w:id="72"/>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2556D5">
            <w:pPr>
              <w:spacing w:line="240" w:lineRule="auto"/>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2556D5">
            <w:pPr>
              <w:spacing w:line="240" w:lineRule="auto"/>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2556D5">
            <w:pPr>
              <w:spacing w:line="240" w:lineRule="auto"/>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2556D5">
            <w:pPr>
              <w:spacing w:line="240" w:lineRule="auto"/>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2556D5">
            <w:pPr>
              <w:spacing w:line="240" w:lineRule="auto"/>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45AF2766" w:rsidR="00F263ED" w:rsidRDefault="00F263ED" w:rsidP="00F263ED">
      <w:r>
        <w:t>A classe "Tipo Estágio" (Quadro 1</w:t>
      </w:r>
      <w:r w:rsidR="00BE2023">
        <w:t>8</w:t>
      </w:r>
      <w:r>
        <w:t>)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4D052A04" w14:textId="48C40528" w:rsidR="00F263ED" w:rsidRDefault="00F263ED" w:rsidP="00F263ED">
      <w:pPr>
        <w:ind w:firstLine="0"/>
      </w:pPr>
      <w:r>
        <w:t xml:space="preserve"> </w:t>
      </w:r>
    </w:p>
    <w:p w14:paraId="0A2F7C2E" w14:textId="7FDFF59D" w:rsidR="00BE2023" w:rsidRDefault="00BE2023" w:rsidP="00BE2023">
      <w:pPr>
        <w:pStyle w:val="Legenda"/>
        <w:keepNext/>
        <w:jc w:val="left"/>
      </w:pPr>
      <w:bookmarkStart w:id="73" w:name="_Toc183698302"/>
      <w:r>
        <w:t xml:space="preserve">Quadro </w:t>
      </w:r>
      <w:fldSimple w:instr=" SEQ Quadro \* ARABIC ">
        <w:r w:rsidR="0082038A">
          <w:rPr>
            <w:noProof/>
          </w:rPr>
          <w:t>18</w:t>
        </w:r>
      </w:fldSimple>
      <w:r>
        <w:t xml:space="preserve"> </w:t>
      </w:r>
      <w:r w:rsidRPr="00875EF5">
        <w:rPr>
          <w:b w:val="0"/>
          <w:noProof/>
        </w:rPr>
        <w:t>– Descrição Classe Tipo Estágio</w:t>
      </w:r>
      <w:bookmarkEnd w:id="73"/>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2556D5">
            <w:pPr>
              <w:spacing w:line="240" w:lineRule="auto"/>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2556D5">
            <w:pPr>
              <w:spacing w:line="240" w:lineRule="auto"/>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2556D5">
            <w:pPr>
              <w:spacing w:line="240" w:lineRule="auto"/>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2556D5">
            <w:pPr>
              <w:spacing w:line="240" w:lineRule="auto"/>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2556D5">
            <w:pPr>
              <w:spacing w:line="240" w:lineRule="auto"/>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2556D5">
            <w:pPr>
              <w:spacing w:line="240" w:lineRule="auto"/>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2556D5">
            <w:pPr>
              <w:spacing w:line="240" w:lineRule="auto"/>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2556D5">
            <w:pPr>
              <w:spacing w:line="240" w:lineRule="auto"/>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2556D5">
            <w:pPr>
              <w:spacing w:line="240" w:lineRule="auto"/>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FEC89D9" w:rsidR="00F263ED" w:rsidRDefault="00F263ED" w:rsidP="00F263ED">
      <w:r>
        <w:t>A classe "Usuário" (Quadro 1</w:t>
      </w:r>
      <w:r w:rsidR="00BE2023">
        <w:t>9</w:t>
      </w:r>
      <w:r>
        <w:t>)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0BBE895" w14:textId="00E84A0A" w:rsidR="00F263ED" w:rsidRPr="006C6FBA" w:rsidRDefault="00F263ED" w:rsidP="00F263ED">
      <w:pPr>
        <w:ind w:firstLine="0"/>
      </w:pPr>
    </w:p>
    <w:p w14:paraId="5F8EFCA3" w14:textId="37F9856F" w:rsidR="00BE2023" w:rsidRDefault="00BE2023" w:rsidP="00BE2023">
      <w:pPr>
        <w:pStyle w:val="Legenda"/>
        <w:keepNext/>
        <w:jc w:val="left"/>
      </w:pPr>
      <w:bookmarkStart w:id="74" w:name="_Toc183698303"/>
      <w:r>
        <w:t xml:space="preserve">Quadro </w:t>
      </w:r>
      <w:fldSimple w:instr=" SEQ Quadro \* ARABIC ">
        <w:r w:rsidR="0082038A">
          <w:rPr>
            <w:noProof/>
          </w:rPr>
          <w:t>19</w:t>
        </w:r>
      </w:fldSimple>
      <w:r>
        <w:t xml:space="preserve"> </w:t>
      </w:r>
      <w:r w:rsidRPr="00BE2023">
        <w:rPr>
          <w:b w:val="0"/>
          <w:noProof/>
        </w:rPr>
        <w:t>– Descrição Classe Usuário</w:t>
      </w:r>
      <w:bookmarkEnd w:id="74"/>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2556D5">
            <w:pPr>
              <w:spacing w:line="240" w:lineRule="auto"/>
              <w:ind w:firstLine="0"/>
            </w:pPr>
            <w:r>
              <w:t xml:space="preserve">Atributo </w:t>
            </w:r>
          </w:p>
        </w:tc>
        <w:tc>
          <w:tcPr>
            <w:tcW w:w="1653" w:type="dxa"/>
          </w:tcPr>
          <w:p w14:paraId="0A8322B4" w14:textId="77777777" w:rsidR="00F263ED" w:rsidRPr="003E7F98" w:rsidRDefault="00F263ED" w:rsidP="002556D5">
            <w:pPr>
              <w:spacing w:line="240" w:lineRule="auto"/>
              <w:ind w:firstLine="0"/>
            </w:pPr>
            <w:r w:rsidRPr="003E7F98">
              <w:t>Tipo</w:t>
            </w:r>
          </w:p>
        </w:tc>
        <w:tc>
          <w:tcPr>
            <w:tcW w:w="4388" w:type="dxa"/>
          </w:tcPr>
          <w:p w14:paraId="63D6FD93" w14:textId="77777777" w:rsidR="00F263ED" w:rsidRPr="003E7F98" w:rsidRDefault="00F263ED" w:rsidP="002556D5">
            <w:pPr>
              <w:spacing w:line="240" w:lineRule="auto"/>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2556D5">
            <w:pPr>
              <w:spacing w:line="240" w:lineRule="auto"/>
              <w:ind w:firstLine="0"/>
            </w:pPr>
            <w:r>
              <w:t>loginUsuario</w:t>
            </w:r>
          </w:p>
        </w:tc>
        <w:tc>
          <w:tcPr>
            <w:tcW w:w="1653" w:type="dxa"/>
          </w:tcPr>
          <w:p w14:paraId="3EC0F4CB" w14:textId="77777777" w:rsidR="00F263ED" w:rsidRPr="003E7F98" w:rsidRDefault="00F263ED" w:rsidP="002556D5">
            <w:pPr>
              <w:spacing w:line="240" w:lineRule="auto"/>
              <w:ind w:firstLine="0"/>
            </w:pPr>
            <w:r>
              <w:t xml:space="preserve">String </w:t>
            </w:r>
          </w:p>
        </w:tc>
        <w:tc>
          <w:tcPr>
            <w:tcW w:w="4388" w:type="dxa"/>
          </w:tcPr>
          <w:p w14:paraId="0B7BEA30" w14:textId="77777777" w:rsidR="00F263ED" w:rsidRPr="003E7F98" w:rsidRDefault="00F263ED" w:rsidP="002556D5">
            <w:pPr>
              <w:spacing w:line="240" w:lineRule="auto"/>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2556D5">
            <w:pPr>
              <w:spacing w:line="240" w:lineRule="auto"/>
              <w:ind w:firstLine="0"/>
            </w:pPr>
            <w:r>
              <w:t>senhaUsuario</w:t>
            </w:r>
          </w:p>
        </w:tc>
        <w:tc>
          <w:tcPr>
            <w:tcW w:w="1653" w:type="dxa"/>
          </w:tcPr>
          <w:p w14:paraId="071A7D28" w14:textId="77777777" w:rsidR="00F263ED" w:rsidRPr="003E7F98" w:rsidRDefault="00F263ED" w:rsidP="002556D5">
            <w:pPr>
              <w:spacing w:line="240" w:lineRule="auto"/>
              <w:ind w:firstLine="0"/>
            </w:pPr>
            <w:r>
              <w:t>String</w:t>
            </w:r>
          </w:p>
        </w:tc>
        <w:tc>
          <w:tcPr>
            <w:tcW w:w="4388" w:type="dxa"/>
          </w:tcPr>
          <w:p w14:paraId="1E40171D" w14:textId="77777777" w:rsidR="00F263ED" w:rsidRPr="003E7F98" w:rsidRDefault="00F263ED" w:rsidP="002556D5">
            <w:pPr>
              <w:spacing w:line="240" w:lineRule="auto"/>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2556D5">
            <w:pPr>
              <w:spacing w:line="240" w:lineRule="auto"/>
              <w:ind w:firstLine="0"/>
            </w:pPr>
            <w:r>
              <w:lastRenderedPageBreak/>
              <w:t>statusUsuario</w:t>
            </w:r>
          </w:p>
        </w:tc>
        <w:tc>
          <w:tcPr>
            <w:tcW w:w="1653" w:type="dxa"/>
          </w:tcPr>
          <w:p w14:paraId="31AD0819" w14:textId="77777777" w:rsidR="00F263ED" w:rsidRPr="003E7F98" w:rsidRDefault="00F263ED" w:rsidP="002556D5">
            <w:pPr>
              <w:spacing w:line="240" w:lineRule="auto"/>
              <w:ind w:firstLine="0"/>
            </w:pPr>
            <w:r>
              <w:t>Boolean</w:t>
            </w:r>
          </w:p>
        </w:tc>
        <w:tc>
          <w:tcPr>
            <w:tcW w:w="4388" w:type="dxa"/>
          </w:tcPr>
          <w:p w14:paraId="561C6A24" w14:textId="77777777" w:rsidR="00F263ED" w:rsidRPr="003E7F98" w:rsidRDefault="00F263ED" w:rsidP="002556D5">
            <w:pPr>
              <w:spacing w:line="240" w:lineRule="auto"/>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2556D5">
            <w:pPr>
              <w:spacing w:line="240" w:lineRule="auto"/>
              <w:ind w:firstLine="0"/>
            </w:pPr>
            <w:r>
              <w:t>emailUsuario</w:t>
            </w:r>
          </w:p>
        </w:tc>
        <w:tc>
          <w:tcPr>
            <w:tcW w:w="1653" w:type="dxa"/>
          </w:tcPr>
          <w:p w14:paraId="3158E292" w14:textId="77777777" w:rsidR="00F263ED" w:rsidRDefault="00F263ED" w:rsidP="002556D5">
            <w:pPr>
              <w:spacing w:line="240" w:lineRule="auto"/>
              <w:ind w:firstLine="0"/>
            </w:pPr>
            <w:r>
              <w:t>Integer</w:t>
            </w:r>
          </w:p>
        </w:tc>
        <w:tc>
          <w:tcPr>
            <w:tcW w:w="4388" w:type="dxa"/>
          </w:tcPr>
          <w:p w14:paraId="39F8C332" w14:textId="77777777" w:rsidR="00F263ED" w:rsidRDefault="00F263ED" w:rsidP="002556D5">
            <w:pPr>
              <w:spacing w:line="240" w:lineRule="auto"/>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6FDA7DC4" w14:textId="235DF3CF" w:rsidR="00F263ED" w:rsidRDefault="00F263ED" w:rsidP="002556D5">
      <w:r>
        <w:t xml:space="preserve">A </w:t>
      </w:r>
      <w:r w:rsidRPr="00534B7F">
        <w:t xml:space="preserve">classe "Vagas" (Quadro </w:t>
      </w:r>
      <w:r w:rsidR="00BE2023">
        <w:t>20</w:t>
      </w:r>
      <w:r w:rsidRPr="00534B7F">
        <w:t>)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665F17CD" w14:textId="77777777" w:rsidR="002556D5" w:rsidRPr="004C384A" w:rsidRDefault="002556D5" w:rsidP="002556D5">
      <w:pPr>
        <w:rPr>
          <w:rFonts w:ascii="Arial" w:hAnsi="Arial" w:cs="Arial"/>
          <w:color w:val="FF0000"/>
        </w:rPr>
      </w:pPr>
    </w:p>
    <w:p w14:paraId="234A2E35" w14:textId="717E1EA2" w:rsidR="00BE2023" w:rsidRDefault="00BE2023" w:rsidP="00BE2023">
      <w:pPr>
        <w:pStyle w:val="Legenda"/>
        <w:keepNext/>
        <w:jc w:val="left"/>
      </w:pPr>
      <w:bookmarkStart w:id="75" w:name="_Toc183698304"/>
      <w:r>
        <w:t xml:space="preserve">Quadro </w:t>
      </w:r>
      <w:fldSimple w:instr=" SEQ Quadro \* ARABIC ">
        <w:r w:rsidR="0082038A">
          <w:rPr>
            <w:noProof/>
          </w:rPr>
          <w:t>20</w:t>
        </w:r>
      </w:fldSimple>
      <w:r w:rsidRPr="00570169">
        <w:rPr>
          <w:noProof/>
        </w:rPr>
        <w:t xml:space="preserve"> </w:t>
      </w:r>
      <w:r w:rsidRPr="00BE2023">
        <w:rPr>
          <w:b w:val="0"/>
          <w:noProof/>
        </w:rPr>
        <w:t>– Descrição Classe Vagas</w:t>
      </w:r>
      <w:bookmarkEnd w:id="75"/>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2556D5">
            <w:pPr>
              <w:spacing w:line="240" w:lineRule="auto"/>
            </w:pPr>
            <w:r>
              <w:t xml:space="preserve">Atributo </w:t>
            </w:r>
          </w:p>
        </w:tc>
        <w:tc>
          <w:tcPr>
            <w:tcW w:w="1653" w:type="dxa"/>
          </w:tcPr>
          <w:p w14:paraId="22BBA5A5" w14:textId="77777777" w:rsidR="00F263ED" w:rsidRPr="003E7F98" w:rsidRDefault="00F263ED" w:rsidP="002556D5">
            <w:pPr>
              <w:spacing w:line="240" w:lineRule="auto"/>
            </w:pPr>
            <w:r w:rsidRPr="003E7F98">
              <w:t>Tipo</w:t>
            </w:r>
          </w:p>
        </w:tc>
        <w:tc>
          <w:tcPr>
            <w:tcW w:w="4388" w:type="dxa"/>
          </w:tcPr>
          <w:p w14:paraId="13CE5E58" w14:textId="77777777" w:rsidR="00F263ED" w:rsidRPr="003E7F98" w:rsidRDefault="00F263ED" w:rsidP="002556D5">
            <w:pPr>
              <w:spacing w:line="240" w:lineRule="auto"/>
            </w:pPr>
            <w:r w:rsidRPr="003E7F98">
              <w:t>Descrição</w:t>
            </w:r>
          </w:p>
        </w:tc>
      </w:tr>
      <w:tr w:rsidR="00F263ED" w:rsidRPr="003E7F98" w14:paraId="5013AF28" w14:textId="77777777" w:rsidTr="00AC1588">
        <w:tc>
          <w:tcPr>
            <w:tcW w:w="3020" w:type="dxa"/>
          </w:tcPr>
          <w:p w14:paraId="592043FE" w14:textId="77777777" w:rsidR="00F263ED" w:rsidRPr="003E7F98" w:rsidRDefault="00F263ED" w:rsidP="002556D5">
            <w:pPr>
              <w:spacing w:line="240" w:lineRule="auto"/>
              <w:ind w:firstLine="0"/>
            </w:pPr>
            <w:r w:rsidRPr="003E7F98">
              <w:t>id</w:t>
            </w:r>
            <w:r>
              <w:t>Vagas</w:t>
            </w:r>
          </w:p>
        </w:tc>
        <w:tc>
          <w:tcPr>
            <w:tcW w:w="1653" w:type="dxa"/>
          </w:tcPr>
          <w:p w14:paraId="45DD5B7D" w14:textId="77777777" w:rsidR="00F263ED" w:rsidRPr="003E7F98" w:rsidRDefault="00F263ED" w:rsidP="002556D5">
            <w:pPr>
              <w:spacing w:line="240" w:lineRule="auto"/>
              <w:ind w:firstLine="0"/>
            </w:pPr>
            <w:r w:rsidRPr="003E7F98">
              <w:t>Integer</w:t>
            </w:r>
          </w:p>
        </w:tc>
        <w:tc>
          <w:tcPr>
            <w:tcW w:w="4388" w:type="dxa"/>
          </w:tcPr>
          <w:p w14:paraId="580B99AF" w14:textId="77777777" w:rsidR="00F263ED" w:rsidRPr="003E7F98" w:rsidRDefault="00F263ED" w:rsidP="002556D5">
            <w:pPr>
              <w:spacing w:line="240" w:lineRule="auto"/>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2556D5">
            <w:pPr>
              <w:spacing w:line="240" w:lineRule="auto"/>
              <w:ind w:firstLine="0"/>
            </w:pPr>
            <w:r>
              <w:t>IdConcendente</w:t>
            </w:r>
          </w:p>
        </w:tc>
        <w:tc>
          <w:tcPr>
            <w:tcW w:w="1653" w:type="dxa"/>
          </w:tcPr>
          <w:p w14:paraId="36714443" w14:textId="77777777" w:rsidR="00F263ED" w:rsidRPr="003E7F98" w:rsidRDefault="00F263ED" w:rsidP="002556D5">
            <w:pPr>
              <w:spacing w:line="240" w:lineRule="auto"/>
              <w:ind w:firstLine="0"/>
            </w:pPr>
            <w:r>
              <w:t>Integer</w:t>
            </w:r>
          </w:p>
        </w:tc>
        <w:tc>
          <w:tcPr>
            <w:tcW w:w="4388" w:type="dxa"/>
          </w:tcPr>
          <w:p w14:paraId="325487EC" w14:textId="77777777" w:rsidR="00F263ED" w:rsidRPr="003E7F98" w:rsidRDefault="00F263ED" w:rsidP="002556D5">
            <w:pPr>
              <w:spacing w:line="240" w:lineRule="auto"/>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2556D5">
            <w:pPr>
              <w:spacing w:line="240" w:lineRule="auto"/>
              <w:ind w:firstLine="0"/>
            </w:pPr>
            <w:r>
              <w:t xml:space="preserve">QuantidadeVagas </w:t>
            </w:r>
          </w:p>
        </w:tc>
        <w:tc>
          <w:tcPr>
            <w:tcW w:w="1653" w:type="dxa"/>
          </w:tcPr>
          <w:p w14:paraId="32F22880" w14:textId="77777777" w:rsidR="00F263ED" w:rsidRPr="003E7F98" w:rsidRDefault="00F263ED" w:rsidP="002556D5">
            <w:pPr>
              <w:spacing w:line="240" w:lineRule="auto"/>
              <w:ind w:firstLine="0"/>
            </w:pPr>
            <w:r w:rsidRPr="003E7F98">
              <w:t>Integer</w:t>
            </w:r>
          </w:p>
        </w:tc>
        <w:tc>
          <w:tcPr>
            <w:tcW w:w="4388" w:type="dxa"/>
          </w:tcPr>
          <w:p w14:paraId="0F087F2F" w14:textId="77777777" w:rsidR="00F263ED" w:rsidRPr="003E7F98" w:rsidRDefault="00F263ED" w:rsidP="002556D5">
            <w:pPr>
              <w:spacing w:line="240" w:lineRule="auto"/>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2556D5">
            <w:pPr>
              <w:spacing w:line="240" w:lineRule="auto"/>
              <w:ind w:firstLine="0"/>
            </w:pPr>
            <w:r>
              <w:t>DataPublicaçao</w:t>
            </w:r>
          </w:p>
        </w:tc>
        <w:tc>
          <w:tcPr>
            <w:tcW w:w="1653" w:type="dxa"/>
          </w:tcPr>
          <w:p w14:paraId="6A8D46DD" w14:textId="77777777" w:rsidR="00F263ED" w:rsidRPr="003E7F98" w:rsidRDefault="00F263ED" w:rsidP="002556D5">
            <w:pPr>
              <w:spacing w:line="240" w:lineRule="auto"/>
              <w:ind w:firstLine="0"/>
            </w:pPr>
            <w:r>
              <w:t>Date</w:t>
            </w:r>
          </w:p>
        </w:tc>
        <w:tc>
          <w:tcPr>
            <w:tcW w:w="4388" w:type="dxa"/>
          </w:tcPr>
          <w:p w14:paraId="48E47F3A" w14:textId="77777777" w:rsidR="00F263ED" w:rsidRPr="003E7F98" w:rsidRDefault="00F263ED" w:rsidP="002556D5">
            <w:pPr>
              <w:spacing w:line="240" w:lineRule="auto"/>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2556D5">
            <w:pPr>
              <w:spacing w:line="240" w:lineRule="auto"/>
              <w:ind w:firstLine="0"/>
            </w:pPr>
            <w:r>
              <w:t>DataLimite</w:t>
            </w:r>
          </w:p>
        </w:tc>
        <w:tc>
          <w:tcPr>
            <w:tcW w:w="1653" w:type="dxa"/>
          </w:tcPr>
          <w:p w14:paraId="2FA92E28" w14:textId="77777777" w:rsidR="00F263ED" w:rsidRPr="003E7F98" w:rsidRDefault="00F263ED" w:rsidP="002556D5">
            <w:pPr>
              <w:spacing w:line="240" w:lineRule="auto"/>
              <w:ind w:firstLine="0"/>
            </w:pPr>
            <w:r>
              <w:t>dateTime</w:t>
            </w:r>
          </w:p>
        </w:tc>
        <w:tc>
          <w:tcPr>
            <w:tcW w:w="4388" w:type="dxa"/>
          </w:tcPr>
          <w:p w14:paraId="085C6EE7" w14:textId="77777777" w:rsidR="00F263ED" w:rsidRPr="003E7F98" w:rsidRDefault="00F263ED" w:rsidP="002556D5">
            <w:pPr>
              <w:spacing w:line="240" w:lineRule="auto"/>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2556D5">
            <w:pPr>
              <w:spacing w:line="240" w:lineRule="auto"/>
              <w:ind w:firstLine="0"/>
            </w:pPr>
            <w:r>
              <w:t xml:space="preserve">Localidade </w:t>
            </w:r>
          </w:p>
        </w:tc>
        <w:tc>
          <w:tcPr>
            <w:tcW w:w="1653" w:type="dxa"/>
          </w:tcPr>
          <w:p w14:paraId="324FA64B" w14:textId="77777777" w:rsidR="00F263ED" w:rsidRPr="003E7F98" w:rsidRDefault="00F263ED" w:rsidP="002556D5">
            <w:pPr>
              <w:spacing w:line="240" w:lineRule="auto"/>
              <w:ind w:firstLine="0"/>
            </w:pPr>
            <w:r>
              <w:t>String</w:t>
            </w:r>
          </w:p>
        </w:tc>
        <w:tc>
          <w:tcPr>
            <w:tcW w:w="4388" w:type="dxa"/>
          </w:tcPr>
          <w:p w14:paraId="34AB6C47" w14:textId="77777777" w:rsidR="00F263ED" w:rsidRPr="003E7F98" w:rsidRDefault="00F263ED" w:rsidP="002556D5">
            <w:pPr>
              <w:spacing w:line="240" w:lineRule="auto"/>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2556D5">
            <w:pPr>
              <w:spacing w:line="240" w:lineRule="auto"/>
              <w:ind w:firstLine="0"/>
            </w:pPr>
            <w:r>
              <w:t>Descriçao</w:t>
            </w:r>
          </w:p>
        </w:tc>
        <w:tc>
          <w:tcPr>
            <w:tcW w:w="1653" w:type="dxa"/>
          </w:tcPr>
          <w:p w14:paraId="5A3F787E" w14:textId="77777777" w:rsidR="00F263ED" w:rsidRPr="003E7F98" w:rsidRDefault="00F263ED" w:rsidP="002556D5">
            <w:pPr>
              <w:spacing w:line="240" w:lineRule="auto"/>
              <w:ind w:firstLine="0"/>
            </w:pPr>
            <w:r>
              <w:t>String</w:t>
            </w:r>
          </w:p>
        </w:tc>
        <w:tc>
          <w:tcPr>
            <w:tcW w:w="4388" w:type="dxa"/>
          </w:tcPr>
          <w:p w14:paraId="4FFE7315" w14:textId="77777777" w:rsidR="00F263ED" w:rsidRPr="003E7F98" w:rsidRDefault="00F263ED" w:rsidP="002556D5">
            <w:pPr>
              <w:spacing w:line="240" w:lineRule="auto"/>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2556D5">
            <w:pPr>
              <w:spacing w:line="240" w:lineRule="auto"/>
              <w:ind w:firstLine="0"/>
            </w:pPr>
            <w:r>
              <w:t>Titulo</w:t>
            </w:r>
          </w:p>
        </w:tc>
        <w:tc>
          <w:tcPr>
            <w:tcW w:w="1653" w:type="dxa"/>
          </w:tcPr>
          <w:p w14:paraId="47121AE7" w14:textId="77777777" w:rsidR="00F263ED" w:rsidRPr="003E7F98" w:rsidRDefault="00F263ED" w:rsidP="002556D5">
            <w:pPr>
              <w:spacing w:line="240" w:lineRule="auto"/>
              <w:ind w:firstLine="0"/>
            </w:pPr>
            <w:r>
              <w:t>String</w:t>
            </w:r>
          </w:p>
        </w:tc>
        <w:tc>
          <w:tcPr>
            <w:tcW w:w="4388" w:type="dxa"/>
          </w:tcPr>
          <w:p w14:paraId="1C9EF3BA" w14:textId="77777777" w:rsidR="00F263ED" w:rsidRPr="003E7F98" w:rsidRDefault="00F263ED" w:rsidP="002556D5">
            <w:pPr>
              <w:spacing w:line="240" w:lineRule="auto"/>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2556D5">
            <w:pPr>
              <w:spacing w:line="240" w:lineRule="auto"/>
              <w:ind w:firstLine="0"/>
            </w:pPr>
            <w:r>
              <w:t>LocaldeTrabalho</w:t>
            </w:r>
          </w:p>
        </w:tc>
        <w:tc>
          <w:tcPr>
            <w:tcW w:w="1653" w:type="dxa"/>
          </w:tcPr>
          <w:p w14:paraId="0573075C" w14:textId="77777777" w:rsidR="00F263ED" w:rsidRPr="003E7F98" w:rsidRDefault="00F263ED" w:rsidP="002556D5">
            <w:pPr>
              <w:spacing w:line="240" w:lineRule="auto"/>
              <w:ind w:firstLine="0"/>
            </w:pPr>
            <w:r>
              <w:t>String</w:t>
            </w:r>
          </w:p>
        </w:tc>
        <w:tc>
          <w:tcPr>
            <w:tcW w:w="4388" w:type="dxa"/>
          </w:tcPr>
          <w:p w14:paraId="28EE1829" w14:textId="77777777" w:rsidR="00F263ED" w:rsidRPr="003E7F98" w:rsidRDefault="00F263ED" w:rsidP="002556D5">
            <w:pPr>
              <w:spacing w:line="240" w:lineRule="auto"/>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2556D5">
            <w:pPr>
              <w:spacing w:line="240" w:lineRule="auto"/>
              <w:ind w:firstLine="0"/>
            </w:pPr>
            <w:r>
              <w:t>HorarioEntrada</w:t>
            </w:r>
          </w:p>
        </w:tc>
        <w:tc>
          <w:tcPr>
            <w:tcW w:w="1653" w:type="dxa"/>
          </w:tcPr>
          <w:p w14:paraId="2F410F18" w14:textId="77777777" w:rsidR="00F263ED" w:rsidRPr="003E7F98" w:rsidRDefault="00F263ED" w:rsidP="002556D5">
            <w:pPr>
              <w:spacing w:line="240" w:lineRule="auto"/>
              <w:ind w:firstLine="0"/>
            </w:pPr>
            <w:r>
              <w:t>dateTime</w:t>
            </w:r>
          </w:p>
        </w:tc>
        <w:tc>
          <w:tcPr>
            <w:tcW w:w="4388" w:type="dxa"/>
          </w:tcPr>
          <w:p w14:paraId="6DECDA8A" w14:textId="77777777" w:rsidR="00F263ED" w:rsidRPr="003E7F98" w:rsidRDefault="00F263ED" w:rsidP="002556D5">
            <w:pPr>
              <w:spacing w:line="240" w:lineRule="auto"/>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2556D5">
            <w:pPr>
              <w:spacing w:line="240" w:lineRule="auto"/>
              <w:ind w:firstLine="0"/>
            </w:pPr>
            <w:r>
              <w:t>HorarioSaida</w:t>
            </w:r>
          </w:p>
        </w:tc>
        <w:tc>
          <w:tcPr>
            <w:tcW w:w="1653" w:type="dxa"/>
          </w:tcPr>
          <w:p w14:paraId="13334176" w14:textId="77777777" w:rsidR="00F263ED" w:rsidRPr="003E7F98" w:rsidRDefault="00F263ED" w:rsidP="002556D5">
            <w:pPr>
              <w:spacing w:line="240" w:lineRule="auto"/>
              <w:ind w:firstLine="0"/>
            </w:pPr>
            <w:r>
              <w:t>dateTime</w:t>
            </w:r>
          </w:p>
        </w:tc>
        <w:tc>
          <w:tcPr>
            <w:tcW w:w="4388" w:type="dxa"/>
          </w:tcPr>
          <w:p w14:paraId="30630018" w14:textId="77777777" w:rsidR="00F263ED" w:rsidRPr="003E7F98" w:rsidRDefault="00F263ED" w:rsidP="002556D5">
            <w:pPr>
              <w:spacing w:line="240" w:lineRule="auto"/>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2556D5">
            <w:pPr>
              <w:spacing w:line="240" w:lineRule="auto"/>
              <w:ind w:firstLine="0"/>
            </w:pPr>
            <w:r>
              <w:t>TotalHorasSemanais</w:t>
            </w:r>
          </w:p>
        </w:tc>
        <w:tc>
          <w:tcPr>
            <w:tcW w:w="1653" w:type="dxa"/>
          </w:tcPr>
          <w:p w14:paraId="561C1A58" w14:textId="77777777" w:rsidR="00F263ED" w:rsidRPr="003E7F98" w:rsidRDefault="00F263ED" w:rsidP="002556D5">
            <w:pPr>
              <w:spacing w:line="240" w:lineRule="auto"/>
              <w:ind w:firstLine="0"/>
            </w:pPr>
            <w:r>
              <w:t>String</w:t>
            </w:r>
          </w:p>
        </w:tc>
        <w:tc>
          <w:tcPr>
            <w:tcW w:w="4388" w:type="dxa"/>
          </w:tcPr>
          <w:p w14:paraId="0F2B9762" w14:textId="77777777" w:rsidR="00F263ED" w:rsidRPr="003E7F98" w:rsidRDefault="00F263ED" w:rsidP="002556D5">
            <w:pPr>
              <w:spacing w:line="240" w:lineRule="auto"/>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76" w:name="_Toc182206926"/>
      <w:r w:rsidRPr="000959C0">
        <w:t>Definição dos Atores</w:t>
      </w:r>
      <w:bookmarkEnd w:id="76"/>
    </w:p>
    <w:p w14:paraId="6C1F713D" w14:textId="07C645AC"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w:t>
      </w:r>
      <w:r>
        <w:lastRenderedPageBreak/>
        <w:t>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2556D5" w:rsidRPr="00C9073A" w:rsidRDefault="002556D5" w:rsidP="007B794D">
                            <w:pPr>
                              <w:pStyle w:val="Legenda"/>
                              <w:jc w:val="left"/>
                              <w:rPr>
                                <w:noProof/>
                              </w:rPr>
                            </w:pPr>
                            <w:bookmarkStart w:id="77" w:name="_Toc183673459"/>
                            <w:r>
                              <w:t xml:space="preserve">Figura </w:t>
                            </w:r>
                            <w:fldSimple w:instr=" SEQ Figura \* ARABIC ">
                              <w:r>
                                <w:rPr>
                                  <w:noProof/>
                                </w:rPr>
                                <w:t>12</w:t>
                              </w:r>
                            </w:fldSimple>
                            <w:r>
                              <w:t xml:space="preserve"> </w:t>
                            </w:r>
                            <w:r w:rsidRPr="007B794D">
                              <w:rPr>
                                <w:b w:val="0"/>
                                <w:bCs w:val="0"/>
                                <w:szCs w:val="24"/>
                              </w:rPr>
                              <w:t xml:space="preserve">– </w:t>
                            </w:r>
                            <w:r w:rsidRPr="007B794D">
                              <w:rPr>
                                <w:b w:val="0"/>
                                <w:bCs w:val="0"/>
                                <w:noProof/>
                              </w:rPr>
                              <w:t>Diagrama de Atores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2556D5" w:rsidRPr="00C9073A" w:rsidRDefault="002556D5" w:rsidP="007B794D">
                      <w:pPr>
                        <w:pStyle w:val="Legenda"/>
                        <w:jc w:val="left"/>
                        <w:rPr>
                          <w:noProof/>
                        </w:rPr>
                      </w:pPr>
                      <w:bookmarkStart w:id="78" w:name="_Toc183673459"/>
                      <w:r>
                        <w:t xml:space="preserve">Figura </w:t>
                      </w:r>
                      <w:fldSimple w:instr=" SEQ Figura \* ARABIC ">
                        <w:r>
                          <w:rPr>
                            <w:noProof/>
                          </w:rPr>
                          <w:t>12</w:t>
                        </w:r>
                      </w:fldSimple>
                      <w:r>
                        <w:t xml:space="preserve"> </w:t>
                      </w:r>
                      <w:r w:rsidRPr="007B794D">
                        <w:rPr>
                          <w:b w:val="0"/>
                          <w:bCs w:val="0"/>
                          <w:szCs w:val="24"/>
                        </w:rPr>
                        <w:t xml:space="preserve">– </w:t>
                      </w:r>
                      <w:r w:rsidRPr="007B794D">
                        <w:rPr>
                          <w:b w:val="0"/>
                          <w:bCs w:val="0"/>
                          <w:noProof/>
                        </w:rPr>
                        <w:t>Diagrama de Atores</w:t>
                      </w:r>
                      <w:bookmarkEnd w:id="7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lastRenderedPageBreak/>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79" w:name="_Toc253375267"/>
      <w:bookmarkStart w:id="80" w:name="_Toc311655770"/>
      <w:bookmarkStart w:id="81" w:name="_Toc311656242"/>
      <w:bookmarkStart w:id="82" w:name="_Toc311656324"/>
      <w:bookmarkStart w:id="83" w:name="_Toc311656591"/>
      <w:bookmarkStart w:id="84" w:name="_Toc311676941"/>
      <w:bookmarkStart w:id="85" w:name="_Toc311677309"/>
      <w:bookmarkStart w:id="86" w:name="_Toc356377170"/>
      <w:bookmarkStart w:id="87" w:name="_Toc182206927"/>
      <w:r w:rsidRPr="006C04EC">
        <w:t>Lista de Casos de Uso</w:t>
      </w:r>
      <w:bookmarkEnd w:id="79"/>
      <w:bookmarkEnd w:id="80"/>
      <w:bookmarkEnd w:id="81"/>
      <w:bookmarkEnd w:id="82"/>
      <w:bookmarkEnd w:id="83"/>
      <w:bookmarkEnd w:id="84"/>
      <w:bookmarkEnd w:id="85"/>
      <w:bookmarkEnd w:id="86"/>
      <w:bookmarkEnd w:id="8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5F944E1D" w:rsidR="00806281" w:rsidRDefault="00806281" w:rsidP="00806281">
      <w:pPr>
        <w:pStyle w:val="Pargrafos"/>
      </w:pPr>
      <w:r w:rsidRPr="004104C9">
        <w:t xml:space="preserve">Para garantir um padrão, foi elaborada uma lista de requisitos (Quadro </w:t>
      </w:r>
      <w:r>
        <w:t>2</w:t>
      </w:r>
      <w:r w:rsidR="00BE2023">
        <w:t>2</w:t>
      </w:r>
      <w:r w:rsidRPr="004104C9">
        <w:t xml:space="preserve">) e uma lista com todas as mensagens do sistema (Quadro </w:t>
      </w:r>
      <w:r w:rsidR="00BE2023">
        <w:t>22</w:t>
      </w:r>
      <w:r w:rsidRPr="004104C9">
        <w:t>).</w:t>
      </w:r>
    </w:p>
    <w:p w14:paraId="138FD239" w14:textId="72D21D50" w:rsidR="00E61E5B" w:rsidRDefault="00806281" w:rsidP="00BE2023">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1BB6A05" w14:textId="77777777" w:rsidR="00BE2023" w:rsidRDefault="00BE2023" w:rsidP="00BE2023">
      <w:pPr>
        <w:pStyle w:val="Pargrafos"/>
      </w:pPr>
    </w:p>
    <w:p w14:paraId="0175A78D" w14:textId="1191EB6A" w:rsidR="00BE2023" w:rsidRDefault="00BE2023" w:rsidP="00BE2023">
      <w:pPr>
        <w:pStyle w:val="Legenda"/>
        <w:keepNext/>
        <w:jc w:val="left"/>
      </w:pPr>
      <w:bookmarkStart w:id="88" w:name="_Toc183698305"/>
      <w:r>
        <w:t xml:space="preserve">Quadro </w:t>
      </w:r>
      <w:fldSimple w:instr=" SEQ Quadro \* ARABIC ">
        <w:r w:rsidR="0082038A">
          <w:rPr>
            <w:noProof/>
          </w:rPr>
          <w:t>21</w:t>
        </w:r>
      </w:fldSimple>
      <w:r>
        <w:t xml:space="preserve"> </w:t>
      </w:r>
      <w:r w:rsidRPr="00BE2023">
        <w:rPr>
          <w:b w:val="0"/>
          <w:noProof/>
        </w:rPr>
        <w:t>–  Lista de Mensagens</w:t>
      </w:r>
      <w:bookmarkEnd w:id="88"/>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2556D5">
            <w:pPr>
              <w:pStyle w:val="Pargrafos"/>
              <w:spacing w:line="240" w:lineRule="auto"/>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2556D5">
            <w:pPr>
              <w:pStyle w:val="Pargrafos"/>
              <w:spacing w:line="240" w:lineRule="auto"/>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2556D5">
            <w:pPr>
              <w:pStyle w:val="Pargrafos"/>
              <w:spacing w:line="240" w:lineRule="auto"/>
              <w:ind w:firstLine="0"/>
              <w:jc w:val="left"/>
            </w:pPr>
            <w:r>
              <w:t>Msg 1</w:t>
            </w:r>
          </w:p>
        </w:tc>
        <w:tc>
          <w:tcPr>
            <w:tcW w:w="4182" w:type="dxa"/>
          </w:tcPr>
          <w:p w14:paraId="38938A38" w14:textId="77777777" w:rsidR="00E61E5B" w:rsidRDefault="00E61E5B" w:rsidP="002556D5">
            <w:pPr>
              <w:pStyle w:val="Pargrafos"/>
              <w:spacing w:line="240" w:lineRule="auto"/>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2556D5">
            <w:pPr>
              <w:pStyle w:val="Pargrafos"/>
              <w:spacing w:line="240" w:lineRule="auto"/>
              <w:ind w:firstLine="0"/>
              <w:jc w:val="left"/>
            </w:pPr>
            <w:r>
              <w:lastRenderedPageBreak/>
              <w:t>Msg 2</w:t>
            </w:r>
          </w:p>
        </w:tc>
        <w:tc>
          <w:tcPr>
            <w:tcW w:w="4182" w:type="dxa"/>
          </w:tcPr>
          <w:p w14:paraId="3D64E691" w14:textId="68214152" w:rsidR="00E61E5B" w:rsidRDefault="00E61E5B" w:rsidP="002556D5">
            <w:pPr>
              <w:pStyle w:val="Pargrafos"/>
              <w:spacing w:line="240" w:lineRule="auto"/>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2556D5">
            <w:pPr>
              <w:pStyle w:val="Pargrafos"/>
              <w:spacing w:line="240" w:lineRule="auto"/>
              <w:ind w:firstLine="0"/>
              <w:jc w:val="left"/>
            </w:pPr>
            <w:r>
              <w:t>Msg 3</w:t>
            </w:r>
          </w:p>
        </w:tc>
        <w:tc>
          <w:tcPr>
            <w:tcW w:w="4182" w:type="dxa"/>
          </w:tcPr>
          <w:p w14:paraId="24DE3674" w14:textId="0A11B3BA" w:rsidR="00E61E5B" w:rsidRDefault="00E61E5B" w:rsidP="002556D5">
            <w:pPr>
              <w:pStyle w:val="Pargrafos"/>
              <w:spacing w:line="240" w:lineRule="auto"/>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2556D5">
            <w:pPr>
              <w:pStyle w:val="Pargrafos"/>
              <w:spacing w:line="240" w:lineRule="auto"/>
              <w:ind w:firstLine="0"/>
              <w:jc w:val="left"/>
            </w:pPr>
            <w:r>
              <w:t>Msg 4</w:t>
            </w:r>
          </w:p>
        </w:tc>
        <w:tc>
          <w:tcPr>
            <w:tcW w:w="4182" w:type="dxa"/>
          </w:tcPr>
          <w:p w14:paraId="208170A7" w14:textId="6416DAA5" w:rsidR="00E61E5B" w:rsidRDefault="00E61E5B" w:rsidP="002556D5">
            <w:pPr>
              <w:pStyle w:val="Pargrafos"/>
              <w:spacing w:line="240" w:lineRule="auto"/>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2556D5">
            <w:pPr>
              <w:pStyle w:val="Pargrafos"/>
              <w:spacing w:line="240" w:lineRule="auto"/>
              <w:ind w:firstLine="0"/>
              <w:jc w:val="left"/>
            </w:pPr>
            <w:r>
              <w:t>Msg 5</w:t>
            </w:r>
          </w:p>
        </w:tc>
        <w:tc>
          <w:tcPr>
            <w:tcW w:w="4182" w:type="dxa"/>
          </w:tcPr>
          <w:p w14:paraId="250DD8EC" w14:textId="77777777" w:rsidR="00E61E5B" w:rsidRDefault="00E61E5B" w:rsidP="002556D5">
            <w:pPr>
              <w:pStyle w:val="Pargrafos"/>
              <w:spacing w:line="240" w:lineRule="auto"/>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2556D5">
            <w:pPr>
              <w:pStyle w:val="Pargrafos"/>
              <w:spacing w:line="240" w:lineRule="auto"/>
              <w:ind w:firstLine="0"/>
              <w:jc w:val="left"/>
            </w:pPr>
            <w:r>
              <w:t>Msg 6</w:t>
            </w:r>
          </w:p>
        </w:tc>
        <w:tc>
          <w:tcPr>
            <w:tcW w:w="4182" w:type="dxa"/>
          </w:tcPr>
          <w:p w14:paraId="1A01AD2A" w14:textId="708AE32F" w:rsidR="00E61E5B" w:rsidRDefault="00E61E5B" w:rsidP="002556D5">
            <w:pPr>
              <w:pStyle w:val="Pargrafos"/>
              <w:spacing w:line="240" w:lineRule="auto"/>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2556D5">
            <w:pPr>
              <w:pStyle w:val="Pargrafos"/>
              <w:spacing w:line="240" w:lineRule="auto"/>
              <w:ind w:firstLine="0"/>
              <w:jc w:val="left"/>
            </w:pPr>
            <w:r>
              <w:t>Msg 7</w:t>
            </w:r>
          </w:p>
        </w:tc>
        <w:tc>
          <w:tcPr>
            <w:tcW w:w="4182" w:type="dxa"/>
          </w:tcPr>
          <w:p w14:paraId="2A3FE8D2" w14:textId="77777777" w:rsidR="00E61E5B" w:rsidRDefault="00E61E5B" w:rsidP="002556D5">
            <w:pPr>
              <w:pStyle w:val="Pargrafos"/>
              <w:spacing w:line="240" w:lineRule="auto"/>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2556D5">
            <w:pPr>
              <w:pStyle w:val="Pargrafos"/>
              <w:spacing w:line="240" w:lineRule="auto"/>
              <w:ind w:firstLine="0"/>
              <w:jc w:val="left"/>
            </w:pPr>
            <w:r>
              <w:t>Msg 8</w:t>
            </w:r>
          </w:p>
        </w:tc>
        <w:tc>
          <w:tcPr>
            <w:tcW w:w="4182" w:type="dxa"/>
          </w:tcPr>
          <w:p w14:paraId="5891F74C" w14:textId="1150D263" w:rsidR="00E61E5B" w:rsidRDefault="00E61E5B" w:rsidP="002556D5">
            <w:pPr>
              <w:pStyle w:val="Pargrafos"/>
              <w:spacing w:line="240" w:lineRule="auto"/>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40C26208" w14:textId="0DDFED14" w:rsidR="000F6B98" w:rsidRDefault="00806281" w:rsidP="00BE2023">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6296C4D9" w14:textId="77777777" w:rsidR="00BE2023" w:rsidRPr="00681D0E" w:rsidRDefault="00BE2023" w:rsidP="00BE2023">
      <w:pPr>
        <w:pStyle w:val="Pargrafos"/>
      </w:pPr>
    </w:p>
    <w:p w14:paraId="5F3642D8" w14:textId="21341E04" w:rsidR="00BE2023" w:rsidRPr="00BE2023" w:rsidRDefault="00BE2023" w:rsidP="00BE2023">
      <w:pPr>
        <w:pStyle w:val="Legenda"/>
        <w:keepNext/>
        <w:jc w:val="left"/>
        <w:rPr>
          <w:b w:val="0"/>
        </w:rPr>
      </w:pPr>
      <w:bookmarkStart w:id="89" w:name="_Toc183698306"/>
      <w:r>
        <w:t xml:space="preserve">Quadro </w:t>
      </w:r>
      <w:fldSimple w:instr=" SEQ Quadro \* ARABIC ">
        <w:r w:rsidR="0082038A">
          <w:rPr>
            <w:noProof/>
          </w:rPr>
          <w:t>22</w:t>
        </w:r>
      </w:fldSimple>
      <w:r>
        <w:t xml:space="preserve"> </w:t>
      </w:r>
      <w:r w:rsidRPr="00BE2023">
        <w:rPr>
          <w:b w:val="0"/>
          <w:noProof/>
        </w:rPr>
        <w:t>– Lista de Casos de Uso</w:t>
      </w:r>
      <w:bookmarkEnd w:id="8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2556D5">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2556D5">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2556D5">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2556D5">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2556D5">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2556D5">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2556D5">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2556D5">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2556D5">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2556D5">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2556D5">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2556D5">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2556D5">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2556D5">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2556D5">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2556D5">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2556D5">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2556D5">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2556D5">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2556D5">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2556D5">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2556D5">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2556D5">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2556D5">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2556D5">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2556D5">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2556D5">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2556D5">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2556D5">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2556D5">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2556D5">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2556D5">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2556D5">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2556D5">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2556D5">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2556D5">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2556D5">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2556D5">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2556D5">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2556D5">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2556D5">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2556D5">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2556D5">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2556D5">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2556D5">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2556D5">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2556D5">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2556D5">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2556D5">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2556D5">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2556D5">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2556D5">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2556D5">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2556D5">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2556D5">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2556D5">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2556D5">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2556D5">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2556D5">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2556D5">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2556D5">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2556D5">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2556D5">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2556D5">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2556D5">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2556D5">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2556D5">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2556D5">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2556D5">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2556D5">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2556D5">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2556D5">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2556D5">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2556D5">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2556D5">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2556D5">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2556D5">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2556D5">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2556D5">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2556D5">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2556D5">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2556D5">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2556D5">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2556D5">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2556D5">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2556D5">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2556D5">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2556D5">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2556D5">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2556D5">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2556D5">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2556D5">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2556D5">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2556D5">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2556D5">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2556D5">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2556D5">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2556D5">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2556D5">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2556D5">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2556D5">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2556D5">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2556D5">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2556D5">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2556D5">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2556D5">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2556D5">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2556D5">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2556D5">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2556D5">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2556D5">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2556D5">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2556D5">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2556D5">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2556D5">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2556D5">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2556D5">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2556D5">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2556D5">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2556D5">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2556D5">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2556D5">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2556D5">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2556D5">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2556D5">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2556D5">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2556D5">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2556D5">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2556D5">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2556D5">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2556D5">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2556D5">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2556D5">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2556D5">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2556D5">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2556D5">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2556D5">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2556D5">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2556D5">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2556D5">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2556D5">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2556D5">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2556D5">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2556D5">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2556D5">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2556D5">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2556D5">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2556D5">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2556D5">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2556D5">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2556D5">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2556D5">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2556D5">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2556D5">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2556D5">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2556D5">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2556D5">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2556D5">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2556D5">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2556D5">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2556D5">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2556D5">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2556D5">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2556D5">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2556D5">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2556D5">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2556D5">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2556D5">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2556D5">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2556D5">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2556D5">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2556D5">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2556D5">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2556D5">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2556D5">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2556D5">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2556D5">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2556D5">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2556D5">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2556D5">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2556D5">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2556D5">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2556D5">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2556D5">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2556D5">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2556D5">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2556D5">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2556D5">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2556D5">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2556D5">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2556D5">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2556D5">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2556D5">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2556D5">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2556D5">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2556D5">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2556D5">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2556D5">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2556D5">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2556D5">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2556D5">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2556D5">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2556D5">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2556D5">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2556D5">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2556D5">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2556D5">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2556D5">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2556D5">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2556D5">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2556D5">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2556D5">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2556D5">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2556D5">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2556D5">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2556D5">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2556D5">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2556D5">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2556D5">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2556D5">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2556D5">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2556D5">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2556D5">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2556D5">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2556D5">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2556D5">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2556D5">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2556D5">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2556D5">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2556D5">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2556D5">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2556D5">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2556D5">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2556D5">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2556D5">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2556D5">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2556D5">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2556D5">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2556D5">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2556D5">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2556D5">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2556D5">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2556D5">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2556D5">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2556D5">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2556D5">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2556D5">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2556D5">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2556D5">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2556D5">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2556D5">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2556D5">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2556D5">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2556D5">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2556D5">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2556D5">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2556D5">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2556D5">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2556D5">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2556D5">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2556D5">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2556D5">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2556D5">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2556D5">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2556D5">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2556D5">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2556D5">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2556D5">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2556D5">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2556D5">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2556D5">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2556D5">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2556D5">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2556D5">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2556D5">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2556D5">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2556D5">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2556D5">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2556D5">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2556D5">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2556D5">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2556D5">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2556D5">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2556D5">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2556D5">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2556D5">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2556D5">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2556D5">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2556D5">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2556D5">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2556D5">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2556D5">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2556D5">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2556D5">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2556D5">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2556D5">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2556D5">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2556D5">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2556D5">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2556D5">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2556D5">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2556D5">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2556D5">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2556D5">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2556D5">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2556D5">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2556D5">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2556D5">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2556D5">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2556D5">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2556D5">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2556D5">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2556D5">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2556D5">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2556D5">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2556D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2556D5">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2556D5">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2556D5">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2556D5">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2556D5">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2556D5">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2556D5">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2556D5">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2556D5">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2556D5">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2556D5">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2556D5">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2556D5">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2556D5">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2556D5">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2556D5">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2556D5">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2556D5">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2556D5">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2556D5">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2556D5">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2556D5">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2556D5">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2556D5">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2556D5">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2556D5">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2556D5">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2556D5">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2556D5">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2556D5">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2556D5">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2556D5">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2556D5">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2556D5">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2556D5">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2556D5">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2556D5">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2556D5">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2556D5">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2556D5">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2556D5">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2556D5">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2556D5">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2556D5">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2556D5">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2556D5">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2556D5">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2556D5">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2556D5">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2556D5">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2556D5">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2556D5">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2556D5">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2556D5">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2556D5">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2556D5">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2556D5">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2556D5">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2556D5">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2556D5">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2556D5">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2556D5">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2556D5">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2556D5">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2556D5">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2556D5">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2556D5">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2556D5">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2556D5">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2556D5">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2556D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2556D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2556D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2556D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2556D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2556D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2556D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2556D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2556D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2556D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2556D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2556D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2556D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2556D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2556D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2556D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2556D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2556D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2556D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2556D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2556D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2556D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2556D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2556D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2556D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2556D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2556D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2556D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2556D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2556D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2556D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2556D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2556D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2556D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2556D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2556D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2556D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2556D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2556D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2556D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2556D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2556D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2556D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2556D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2556D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2556D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2556D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2556D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2556D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2556D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2556D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2556D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2556D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2556D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2556D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2556D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2556D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2556D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2556D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2556D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2556D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2556D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2556D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2556D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2556D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2556D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2556D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2556D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2556D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2556D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2556D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2556D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2556D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2556D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2556D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2556D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2556D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2556D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2556D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2556D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2556D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2556D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2556D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2556D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2556D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2556D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2556D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2556D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2556D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2556D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2556D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2556D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2556D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2556D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2556D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2556D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2556D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2556D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2556D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2556D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2556D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2556D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2556D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2556D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2556D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2556D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2556D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2556D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2556D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2556D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2556D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2556D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2556D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2556D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2556D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2556D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2556D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2556D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2556D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2556D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2556D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2556D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2556D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2556D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2556D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2556D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2556D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2556D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2556D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2556D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2556D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2556D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2556D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2556D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2556D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2556D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2556D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2556D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556D5">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556D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556D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556D5">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556D5">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556D5">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556D5">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556D5">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556D5">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556D5">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556D5">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556D5">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556D5">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556D5">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556D5">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556D5">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556D5">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556D5">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556D5">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556D5">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556D5">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556D5">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556D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556D5">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556D5">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556D5">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556D5">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556D5">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556D5">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556D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556D5">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556D5">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556D5">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556D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556D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556D5">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556D5">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556D5">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556D5">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556D5">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556D5">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556D5">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556D5">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556D5">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556D5">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556D5">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556D5">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556D5">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556D5">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556D5">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556D5">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556D5">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556D5">
            <w:pPr>
              <w:pStyle w:val="NormalWeb"/>
              <w:numPr>
                <w:ilvl w:val="0"/>
                <w:numId w:val="11"/>
              </w:numPr>
              <w:spacing w:before="0" w:beforeAutospacing="0" w:after="0" w:afterAutospacing="0"/>
              <w:rPr>
                <w:color w:val="000000"/>
                <w:kern w:val="24"/>
              </w:rPr>
            </w:pPr>
            <w:bookmarkStart w:id="90" w:name="_Hlk168664208"/>
          </w:p>
        </w:tc>
        <w:tc>
          <w:tcPr>
            <w:tcW w:w="2832" w:type="dxa"/>
            <w:shd w:val="clear" w:color="auto" w:fill="auto"/>
            <w:noWrap/>
            <w:vAlign w:val="center"/>
          </w:tcPr>
          <w:p w14:paraId="17B69180" w14:textId="77777777" w:rsidR="00203899" w:rsidRDefault="00203899" w:rsidP="002556D5">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556D5">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556D5">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556D5">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556D5">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556D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556D5">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556D5">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556D5">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556D5">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556D5">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556D5">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556D5">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556D5">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556D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556D5">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556D5">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556D5">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556D5">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556D5">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556D5">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556D5">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556D5">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556D5">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556D5">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556D5">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556D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556D5">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556D5">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556D5">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556D5">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556D5">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556D5">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556D5">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556D5">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556D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556D5">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556D5">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556D5">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556D5">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556D5">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556D5">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556D5">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556D5">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556D5">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556D5">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556D5">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556D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556D5">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556D5">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556D5">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556D5">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556D5">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556D5">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556D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556D5">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556D5">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556D5">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556D5">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556D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556D5">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556D5">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556D5">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556D5">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556D5">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556D5">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556D5">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556D5">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556D5">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556D5">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556D5">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556D5">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556D5">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556D5">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556D5">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556D5">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556D5">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556D5">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556D5">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556D5">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556D5">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556D5">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556D5">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556D5">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556D5">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556D5">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556D5">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556D5">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556D5">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556D5">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556D5">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556D5">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556D5">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556D5">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556D5">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556D5">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556D5">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556D5">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556D5">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556D5">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556D5">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556D5">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556D5">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556D5">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556D5">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556D5">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556D5">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556D5">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556D5">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556D5">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556D5">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556D5">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556D5">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556D5">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556D5">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556D5">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556D5">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556D5">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556D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556D5">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556D5">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556D5">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556D5">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556D5">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556D5">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556D5">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556D5">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556D5">
            <w:pPr>
              <w:pStyle w:val="NormalWeb"/>
              <w:spacing w:before="0" w:beforeAutospacing="0" w:after="0" w:afterAutospacing="0"/>
              <w:jc w:val="left"/>
            </w:pPr>
            <w:r w:rsidRPr="005D38D6">
              <w:t>Retorna lista de documentos necessário</w:t>
            </w:r>
            <w:r>
              <w:t>s</w:t>
            </w:r>
          </w:p>
        </w:tc>
      </w:tr>
    </w:tbl>
    <w:bookmarkEnd w:id="9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91" w:name="_Toc182206928"/>
      <w:r w:rsidRPr="000959C0">
        <w:t xml:space="preserve">Diagrama de </w:t>
      </w:r>
      <w:r w:rsidR="00B93752">
        <w:t>Casos de Uso</w:t>
      </w:r>
      <w:bookmarkEnd w:id="9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w:t>
      </w:r>
      <w:r>
        <w:lastRenderedPageBreak/>
        <w:t xml:space="preserve">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54F098AA" w:rsidR="006E2D09" w:rsidRDefault="00045A65" w:rsidP="006E2D09">
      <w:pPr>
        <w:pStyle w:val="Legenda"/>
        <w:keepNext/>
        <w:jc w:val="left"/>
        <w:rPr>
          <w:b w:val="0"/>
          <w:bCs w:val="0"/>
        </w:rPr>
      </w:pPr>
      <w:bookmarkStart w:id="92" w:name="_Toc183673460"/>
      <w:r>
        <w:lastRenderedPageBreak/>
        <w:t xml:space="preserve">Figura </w:t>
      </w:r>
      <w:fldSimple w:instr=" SEQ Figura \* ARABIC ">
        <w:r w:rsidR="005B4441">
          <w:rPr>
            <w:noProof/>
          </w:rPr>
          <w:t>13</w:t>
        </w:r>
      </w:fldSimple>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92"/>
    </w:p>
    <w:p w14:paraId="1F5B3815" w14:textId="5578766D"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2556D5" w:rsidRPr="004315A7" w:rsidRDefault="002556D5" w:rsidP="00960767">
                            <w:pPr>
                              <w:pStyle w:val="Legenda"/>
                              <w:jc w:val="left"/>
                              <w:rPr>
                                <w:noProof/>
                              </w:rPr>
                            </w:pPr>
                            <w:bookmarkStart w:id="93" w:name="_Toc183673461"/>
                            <w:r>
                              <w:t xml:space="preserve">Figura </w:t>
                            </w:r>
                            <w:fldSimple w:instr=" SEQ Figura \* ARABIC ">
                              <w:r>
                                <w:rPr>
                                  <w:noProof/>
                                </w:rPr>
                                <w:t>14</w:t>
                              </w:r>
                            </w:fldSimple>
                            <w:r>
                              <w:t xml:space="preserve"> </w:t>
                            </w:r>
                            <w:r w:rsidRPr="00960767">
                              <w:rPr>
                                <w:b w:val="0"/>
                                <w:bCs w:val="0"/>
                              </w:rPr>
                              <w:t>– Diagrama de caso de uso – Visão Coordenador Estágio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2556D5" w:rsidRPr="004315A7" w:rsidRDefault="002556D5" w:rsidP="00960767">
                      <w:pPr>
                        <w:pStyle w:val="Legenda"/>
                        <w:jc w:val="left"/>
                        <w:rPr>
                          <w:noProof/>
                        </w:rPr>
                      </w:pPr>
                      <w:bookmarkStart w:id="94" w:name="_Toc183673461"/>
                      <w:r>
                        <w:t xml:space="preserve">Figura </w:t>
                      </w:r>
                      <w:fldSimple w:instr=" SEQ Figura \* ARABIC ">
                        <w:r>
                          <w:rPr>
                            <w:noProof/>
                          </w:rPr>
                          <w:t>14</w:t>
                        </w:r>
                      </w:fldSimple>
                      <w:r>
                        <w:t xml:space="preserve"> </w:t>
                      </w:r>
                      <w:r w:rsidRPr="00960767">
                        <w:rPr>
                          <w:b w:val="0"/>
                          <w:bCs w:val="0"/>
                        </w:rPr>
                        <w:t>– Diagrama de caso de uso – Visão Coordenador Estágio</w:t>
                      </w:r>
                      <w:bookmarkEnd w:id="94"/>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95" w:name="_Toc183673462"/>
      <w:r>
        <w:lastRenderedPageBreak/>
        <w:t xml:space="preserve">Figura </w:t>
      </w:r>
      <w:fldSimple w:instr=" SEQ Figura \* ARABIC ">
        <w:r w:rsidR="005B4441">
          <w:rPr>
            <w:noProof/>
          </w:rPr>
          <w:t>15</w:t>
        </w:r>
      </w:fldSimple>
      <w:r>
        <w:t xml:space="preserve"> </w:t>
      </w:r>
      <w:r w:rsidRPr="00893825">
        <w:rPr>
          <w:noProof/>
        </w:rPr>
        <w:t xml:space="preserve">– </w:t>
      </w:r>
      <w:r w:rsidRPr="003F5E03">
        <w:rPr>
          <w:b w:val="0"/>
          <w:bCs w:val="0"/>
          <w:noProof/>
        </w:rPr>
        <w:t>Diagrama de caso de uso – Visão Concedente</w:t>
      </w:r>
      <w:bookmarkEnd w:id="95"/>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96" w:name="_Toc183673463"/>
      <w:r>
        <w:t xml:space="preserve">Figura </w:t>
      </w:r>
      <w:fldSimple w:instr=" SEQ Figura \* ARABIC ">
        <w:r w:rsidR="005B4441">
          <w:rPr>
            <w:noProof/>
          </w:rPr>
          <w:t>16</w:t>
        </w:r>
      </w:fldSimple>
      <w:r>
        <w:t xml:space="preserve"> </w:t>
      </w:r>
      <w:r w:rsidRPr="00796D94">
        <w:rPr>
          <w:b w:val="0"/>
          <w:bCs w:val="0"/>
          <w:noProof/>
        </w:rPr>
        <w:t>– Diagrama de caso de uso – Visão Instituição Ensino</w:t>
      </w:r>
      <w:bookmarkEnd w:id="96"/>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97" w:name="_Toc182206929"/>
      <w:r w:rsidRPr="000959C0">
        <w:t>Diagrama de Casos de uso individuais</w:t>
      </w:r>
      <w:bookmarkEnd w:id="97"/>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2556D5" w:rsidRPr="00790354" w:rsidRDefault="002556D5" w:rsidP="00566E7D">
                            <w:pPr>
                              <w:pStyle w:val="Legenda"/>
                              <w:jc w:val="left"/>
                              <w:rPr>
                                <w:noProof/>
                              </w:rPr>
                            </w:pPr>
                            <w:bookmarkStart w:id="98" w:name="_Toc183673464"/>
                            <w:r>
                              <w:t xml:space="preserve">Figura </w:t>
                            </w:r>
                            <w:fldSimple w:instr=" SEQ Figura \* ARABIC ">
                              <w:r>
                                <w:rPr>
                                  <w:noProof/>
                                </w:rPr>
                                <w:t>17</w:t>
                              </w:r>
                            </w:fldSimple>
                            <w:r>
                              <w:t xml:space="preserve"> </w:t>
                            </w:r>
                            <w:r w:rsidRPr="001E7946">
                              <w:rPr>
                                <w:b w:val="0"/>
                                <w:bCs w:val="0"/>
                              </w:rPr>
                              <w:t>– Diagrama de caso de uso específico – Tipo Documento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2556D5" w:rsidRPr="00790354" w:rsidRDefault="002556D5" w:rsidP="00566E7D">
                      <w:pPr>
                        <w:pStyle w:val="Legenda"/>
                        <w:jc w:val="left"/>
                        <w:rPr>
                          <w:noProof/>
                        </w:rPr>
                      </w:pPr>
                      <w:bookmarkStart w:id="99" w:name="_Toc183673464"/>
                      <w:r>
                        <w:t xml:space="preserve">Figura </w:t>
                      </w:r>
                      <w:fldSimple w:instr=" SEQ Figura \* ARABIC ">
                        <w:r>
                          <w:rPr>
                            <w:noProof/>
                          </w:rPr>
                          <w:t>17</w:t>
                        </w:r>
                      </w:fldSimple>
                      <w:r>
                        <w:t xml:space="preserve"> </w:t>
                      </w:r>
                      <w:r w:rsidRPr="001E7946">
                        <w:rPr>
                          <w:b w:val="0"/>
                          <w:bCs w:val="0"/>
                        </w:rPr>
                        <w:t>– Diagrama de caso de uso específico – Tipo Documento</w:t>
                      </w:r>
                      <w:bookmarkEnd w:id="99"/>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6EC5C67A" w14:textId="03282669" w:rsidR="005D3BB0" w:rsidRDefault="004771C5" w:rsidP="005D3BB0">
      <w:r w:rsidRPr="00D033D2">
        <w:t>Observa-se no Quadro 2</w:t>
      </w:r>
      <w:r w:rsidR="00BE2023">
        <w:t>3</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47D45B7D" w14:textId="6B132D95" w:rsidR="00912AC3" w:rsidRPr="006E3931" w:rsidRDefault="00912AC3" w:rsidP="00912AC3">
      <w:pPr>
        <w:pStyle w:val="Legenda"/>
        <w:jc w:val="left"/>
        <w:rPr>
          <w:i/>
          <w:iCs/>
          <w:szCs w:val="24"/>
        </w:rPr>
      </w:pPr>
    </w:p>
    <w:p w14:paraId="2D1D709F" w14:textId="11D20F9E" w:rsidR="00BE2023" w:rsidRDefault="00BE2023" w:rsidP="00BE2023">
      <w:pPr>
        <w:pStyle w:val="Legenda"/>
        <w:keepNext/>
        <w:jc w:val="left"/>
      </w:pPr>
      <w:bookmarkStart w:id="100" w:name="_Toc183698307"/>
      <w:r>
        <w:t xml:space="preserve">Quadro </w:t>
      </w:r>
      <w:fldSimple w:instr=" SEQ Quadro \* ARABIC ">
        <w:r w:rsidR="0082038A">
          <w:rPr>
            <w:noProof/>
          </w:rPr>
          <w:t>23</w:t>
        </w:r>
      </w:fldSimple>
      <w:r>
        <w:t xml:space="preserve"> </w:t>
      </w:r>
      <w:r w:rsidRPr="00C77F1E">
        <w:rPr>
          <w:b w:val="0"/>
          <w:noProof/>
        </w:rPr>
        <w:t>– Documentação do caso de uso Listar Tipo Documento.</w:t>
      </w:r>
      <w:bookmarkEnd w:id="10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2556D5">
            <w:pPr>
              <w:pStyle w:val="Textopargrafo"/>
              <w:spacing w:line="240" w:lineRule="aut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2556D5">
            <w:pPr>
              <w:pStyle w:val="Textopargrafo"/>
              <w:spacing w:line="240" w:lineRule="aut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2556D5">
            <w:pPr>
              <w:pStyle w:val="Textopargrafo"/>
              <w:spacing w:line="240" w:lineRule="aut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2556D5">
            <w:pPr>
              <w:pStyle w:val="Textopargrafo"/>
              <w:spacing w:line="240" w:lineRule="aut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2556D5">
            <w:pPr>
              <w:pStyle w:val="Textopargrafo"/>
              <w:spacing w:line="240" w:lineRule="aut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2556D5">
            <w:pPr>
              <w:pStyle w:val="Textopargrafo"/>
              <w:spacing w:line="240" w:lineRule="aut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2556D5">
            <w:pPr>
              <w:pStyle w:val="Textopargrafo"/>
              <w:spacing w:line="240" w:lineRule="aut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2556D5">
            <w:pPr>
              <w:pStyle w:val="Textopargrafo"/>
              <w:spacing w:line="240" w:lineRule="aut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2556D5">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2556D5">
            <w:pPr>
              <w:pStyle w:val="Textopargrafo"/>
              <w:spacing w:line="240" w:lineRule="aut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2556D5">
            <w:pPr>
              <w:pStyle w:val="Textopargrafo"/>
              <w:numPr>
                <w:ilvl w:val="0"/>
                <w:numId w:val="17"/>
              </w:numPr>
              <w:spacing w:line="240" w:lineRule="auto"/>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2556D5">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2556D5">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2556D5">
            <w:pPr>
              <w:pStyle w:val="Textopargrafo"/>
              <w:numPr>
                <w:ilvl w:val="0"/>
                <w:numId w:val="17"/>
              </w:numPr>
              <w:spacing w:line="240" w:lineRule="auto"/>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2556D5">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2556D5">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2556D5">
            <w:pPr>
              <w:pStyle w:val="Textopargrafo"/>
              <w:spacing w:line="240" w:lineRule="aut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2556D5">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2556D5">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82148FF" w:rsidR="00912AC3" w:rsidRDefault="00D033D2" w:rsidP="00912AC3">
      <w:r w:rsidRPr="00D033D2">
        <w:t>Observa-se no Quadro 2</w:t>
      </w:r>
      <w:r w:rsidR="00E40C8F">
        <w:t>4</w:t>
      </w:r>
      <w:r>
        <w:t xml:space="preserve">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4555879D" w14:textId="5BFA8AD2" w:rsidR="00912AC3" w:rsidRDefault="00912AC3" w:rsidP="00912AC3">
      <w:pPr>
        <w:pStyle w:val="Legenda"/>
        <w:jc w:val="both"/>
      </w:pPr>
    </w:p>
    <w:p w14:paraId="042DDA25" w14:textId="7BA32D8D" w:rsidR="00E40C8F" w:rsidRDefault="00E40C8F" w:rsidP="00E40C8F">
      <w:pPr>
        <w:pStyle w:val="Legenda"/>
        <w:keepNext/>
        <w:jc w:val="left"/>
      </w:pPr>
      <w:bookmarkStart w:id="101" w:name="_Toc183698308"/>
      <w:r>
        <w:t xml:space="preserve">Quadro </w:t>
      </w:r>
      <w:fldSimple w:instr=" SEQ Quadro \* ARABIC ">
        <w:r w:rsidR="0082038A">
          <w:rPr>
            <w:noProof/>
          </w:rPr>
          <w:t>24</w:t>
        </w:r>
      </w:fldSimple>
      <w:r>
        <w:t xml:space="preserve"> </w:t>
      </w:r>
      <w:r w:rsidRPr="00AC367B">
        <w:rPr>
          <w:b w:val="0"/>
          <w:noProof/>
        </w:rPr>
        <w:t>– Documentação do caso de uso Alterar Tipo Documento</w:t>
      </w:r>
      <w:bookmarkEnd w:id="10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2556D5">
            <w:pPr>
              <w:pStyle w:val="Textopargrafo"/>
              <w:spacing w:line="240" w:lineRule="aut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2556D5">
            <w:pPr>
              <w:pStyle w:val="Textopargrafo"/>
              <w:spacing w:line="240" w:lineRule="aut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77452FC7" w14:textId="77777777" w:rsidR="00912AC3" w:rsidRPr="00E241BD" w:rsidRDefault="00912AC3" w:rsidP="002556D5">
            <w:pPr>
              <w:pStyle w:val="Textopargrafo"/>
              <w:spacing w:line="240" w:lineRule="aut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2556D5">
            <w:pPr>
              <w:pStyle w:val="Textopargrafo"/>
              <w:spacing w:line="240" w:lineRule="aut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2556D5">
            <w:pPr>
              <w:pStyle w:val="Textopargrafo"/>
              <w:spacing w:line="240" w:lineRule="aut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2556D5">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2556D5">
            <w:pPr>
              <w:pStyle w:val="Textopargrafo"/>
              <w:spacing w:line="240" w:lineRule="aut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7885B4E3" w14:textId="77777777" w:rsidR="00912AC3" w:rsidRPr="000A39CC" w:rsidRDefault="00912AC3" w:rsidP="002556D5">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2556D5">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2556D5">
            <w:pPr>
              <w:pStyle w:val="Textopargrafo"/>
              <w:spacing w:line="240" w:lineRule="auto"/>
              <w:ind w:left="357" w:firstLine="0"/>
            </w:pPr>
          </w:p>
        </w:tc>
        <w:tc>
          <w:tcPr>
            <w:tcW w:w="4531" w:type="dxa"/>
            <w:shd w:val="clear" w:color="auto" w:fill="FFFFFF" w:themeFill="background1"/>
            <w:vAlign w:val="center"/>
          </w:tcPr>
          <w:p w14:paraId="32C78622" w14:textId="77777777" w:rsidR="00912AC3" w:rsidRDefault="00912AC3" w:rsidP="002556D5">
            <w:pPr>
              <w:pStyle w:val="Textopargrafo"/>
              <w:spacing w:line="240" w:lineRule="aut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23EEE0FB" w14:textId="77777777" w:rsidR="00912AC3" w:rsidRDefault="00912AC3" w:rsidP="002556D5">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ECF24BC" w14:textId="77777777" w:rsidR="00912AC3" w:rsidRDefault="00912AC3" w:rsidP="002556D5">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2556D5">
            <w:pPr>
              <w:pStyle w:val="Textopargrafo"/>
              <w:spacing w:line="240" w:lineRule="auto"/>
              <w:ind w:left="720" w:firstLine="0"/>
            </w:pPr>
          </w:p>
        </w:tc>
        <w:tc>
          <w:tcPr>
            <w:tcW w:w="4531" w:type="dxa"/>
            <w:shd w:val="clear" w:color="auto" w:fill="FFFFFF" w:themeFill="background1"/>
            <w:vAlign w:val="center"/>
          </w:tcPr>
          <w:p w14:paraId="0C950B2B" w14:textId="77777777" w:rsidR="00912AC3" w:rsidRDefault="00912AC3" w:rsidP="002556D5">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C21BA42" w14:textId="77777777" w:rsidR="00912AC3" w:rsidRPr="0073302B" w:rsidRDefault="00912AC3" w:rsidP="002556D5">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08EA0170" w14:textId="7CB6B180" w:rsidR="00912AC3" w:rsidRPr="0073302B" w:rsidRDefault="00912AC3" w:rsidP="002556D5">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586A5D7" w14:textId="77777777" w:rsidR="00912AC3" w:rsidRDefault="00912AC3" w:rsidP="002556D5">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655AAAD9" w14:textId="77777777" w:rsidR="00912AC3" w:rsidRDefault="00912AC3" w:rsidP="002556D5">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07481004" w:rsidR="00912AC3" w:rsidRDefault="004771C5" w:rsidP="00912AC3">
      <w:r w:rsidRPr="00D033D2">
        <w:t>Observa-se no Quadro 2</w:t>
      </w:r>
      <w:r w:rsidR="00E40C8F">
        <w:t>5</w:t>
      </w:r>
      <w:r>
        <w:t xml:space="preserve">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64F23D51" w14:textId="531C44E9" w:rsidR="00912AC3" w:rsidRDefault="00912AC3" w:rsidP="00912AC3">
      <w:pPr>
        <w:pStyle w:val="Legenda"/>
        <w:keepNext/>
        <w:jc w:val="left"/>
      </w:pPr>
    </w:p>
    <w:p w14:paraId="15AEB6A0" w14:textId="2AB9AE6A" w:rsidR="00E40C8F" w:rsidRDefault="00E40C8F" w:rsidP="00E40C8F">
      <w:pPr>
        <w:pStyle w:val="Legenda"/>
        <w:keepNext/>
        <w:jc w:val="left"/>
      </w:pPr>
      <w:bookmarkStart w:id="102" w:name="_Toc183698309"/>
      <w:r>
        <w:t xml:space="preserve">Quadro </w:t>
      </w:r>
      <w:fldSimple w:instr=" SEQ Quadro \* ARABIC ">
        <w:r w:rsidR="0082038A">
          <w:rPr>
            <w:noProof/>
          </w:rPr>
          <w:t>25</w:t>
        </w:r>
      </w:fldSimple>
      <w:r w:rsidRPr="008B7023">
        <w:rPr>
          <w:noProof/>
        </w:rPr>
        <w:t xml:space="preserve"> </w:t>
      </w:r>
      <w:r w:rsidRPr="008B7023">
        <w:rPr>
          <w:b w:val="0"/>
          <w:noProof/>
        </w:rPr>
        <w:t>– Documentação do caso de uso Consultar Tipo Documento.</w:t>
      </w:r>
      <w:bookmarkEnd w:id="10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2556D5">
            <w:pPr>
              <w:pStyle w:val="Textopargrafo"/>
              <w:spacing w:line="240" w:lineRule="aut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2556D5">
            <w:pPr>
              <w:pStyle w:val="Textopargrafo"/>
              <w:spacing w:line="240" w:lineRule="aut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2556D5">
            <w:pPr>
              <w:pStyle w:val="Textopargrafo"/>
              <w:spacing w:line="240" w:lineRule="aut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2556D5">
            <w:pPr>
              <w:pStyle w:val="Textopargrafo"/>
              <w:spacing w:line="240" w:lineRule="aut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2556D5">
            <w:pPr>
              <w:pStyle w:val="Textopargrafo"/>
              <w:spacing w:line="240" w:lineRule="aut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2556D5">
            <w:pPr>
              <w:pStyle w:val="Textopargrafo"/>
              <w:spacing w:line="240" w:lineRule="aut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2556D5">
            <w:pPr>
              <w:pStyle w:val="Textopargrafo"/>
              <w:spacing w:line="240" w:lineRule="aut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2556D5">
            <w:pPr>
              <w:pStyle w:val="Textopargrafo"/>
              <w:spacing w:line="240" w:lineRule="aut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2556D5">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2556D5">
            <w:pPr>
              <w:pStyle w:val="Textopargrafo"/>
              <w:spacing w:line="240" w:lineRule="aut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2556D5">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2556D5">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2556D5">
            <w:pPr>
              <w:pStyle w:val="Textopargrafo"/>
              <w:spacing w:line="240" w:lineRule="aut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2556D5">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2556D5">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2556D5">
            <w:pPr>
              <w:pStyle w:val="Textopargrafo"/>
              <w:spacing w:line="240" w:lineRule="aut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2556D5">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2556D5">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3AAF2F0" w:rsidR="00912AC3" w:rsidRDefault="004771C5" w:rsidP="00912AC3">
      <w:pPr>
        <w:ind w:firstLine="709"/>
      </w:pPr>
      <w:r w:rsidRPr="00D033D2">
        <w:t>Observa-se no Quadro 2</w:t>
      </w:r>
      <w:r w:rsidR="00E40C8F">
        <w:t>6</w:t>
      </w:r>
      <w:r>
        <w:t xml:space="preserve">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53603145" w:rsidR="00912AC3" w:rsidRPr="001B34C5" w:rsidRDefault="00912AC3" w:rsidP="00912AC3">
      <w:pPr>
        <w:pStyle w:val="Legenda"/>
        <w:jc w:val="both"/>
      </w:pPr>
    </w:p>
    <w:p w14:paraId="430689B6" w14:textId="79EB8694" w:rsidR="00E40C8F" w:rsidRDefault="00E40C8F" w:rsidP="00E40C8F">
      <w:pPr>
        <w:pStyle w:val="Legenda"/>
        <w:keepNext/>
        <w:jc w:val="left"/>
      </w:pPr>
      <w:bookmarkStart w:id="103" w:name="_Toc183698310"/>
      <w:r>
        <w:t xml:space="preserve">Quadro </w:t>
      </w:r>
      <w:fldSimple w:instr=" SEQ Quadro \* ARABIC ">
        <w:r w:rsidR="0082038A">
          <w:rPr>
            <w:noProof/>
          </w:rPr>
          <w:t>26</w:t>
        </w:r>
      </w:fldSimple>
      <w:r>
        <w:t xml:space="preserve"> </w:t>
      </w:r>
      <w:r w:rsidRPr="004E6E9F">
        <w:rPr>
          <w:b w:val="0"/>
          <w:noProof/>
        </w:rPr>
        <w:t>– Documentação do caso de uso Cadastrar Tipo Documento</w:t>
      </w:r>
      <w:bookmarkEnd w:id="10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2556D5">
            <w:pPr>
              <w:pStyle w:val="Textopargrafo"/>
              <w:spacing w:line="240" w:lineRule="aut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2556D5">
            <w:pPr>
              <w:pStyle w:val="Textopargrafo"/>
              <w:spacing w:line="240" w:lineRule="aut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07126A69" w14:textId="77777777" w:rsidR="00912AC3" w:rsidRPr="00E241BD" w:rsidRDefault="00912AC3" w:rsidP="002556D5">
            <w:pPr>
              <w:pStyle w:val="Textopargrafo"/>
              <w:spacing w:line="240" w:lineRule="aut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2556D5">
            <w:pPr>
              <w:pStyle w:val="Textopargrafo"/>
              <w:spacing w:line="240" w:lineRule="aut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2556D5">
            <w:pPr>
              <w:pStyle w:val="Textopargrafo"/>
              <w:spacing w:line="240" w:lineRule="aut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2556D5">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2556D5">
            <w:pPr>
              <w:pStyle w:val="Textopargrafo"/>
              <w:spacing w:line="240" w:lineRule="aut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02FD0937" w14:textId="77777777" w:rsidR="00912AC3" w:rsidRPr="000A39CC" w:rsidRDefault="00912AC3" w:rsidP="002556D5">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2556D5">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2556D5">
            <w:pPr>
              <w:pStyle w:val="Textopargrafo"/>
              <w:spacing w:line="240" w:lineRule="aut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612D0133" w14:textId="77777777" w:rsidR="00912AC3" w:rsidRDefault="00912AC3" w:rsidP="002556D5">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3598D604" w14:textId="77777777" w:rsidR="00912AC3" w:rsidRDefault="00912AC3" w:rsidP="002556D5">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04113AA" w14:textId="77777777" w:rsidR="00912AC3" w:rsidRPr="0073302B" w:rsidRDefault="00912AC3" w:rsidP="002556D5">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281174F2" w14:textId="77777777" w:rsidR="00912AC3" w:rsidRDefault="00912AC3" w:rsidP="002556D5">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BF89A20" w14:textId="77777777" w:rsidR="00912AC3" w:rsidRDefault="00912AC3" w:rsidP="002556D5">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143BADDD" w14:textId="77777777" w:rsidR="00912AC3" w:rsidRDefault="00912AC3" w:rsidP="002556D5">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5D3171AD" w14:textId="77777777" w:rsidR="00912AC3" w:rsidRDefault="00912AC3" w:rsidP="002556D5">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5737AF5B" w:rsidR="00912AC3" w:rsidRDefault="004771C5" w:rsidP="00912AC3">
      <w:r w:rsidRPr="00D033D2">
        <w:t>Observa-se no Quadro 2</w:t>
      </w:r>
      <w:r w:rsidR="00E40C8F">
        <w:t>7</w:t>
      </w:r>
      <w:r>
        <w:t xml:space="preserve"> o </w:t>
      </w:r>
      <w:r w:rsidR="00912AC3">
        <w:t xml:space="preserve">processo do caso de uso "Excluir Tipo Documento", especificando as fases que o gestor precisa cumprir para apagar dados do Tipo Documento do sistema. </w:t>
      </w:r>
    </w:p>
    <w:p w14:paraId="38BF42E1" w14:textId="39DAA140" w:rsidR="00912AC3" w:rsidRPr="002505E5" w:rsidRDefault="00912AC3" w:rsidP="00912AC3">
      <w:pPr>
        <w:ind w:firstLine="0"/>
        <w:rPr>
          <w:b/>
          <w:bCs/>
        </w:rPr>
      </w:pPr>
    </w:p>
    <w:p w14:paraId="4D4E0ABC" w14:textId="53BF93F1" w:rsidR="00E40C8F" w:rsidRDefault="00E40C8F" w:rsidP="00E40C8F">
      <w:pPr>
        <w:pStyle w:val="Legenda"/>
        <w:keepNext/>
        <w:jc w:val="left"/>
      </w:pPr>
      <w:bookmarkStart w:id="104" w:name="_Toc183698311"/>
      <w:r>
        <w:t xml:space="preserve">Quadro </w:t>
      </w:r>
      <w:fldSimple w:instr=" SEQ Quadro \* ARABIC ">
        <w:r w:rsidR="0082038A">
          <w:rPr>
            <w:noProof/>
          </w:rPr>
          <w:t>27</w:t>
        </w:r>
      </w:fldSimple>
      <w:r w:rsidRPr="00683AC4">
        <w:rPr>
          <w:noProof/>
        </w:rPr>
        <w:t xml:space="preserve"> </w:t>
      </w:r>
      <w:r w:rsidRPr="00683AC4">
        <w:rPr>
          <w:b w:val="0"/>
          <w:noProof/>
        </w:rPr>
        <w:t>– Documentação do caso de uso Excluir Tipo Documento</w:t>
      </w:r>
      <w:bookmarkEnd w:id="10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2556D5">
            <w:pPr>
              <w:spacing w:line="240" w:lineRule="auto"/>
              <w:ind w:firstLine="0"/>
              <w:jc w:val="center"/>
              <w:rPr>
                <w:b/>
                <w:bCs/>
              </w:rPr>
            </w:pPr>
            <w:bookmarkStart w:id="105"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2556D5">
            <w:pPr>
              <w:spacing w:line="240" w:lineRule="auto"/>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2556D5">
            <w:pPr>
              <w:spacing w:line="240" w:lineRule="auto"/>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2556D5">
            <w:pPr>
              <w:spacing w:line="240" w:lineRule="auto"/>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2556D5">
            <w:pPr>
              <w:spacing w:line="240" w:lineRule="auto"/>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2556D5">
            <w:pPr>
              <w:spacing w:line="240" w:lineRule="auto"/>
              <w:ind w:firstLine="0"/>
              <w:jc w:val="center"/>
              <w:rPr>
                <w:b/>
                <w:bCs/>
              </w:rPr>
            </w:pPr>
            <w:r w:rsidRPr="002505E5">
              <w:rPr>
                <w:b/>
                <w:bCs/>
              </w:rPr>
              <w:t>Resumo</w:t>
            </w:r>
          </w:p>
        </w:tc>
        <w:tc>
          <w:tcPr>
            <w:tcW w:w="4531" w:type="dxa"/>
            <w:vAlign w:val="center"/>
          </w:tcPr>
          <w:p w14:paraId="32BDC1AE" w14:textId="77777777" w:rsidR="00912AC3" w:rsidRPr="002505E5" w:rsidRDefault="00912AC3" w:rsidP="002556D5">
            <w:pPr>
              <w:spacing w:line="240" w:lineRule="auto"/>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2556D5">
            <w:pPr>
              <w:spacing w:line="240" w:lineRule="auto"/>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2556D5">
            <w:pPr>
              <w:spacing w:line="240" w:lineRule="auto"/>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2556D5">
            <w:pPr>
              <w:spacing w:line="240" w:lineRule="auto"/>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2556D5">
            <w:pPr>
              <w:spacing w:line="240" w:lineRule="auto"/>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2556D5">
            <w:pPr>
              <w:spacing w:line="240" w:lineRule="auto"/>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2556D5">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2556D5">
            <w:pPr>
              <w:spacing w:line="240" w:lineRule="auto"/>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2556D5">
            <w:pPr>
              <w:pStyle w:val="PargrafodaLista"/>
              <w:numPr>
                <w:ilvl w:val="0"/>
                <w:numId w:val="23"/>
              </w:numPr>
              <w:spacing w:line="240" w:lineRule="auto"/>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2556D5">
            <w:pPr>
              <w:spacing w:line="240" w:lineRule="auto"/>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1D578DF" w14:textId="77777777" w:rsidR="00912AC3" w:rsidRPr="002505E5" w:rsidRDefault="00912AC3" w:rsidP="002556D5">
            <w:pPr>
              <w:pStyle w:val="PargrafodaLista"/>
              <w:numPr>
                <w:ilvl w:val="0"/>
                <w:numId w:val="23"/>
              </w:numPr>
              <w:spacing w:line="240" w:lineRule="auto"/>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2556D5">
            <w:pPr>
              <w:numPr>
                <w:ilvl w:val="0"/>
                <w:numId w:val="23"/>
              </w:numPr>
              <w:spacing w:line="240" w:lineRule="auto"/>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2556D5">
            <w:pPr>
              <w:spacing w:line="240" w:lineRule="auto"/>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BA5D70E" w14:textId="77777777" w:rsidR="00912AC3" w:rsidRPr="002505E5" w:rsidRDefault="00912AC3" w:rsidP="002556D5">
            <w:pPr>
              <w:numPr>
                <w:ilvl w:val="0"/>
                <w:numId w:val="23"/>
              </w:numPr>
              <w:spacing w:line="240" w:lineRule="auto"/>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3B49CB1B" w14:textId="77777777" w:rsidR="00912AC3" w:rsidRPr="002505E5" w:rsidRDefault="00912AC3" w:rsidP="002556D5">
            <w:pPr>
              <w:numPr>
                <w:ilvl w:val="0"/>
                <w:numId w:val="23"/>
              </w:numPr>
              <w:spacing w:line="240" w:lineRule="auto"/>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114182F3" w14:textId="77777777" w:rsidR="00912AC3" w:rsidRDefault="00912AC3" w:rsidP="002556D5">
            <w:pPr>
              <w:numPr>
                <w:ilvl w:val="0"/>
                <w:numId w:val="23"/>
              </w:numPr>
              <w:spacing w:line="240" w:lineRule="auto"/>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4F337C09" w14:textId="77777777" w:rsidR="00912AC3" w:rsidRPr="002505E5" w:rsidRDefault="00912AC3" w:rsidP="002556D5">
            <w:pPr>
              <w:numPr>
                <w:ilvl w:val="0"/>
                <w:numId w:val="23"/>
              </w:numPr>
              <w:spacing w:line="240" w:lineRule="auto"/>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2556D5">
            <w:pPr>
              <w:spacing w:line="240" w:lineRule="auto"/>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12FBF42A" w14:textId="77777777" w:rsidR="00912AC3" w:rsidRPr="002505E5" w:rsidRDefault="00912AC3" w:rsidP="002556D5">
            <w:pPr>
              <w:numPr>
                <w:ilvl w:val="0"/>
                <w:numId w:val="13"/>
              </w:numPr>
              <w:spacing w:line="240" w:lineRule="auto"/>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0BA2643F" w14:textId="77777777" w:rsidR="00912AC3" w:rsidRPr="002505E5" w:rsidRDefault="00912AC3" w:rsidP="002556D5">
            <w:pPr>
              <w:numPr>
                <w:ilvl w:val="2"/>
                <w:numId w:val="13"/>
              </w:numPr>
              <w:spacing w:line="240" w:lineRule="auto"/>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758566AB" w14:textId="77777777" w:rsidR="00912AC3" w:rsidRPr="002505E5" w:rsidRDefault="00912AC3" w:rsidP="002556D5">
            <w:pPr>
              <w:numPr>
                <w:ilvl w:val="2"/>
                <w:numId w:val="13"/>
              </w:numPr>
              <w:spacing w:line="240" w:lineRule="auto"/>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2556D5">
            <w:pPr>
              <w:spacing w:line="240" w:lineRule="auto"/>
              <w:ind w:firstLine="0"/>
              <w:jc w:val="left"/>
            </w:pPr>
          </w:p>
        </w:tc>
        <w:tc>
          <w:tcPr>
            <w:tcW w:w="4531" w:type="dxa"/>
            <w:shd w:val="clear" w:color="auto" w:fill="FFFFFF" w:themeFill="background1"/>
            <w:vAlign w:val="center"/>
          </w:tcPr>
          <w:p w14:paraId="03973C16" w14:textId="77777777" w:rsidR="00912AC3" w:rsidRPr="002505E5" w:rsidRDefault="00912AC3" w:rsidP="002556D5">
            <w:pPr>
              <w:numPr>
                <w:ilvl w:val="2"/>
                <w:numId w:val="13"/>
              </w:numPr>
              <w:spacing w:line="240" w:lineRule="auto"/>
              <w:jc w:val="left"/>
            </w:pPr>
            <w:r>
              <w:t>Sistema retorna ao fluxo normal</w:t>
            </w:r>
          </w:p>
        </w:tc>
      </w:tr>
    </w:tbl>
    <w:bookmarkEnd w:id="105"/>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19548AAD" w14:textId="1CFCCCE1" w:rsidR="00912AC3" w:rsidRDefault="004771C5" w:rsidP="008629E2">
      <w:r w:rsidRPr="00D033D2">
        <w:t>Observa-se no Quadro 2</w:t>
      </w:r>
      <w:r w:rsidR="00E40C8F">
        <w:t>8</w:t>
      </w:r>
      <w:r>
        <w:t xml:space="preserve">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294C8558" w14:textId="77777777" w:rsidR="008629E2" w:rsidRPr="008629E2" w:rsidRDefault="008629E2" w:rsidP="008629E2"/>
    <w:p w14:paraId="58A6F944" w14:textId="31002CA0" w:rsidR="008629E2" w:rsidRDefault="008629E2" w:rsidP="008629E2">
      <w:pPr>
        <w:pStyle w:val="Legenda"/>
        <w:keepNext/>
        <w:jc w:val="left"/>
      </w:pPr>
      <w:bookmarkStart w:id="106" w:name="_Toc183698312"/>
      <w:r>
        <w:t xml:space="preserve">Quadro </w:t>
      </w:r>
      <w:fldSimple w:instr=" SEQ Quadro \* ARABIC ">
        <w:r w:rsidR="0082038A">
          <w:rPr>
            <w:noProof/>
          </w:rPr>
          <w:t>28</w:t>
        </w:r>
      </w:fldSimple>
      <w:r w:rsidRPr="00420DDC">
        <w:rPr>
          <w:noProof/>
        </w:rPr>
        <w:t xml:space="preserve"> </w:t>
      </w:r>
      <w:r w:rsidRPr="00420DDC">
        <w:rPr>
          <w:b w:val="0"/>
          <w:noProof/>
        </w:rPr>
        <w:t>– Documentação do caso de uso Listar Tipo Estágio.</w:t>
      </w:r>
      <w:bookmarkEnd w:id="10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2556D5">
            <w:pPr>
              <w:pStyle w:val="Textopargrafo"/>
              <w:spacing w:line="240" w:lineRule="aut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2556D5">
            <w:pPr>
              <w:pStyle w:val="Textopargrafo"/>
              <w:spacing w:line="240" w:lineRule="aut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2556D5">
            <w:pPr>
              <w:pStyle w:val="Textopargrafo"/>
              <w:spacing w:line="240" w:lineRule="aut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2556D5">
            <w:pPr>
              <w:pStyle w:val="Textopargrafo"/>
              <w:spacing w:line="240" w:lineRule="aut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2556D5">
            <w:pPr>
              <w:pStyle w:val="Textopargrafo"/>
              <w:spacing w:line="240" w:lineRule="aut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2556D5">
            <w:pPr>
              <w:pStyle w:val="Textopargrafo"/>
              <w:spacing w:line="240" w:lineRule="aut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2556D5">
            <w:pPr>
              <w:pStyle w:val="Textopargrafo"/>
              <w:spacing w:line="240" w:lineRule="aut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2556D5">
            <w:pPr>
              <w:pStyle w:val="Textopargrafo"/>
              <w:spacing w:line="240" w:lineRule="aut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2556D5">
            <w:pPr>
              <w:pStyle w:val="Textopargrafo"/>
              <w:spacing w:line="240" w:lineRule="aut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2556D5">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2556D5">
            <w:pPr>
              <w:pStyle w:val="Textopargrafo"/>
              <w:spacing w:line="240" w:lineRule="aut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2556D5">
            <w:pPr>
              <w:pStyle w:val="Textopargrafo"/>
              <w:numPr>
                <w:ilvl w:val="0"/>
                <w:numId w:val="24"/>
              </w:numPr>
              <w:spacing w:line="240" w:lineRule="auto"/>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2556D5">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2556D5">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2556D5">
            <w:pPr>
              <w:pStyle w:val="Textopargrafo"/>
              <w:numPr>
                <w:ilvl w:val="0"/>
                <w:numId w:val="24"/>
              </w:numPr>
              <w:spacing w:line="240" w:lineRule="auto"/>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2556D5">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2556D5">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2556D5">
            <w:pPr>
              <w:pStyle w:val="Textopargrafo"/>
              <w:spacing w:line="240" w:lineRule="aut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2556D5">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2556D5">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0004BC80" w14:textId="415D63DC" w:rsidR="00912AC3" w:rsidRDefault="004771C5" w:rsidP="008629E2">
      <w:r w:rsidRPr="00D033D2">
        <w:t>Observa-se no Quadro 2</w:t>
      </w:r>
      <w:r w:rsidR="008629E2">
        <w:t>9</w:t>
      </w:r>
      <w:r>
        <w:t xml:space="preserve">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36CCB940" w14:textId="77777777" w:rsidR="008629E2" w:rsidRDefault="008629E2" w:rsidP="008629E2"/>
    <w:p w14:paraId="4D1CF34A" w14:textId="7350E3C1" w:rsidR="008629E2" w:rsidRDefault="008629E2" w:rsidP="008629E2">
      <w:pPr>
        <w:pStyle w:val="Legenda"/>
        <w:keepNext/>
        <w:jc w:val="left"/>
      </w:pPr>
      <w:bookmarkStart w:id="107" w:name="_Toc183698313"/>
      <w:r>
        <w:t xml:space="preserve">Quadro </w:t>
      </w:r>
      <w:fldSimple w:instr=" SEQ Quadro \* ARABIC ">
        <w:r w:rsidR="0082038A">
          <w:rPr>
            <w:noProof/>
          </w:rPr>
          <w:t>29</w:t>
        </w:r>
      </w:fldSimple>
      <w:r w:rsidRPr="00AC2BB6">
        <w:rPr>
          <w:noProof/>
        </w:rPr>
        <w:t xml:space="preserve"> </w:t>
      </w:r>
      <w:r w:rsidRPr="00AC2BB6">
        <w:rPr>
          <w:b w:val="0"/>
          <w:noProof/>
        </w:rPr>
        <w:t>– Documentação do caso de uso Alterar Tipo Estágio</w:t>
      </w:r>
      <w:bookmarkEnd w:id="10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2556D5">
            <w:pPr>
              <w:pStyle w:val="Textopargrafo"/>
              <w:spacing w:line="240" w:lineRule="aut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2556D5">
            <w:pPr>
              <w:pStyle w:val="Textopargrafo"/>
              <w:spacing w:line="240" w:lineRule="aut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187B3BC0" w14:textId="77777777" w:rsidR="00912AC3" w:rsidRPr="00E241BD" w:rsidRDefault="00912AC3" w:rsidP="002556D5">
            <w:pPr>
              <w:pStyle w:val="Textopargrafo"/>
              <w:spacing w:line="240" w:lineRule="aut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2556D5">
            <w:pPr>
              <w:pStyle w:val="Textopargrafo"/>
              <w:spacing w:line="240" w:lineRule="aut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2556D5">
            <w:pPr>
              <w:pStyle w:val="Textopargrafo"/>
              <w:spacing w:line="240" w:lineRule="auto"/>
              <w:ind w:firstLine="0"/>
              <w:jc w:val="center"/>
              <w:rPr>
                <w:b/>
                <w:bCs/>
              </w:rPr>
            </w:pPr>
            <w:r>
              <w:rPr>
                <w:b/>
                <w:bCs/>
              </w:rPr>
              <w:lastRenderedPageBreak/>
              <w:t>Ações do ator</w:t>
            </w:r>
          </w:p>
        </w:tc>
        <w:tc>
          <w:tcPr>
            <w:tcW w:w="4531" w:type="dxa"/>
            <w:shd w:val="clear" w:color="auto" w:fill="FFFFFF" w:themeFill="background1"/>
            <w:vAlign w:val="center"/>
          </w:tcPr>
          <w:p w14:paraId="16177D46" w14:textId="77777777" w:rsidR="00912AC3" w:rsidRDefault="00912AC3" w:rsidP="002556D5">
            <w:pPr>
              <w:pStyle w:val="Textopargrafo"/>
              <w:spacing w:line="240" w:lineRule="aut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2556D5">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2556D5">
            <w:pPr>
              <w:pStyle w:val="Textopargrafo"/>
              <w:spacing w:line="240" w:lineRule="aut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DD5B086" w14:textId="77777777" w:rsidR="00912AC3" w:rsidRPr="000A39CC" w:rsidRDefault="00912AC3" w:rsidP="002556D5">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2556D5">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2556D5">
            <w:pPr>
              <w:pStyle w:val="Textopargrafo"/>
              <w:spacing w:line="240" w:lineRule="auto"/>
              <w:ind w:left="357" w:firstLine="0"/>
            </w:pPr>
          </w:p>
        </w:tc>
        <w:tc>
          <w:tcPr>
            <w:tcW w:w="4531" w:type="dxa"/>
            <w:shd w:val="clear" w:color="auto" w:fill="FFFFFF" w:themeFill="background1"/>
            <w:vAlign w:val="center"/>
          </w:tcPr>
          <w:p w14:paraId="0EBC4E07" w14:textId="77777777" w:rsidR="00912AC3" w:rsidRDefault="00912AC3" w:rsidP="002556D5">
            <w:pPr>
              <w:pStyle w:val="Textopargrafo"/>
              <w:spacing w:line="240" w:lineRule="aut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228194A0" w14:textId="77777777" w:rsidR="00912AC3" w:rsidRDefault="00912AC3" w:rsidP="002556D5">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40B823E5" w14:textId="77777777" w:rsidR="00912AC3" w:rsidRDefault="00912AC3" w:rsidP="002556D5">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2556D5">
            <w:pPr>
              <w:pStyle w:val="Textopargrafo"/>
              <w:spacing w:line="240" w:lineRule="auto"/>
              <w:ind w:left="720" w:firstLine="0"/>
            </w:pPr>
          </w:p>
        </w:tc>
        <w:tc>
          <w:tcPr>
            <w:tcW w:w="4531" w:type="dxa"/>
            <w:shd w:val="clear" w:color="auto" w:fill="FFFFFF" w:themeFill="background1"/>
            <w:vAlign w:val="center"/>
          </w:tcPr>
          <w:p w14:paraId="56C6F7A8" w14:textId="77777777" w:rsidR="00912AC3" w:rsidRDefault="00912AC3" w:rsidP="002556D5">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6FCE1BF1" w14:textId="77777777" w:rsidR="00912AC3" w:rsidRPr="0073302B" w:rsidRDefault="00912AC3" w:rsidP="002556D5">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523489F" w14:textId="4C0517F1" w:rsidR="00912AC3" w:rsidRPr="0073302B" w:rsidRDefault="00912AC3" w:rsidP="002556D5">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6F6285B" w14:textId="77777777" w:rsidR="00912AC3" w:rsidRDefault="00912AC3" w:rsidP="002556D5">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74AE48C0" w14:textId="77777777" w:rsidR="00912AC3" w:rsidRDefault="00912AC3" w:rsidP="002556D5">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59AD5FDF" w14:textId="2EB9341C" w:rsidR="00912AC3" w:rsidRDefault="004771C5" w:rsidP="008629E2">
      <w:r w:rsidRPr="00D033D2">
        <w:t xml:space="preserve">Observa-se no Quadro </w:t>
      </w:r>
      <w:r w:rsidR="008629E2">
        <w:t>30</w:t>
      </w:r>
      <w:r>
        <w:t xml:space="preserve">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6B43D33D" w14:textId="26B23B4B" w:rsidR="00912AC3" w:rsidRDefault="00912AC3" w:rsidP="00912AC3">
      <w:pPr>
        <w:pStyle w:val="Legenda"/>
        <w:keepNext/>
        <w:jc w:val="left"/>
      </w:pPr>
    </w:p>
    <w:p w14:paraId="469FEEB0" w14:textId="1B26D12C" w:rsidR="008629E2" w:rsidRDefault="008629E2" w:rsidP="008629E2">
      <w:pPr>
        <w:pStyle w:val="Legenda"/>
        <w:keepNext/>
        <w:jc w:val="left"/>
      </w:pPr>
      <w:bookmarkStart w:id="108" w:name="_Toc183698314"/>
      <w:r>
        <w:t xml:space="preserve">Quadro </w:t>
      </w:r>
      <w:fldSimple w:instr=" SEQ Quadro \* ARABIC ">
        <w:r w:rsidR="0082038A">
          <w:rPr>
            <w:noProof/>
          </w:rPr>
          <w:t>30</w:t>
        </w:r>
      </w:fldSimple>
      <w:r w:rsidRPr="00997E99">
        <w:rPr>
          <w:noProof/>
        </w:rPr>
        <w:t xml:space="preserve"> </w:t>
      </w:r>
      <w:r w:rsidRPr="00997E99">
        <w:rPr>
          <w:b w:val="0"/>
          <w:noProof/>
        </w:rPr>
        <w:t>– Documentação do caso de uso Consultar Tipo Estágio.</w:t>
      </w:r>
      <w:bookmarkEnd w:id="10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2556D5">
            <w:pPr>
              <w:pStyle w:val="Textopargrafo"/>
              <w:spacing w:line="240" w:lineRule="aut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2556D5">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2556D5">
            <w:pPr>
              <w:pStyle w:val="Textopargrafo"/>
              <w:spacing w:line="240" w:lineRule="aut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2556D5">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2556D5">
            <w:pPr>
              <w:pStyle w:val="Textopargrafo"/>
              <w:spacing w:line="240" w:lineRule="aut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2556D5">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2556D5">
            <w:pPr>
              <w:pStyle w:val="Textopargrafo"/>
              <w:spacing w:line="240" w:lineRule="aut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2556D5">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2556D5">
            <w:pPr>
              <w:pStyle w:val="Textopargrafo"/>
              <w:spacing w:line="240" w:lineRule="aut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2556D5">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2556D5">
            <w:pPr>
              <w:pStyle w:val="Textopargrafo"/>
              <w:spacing w:line="240" w:lineRule="aut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2556D5">
            <w:pPr>
              <w:pStyle w:val="Textopargrafo"/>
              <w:spacing w:line="240" w:lineRule="aut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2556D5">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2556D5">
            <w:pPr>
              <w:pStyle w:val="Textopargrafo"/>
              <w:spacing w:line="240" w:lineRule="aut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2556D5">
            <w:pPr>
              <w:pStyle w:val="Textopargrafo"/>
              <w:numPr>
                <w:ilvl w:val="0"/>
                <w:numId w:val="15"/>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2556D5">
            <w:pPr>
              <w:pStyle w:val="Textopargrafo"/>
              <w:spacing w:line="240" w:lineRule="aut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2556D5">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2556D5">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2556D5">
            <w:pPr>
              <w:pStyle w:val="Textopargrafo"/>
              <w:spacing w:line="240" w:lineRule="aut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2556D5">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2556D5">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2556D5">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2556D5">
            <w:pPr>
              <w:pStyle w:val="Textopargrafo"/>
              <w:spacing w:line="240" w:lineRule="aut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2556D5">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2556D5">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2556D5">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2556D5">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2556D5">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93FFF3F" w:rsidR="00912AC3" w:rsidRPr="009A5FF4" w:rsidRDefault="004771C5" w:rsidP="00912AC3">
      <w:pPr>
        <w:ind w:firstLine="709"/>
      </w:pPr>
      <w:r w:rsidRPr="00D033D2">
        <w:t xml:space="preserve">Observa-se no Quadro </w:t>
      </w:r>
      <w:r w:rsidR="008629E2">
        <w:t>31</w:t>
      </w:r>
      <w:r>
        <w:t xml:space="preserve"> </w:t>
      </w:r>
      <w:r w:rsidR="00912AC3" w:rsidRPr="00A62763">
        <w:t xml:space="preserve">o procedimento para o caso de uso Cadastrar </w:t>
      </w:r>
      <w:r w:rsidR="008629E2">
        <w:t>TipoEstagio</w:t>
      </w:r>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690FCD47" w14:textId="69B02B41" w:rsidR="00912AC3" w:rsidRPr="001B34C5" w:rsidRDefault="00912AC3" w:rsidP="00912AC3">
      <w:pPr>
        <w:pStyle w:val="Legenda"/>
        <w:jc w:val="both"/>
      </w:pPr>
    </w:p>
    <w:p w14:paraId="39DE4E97" w14:textId="4464010A" w:rsidR="008629E2" w:rsidRDefault="008629E2" w:rsidP="008629E2">
      <w:pPr>
        <w:pStyle w:val="Legenda"/>
        <w:keepNext/>
        <w:jc w:val="left"/>
      </w:pPr>
      <w:bookmarkStart w:id="109" w:name="_Toc183698315"/>
      <w:r>
        <w:t xml:space="preserve">Quadro </w:t>
      </w:r>
      <w:fldSimple w:instr=" SEQ Quadro \* ARABIC ">
        <w:r w:rsidR="0082038A">
          <w:rPr>
            <w:noProof/>
          </w:rPr>
          <w:t>31</w:t>
        </w:r>
      </w:fldSimple>
      <w:r w:rsidRPr="00776ECC">
        <w:rPr>
          <w:b w:val="0"/>
          <w:noProof/>
        </w:rPr>
        <w:t>– Documentação do caso de uso Cadastrar Tipo estágio</w:t>
      </w:r>
      <w:bookmarkEnd w:id="10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2556D5">
            <w:pPr>
              <w:pStyle w:val="Textopargrafo"/>
              <w:spacing w:line="240" w:lineRule="aut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2556D5">
            <w:pPr>
              <w:pStyle w:val="Textopargrafo"/>
              <w:spacing w:line="240" w:lineRule="aut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2556D5">
            <w:pPr>
              <w:pStyle w:val="Textopargrafo"/>
              <w:spacing w:line="240" w:lineRule="aut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2556D5">
            <w:pPr>
              <w:pStyle w:val="Textopargrafo"/>
              <w:spacing w:line="240" w:lineRule="aut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2556D5">
            <w:pPr>
              <w:pStyle w:val="Textopargrafo"/>
              <w:spacing w:line="240" w:lineRule="aut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2556D5">
            <w:pPr>
              <w:pStyle w:val="Textopargrafo"/>
              <w:spacing w:line="240" w:lineRule="auto"/>
              <w:ind w:firstLine="0"/>
              <w:jc w:val="center"/>
              <w:rPr>
                <w:b/>
                <w:bCs/>
              </w:rPr>
            </w:pPr>
            <w:r w:rsidRPr="00E241BD">
              <w:rPr>
                <w:b/>
                <w:bCs/>
              </w:rPr>
              <w:t>Resumo</w:t>
            </w:r>
          </w:p>
        </w:tc>
        <w:tc>
          <w:tcPr>
            <w:tcW w:w="4531" w:type="dxa"/>
            <w:vAlign w:val="center"/>
          </w:tcPr>
          <w:p w14:paraId="326CD008" w14:textId="77777777" w:rsidR="00912AC3" w:rsidRPr="00E241BD" w:rsidRDefault="00912AC3" w:rsidP="002556D5">
            <w:pPr>
              <w:pStyle w:val="Textopargrafo"/>
              <w:spacing w:line="240" w:lineRule="aut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2556D5">
            <w:pPr>
              <w:pStyle w:val="Textopargrafo"/>
              <w:spacing w:line="240" w:lineRule="aut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2556D5">
            <w:pPr>
              <w:pStyle w:val="Textopargrafo"/>
              <w:spacing w:line="240" w:lineRule="aut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2556D5">
            <w:pPr>
              <w:pStyle w:val="Textopargrafo"/>
              <w:spacing w:line="240" w:lineRule="aut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2556D5">
            <w:pPr>
              <w:pStyle w:val="Textopargrafo"/>
              <w:spacing w:line="240" w:lineRule="aut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2556D5">
            <w:pPr>
              <w:pStyle w:val="Textopargrafo"/>
              <w:spacing w:line="240" w:lineRule="aut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2556D5">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2556D5">
            <w:pPr>
              <w:pStyle w:val="Textopargrafo"/>
              <w:spacing w:line="240" w:lineRule="aut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2556D5">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2556D5">
            <w:pPr>
              <w:pStyle w:val="Textopargrafo"/>
              <w:spacing w:line="240" w:lineRule="aut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56720323" w14:textId="77777777" w:rsidR="00912AC3" w:rsidRPr="000A39CC" w:rsidRDefault="00912AC3" w:rsidP="002556D5">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2556D5">
            <w:pPr>
              <w:pStyle w:val="Textopargrafo"/>
              <w:numPr>
                <w:ilvl w:val="0"/>
                <w:numId w:val="23"/>
              </w:numPr>
              <w:spacing w:after="0" w:line="240" w:lineRule="auto"/>
              <w:ind w:left="357" w:firstLine="0"/>
              <w:jc w:val="left"/>
            </w:pPr>
            <w:r>
              <w:lastRenderedPageBreak/>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2556D5">
            <w:pPr>
              <w:pStyle w:val="Textopargrafo"/>
              <w:spacing w:line="240" w:lineRule="aut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5BA1CC9E" w14:textId="77777777" w:rsidR="00912AC3" w:rsidRDefault="00912AC3" w:rsidP="002556D5">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2556D5">
            <w:pPr>
              <w:pStyle w:val="Textopargrafo"/>
              <w:spacing w:line="240" w:lineRule="auto"/>
              <w:ind w:firstLine="0"/>
            </w:pPr>
          </w:p>
        </w:tc>
        <w:tc>
          <w:tcPr>
            <w:tcW w:w="4531" w:type="dxa"/>
            <w:shd w:val="clear" w:color="auto" w:fill="FFFFFF" w:themeFill="background1"/>
            <w:vAlign w:val="center"/>
          </w:tcPr>
          <w:p w14:paraId="7037CEA7" w14:textId="77777777" w:rsidR="00912AC3" w:rsidRDefault="00912AC3" w:rsidP="002556D5">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2556D5">
            <w:pPr>
              <w:pStyle w:val="Textopargrafo"/>
              <w:spacing w:line="240" w:lineRule="aut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50F63A5" w14:textId="77777777" w:rsidR="00912AC3" w:rsidRPr="0073302B" w:rsidRDefault="00912AC3" w:rsidP="002556D5">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5F0C378F" w14:textId="77777777" w:rsidR="00912AC3" w:rsidRDefault="00912AC3" w:rsidP="002556D5">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21DD6EC1" w14:textId="77777777" w:rsidR="00912AC3" w:rsidRDefault="00912AC3" w:rsidP="002556D5">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2556D5">
            <w:pPr>
              <w:pStyle w:val="Textopargrafo"/>
              <w:spacing w:line="240" w:lineRule="auto"/>
              <w:ind w:firstLine="0"/>
            </w:pPr>
          </w:p>
        </w:tc>
        <w:tc>
          <w:tcPr>
            <w:tcW w:w="4531" w:type="dxa"/>
            <w:shd w:val="clear" w:color="auto" w:fill="FFFFFF" w:themeFill="background1"/>
            <w:vAlign w:val="center"/>
          </w:tcPr>
          <w:p w14:paraId="4FC8D9AB" w14:textId="77777777" w:rsidR="00912AC3" w:rsidRDefault="00912AC3" w:rsidP="002556D5">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661EC1B6" w:rsidR="002B204E" w:rsidRDefault="00912AC3" w:rsidP="002B204E">
      <w:pPr>
        <w:ind w:firstLine="0"/>
        <w:rPr>
          <w:sz w:val="20"/>
        </w:rPr>
      </w:pPr>
      <w:r w:rsidRPr="00A7751D">
        <w:rPr>
          <w:sz w:val="20"/>
        </w:rPr>
        <w:t>Fonte: Elaborado pelos autores</w:t>
      </w:r>
    </w:p>
    <w:p w14:paraId="44FA639F" w14:textId="77777777" w:rsidR="008629E2" w:rsidRDefault="008629E2" w:rsidP="002B204E">
      <w:pPr>
        <w:ind w:firstLine="0"/>
        <w:rPr>
          <w:sz w:val="20"/>
        </w:rPr>
      </w:pPr>
    </w:p>
    <w:p w14:paraId="20DE9EF6" w14:textId="0C78C01F" w:rsidR="00912AC3" w:rsidRPr="009A5FF4" w:rsidRDefault="004771C5" w:rsidP="002B204E">
      <w:pPr>
        <w:ind w:firstLine="709"/>
      </w:pPr>
      <w:r w:rsidRPr="00D033D2">
        <w:t xml:space="preserve">Observa-se no Quadro </w:t>
      </w:r>
      <w:r w:rsidR="008629E2">
        <w:t>32</w:t>
      </w:r>
      <w:r>
        <w:t xml:space="preserve"> </w:t>
      </w:r>
      <w:r w:rsidR="00912AC3">
        <w:t xml:space="preserve">o processo do caso de uso "Excluir Tipo Estágio", especificando as fases que o gestor precisa cumprir para apagar dados do Tipo Estágio do sistema. </w:t>
      </w:r>
    </w:p>
    <w:p w14:paraId="6490FC08" w14:textId="0B602255" w:rsidR="00912AC3" w:rsidRDefault="00912AC3" w:rsidP="00912AC3">
      <w:pPr>
        <w:ind w:firstLine="0"/>
        <w:rPr>
          <w:sz w:val="20"/>
        </w:rPr>
      </w:pPr>
    </w:p>
    <w:p w14:paraId="7EF21363" w14:textId="1B1802EF" w:rsidR="008629E2" w:rsidRDefault="008629E2" w:rsidP="008629E2">
      <w:pPr>
        <w:pStyle w:val="Legenda"/>
        <w:keepNext/>
        <w:jc w:val="left"/>
      </w:pPr>
      <w:bookmarkStart w:id="110" w:name="_Toc183698316"/>
      <w:r>
        <w:t xml:space="preserve">Quadro </w:t>
      </w:r>
      <w:fldSimple w:instr=" SEQ Quadro \* ARABIC ">
        <w:r w:rsidR="0082038A">
          <w:rPr>
            <w:noProof/>
          </w:rPr>
          <w:t>32</w:t>
        </w:r>
      </w:fldSimple>
      <w:r>
        <w:t xml:space="preserve"> </w:t>
      </w:r>
      <w:r w:rsidRPr="001102F0">
        <w:rPr>
          <w:b w:val="0"/>
          <w:noProof/>
        </w:rPr>
        <w:t>– Documentação do caso de uso Excluir Tipo estágio</w:t>
      </w:r>
      <w:bookmarkEnd w:id="11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AB515E">
            <w:pPr>
              <w:spacing w:line="240" w:lineRule="auto"/>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AB515E">
            <w:pPr>
              <w:spacing w:line="240" w:lineRule="auto"/>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AB515E">
            <w:pPr>
              <w:spacing w:line="240" w:lineRule="auto"/>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AB515E">
            <w:pPr>
              <w:spacing w:line="240" w:lineRule="auto"/>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AB515E">
            <w:pPr>
              <w:spacing w:line="240" w:lineRule="auto"/>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AB515E">
            <w:pPr>
              <w:spacing w:line="240" w:lineRule="auto"/>
              <w:ind w:firstLine="0"/>
              <w:jc w:val="center"/>
              <w:rPr>
                <w:b/>
                <w:bCs/>
              </w:rPr>
            </w:pPr>
            <w:r w:rsidRPr="002505E5">
              <w:rPr>
                <w:b/>
                <w:bCs/>
              </w:rPr>
              <w:t>Resumo</w:t>
            </w:r>
          </w:p>
        </w:tc>
        <w:tc>
          <w:tcPr>
            <w:tcW w:w="4531" w:type="dxa"/>
            <w:vAlign w:val="center"/>
          </w:tcPr>
          <w:p w14:paraId="075FDE2D" w14:textId="77777777" w:rsidR="00912AC3" w:rsidRPr="002505E5" w:rsidRDefault="00912AC3" w:rsidP="00AB515E">
            <w:pPr>
              <w:spacing w:line="240" w:lineRule="auto"/>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AB515E">
            <w:pPr>
              <w:spacing w:line="240" w:lineRule="auto"/>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AB515E">
            <w:pPr>
              <w:spacing w:line="240" w:lineRule="auto"/>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AB515E">
            <w:pPr>
              <w:spacing w:line="240" w:lineRule="auto"/>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AB515E">
            <w:pPr>
              <w:spacing w:line="240" w:lineRule="auto"/>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AB515E">
            <w:pPr>
              <w:spacing w:line="240" w:lineRule="auto"/>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AB515E">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AB515E">
            <w:pPr>
              <w:spacing w:line="240" w:lineRule="auto"/>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AB515E">
            <w:pPr>
              <w:pStyle w:val="PargrafodaLista"/>
              <w:numPr>
                <w:ilvl w:val="0"/>
                <w:numId w:val="23"/>
              </w:numPr>
              <w:spacing w:line="240" w:lineRule="auto"/>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AB515E">
            <w:pPr>
              <w:spacing w:line="240" w:lineRule="auto"/>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784AC233" w14:textId="77777777" w:rsidR="00912AC3" w:rsidRPr="002505E5" w:rsidRDefault="00912AC3" w:rsidP="00AB515E">
            <w:pPr>
              <w:pStyle w:val="PargrafodaLista"/>
              <w:numPr>
                <w:ilvl w:val="0"/>
                <w:numId w:val="23"/>
              </w:numPr>
              <w:spacing w:line="240" w:lineRule="auto"/>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AB515E">
            <w:pPr>
              <w:numPr>
                <w:ilvl w:val="0"/>
                <w:numId w:val="23"/>
              </w:numPr>
              <w:spacing w:line="240" w:lineRule="auto"/>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AB515E">
            <w:pPr>
              <w:spacing w:line="240" w:lineRule="auto"/>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50751737" w14:textId="77777777" w:rsidR="00912AC3" w:rsidRPr="002505E5" w:rsidRDefault="00912AC3" w:rsidP="00AB515E">
            <w:pPr>
              <w:numPr>
                <w:ilvl w:val="0"/>
                <w:numId w:val="23"/>
              </w:numPr>
              <w:spacing w:line="240" w:lineRule="auto"/>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1C3FFB61" w14:textId="77777777" w:rsidR="00912AC3" w:rsidRPr="002505E5" w:rsidRDefault="00912AC3" w:rsidP="00AB515E">
            <w:pPr>
              <w:numPr>
                <w:ilvl w:val="0"/>
                <w:numId w:val="23"/>
              </w:numPr>
              <w:spacing w:line="240" w:lineRule="auto"/>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7250C18D" w14:textId="77777777" w:rsidR="00912AC3" w:rsidRDefault="00912AC3" w:rsidP="00AB515E">
            <w:pPr>
              <w:numPr>
                <w:ilvl w:val="0"/>
                <w:numId w:val="23"/>
              </w:numPr>
              <w:spacing w:line="240" w:lineRule="auto"/>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3D2A5769" w14:textId="77777777" w:rsidR="00912AC3" w:rsidRPr="002505E5" w:rsidRDefault="00912AC3" w:rsidP="00AB515E">
            <w:pPr>
              <w:numPr>
                <w:ilvl w:val="0"/>
                <w:numId w:val="23"/>
              </w:numPr>
              <w:spacing w:line="240" w:lineRule="auto"/>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AB515E">
            <w:pPr>
              <w:spacing w:line="240" w:lineRule="auto"/>
              <w:ind w:firstLine="0"/>
              <w:jc w:val="center"/>
              <w:rPr>
                <w:b/>
                <w:bCs/>
              </w:rPr>
            </w:pPr>
            <w:r w:rsidRPr="002505E5">
              <w:rPr>
                <w:b/>
                <w:bCs/>
              </w:rPr>
              <w:lastRenderedPageBreak/>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4172EDA7" w14:textId="77777777" w:rsidR="00912AC3" w:rsidRPr="002505E5" w:rsidRDefault="00912AC3" w:rsidP="00AB515E">
            <w:pPr>
              <w:numPr>
                <w:ilvl w:val="0"/>
                <w:numId w:val="13"/>
              </w:numPr>
              <w:spacing w:line="240" w:lineRule="auto"/>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0208DA41" w14:textId="77777777" w:rsidR="00912AC3" w:rsidRPr="002505E5" w:rsidRDefault="00912AC3" w:rsidP="00AB515E">
            <w:pPr>
              <w:numPr>
                <w:ilvl w:val="2"/>
                <w:numId w:val="13"/>
              </w:numPr>
              <w:spacing w:line="240" w:lineRule="auto"/>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34F8EBE5" w14:textId="611AEA56" w:rsidR="00912AC3" w:rsidRPr="002505E5" w:rsidRDefault="00912AC3" w:rsidP="00AB515E">
            <w:pPr>
              <w:numPr>
                <w:ilvl w:val="2"/>
                <w:numId w:val="13"/>
              </w:numPr>
              <w:spacing w:line="240" w:lineRule="auto"/>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AB515E">
            <w:pPr>
              <w:spacing w:line="240" w:lineRule="auto"/>
              <w:ind w:firstLine="0"/>
              <w:jc w:val="left"/>
            </w:pPr>
          </w:p>
        </w:tc>
        <w:tc>
          <w:tcPr>
            <w:tcW w:w="4531" w:type="dxa"/>
            <w:shd w:val="clear" w:color="auto" w:fill="FFFFFF" w:themeFill="background1"/>
            <w:vAlign w:val="center"/>
          </w:tcPr>
          <w:p w14:paraId="653C231C" w14:textId="77777777" w:rsidR="00912AC3" w:rsidRPr="002505E5" w:rsidRDefault="00912AC3" w:rsidP="00AB515E">
            <w:pPr>
              <w:numPr>
                <w:ilvl w:val="2"/>
                <w:numId w:val="13"/>
              </w:numPr>
              <w:spacing w:line="240" w:lineRule="auto"/>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2556D5" w:rsidRPr="00DB053D" w:rsidRDefault="002556D5" w:rsidP="00DB053D">
                            <w:pPr>
                              <w:pStyle w:val="Legenda"/>
                              <w:jc w:val="left"/>
                              <w:rPr>
                                <w:b w:val="0"/>
                                <w:bCs w:val="0"/>
                                <w:noProof/>
                              </w:rPr>
                            </w:pPr>
                            <w:bookmarkStart w:id="111" w:name="_Toc183673465"/>
                            <w:r>
                              <w:t xml:space="preserve">Figura </w:t>
                            </w:r>
                            <w:fldSimple w:instr=" SEQ Figura \* ARABIC ">
                              <w:r>
                                <w:rPr>
                                  <w:noProof/>
                                </w:rPr>
                                <w:t>18</w:t>
                              </w:r>
                            </w:fldSimple>
                            <w:r>
                              <w:t xml:space="preserve"> </w:t>
                            </w:r>
                            <w:r w:rsidRPr="00DB053D">
                              <w:rPr>
                                <w:b w:val="0"/>
                                <w:bCs w:val="0"/>
                              </w:rPr>
                              <w:t>– Diagrama de caso de uso específico – Documento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2556D5" w:rsidRPr="00DB053D" w:rsidRDefault="002556D5" w:rsidP="00DB053D">
                      <w:pPr>
                        <w:pStyle w:val="Legenda"/>
                        <w:jc w:val="left"/>
                        <w:rPr>
                          <w:b w:val="0"/>
                          <w:bCs w:val="0"/>
                          <w:noProof/>
                        </w:rPr>
                      </w:pPr>
                      <w:bookmarkStart w:id="112" w:name="_Toc183673465"/>
                      <w:r>
                        <w:t xml:space="preserve">Figura </w:t>
                      </w:r>
                      <w:fldSimple w:instr=" SEQ Figura \* ARABIC ">
                        <w:r>
                          <w:rPr>
                            <w:noProof/>
                          </w:rPr>
                          <w:t>18</w:t>
                        </w:r>
                      </w:fldSimple>
                      <w:r>
                        <w:t xml:space="preserve"> </w:t>
                      </w:r>
                      <w:r w:rsidRPr="00DB053D">
                        <w:rPr>
                          <w:b w:val="0"/>
                          <w:bCs w:val="0"/>
                        </w:rPr>
                        <w:t>– Diagrama de caso de uso específico – Documento</w:t>
                      </w:r>
                      <w:bookmarkEnd w:id="11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53035FBC" w:rsidR="00912AC3" w:rsidRDefault="004771C5" w:rsidP="00912AC3">
      <w:r w:rsidRPr="00D033D2">
        <w:t xml:space="preserve">Observa-se no Quadro </w:t>
      </w:r>
      <w:r>
        <w:t>3</w:t>
      </w:r>
      <w:r w:rsidR="008629E2">
        <w:t>3</w:t>
      </w:r>
      <w:r>
        <w:t xml:space="preserve">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1446D4F2" w14:textId="430C2E00" w:rsidR="00912AC3" w:rsidRPr="008629E2" w:rsidRDefault="00912AC3" w:rsidP="00912AC3">
      <w:pPr>
        <w:pStyle w:val="Legenda"/>
        <w:jc w:val="left"/>
        <w:rPr>
          <w:b w:val="0"/>
          <w:iCs/>
          <w:szCs w:val="24"/>
        </w:rPr>
      </w:pPr>
    </w:p>
    <w:p w14:paraId="29ECA6F7" w14:textId="38D1D5CB" w:rsidR="008629E2" w:rsidRDefault="008629E2" w:rsidP="008629E2">
      <w:pPr>
        <w:pStyle w:val="Legenda"/>
        <w:keepNext/>
        <w:jc w:val="left"/>
      </w:pPr>
      <w:bookmarkStart w:id="113" w:name="_Toc183698317"/>
      <w:r>
        <w:lastRenderedPageBreak/>
        <w:t xml:space="preserve">Quadro </w:t>
      </w:r>
      <w:fldSimple w:instr=" SEQ Quadro \* ARABIC ">
        <w:r w:rsidR="0082038A">
          <w:rPr>
            <w:noProof/>
          </w:rPr>
          <w:t>33</w:t>
        </w:r>
      </w:fldSimple>
      <w:r>
        <w:t xml:space="preserve"> </w:t>
      </w:r>
      <w:r w:rsidRPr="004D4B9C">
        <w:rPr>
          <w:b w:val="0"/>
          <w:noProof/>
        </w:rPr>
        <w:t>– Documentação do caso de uso Listar Documento.</w:t>
      </w:r>
      <w:bookmarkEnd w:id="11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8629E2">
            <w:pPr>
              <w:pStyle w:val="Textopargrafo"/>
              <w:spacing w:line="240" w:lineRule="aut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8629E2">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8629E2">
            <w:pPr>
              <w:pStyle w:val="Textopargrafo"/>
              <w:spacing w:line="240" w:lineRule="aut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8629E2">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8629E2">
            <w:pPr>
              <w:pStyle w:val="Textopargrafo"/>
              <w:spacing w:line="240" w:lineRule="aut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8629E2">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8629E2">
            <w:pPr>
              <w:pStyle w:val="Textopargrafo"/>
              <w:spacing w:line="240" w:lineRule="aut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8629E2">
            <w:pPr>
              <w:pStyle w:val="Textopargrafo"/>
              <w:spacing w:line="240" w:lineRule="aut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8629E2">
            <w:pPr>
              <w:pStyle w:val="Textopargrafo"/>
              <w:spacing w:line="240" w:lineRule="aut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8629E2">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8629E2">
            <w:pPr>
              <w:pStyle w:val="Textopargrafo"/>
              <w:spacing w:line="240" w:lineRule="aut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8629E2">
            <w:pPr>
              <w:pStyle w:val="Textopargrafo"/>
              <w:spacing w:line="240" w:lineRule="aut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8629E2">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8629E2">
            <w:pPr>
              <w:pStyle w:val="Textopargrafo"/>
              <w:spacing w:line="240" w:lineRule="aut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8629E2">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8629E2">
            <w:pPr>
              <w:pStyle w:val="Textopargrafo"/>
              <w:spacing w:line="240" w:lineRule="aut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8629E2">
            <w:pPr>
              <w:pStyle w:val="Textopargrafo"/>
              <w:numPr>
                <w:ilvl w:val="0"/>
                <w:numId w:val="24"/>
              </w:numPr>
              <w:spacing w:line="240" w:lineRule="auto"/>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8629E2">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8629E2">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8629E2">
            <w:pPr>
              <w:pStyle w:val="Textopargrafo"/>
              <w:numPr>
                <w:ilvl w:val="0"/>
                <w:numId w:val="24"/>
              </w:numPr>
              <w:spacing w:line="240" w:lineRule="auto"/>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8629E2">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8629E2">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8629E2">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8629E2">
            <w:pPr>
              <w:pStyle w:val="Textopargrafo"/>
              <w:spacing w:line="240" w:lineRule="aut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8629E2">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8629E2">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8629E2">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8629E2">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8629E2">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5638555E" w:rsidR="00912AC3" w:rsidRPr="009A5FF4" w:rsidRDefault="004771C5" w:rsidP="00912AC3">
      <w:r w:rsidRPr="00D033D2">
        <w:t xml:space="preserve">Observa-se no Quadro </w:t>
      </w:r>
      <w:r>
        <w:t>3</w:t>
      </w:r>
      <w:r w:rsidR="008629E2">
        <w:t>4</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1206F766" w14:textId="29BB2E85" w:rsidR="00912AC3" w:rsidRDefault="00912AC3" w:rsidP="00912AC3">
      <w:pPr>
        <w:pStyle w:val="Legenda"/>
        <w:jc w:val="both"/>
      </w:pPr>
    </w:p>
    <w:p w14:paraId="46CCF945" w14:textId="17FD85AD" w:rsidR="008629E2" w:rsidRDefault="008629E2" w:rsidP="008629E2">
      <w:pPr>
        <w:pStyle w:val="Legenda"/>
        <w:keepNext/>
        <w:jc w:val="left"/>
      </w:pPr>
      <w:bookmarkStart w:id="114" w:name="_Toc183698318"/>
      <w:r>
        <w:t xml:space="preserve">Quadro </w:t>
      </w:r>
      <w:fldSimple w:instr=" SEQ Quadro \* ARABIC ">
        <w:r w:rsidR="0082038A">
          <w:rPr>
            <w:noProof/>
          </w:rPr>
          <w:t>34</w:t>
        </w:r>
      </w:fldSimple>
      <w:r>
        <w:t xml:space="preserve"> </w:t>
      </w:r>
      <w:r w:rsidRPr="003039E8">
        <w:rPr>
          <w:b w:val="0"/>
          <w:noProof/>
        </w:rPr>
        <w:t>– Documentação do caso de uso Alterar Documento</w:t>
      </w:r>
      <w:bookmarkEnd w:id="11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8629E2">
            <w:pPr>
              <w:pStyle w:val="Textopargrafo"/>
              <w:spacing w:line="240" w:lineRule="aut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8629E2">
            <w:pPr>
              <w:pStyle w:val="Textopargrafo"/>
              <w:spacing w:line="240" w:lineRule="aut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8629E2">
            <w:pPr>
              <w:pStyle w:val="Textopargrafo"/>
              <w:spacing w:line="240" w:lineRule="aut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8629E2">
            <w:pPr>
              <w:pStyle w:val="Textopargrafo"/>
              <w:spacing w:line="240" w:lineRule="aut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8629E2">
            <w:pPr>
              <w:pStyle w:val="Textopargrafo"/>
              <w:spacing w:line="240" w:lineRule="aut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8629E2">
            <w:pPr>
              <w:pStyle w:val="Textopargrafo"/>
              <w:spacing w:line="240" w:lineRule="auto"/>
              <w:ind w:firstLine="0"/>
              <w:jc w:val="center"/>
              <w:rPr>
                <w:b/>
                <w:bCs/>
              </w:rPr>
            </w:pPr>
            <w:r w:rsidRPr="00E241BD">
              <w:rPr>
                <w:b/>
                <w:bCs/>
              </w:rPr>
              <w:lastRenderedPageBreak/>
              <w:t>Resumo</w:t>
            </w:r>
          </w:p>
        </w:tc>
        <w:tc>
          <w:tcPr>
            <w:tcW w:w="4531" w:type="dxa"/>
            <w:vAlign w:val="center"/>
          </w:tcPr>
          <w:p w14:paraId="70C53179" w14:textId="77777777" w:rsidR="00912AC3" w:rsidRPr="00E241BD" w:rsidRDefault="00912AC3" w:rsidP="008629E2">
            <w:pPr>
              <w:pStyle w:val="Textopargrafo"/>
              <w:spacing w:line="240" w:lineRule="aut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8629E2">
            <w:pPr>
              <w:pStyle w:val="Textopargrafo"/>
              <w:spacing w:line="240" w:lineRule="aut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8629E2">
            <w:pPr>
              <w:pStyle w:val="Textopargrafo"/>
              <w:spacing w:line="240" w:lineRule="aut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8629E2">
            <w:pPr>
              <w:pStyle w:val="Textopargrafo"/>
              <w:spacing w:line="240" w:lineRule="aut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8629E2">
            <w:pPr>
              <w:pStyle w:val="Textopargrafo"/>
              <w:spacing w:line="240" w:lineRule="aut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8629E2">
            <w:pPr>
              <w:pStyle w:val="Textopargrafo"/>
              <w:spacing w:line="240" w:lineRule="aut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8629E2">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8629E2">
            <w:pPr>
              <w:pStyle w:val="Textopargrafo"/>
              <w:spacing w:line="240" w:lineRule="aut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8629E2">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8629E2">
            <w:pPr>
              <w:pStyle w:val="Textopargrafo"/>
              <w:spacing w:line="240" w:lineRule="aut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4DA6EF49" w14:textId="77777777" w:rsidR="00912AC3" w:rsidRPr="000A39CC" w:rsidRDefault="00912AC3" w:rsidP="008629E2">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8629E2">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8629E2">
            <w:pPr>
              <w:pStyle w:val="Textopargrafo"/>
              <w:spacing w:line="240" w:lineRule="aut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563A9124" w14:textId="77777777" w:rsidR="00912AC3" w:rsidRDefault="00912AC3" w:rsidP="008629E2">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8629E2">
            <w:pPr>
              <w:pStyle w:val="Textopargrafo"/>
              <w:spacing w:line="240" w:lineRule="auto"/>
              <w:ind w:firstLine="0"/>
            </w:pPr>
          </w:p>
        </w:tc>
        <w:tc>
          <w:tcPr>
            <w:tcW w:w="4531" w:type="dxa"/>
            <w:shd w:val="clear" w:color="auto" w:fill="FFFFFF" w:themeFill="background1"/>
            <w:vAlign w:val="center"/>
          </w:tcPr>
          <w:p w14:paraId="75B6CC0A" w14:textId="77777777" w:rsidR="00912AC3" w:rsidRDefault="00912AC3" w:rsidP="008629E2">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8629E2">
            <w:pPr>
              <w:pStyle w:val="Textopargrafo"/>
              <w:spacing w:line="240" w:lineRule="auto"/>
              <w:ind w:left="720" w:firstLine="0"/>
            </w:pPr>
          </w:p>
        </w:tc>
        <w:tc>
          <w:tcPr>
            <w:tcW w:w="4531" w:type="dxa"/>
            <w:shd w:val="clear" w:color="auto" w:fill="FFFFFF" w:themeFill="background1"/>
            <w:vAlign w:val="center"/>
          </w:tcPr>
          <w:p w14:paraId="66571FDD" w14:textId="77777777" w:rsidR="00912AC3" w:rsidRDefault="00912AC3" w:rsidP="008629E2">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8629E2">
            <w:pPr>
              <w:pStyle w:val="Textopargrafo"/>
              <w:spacing w:line="240" w:lineRule="aut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5F96D4BC" w14:textId="77777777" w:rsidR="00912AC3" w:rsidRPr="0073302B" w:rsidRDefault="00912AC3" w:rsidP="008629E2">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0CDA2E34" w14:textId="77777777" w:rsidR="00912AC3" w:rsidRPr="0073302B" w:rsidRDefault="00912AC3" w:rsidP="008629E2">
            <w:pPr>
              <w:pStyle w:val="Textopargrafo"/>
              <w:numPr>
                <w:ilvl w:val="1"/>
                <w:numId w:val="24"/>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0496FBC5" w14:textId="77777777" w:rsidR="00912AC3" w:rsidRDefault="00912AC3" w:rsidP="008629E2">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8629E2">
            <w:pPr>
              <w:pStyle w:val="Textopargrafo"/>
              <w:spacing w:line="240" w:lineRule="auto"/>
              <w:ind w:firstLine="0"/>
            </w:pPr>
          </w:p>
        </w:tc>
        <w:tc>
          <w:tcPr>
            <w:tcW w:w="4531" w:type="dxa"/>
            <w:shd w:val="clear" w:color="auto" w:fill="FFFFFF" w:themeFill="background1"/>
            <w:vAlign w:val="center"/>
          </w:tcPr>
          <w:p w14:paraId="11DAD0D5" w14:textId="77777777" w:rsidR="00912AC3" w:rsidRDefault="00912AC3" w:rsidP="008629E2">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255B4D14" w:rsidR="00912AC3" w:rsidRDefault="00912AC3" w:rsidP="00DB053D">
      <w:r w:rsidRPr="0020102D">
        <w:t xml:space="preserve">O Quadro </w:t>
      </w:r>
      <w:r>
        <w:t>3</w:t>
      </w:r>
      <w:r w:rsidR="008629E2">
        <w:t>5</w:t>
      </w:r>
      <w:r>
        <w:t xml:space="preserve">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02186703" w14:textId="77777777" w:rsidR="008629E2" w:rsidRDefault="008629E2" w:rsidP="00AB515E">
      <w:pPr>
        <w:ind w:firstLine="0"/>
      </w:pPr>
    </w:p>
    <w:p w14:paraId="19241682" w14:textId="7042A3FD" w:rsidR="00CB3888" w:rsidRDefault="00CB3888" w:rsidP="00CB3888">
      <w:pPr>
        <w:pStyle w:val="Legenda"/>
        <w:keepNext/>
        <w:jc w:val="left"/>
      </w:pPr>
      <w:bookmarkStart w:id="115" w:name="_Toc183698319"/>
      <w:r>
        <w:t xml:space="preserve">Quadro </w:t>
      </w:r>
      <w:fldSimple w:instr=" SEQ Quadro \* ARABIC ">
        <w:r w:rsidR="0082038A">
          <w:rPr>
            <w:noProof/>
          </w:rPr>
          <w:t>35</w:t>
        </w:r>
      </w:fldSimple>
      <w:r>
        <w:t xml:space="preserve"> </w:t>
      </w:r>
      <w:r w:rsidRPr="00F775E9">
        <w:rPr>
          <w:b w:val="0"/>
          <w:noProof/>
        </w:rPr>
        <w:t>– Documentação do caso de uso Alterar Documento</w:t>
      </w:r>
      <w:bookmarkEnd w:id="11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AB515E">
            <w:pPr>
              <w:pStyle w:val="Textopargrafo"/>
              <w:spacing w:line="240" w:lineRule="aut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AB515E">
            <w:pPr>
              <w:pStyle w:val="Textopargrafo"/>
              <w:spacing w:line="240" w:lineRule="aut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AB515E">
            <w:pPr>
              <w:pStyle w:val="Textopargrafo"/>
              <w:spacing w:line="240" w:lineRule="aut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AB515E">
            <w:pPr>
              <w:pStyle w:val="Textopargrafo"/>
              <w:spacing w:line="240" w:lineRule="aut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AB515E">
            <w:pPr>
              <w:pStyle w:val="Textopargrafo"/>
              <w:spacing w:line="240" w:lineRule="aut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AB515E">
            <w:pPr>
              <w:pStyle w:val="Textopargrafo"/>
              <w:spacing w:line="240" w:lineRule="aut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AB515E">
            <w:pPr>
              <w:pStyle w:val="Textopargrafo"/>
              <w:spacing w:line="240" w:lineRule="aut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AB515E">
            <w:pPr>
              <w:pStyle w:val="Textopargrafo"/>
              <w:spacing w:line="240" w:lineRule="aut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AB515E">
            <w:pPr>
              <w:pStyle w:val="Textopargrafo"/>
              <w:spacing w:line="240" w:lineRule="aut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AB515E">
            <w:pPr>
              <w:pStyle w:val="Textopargrafo"/>
              <w:spacing w:line="240" w:lineRule="aut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AB515E">
            <w:pPr>
              <w:pStyle w:val="Textopargrafo"/>
              <w:spacing w:line="240" w:lineRule="aut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AB515E">
            <w:pPr>
              <w:pStyle w:val="Textopargrafo"/>
              <w:spacing w:line="240" w:lineRule="aut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AB515E">
            <w:pPr>
              <w:pStyle w:val="Textopargrafo"/>
              <w:spacing w:line="240" w:lineRule="aut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AB515E">
            <w:pPr>
              <w:pStyle w:val="Textopargrafo"/>
              <w:spacing w:line="240" w:lineRule="aut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AB515E">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AB515E">
            <w:pPr>
              <w:pStyle w:val="Textopargrafo"/>
              <w:spacing w:line="240" w:lineRule="aut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AB515E">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AB515E">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AB515E">
            <w:pPr>
              <w:pStyle w:val="Textopargrafo"/>
              <w:spacing w:line="240" w:lineRule="aut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AB515E">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AB515E">
            <w:pPr>
              <w:pStyle w:val="Textopargrafo"/>
              <w:spacing w:line="240" w:lineRule="aut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AB515E">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AB515E">
            <w:pPr>
              <w:pStyle w:val="Textopargrafo"/>
              <w:spacing w:line="240" w:lineRule="aut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AB515E">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AB515E">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AB515E">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AB515E">
            <w:pPr>
              <w:pStyle w:val="Textopargrafo"/>
              <w:spacing w:line="240" w:lineRule="aut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AB515E">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7D26D735" w14:textId="4ED68981" w:rsidR="00CB3888" w:rsidRDefault="004771C5" w:rsidP="00CB3888">
      <w:pPr>
        <w:ind w:firstLine="709"/>
      </w:pPr>
      <w:r w:rsidRPr="00D033D2">
        <w:t xml:space="preserve">Observa-se no Quadro </w:t>
      </w:r>
      <w:r>
        <w:t>3</w:t>
      </w:r>
      <w:r w:rsidR="00CB3888">
        <w:t>6</w:t>
      </w:r>
      <w:r>
        <w:t xml:space="preserve">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760758A2" w14:textId="4CFDFE78" w:rsidR="00912AC3" w:rsidRPr="001B34C5" w:rsidRDefault="00912AC3" w:rsidP="00912AC3">
      <w:pPr>
        <w:pStyle w:val="Legenda"/>
        <w:jc w:val="both"/>
      </w:pPr>
    </w:p>
    <w:p w14:paraId="6AD5F791" w14:textId="2B8E3D7C" w:rsidR="00CB3888" w:rsidRDefault="00CB3888" w:rsidP="00CB3888">
      <w:pPr>
        <w:pStyle w:val="Legenda"/>
        <w:keepNext/>
        <w:jc w:val="left"/>
      </w:pPr>
      <w:bookmarkStart w:id="116" w:name="_Toc183698320"/>
      <w:r>
        <w:t xml:space="preserve">Quadro </w:t>
      </w:r>
      <w:fldSimple w:instr=" SEQ Quadro \* ARABIC ">
        <w:r w:rsidR="0082038A">
          <w:rPr>
            <w:noProof/>
          </w:rPr>
          <w:t>36</w:t>
        </w:r>
      </w:fldSimple>
      <w:r>
        <w:t xml:space="preserve"> </w:t>
      </w:r>
      <w:r w:rsidRPr="001705B8">
        <w:rPr>
          <w:b w:val="0"/>
          <w:noProof/>
        </w:rPr>
        <w:t>– Documentação do caso de uso Cadastrar Documento</w:t>
      </w:r>
      <w:bookmarkEnd w:id="11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CB3888">
            <w:pPr>
              <w:pStyle w:val="Textopargrafo"/>
              <w:spacing w:line="240" w:lineRule="aut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CB3888">
            <w:pPr>
              <w:pStyle w:val="Textopargrafo"/>
              <w:spacing w:line="240" w:lineRule="aut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CB3888">
            <w:pPr>
              <w:pStyle w:val="Textopargrafo"/>
              <w:spacing w:line="240" w:lineRule="aut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CB3888">
            <w:pPr>
              <w:pStyle w:val="Textopargrafo"/>
              <w:spacing w:line="240" w:lineRule="aut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CB3888">
            <w:pPr>
              <w:pStyle w:val="Textopargrafo"/>
              <w:spacing w:line="240" w:lineRule="aut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CB3888">
            <w:pPr>
              <w:pStyle w:val="Textopargrafo"/>
              <w:spacing w:line="240" w:lineRule="auto"/>
              <w:ind w:firstLine="0"/>
              <w:jc w:val="center"/>
              <w:rPr>
                <w:b/>
                <w:bCs/>
              </w:rPr>
            </w:pPr>
            <w:r w:rsidRPr="00E241BD">
              <w:rPr>
                <w:b/>
                <w:bCs/>
              </w:rPr>
              <w:t>Resumo</w:t>
            </w:r>
          </w:p>
        </w:tc>
        <w:tc>
          <w:tcPr>
            <w:tcW w:w="4531" w:type="dxa"/>
            <w:vAlign w:val="center"/>
          </w:tcPr>
          <w:p w14:paraId="64E928E6" w14:textId="77777777" w:rsidR="00912AC3" w:rsidRPr="00E241BD" w:rsidRDefault="00912AC3" w:rsidP="00CB3888">
            <w:pPr>
              <w:pStyle w:val="Textopargrafo"/>
              <w:spacing w:line="240" w:lineRule="aut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CB3888">
            <w:pPr>
              <w:pStyle w:val="Textopargrafo"/>
              <w:spacing w:line="240" w:lineRule="aut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CB3888">
            <w:pPr>
              <w:pStyle w:val="Textopargrafo"/>
              <w:spacing w:line="240" w:lineRule="aut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CB3888">
            <w:pPr>
              <w:pStyle w:val="Textopargrafo"/>
              <w:spacing w:line="240" w:lineRule="aut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CB3888">
            <w:pPr>
              <w:pStyle w:val="Textopargrafo"/>
              <w:spacing w:line="240" w:lineRule="aut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CB3888">
            <w:pPr>
              <w:pStyle w:val="Textopargrafo"/>
              <w:spacing w:line="240" w:lineRule="auto"/>
              <w:ind w:firstLine="0"/>
              <w:jc w:val="center"/>
              <w:rPr>
                <w:b/>
                <w:bCs/>
              </w:rPr>
            </w:pPr>
            <w:r>
              <w:rPr>
                <w:b/>
                <w:bCs/>
              </w:rPr>
              <w:lastRenderedPageBreak/>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CB3888">
            <w:pPr>
              <w:pStyle w:val="Textopargrafo"/>
              <w:spacing w:line="240" w:lineRule="aut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CB3888">
            <w:pPr>
              <w:pStyle w:val="Textopargrafo"/>
              <w:spacing w:line="240" w:lineRule="aut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CB3888">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CB3888">
            <w:pPr>
              <w:pStyle w:val="Textopargrafo"/>
              <w:spacing w:line="240" w:lineRule="aut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3BE08B9D" w14:textId="77777777" w:rsidR="00912AC3" w:rsidRPr="000A39CC" w:rsidRDefault="00912AC3" w:rsidP="00CB3888">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CB3888">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CB3888">
            <w:pPr>
              <w:pStyle w:val="Textopargrafo"/>
              <w:spacing w:line="240" w:lineRule="aut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3FA28C93" w14:textId="77777777" w:rsidR="00912AC3" w:rsidRDefault="00912AC3" w:rsidP="00CB3888">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CB3888">
            <w:pPr>
              <w:pStyle w:val="Textopargrafo"/>
              <w:spacing w:line="240" w:lineRule="auto"/>
              <w:ind w:firstLine="0"/>
            </w:pPr>
          </w:p>
        </w:tc>
        <w:tc>
          <w:tcPr>
            <w:tcW w:w="4531" w:type="dxa"/>
            <w:shd w:val="clear" w:color="auto" w:fill="FFFFFF" w:themeFill="background1"/>
            <w:vAlign w:val="center"/>
          </w:tcPr>
          <w:p w14:paraId="590A7EA9" w14:textId="77777777" w:rsidR="00912AC3" w:rsidRDefault="00912AC3" w:rsidP="00CB3888">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CB3888">
            <w:pPr>
              <w:pStyle w:val="Textopargrafo"/>
              <w:spacing w:line="240" w:lineRule="aut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740BA0DD" w14:textId="77777777" w:rsidR="00912AC3" w:rsidRPr="0073302B" w:rsidRDefault="00912AC3" w:rsidP="00CB3888">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42F06445" w14:textId="77777777" w:rsidR="00912AC3" w:rsidRDefault="00912AC3" w:rsidP="00CB3888">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1AFA7163" w14:textId="77777777" w:rsidR="00912AC3" w:rsidRDefault="00912AC3" w:rsidP="00CB3888">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CB3888">
            <w:pPr>
              <w:pStyle w:val="Textopargrafo"/>
              <w:spacing w:line="240" w:lineRule="auto"/>
              <w:ind w:firstLine="0"/>
            </w:pPr>
          </w:p>
        </w:tc>
        <w:tc>
          <w:tcPr>
            <w:tcW w:w="4531" w:type="dxa"/>
            <w:shd w:val="clear" w:color="auto" w:fill="FFFFFF" w:themeFill="background1"/>
            <w:vAlign w:val="center"/>
          </w:tcPr>
          <w:p w14:paraId="7904D75B" w14:textId="77777777" w:rsidR="00912AC3" w:rsidRDefault="00912AC3" w:rsidP="00CB3888">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490B5B6E" w:rsidR="00912AC3" w:rsidRPr="009A5FF4" w:rsidRDefault="004771C5" w:rsidP="007542C2">
      <w:pPr>
        <w:ind w:firstLine="709"/>
      </w:pPr>
      <w:r w:rsidRPr="00D033D2">
        <w:t xml:space="preserve">Observa-se no Quadro </w:t>
      </w:r>
      <w:r>
        <w:t>3</w:t>
      </w:r>
      <w:r w:rsidR="00CB3888">
        <w:t>7</w:t>
      </w:r>
      <w:r>
        <w:t xml:space="preserve"> </w:t>
      </w:r>
      <w:r w:rsidR="00912AC3">
        <w:t>o processo do caso de uso "Excluir Documento", especificando as fases que o gestor precisa cumprir para apagar dados do Documento do sistema.</w:t>
      </w:r>
    </w:p>
    <w:p w14:paraId="243FB570" w14:textId="6910DBFF" w:rsidR="00912AC3" w:rsidRDefault="00912AC3" w:rsidP="00912AC3">
      <w:pPr>
        <w:ind w:firstLine="0"/>
        <w:rPr>
          <w:sz w:val="20"/>
        </w:rPr>
      </w:pPr>
    </w:p>
    <w:p w14:paraId="5EF16EB8" w14:textId="704D53F4" w:rsidR="00CB3888" w:rsidRDefault="00CB3888" w:rsidP="00CB3888">
      <w:pPr>
        <w:pStyle w:val="Legenda"/>
        <w:keepNext/>
        <w:jc w:val="left"/>
      </w:pPr>
      <w:bookmarkStart w:id="117" w:name="_Toc183698321"/>
      <w:r>
        <w:t xml:space="preserve">Quadro </w:t>
      </w:r>
      <w:fldSimple w:instr=" SEQ Quadro \* ARABIC ">
        <w:r w:rsidR="0082038A">
          <w:rPr>
            <w:noProof/>
          </w:rPr>
          <w:t>37</w:t>
        </w:r>
      </w:fldSimple>
      <w:r>
        <w:t xml:space="preserve"> </w:t>
      </w:r>
      <w:r w:rsidRPr="00D4678B">
        <w:rPr>
          <w:b w:val="0"/>
          <w:noProof/>
        </w:rPr>
        <w:t>– Documentação do caso de uso Excluir Documento</w:t>
      </w:r>
      <w:bookmarkEnd w:id="11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CB3888">
            <w:pPr>
              <w:spacing w:line="240" w:lineRule="auto"/>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CB3888">
            <w:pPr>
              <w:spacing w:line="240" w:lineRule="auto"/>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CB3888">
            <w:pPr>
              <w:spacing w:line="240" w:lineRule="auto"/>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CB3888">
            <w:pPr>
              <w:spacing w:line="240" w:lineRule="auto"/>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CB3888">
            <w:pPr>
              <w:spacing w:line="240" w:lineRule="auto"/>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CB3888">
            <w:pPr>
              <w:spacing w:line="240" w:lineRule="auto"/>
              <w:ind w:firstLine="0"/>
              <w:jc w:val="center"/>
              <w:rPr>
                <w:b/>
                <w:bCs/>
              </w:rPr>
            </w:pPr>
            <w:r w:rsidRPr="002505E5">
              <w:rPr>
                <w:b/>
                <w:bCs/>
              </w:rPr>
              <w:t>Resumo</w:t>
            </w:r>
          </w:p>
        </w:tc>
        <w:tc>
          <w:tcPr>
            <w:tcW w:w="4531" w:type="dxa"/>
            <w:vAlign w:val="center"/>
          </w:tcPr>
          <w:p w14:paraId="4E3326C9" w14:textId="77777777" w:rsidR="00912AC3" w:rsidRPr="002505E5" w:rsidRDefault="00912AC3" w:rsidP="00CB3888">
            <w:pPr>
              <w:spacing w:line="240" w:lineRule="auto"/>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CB3888">
            <w:pPr>
              <w:spacing w:line="240" w:lineRule="auto"/>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CB3888">
            <w:pPr>
              <w:spacing w:line="240" w:lineRule="auto"/>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CB3888">
            <w:pPr>
              <w:spacing w:line="240" w:lineRule="auto"/>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CB3888">
            <w:pPr>
              <w:spacing w:line="240" w:lineRule="auto"/>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CB3888">
            <w:pPr>
              <w:spacing w:line="240" w:lineRule="auto"/>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CB3888">
            <w:pPr>
              <w:spacing w:line="240" w:lineRule="auto"/>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CB3888">
            <w:pPr>
              <w:spacing w:line="240" w:lineRule="auto"/>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CB3888">
            <w:pPr>
              <w:pStyle w:val="PargrafodaLista"/>
              <w:numPr>
                <w:ilvl w:val="0"/>
                <w:numId w:val="23"/>
              </w:numPr>
              <w:spacing w:line="240" w:lineRule="auto"/>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CB3888">
            <w:pPr>
              <w:spacing w:line="240" w:lineRule="auto"/>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33145D01" w14:textId="77777777" w:rsidR="00912AC3" w:rsidRPr="002505E5" w:rsidRDefault="00912AC3" w:rsidP="00CB3888">
            <w:pPr>
              <w:pStyle w:val="PargrafodaLista"/>
              <w:numPr>
                <w:ilvl w:val="0"/>
                <w:numId w:val="23"/>
              </w:numPr>
              <w:spacing w:line="240" w:lineRule="auto"/>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CB3888">
            <w:pPr>
              <w:numPr>
                <w:ilvl w:val="0"/>
                <w:numId w:val="23"/>
              </w:numPr>
              <w:spacing w:line="240" w:lineRule="auto"/>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CB3888">
            <w:pPr>
              <w:spacing w:line="240" w:lineRule="auto"/>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F27F65B" w14:textId="77777777" w:rsidR="00912AC3" w:rsidRPr="002505E5" w:rsidRDefault="00912AC3" w:rsidP="00CB3888">
            <w:pPr>
              <w:numPr>
                <w:ilvl w:val="0"/>
                <w:numId w:val="23"/>
              </w:numPr>
              <w:spacing w:line="240" w:lineRule="auto"/>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03F49CD" w14:textId="77777777" w:rsidR="00912AC3" w:rsidRPr="002505E5" w:rsidRDefault="00912AC3" w:rsidP="00CB3888">
            <w:pPr>
              <w:numPr>
                <w:ilvl w:val="0"/>
                <w:numId w:val="23"/>
              </w:numPr>
              <w:spacing w:line="240" w:lineRule="auto"/>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5968F5B4" w14:textId="77777777" w:rsidR="00912AC3" w:rsidRDefault="00912AC3" w:rsidP="00CB3888">
            <w:pPr>
              <w:numPr>
                <w:ilvl w:val="0"/>
                <w:numId w:val="23"/>
              </w:numPr>
              <w:spacing w:line="240" w:lineRule="auto"/>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0C1A3609" w14:textId="77777777" w:rsidR="00912AC3" w:rsidRPr="002505E5" w:rsidRDefault="00912AC3" w:rsidP="00CB3888">
            <w:pPr>
              <w:numPr>
                <w:ilvl w:val="0"/>
                <w:numId w:val="23"/>
              </w:numPr>
              <w:spacing w:line="240" w:lineRule="auto"/>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CB3888">
            <w:pPr>
              <w:spacing w:line="240" w:lineRule="auto"/>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2A4F9D19" w14:textId="77777777" w:rsidR="00912AC3" w:rsidRPr="002505E5" w:rsidRDefault="00912AC3" w:rsidP="00CB3888">
            <w:pPr>
              <w:numPr>
                <w:ilvl w:val="0"/>
                <w:numId w:val="13"/>
              </w:numPr>
              <w:spacing w:line="240" w:lineRule="auto"/>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2433AD9C" w14:textId="77777777" w:rsidR="00912AC3" w:rsidRPr="002505E5" w:rsidRDefault="00912AC3" w:rsidP="00CB3888">
            <w:pPr>
              <w:numPr>
                <w:ilvl w:val="2"/>
                <w:numId w:val="13"/>
              </w:numPr>
              <w:spacing w:line="240" w:lineRule="auto"/>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11CF64F0" w14:textId="77777777" w:rsidR="00912AC3" w:rsidRPr="002505E5" w:rsidRDefault="00912AC3" w:rsidP="00CB3888">
            <w:pPr>
              <w:numPr>
                <w:ilvl w:val="2"/>
                <w:numId w:val="13"/>
              </w:numPr>
              <w:spacing w:line="240" w:lineRule="auto"/>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CB3888">
            <w:pPr>
              <w:spacing w:line="240" w:lineRule="auto"/>
              <w:ind w:firstLine="0"/>
              <w:jc w:val="left"/>
            </w:pPr>
          </w:p>
        </w:tc>
        <w:tc>
          <w:tcPr>
            <w:tcW w:w="4531" w:type="dxa"/>
            <w:shd w:val="clear" w:color="auto" w:fill="FFFFFF" w:themeFill="background1"/>
            <w:vAlign w:val="center"/>
          </w:tcPr>
          <w:p w14:paraId="652A7B4C" w14:textId="77777777" w:rsidR="00912AC3" w:rsidRPr="002505E5" w:rsidRDefault="00912AC3" w:rsidP="00CB3888">
            <w:pPr>
              <w:numPr>
                <w:ilvl w:val="2"/>
                <w:numId w:val="13"/>
              </w:numPr>
              <w:spacing w:line="240" w:lineRule="auto"/>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118" w:name="_Toc182206930"/>
      <w:r w:rsidRPr="000959C0">
        <w:t xml:space="preserve">Diagrama de </w:t>
      </w:r>
      <w:r w:rsidR="00AD24F8">
        <w:t>Sequência</w:t>
      </w:r>
      <w:bookmarkEnd w:id="118"/>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chamados, o que ajuda na validação do design e na compreensão de fluxos complexos (Larman, </w:t>
      </w:r>
      <w:r w:rsidRPr="00F52B9C">
        <w:lastRenderedPageBreak/>
        <w:t>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119" w:name="_Toc182206931"/>
      <w:r w:rsidRPr="001754FC">
        <w:t>Diagrama de Sequência para Cadastro de TipoEstagio</w:t>
      </w:r>
      <w:bookmarkEnd w:id="119"/>
    </w:p>
    <w:p w14:paraId="7EE11D41" w14:textId="50A8C69F" w:rsidR="00E57D17" w:rsidRPr="00A71844" w:rsidRDefault="00E57D17" w:rsidP="00C43DB7">
      <w:pPr>
        <w:pStyle w:val="PargrafodaLista"/>
        <w:keepNext/>
        <w:ind w:left="0" w:firstLine="0"/>
        <w:outlineLvl w:val="1"/>
        <w:rPr>
          <w:smallCaps/>
          <w:vanish/>
        </w:rPr>
      </w:pPr>
      <w:bookmarkStart w:id="120"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121"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2556D5" w:rsidRPr="00A84911" w:rsidRDefault="002556D5" w:rsidP="00B32A77">
                            <w:pPr>
                              <w:pStyle w:val="Legenda"/>
                              <w:jc w:val="left"/>
                              <w:rPr>
                                <w:noProof/>
                              </w:rPr>
                            </w:pPr>
                            <w:bookmarkStart w:id="122" w:name="_Toc183673466"/>
                            <w:r>
                              <w:t xml:space="preserve">Figura </w:t>
                            </w:r>
                            <w:fldSimple w:instr=" SEQ Figura \* ARABIC ">
                              <w:r>
                                <w:rPr>
                                  <w:noProof/>
                                </w:rPr>
                                <w:t>19</w:t>
                              </w:r>
                            </w:fldSimple>
                            <w:r>
                              <w:t xml:space="preserve"> </w:t>
                            </w:r>
                            <w:r w:rsidRPr="00B32A77">
                              <w:rPr>
                                <w:b w:val="0"/>
                                <w:bCs w:val="0"/>
                                <w:noProof/>
                              </w:rPr>
                              <w:t>– Diagrama de Sequência - Ator Administrador: Fluxo de Cadastro de TipoEstagio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2556D5" w:rsidRPr="00A84911" w:rsidRDefault="002556D5" w:rsidP="00B32A77">
                      <w:pPr>
                        <w:pStyle w:val="Legenda"/>
                        <w:jc w:val="left"/>
                        <w:rPr>
                          <w:noProof/>
                        </w:rPr>
                      </w:pPr>
                      <w:bookmarkStart w:id="123" w:name="_Toc183673466"/>
                      <w:r>
                        <w:t xml:space="preserve">Figura </w:t>
                      </w:r>
                      <w:fldSimple w:instr=" SEQ Figura \* ARABIC ">
                        <w:r>
                          <w:rPr>
                            <w:noProof/>
                          </w:rPr>
                          <w:t>19</w:t>
                        </w:r>
                      </w:fldSimple>
                      <w:r>
                        <w:t xml:space="preserve"> </w:t>
                      </w:r>
                      <w:r w:rsidRPr="00B32A77">
                        <w:rPr>
                          <w:b w:val="0"/>
                          <w:bCs w:val="0"/>
                          <w:noProof/>
                        </w:rPr>
                        <w:t>– Diagrama de Sequência - Ator Administrador: Fluxo de Cadastro de TipoEstagio</w:t>
                      </w:r>
                      <w:bookmarkEnd w:id="123"/>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124" w:name="_Toc182206932"/>
      <w:bookmarkEnd w:id="120"/>
      <w:bookmarkEnd w:id="121"/>
      <w:r w:rsidRPr="000908BF">
        <w:lastRenderedPageBreak/>
        <w:t>Diagrama de Sequência para Exclusão de TipoEstagio</w:t>
      </w:r>
      <w:bookmarkEnd w:id="124"/>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2556D5" w:rsidRPr="008D25C8" w:rsidRDefault="002556D5" w:rsidP="006211F9">
                            <w:pPr>
                              <w:pStyle w:val="Legenda"/>
                              <w:jc w:val="left"/>
                              <w:rPr>
                                <w:noProof/>
                                <w:color w:val="000000" w:themeColor="text1"/>
                                <w:sz w:val="20"/>
                              </w:rPr>
                            </w:pPr>
                            <w:bookmarkStart w:id="125" w:name="_Toc183673467"/>
                            <w:r>
                              <w:t xml:space="preserve">Figura </w:t>
                            </w:r>
                            <w:fldSimple w:instr=" SEQ Figura \* ARABIC ">
                              <w:r>
                                <w:rPr>
                                  <w:noProof/>
                                </w:rPr>
                                <w:t>20</w:t>
                              </w:r>
                            </w:fldSimple>
                            <w:r w:rsidRPr="009E4587">
                              <w:t xml:space="preserve"> </w:t>
                            </w:r>
                            <w:r w:rsidRPr="009E4587">
                              <w:rPr>
                                <w:b w:val="0"/>
                                <w:bCs w:val="0"/>
                              </w:rPr>
                              <w:t>– Diagrama de Sequência - Ator Instituição de Ensino: Fluxo de Excluir de TipoEstagio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2556D5" w:rsidRPr="008D25C8" w:rsidRDefault="002556D5" w:rsidP="006211F9">
                      <w:pPr>
                        <w:pStyle w:val="Legenda"/>
                        <w:jc w:val="left"/>
                        <w:rPr>
                          <w:noProof/>
                          <w:color w:val="000000" w:themeColor="text1"/>
                          <w:sz w:val="20"/>
                        </w:rPr>
                      </w:pPr>
                      <w:bookmarkStart w:id="126" w:name="_Toc183673467"/>
                      <w:r>
                        <w:t xml:space="preserve">Figura </w:t>
                      </w:r>
                      <w:fldSimple w:instr=" SEQ Figura \* ARABIC ">
                        <w:r>
                          <w:rPr>
                            <w:noProof/>
                          </w:rPr>
                          <w:t>20</w:t>
                        </w:r>
                      </w:fldSimple>
                      <w:r w:rsidRPr="009E4587">
                        <w:t xml:space="preserve"> </w:t>
                      </w:r>
                      <w:r w:rsidRPr="009E4587">
                        <w:rPr>
                          <w:b w:val="0"/>
                          <w:bCs w:val="0"/>
                        </w:rPr>
                        <w:t>– Diagrama de Sequência - Ator Instituição de Ensino: Fluxo de Excluir de TipoEstagio</w:t>
                      </w:r>
                      <w:bookmarkEnd w:id="126"/>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127" w:name="_Toc182206933"/>
      <w:r w:rsidRPr="001754FC">
        <w:t>Diagrama de Sequência para Listagem de TipoEstagio</w:t>
      </w:r>
      <w:bookmarkEnd w:id="127"/>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w:t>
      </w:r>
      <w:r w:rsidRPr="006E441C">
        <w:lastRenderedPageBreak/>
        <w:t xml:space="preserve">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2556D5" w:rsidRPr="00CE52B5" w:rsidRDefault="002556D5" w:rsidP="00F35479">
                            <w:pPr>
                              <w:pStyle w:val="Legenda"/>
                              <w:jc w:val="left"/>
                              <w:rPr>
                                <w:noProof/>
                                <w:color w:val="000000" w:themeColor="text1"/>
                                <w:sz w:val="20"/>
                              </w:rPr>
                            </w:pPr>
                            <w:bookmarkStart w:id="128" w:name="_Toc183673468"/>
                            <w:r>
                              <w:t xml:space="preserve">Figura </w:t>
                            </w:r>
                            <w:fldSimple w:instr=" SEQ Figura \* ARABIC ">
                              <w:r>
                                <w:rPr>
                                  <w:noProof/>
                                </w:rPr>
                                <w:t>21</w:t>
                              </w:r>
                            </w:fldSimple>
                            <w:r w:rsidRPr="00A02313">
                              <w:rPr>
                                <w:noProof/>
                              </w:rPr>
                              <w:t xml:space="preserve"> </w:t>
                            </w:r>
                            <w:r w:rsidRPr="00F35479">
                              <w:rPr>
                                <w:b w:val="0"/>
                                <w:bCs w:val="0"/>
                                <w:noProof/>
                              </w:rPr>
                              <w:t>– Diagrama de Sequência - Ator Administrador: Fluxo de Listar de TipoEstagio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2556D5" w:rsidRPr="00CE52B5" w:rsidRDefault="002556D5" w:rsidP="00F35479">
                      <w:pPr>
                        <w:pStyle w:val="Legenda"/>
                        <w:jc w:val="left"/>
                        <w:rPr>
                          <w:noProof/>
                          <w:color w:val="000000" w:themeColor="text1"/>
                          <w:sz w:val="20"/>
                        </w:rPr>
                      </w:pPr>
                      <w:bookmarkStart w:id="129" w:name="_Toc183673468"/>
                      <w:r>
                        <w:t xml:space="preserve">Figura </w:t>
                      </w:r>
                      <w:fldSimple w:instr=" SEQ Figura \* ARABIC ">
                        <w:r>
                          <w:rPr>
                            <w:noProof/>
                          </w:rPr>
                          <w:t>21</w:t>
                        </w:r>
                      </w:fldSimple>
                      <w:r w:rsidRPr="00A02313">
                        <w:rPr>
                          <w:noProof/>
                        </w:rPr>
                        <w:t xml:space="preserve"> </w:t>
                      </w:r>
                      <w:r w:rsidRPr="00F35479">
                        <w:rPr>
                          <w:b w:val="0"/>
                          <w:bCs w:val="0"/>
                          <w:noProof/>
                        </w:rPr>
                        <w:t>– Diagrama de Sequência - Ator Administrador: Fluxo de Listar de TipoEstagio</w:t>
                      </w:r>
                      <w:bookmarkEnd w:id="129"/>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130" w:name="_Toc182206934"/>
      <w:r w:rsidR="00E57D17" w:rsidRPr="001754FC">
        <w:t>Diagrama de Sequência para Alterar de TipoEstagio</w:t>
      </w:r>
      <w:bookmarkEnd w:id="130"/>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2556D5" w:rsidRPr="00786280" w:rsidRDefault="002556D5" w:rsidP="008820DB">
                            <w:pPr>
                              <w:pStyle w:val="Legenda"/>
                              <w:jc w:val="left"/>
                              <w:rPr>
                                <w:noProof/>
                                <w:color w:val="000000" w:themeColor="text1"/>
                                <w:sz w:val="20"/>
                              </w:rPr>
                            </w:pPr>
                            <w:bookmarkStart w:id="131" w:name="_Toc183673469"/>
                            <w:r>
                              <w:t xml:space="preserve">Figura </w:t>
                            </w:r>
                            <w:fldSimple w:instr=" SEQ Figura \* ARABIC ">
                              <w:r>
                                <w:rPr>
                                  <w:noProof/>
                                </w:rPr>
                                <w:t>22</w:t>
                              </w:r>
                            </w:fldSimple>
                            <w:r w:rsidRPr="00B2240E">
                              <w:rPr>
                                <w:b w:val="0"/>
                                <w:bCs w:val="0"/>
                              </w:rPr>
                              <w:t xml:space="preserve"> – Diagrama de Sequência – Ator Instituição Ensino: Fluxo de Alterar de TipoEstagio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2556D5" w:rsidRPr="00786280" w:rsidRDefault="002556D5" w:rsidP="008820DB">
                      <w:pPr>
                        <w:pStyle w:val="Legenda"/>
                        <w:jc w:val="left"/>
                        <w:rPr>
                          <w:noProof/>
                          <w:color w:val="000000" w:themeColor="text1"/>
                          <w:sz w:val="20"/>
                        </w:rPr>
                      </w:pPr>
                      <w:bookmarkStart w:id="132" w:name="_Toc183673469"/>
                      <w:r>
                        <w:t xml:space="preserve">Figura </w:t>
                      </w:r>
                      <w:fldSimple w:instr=" SEQ Figura \* ARABIC ">
                        <w:r>
                          <w:rPr>
                            <w:noProof/>
                          </w:rPr>
                          <w:t>22</w:t>
                        </w:r>
                      </w:fldSimple>
                      <w:r w:rsidRPr="00B2240E">
                        <w:rPr>
                          <w:b w:val="0"/>
                          <w:bCs w:val="0"/>
                        </w:rPr>
                        <w:t xml:space="preserve"> – Diagrama de Sequência – Ator Instituição Ensino: Fluxo de Alterar de TipoEstagio</w:t>
                      </w:r>
                      <w:bookmarkEnd w:id="132"/>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133" w:name="_Toc182206935"/>
      <w:r>
        <w:t>D</w:t>
      </w:r>
      <w:r w:rsidRPr="001754FC">
        <w:rPr>
          <w:sz w:val="19"/>
          <w:szCs w:val="19"/>
        </w:rPr>
        <w:t>IAGRAMA</w:t>
      </w:r>
      <w:r>
        <w:t xml:space="preserve"> </w:t>
      </w:r>
      <w:r w:rsidRPr="001754FC">
        <w:rPr>
          <w:sz w:val="19"/>
          <w:szCs w:val="19"/>
        </w:rPr>
        <w:t>DE ATIVIDADE</w:t>
      </w:r>
      <w:bookmarkEnd w:id="133"/>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B6778A2" w:rsidR="002556D5" w:rsidRPr="0014713C" w:rsidRDefault="002556D5" w:rsidP="0014713C">
                            <w:pPr>
                              <w:pStyle w:val="Legenda"/>
                              <w:jc w:val="left"/>
                              <w:rPr>
                                <w:b w:val="0"/>
                                <w:bCs w:val="0"/>
                                <w:smallCaps/>
                                <w:noProof/>
                                <w:color w:val="000000" w:themeColor="text1"/>
                                <w:sz w:val="20"/>
                                <w:szCs w:val="22"/>
                              </w:rPr>
                            </w:pPr>
                            <w:bookmarkStart w:id="134" w:name="_Toc183673470"/>
                            <w:r>
                              <w:t xml:space="preserve">Figura </w:t>
                            </w:r>
                            <w:fldSimple w:instr=" SEQ Figura \* ARABIC ">
                              <w:r>
                                <w:rPr>
                                  <w:noProof/>
                                </w:rPr>
                                <w:t>23</w:t>
                              </w:r>
                            </w:fldSimple>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B6778A2" w:rsidR="002556D5" w:rsidRPr="0014713C" w:rsidRDefault="002556D5" w:rsidP="0014713C">
                      <w:pPr>
                        <w:pStyle w:val="Legenda"/>
                        <w:jc w:val="left"/>
                        <w:rPr>
                          <w:b w:val="0"/>
                          <w:bCs w:val="0"/>
                          <w:smallCaps/>
                          <w:noProof/>
                          <w:color w:val="000000" w:themeColor="text1"/>
                          <w:sz w:val="20"/>
                          <w:szCs w:val="22"/>
                        </w:rPr>
                      </w:pPr>
                      <w:bookmarkStart w:id="135" w:name="_Toc183673470"/>
                      <w:r>
                        <w:t xml:space="preserve">Figura </w:t>
                      </w:r>
                      <w:fldSimple w:instr=" SEQ Figura \* ARABIC ">
                        <w:r>
                          <w:rPr>
                            <w:noProof/>
                          </w:rPr>
                          <w:t>23</w:t>
                        </w:r>
                      </w:fldSimple>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35"/>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36" w:name="_Toc182206936"/>
      <w:r>
        <w:t>D</w:t>
      </w:r>
      <w:r w:rsidRPr="00443400">
        <w:rPr>
          <w:sz w:val="19"/>
          <w:szCs w:val="19"/>
        </w:rPr>
        <w:t>IAGRAMA</w:t>
      </w:r>
      <w:r w:rsidRPr="000908BF">
        <w:t xml:space="preserve"> </w:t>
      </w:r>
      <w:r w:rsidRPr="00443400">
        <w:rPr>
          <w:sz w:val="19"/>
          <w:szCs w:val="19"/>
        </w:rPr>
        <w:t>DE MÁQUINA DE ESTADOS</w:t>
      </w:r>
      <w:bookmarkEnd w:id="136"/>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0AB9B06" w:rsidR="002556D5" w:rsidRPr="00DC25C8" w:rsidRDefault="002556D5" w:rsidP="00DC25C8">
                            <w:pPr>
                              <w:pStyle w:val="Legenda"/>
                              <w:jc w:val="left"/>
                              <w:rPr>
                                <w:b w:val="0"/>
                                <w:bCs w:val="0"/>
                                <w:noProof/>
                              </w:rPr>
                            </w:pPr>
                            <w:bookmarkStart w:id="137" w:name="_Toc183673471"/>
                            <w:r>
                              <w:t xml:space="preserve">Figura </w:t>
                            </w:r>
                            <w:fldSimple w:instr=" SEQ Figura \* ARABIC ">
                              <w:r>
                                <w:rPr>
                                  <w:noProof/>
                                </w:rPr>
                                <w:t>24</w:t>
                              </w:r>
                            </w:fldSimple>
                            <w:r>
                              <w:t xml:space="preserve"> </w:t>
                            </w:r>
                            <w:r w:rsidRPr="00DC25C8">
                              <w:rPr>
                                <w:b w:val="0"/>
                                <w:bCs w:val="0"/>
                                <w:noProof/>
                              </w:rPr>
                              <w:t>– Diagrama de Máquina de Estado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0AB9B06" w:rsidR="002556D5" w:rsidRPr="00DC25C8" w:rsidRDefault="002556D5" w:rsidP="00DC25C8">
                      <w:pPr>
                        <w:pStyle w:val="Legenda"/>
                        <w:jc w:val="left"/>
                        <w:rPr>
                          <w:b w:val="0"/>
                          <w:bCs w:val="0"/>
                          <w:noProof/>
                        </w:rPr>
                      </w:pPr>
                      <w:bookmarkStart w:id="138" w:name="_Toc183673471"/>
                      <w:r>
                        <w:t xml:space="preserve">Figura </w:t>
                      </w:r>
                      <w:fldSimple w:instr=" SEQ Figura \* ARABIC ">
                        <w:r>
                          <w:rPr>
                            <w:noProof/>
                          </w:rPr>
                          <w:t>24</w:t>
                        </w:r>
                      </w:fldSimple>
                      <w:r>
                        <w:t xml:space="preserve"> </w:t>
                      </w:r>
                      <w:r w:rsidRPr="00DC25C8">
                        <w:rPr>
                          <w:b w:val="0"/>
                          <w:bCs w:val="0"/>
                          <w:noProof/>
                        </w:rPr>
                        <w:t>– Diagrama de Máquina de Estado</w:t>
                      </w:r>
                      <w:bookmarkEnd w:id="138"/>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6A399999" w:rsidR="002556D5" w:rsidRDefault="002556D5" w:rsidP="00DC25C8">
                            <w:pPr>
                              <w:pStyle w:val="Legenda"/>
                              <w:jc w:val="left"/>
                              <w:rPr>
                                <w:noProof/>
                                <w:color w:val="000000" w:themeColor="text1"/>
                                <w:sz w:val="20"/>
                              </w:rPr>
                            </w:pPr>
                            <w:bookmarkStart w:id="139" w:name="_Toc183673472"/>
                            <w:r>
                              <w:t xml:space="preserve">Figura </w:t>
                            </w:r>
                            <w:fldSimple w:instr=" SEQ Figura \* ARABIC ">
                              <w:r>
                                <w:rPr>
                                  <w:noProof/>
                                </w:rPr>
                                <w:t>25</w:t>
                              </w:r>
                            </w:fldSimple>
                            <w:r>
                              <w:rPr>
                                <w:b w:val="0"/>
                                <w:bCs w:val="0"/>
                              </w:rPr>
                              <w:t xml:space="preserve"> – Diagrama de Sequência – Ator Instituição Ensino: Fluxo de Alterar de TipoEstagio</w:t>
                            </w:r>
                            <w:bookmarkEnd w:id="139"/>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6A399999" w:rsidR="002556D5" w:rsidRDefault="002556D5" w:rsidP="00DC25C8">
                      <w:pPr>
                        <w:pStyle w:val="Legenda"/>
                        <w:jc w:val="left"/>
                        <w:rPr>
                          <w:noProof/>
                          <w:color w:val="000000" w:themeColor="text1"/>
                          <w:sz w:val="20"/>
                        </w:rPr>
                      </w:pPr>
                      <w:bookmarkStart w:id="140" w:name="_Toc183673472"/>
                      <w:r>
                        <w:t xml:space="preserve">Figura </w:t>
                      </w:r>
                      <w:fldSimple w:instr=" SEQ Figura \* ARABIC ">
                        <w:r>
                          <w:rPr>
                            <w:noProof/>
                          </w:rPr>
                          <w:t>25</w:t>
                        </w:r>
                      </w:fldSimple>
                      <w:r>
                        <w:rPr>
                          <w:b w:val="0"/>
                          <w:bCs w:val="0"/>
                        </w:rPr>
                        <w:t xml:space="preserve"> – Diagrama de Sequência – Ator Instituição Ensino: Fluxo de Alterar de TipoEstagio</w:t>
                      </w:r>
                      <w:bookmarkEnd w:id="140"/>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41" w:name="_Toc182206937"/>
      <w:r w:rsidRPr="002B3561">
        <w:lastRenderedPageBreak/>
        <w:t>DEFINIÇÃO DA INTERFACE COM O USUÁRIO</w:t>
      </w:r>
      <w:bookmarkEnd w:id="141"/>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42" w:name="_Toc182206938"/>
      <w:r w:rsidRPr="002B3561">
        <w:t>D</w:t>
      </w:r>
      <w:r w:rsidR="00E95E07">
        <w:t>ESCRIÇÃO DO CENÁRIO</w:t>
      </w:r>
      <w:bookmarkEnd w:id="142"/>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2556D5" w:rsidRPr="00CA1F9D" w:rsidRDefault="002556D5" w:rsidP="00FE3869">
                            <w:pPr>
                              <w:pStyle w:val="Legenda"/>
                              <w:jc w:val="left"/>
                              <w:rPr>
                                <w:noProof/>
                              </w:rPr>
                            </w:pPr>
                            <w:bookmarkStart w:id="143" w:name="_Toc183673473"/>
                            <w:r>
                              <w:t xml:space="preserve">Figura </w:t>
                            </w:r>
                            <w:fldSimple w:instr=" SEQ Figura \* ARABIC ">
                              <w:r>
                                <w:rPr>
                                  <w:noProof/>
                                </w:rPr>
                                <w:t>26</w:t>
                              </w:r>
                            </w:fldSimple>
                            <w:r>
                              <w:t xml:space="preserve"> </w:t>
                            </w:r>
                            <w:r w:rsidRPr="00FE3869">
                              <w:rPr>
                                <w:b w:val="0"/>
                                <w:bCs w:val="0"/>
                                <w:noProof/>
                              </w:rPr>
                              <w:t>– Primeiro cenário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6B171256" w:rsidR="002556D5" w:rsidRPr="00CA1F9D" w:rsidRDefault="002556D5" w:rsidP="00FE3869">
                      <w:pPr>
                        <w:pStyle w:val="Legenda"/>
                        <w:jc w:val="left"/>
                        <w:rPr>
                          <w:noProof/>
                        </w:rPr>
                      </w:pPr>
                      <w:bookmarkStart w:id="144" w:name="_Toc183673473"/>
                      <w:r>
                        <w:t xml:space="preserve">Figura </w:t>
                      </w:r>
                      <w:fldSimple w:instr=" SEQ Figura \* ARABIC ">
                        <w:r>
                          <w:rPr>
                            <w:noProof/>
                          </w:rPr>
                          <w:t>26</w:t>
                        </w:r>
                      </w:fldSimple>
                      <w:r>
                        <w:t xml:space="preserve"> </w:t>
                      </w:r>
                      <w:r w:rsidRPr="00FE3869">
                        <w:rPr>
                          <w:b w:val="0"/>
                          <w:bCs w:val="0"/>
                          <w:noProof/>
                        </w:rPr>
                        <w:t>– Primeiro cenário</w:t>
                      </w:r>
                      <w:bookmarkEnd w:id="144"/>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2556D5" w:rsidRPr="002D0E9A" w:rsidRDefault="002556D5" w:rsidP="002D0E9A">
                            <w:pPr>
                              <w:pStyle w:val="Legenda"/>
                              <w:jc w:val="left"/>
                              <w:rPr>
                                <w:b w:val="0"/>
                                <w:bCs w:val="0"/>
                                <w:noProof/>
                              </w:rPr>
                            </w:pPr>
                            <w:bookmarkStart w:id="145" w:name="_Toc183673474"/>
                            <w:r>
                              <w:t xml:space="preserve">Figura </w:t>
                            </w:r>
                            <w:fldSimple w:instr=" SEQ Figura \* ARABIC ">
                              <w:r>
                                <w:rPr>
                                  <w:noProof/>
                                </w:rPr>
                                <w:t>27</w:t>
                              </w:r>
                            </w:fldSimple>
                            <w:r w:rsidRPr="00B56BC3">
                              <w:rPr>
                                <w:noProof/>
                              </w:rPr>
                              <w:t xml:space="preserve"> </w:t>
                            </w:r>
                            <w:r w:rsidRPr="002D0E9A">
                              <w:rPr>
                                <w:b w:val="0"/>
                                <w:bCs w:val="0"/>
                                <w:noProof/>
                              </w:rPr>
                              <w:t>– Segundo cenário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729CEC58" w:rsidR="002556D5" w:rsidRPr="002D0E9A" w:rsidRDefault="002556D5" w:rsidP="002D0E9A">
                      <w:pPr>
                        <w:pStyle w:val="Legenda"/>
                        <w:jc w:val="left"/>
                        <w:rPr>
                          <w:b w:val="0"/>
                          <w:bCs w:val="0"/>
                          <w:noProof/>
                        </w:rPr>
                      </w:pPr>
                      <w:bookmarkStart w:id="146" w:name="_Toc183673474"/>
                      <w:r>
                        <w:t xml:space="preserve">Figura </w:t>
                      </w:r>
                      <w:fldSimple w:instr=" SEQ Figura \* ARABIC ">
                        <w:r>
                          <w:rPr>
                            <w:noProof/>
                          </w:rPr>
                          <w:t>27</w:t>
                        </w:r>
                      </w:fldSimple>
                      <w:r w:rsidRPr="00B56BC3">
                        <w:rPr>
                          <w:noProof/>
                        </w:rPr>
                        <w:t xml:space="preserve"> </w:t>
                      </w:r>
                      <w:r w:rsidRPr="002D0E9A">
                        <w:rPr>
                          <w:b w:val="0"/>
                          <w:bCs w:val="0"/>
                          <w:noProof/>
                        </w:rPr>
                        <w:t>– Segundo cenário</w:t>
                      </w:r>
                      <w:bookmarkEnd w:id="146"/>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47" w:name="_Toc182206939"/>
      <w:r w:rsidRPr="002B3561">
        <w:t>D</w:t>
      </w:r>
      <w:r w:rsidR="00E95E07">
        <w:t>ESCRIÇÃO DAS PERSONAS</w:t>
      </w:r>
      <w:bookmarkEnd w:id="14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2556D5" w:rsidRPr="00FB3FE2" w:rsidRDefault="002556D5" w:rsidP="00FB3FE2">
                            <w:pPr>
                              <w:pStyle w:val="Legenda"/>
                              <w:jc w:val="left"/>
                              <w:rPr>
                                <w:b w:val="0"/>
                                <w:bCs w:val="0"/>
                                <w:noProof/>
                              </w:rPr>
                            </w:pPr>
                            <w:bookmarkStart w:id="148" w:name="_Toc183673475"/>
                            <w:r>
                              <w:t xml:space="preserve">Figura </w:t>
                            </w:r>
                            <w:fldSimple w:instr=" SEQ Figura \* ARABIC ">
                              <w:r>
                                <w:rPr>
                                  <w:noProof/>
                                </w:rPr>
                                <w:t>28</w:t>
                              </w:r>
                            </w:fldSimple>
                            <w:r>
                              <w:t xml:space="preserve"> </w:t>
                            </w:r>
                            <w:r w:rsidRPr="00FB3FE2">
                              <w:rPr>
                                <w:b w:val="0"/>
                                <w:bCs w:val="0"/>
                                <w:noProof/>
                              </w:rPr>
                              <w:t>– Primeira persona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10ADC7A0" w:rsidR="002556D5" w:rsidRPr="00FB3FE2" w:rsidRDefault="002556D5" w:rsidP="00FB3FE2">
                      <w:pPr>
                        <w:pStyle w:val="Legenda"/>
                        <w:jc w:val="left"/>
                        <w:rPr>
                          <w:b w:val="0"/>
                          <w:bCs w:val="0"/>
                          <w:noProof/>
                        </w:rPr>
                      </w:pPr>
                      <w:bookmarkStart w:id="149" w:name="_Toc183673475"/>
                      <w:r>
                        <w:t xml:space="preserve">Figura </w:t>
                      </w:r>
                      <w:fldSimple w:instr=" SEQ Figura \* ARABIC ">
                        <w:r>
                          <w:rPr>
                            <w:noProof/>
                          </w:rPr>
                          <w:t>28</w:t>
                        </w:r>
                      </w:fldSimple>
                      <w:r>
                        <w:t xml:space="preserve"> </w:t>
                      </w:r>
                      <w:r w:rsidRPr="00FB3FE2">
                        <w:rPr>
                          <w:b w:val="0"/>
                          <w:bCs w:val="0"/>
                          <w:noProof/>
                        </w:rPr>
                        <w:t>– Primeira persona</w:t>
                      </w:r>
                      <w:bookmarkEnd w:id="149"/>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2556D5" w:rsidRPr="001E67A4" w:rsidRDefault="002556D5" w:rsidP="00634058">
                            <w:pPr>
                              <w:pStyle w:val="Legenda"/>
                              <w:jc w:val="left"/>
                              <w:rPr>
                                <w:noProof/>
                              </w:rPr>
                            </w:pPr>
                            <w:bookmarkStart w:id="150" w:name="_Toc183673476"/>
                            <w:r>
                              <w:t xml:space="preserve">Figura </w:t>
                            </w:r>
                            <w:fldSimple w:instr=" SEQ Figura \* ARABIC ">
                              <w:r>
                                <w:rPr>
                                  <w:noProof/>
                                </w:rPr>
                                <w:t>29</w:t>
                              </w:r>
                            </w:fldSimple>
                            <w:r w:rsidRPr="00500200">
                              <w:rPr>
                                <w:noProof/>
                              </w:rPr>
                              <w:t xml:space="preserve"> </w:t>
                            </w:r>
                            <w:r w:rsidRPr="00634058">
                              <w:rPr>
                                <w:b w:val="0"/>
                                <w:bCs w:val="0"/>
                                <w:noProof/>
                              </w:rPr>
                              <w:t>– Segunda persona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6C73510A" w:rsidR="002556D5" w:rsidRPr="001E67A4" w:rsidRDefault="002556D5" w:rsidP="00634058">
                      <w:pPr>
                        <w:pStyle w:val="Legenda"/>
                        <w:jc w:val="left"/>
                        <w:rPr>
                          <w:noProof/>
                        </w:rPr>
                      </w:pPr>
                      <w:bookmarkStart w:id="151" w:name="_Toc183673476"/>
                      <w:r>
                        <w:t xml:space="preserve">Figura </w:t>
                      </w:r>
                      <w:fldSimple w:instr=" SEQ Figura \* ARABIC ">
                        <w:r>
                          <w:rPr>
                            <w:noProof/>
                          </w:rPr>
                          <w:t>29</w:t>
                        </w:r>
                      </w:fldSimple>
                      <w:r w:rsidRPr="00500200">
                        <w:rPr>
                          <w:noProof/>
                        </w:rPr>
                        <w:t xml:space="preserve"> </w:t>
                      </w:r>
                      <w:r w:rsidRPr="00634058">
                        <w:rPr>
                          <w:b w:val="0"/>
                          <w:bCs w:val="0"/>
                          <w:noProof/>
                        </w:rPr>
                        <w:t>– Segunda persona</w:t>
                      </w:r>
                      <w:bookmarkEnd w:id="151"/>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52" w:name="_Toc182206940"/>
      <w:r>
        <w:t>E</w:t>
      </w:r>
      <w:r w:rsidRPr="00296547">
        <w:rPr>
          <w:sz w:val="19"/>
          <w:szCs w:val="19"/>
        </w:rPr>
        <w:t>SBOÇOS DE</w:t>
      </w:r>
      <w:r>
        <w:t xml:space="preserve"> </w:t>
      </w:r>
      <w:r w:rsidRPr="00296547">
        <w:rPr>
          <w:sz w:val="19"/>
          <w:szCs w:val="19"/>
        </w:rPr>
        <w:t>TELA (WIREFRAME)</w:t>
      </w:r>
      <w:bookmarkEnd w:id="152"/>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2556D5" w:rsidRPr="00A644A0" w:rsidRDefault="002556D5" w:rsidP="00863785">
                            <w:pPr>
                              <w:pStyle w:val="Legenda"/>
                              <w:jc w:val="left"/>
                              <w:rPr>
                                <w:noProof/>
                              </w:rPr>
                            </w:pPr>
                            <w:bookmarkStart w:id="153" w:name="_Toc183673477"/>
                            <w:r>
                              <w:t xml:space="preserve">Figura </w:t>
                            </w:r>
                            <w:fldSimple w:instr=" SEQ Figura \* ARABIC ">
                              <w:r>
                                <w:rPr>
                                  <w:noProof/>
                                </w:rPr>
                                <w:t>30</w:t>
                              </w:r>
                            </w:fldSimple>
                            <w:r>
                              <w:t xml:space="preserve"> </w:t>
                            </w:r>
                            <w:r w:rsidRPr="00FD6F0F">
                              <w:rPr>
                                <w:b w:val="0"/>
                                <w:bCs w:val="0"/>
                              </w:rPr>
                              <w:t>– Wireframe da Tela de Login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486941C3" w:rsidR="002556D5" w:rsidRPr="00A644A0" w:rsidRDefault="002556D5" w:rsidP="00863785">
                      <w:pPr>
                        <w:pStyle w:val="Legenda"/>
                        <w:jc w:val="left"/>
                        <w:rPr>
                          <w:noProof/>
                        </w:rPr>
                      </w:pPr>
                      <w:bookmarkStart w:id="154" w:name="_Toc183673477"/>
                      <w:r>
                        <w:t xml:space="preserve">Figura </w:t>
                      </w:r>
                      <w:fldSimple w:instr=" SEQ Figura \* ARABIC ">
                        <w:r>
                          <w:rPr>
                            <w:noProof/>
                          </w:rPr>
                          <w:t>30</w:t>
                        </w:r>
                      </w:fldSimple>
                      <w:r>
                        <w:t xml:space="preserve"> </w:t>
                      </w:r>
                      <w:r w:rsidRPr="00FD6F0F">
                        <w:rPr>
                          <w:b w:val="0"/>
                          <w:bCs w:val="0"/>
                        </w:rPr>
                        <w:t>– Wireframe da Tela de Login</w:t>
                      </w:r>
                      <w:bookmarkEnd w:id="154"/>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2556D5" w:rsidRPr="004752AB" w:rsidRDefault="002556D5" w:rsidP="00582C7F">
                            <w:pPr>
                              <w:pStyle w:val="Legenda"/>
                              <w:jc w:val="left"/>
                              <w:rPr>
                                <w:noProof/>
                              </w:rPr>
                            </w:pPr>
                            <w:bookmarkStart w:id="155" w:name="_Toc183673478"/>
                            <w:r>
                              <w:t xml:space="preserve">Figura </w:t>
                            </w:r>
                            <w:fldSimple w:instr=" SEQ Figura \* ARABIC ">
                              <w:r>
                                <w:rPr>
                                  <w:noProof/>
                                </w:rPr>
                                <w:t>31</w:t>
                              </w:r>
                            </w:fldSimple>
                            <w:r>
                              <w:t xml:space="preserve"> </w:t>
                            </w:r>
                            <w:r w:rsidRPr="00D50145">
                              <w:rPr>
                                <w:b w:val="0"/>
                                <w:bCs w:val="0"/>
                                <w:noProof/>
                              </w:rPr>
                              <w:t>– Wireframe da Tela Principal do Administrador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51D978CD" w:rsidR="002556D5" w:rsidRPr="004752AB" w:rsidRDefault="002556D5" w:rsidP="00582C7F">
                      <w:pPr>
                        <w:pStyle w:val="Legenda"/>
                        <w:jc w:val="left"/>
                        <w:rPr>
                          <w:noProof/>
                        </w:rPr>
                      </w:pPr>
                      <w:bookmarkStart w:id="156" w:name="_Toc183673478"/>
                      <w:r>
                        <w:t xml:space="preserve">Figura </w:t>
                      </w:r>
                      <w:fldSimple w:instr=" SEQ Figura \* ARABIC ">
                        <w:r>
                          <w:rPr>
                            <w:noProof/>
                          </w:rPr>
                          <w:t>31</w:t>
                        </w:r>
                      </w:fldSimple>
                      <w:r>
                        <w:t xml:space="preserve"> </w:t>
                      </w:r>
                      <w:r w:rsidRPr="00D50145">
                        <w:rPr>
                          <w:b w:val="0"/>
                          <w:bCs w:val="0"/>
                          <w:noProof/>
                        </w:rPr>
                        <w:t>– Wireframe da Tela Principal do Administrador</w:t>
                      </w:r>
                      <w:bookmarkEnd w:id="156"/>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2556D5" w:rsidRPr="0032462D" w:rsidRDefault="002556D5" w:rsidP="004A3F1D">
                            <w:pPr>
                              <w:pStyle w:val="Legenda"/>
                              <w:jc w:val="left"/>
                              <w:rPr>
                                <w:noProof/>
                              </w:rPr>
                            </w:pPr>
                            <w:bookmarkStart w:id="157" w:name="_Toc183673479"/>
                            <w:r>
                              <w:t xml:space="preserve">Figura </w:t>
                            </w:r>
                            <w:fldSimple w:instr=" SEQ Figura \* ARABIC ">
                              <w:r>
                                <w:rPr>
                                  <w:noProof/>
                                </w:rPr>
                                <w:t>32</w:t>
                              </w:r>
                            </w:fldSimple>
                            <w:r>
                              <w:t xml:space="preserve"> </w:t>
                            </w:r>
                            <w:r w:rsidRPr="00843ABB">
                              <w:rPr>
                                <w:b w:val="0"/>
                                <w:bCs w:val="0"/>
                                <w:noProof/>
                              </w:rPr>
                              <w:t>– Wireframe da Tela de Controle de Estágios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1EA99811" w:rsidR="002556D5" w:rsidRPr="0032462D" w:rsidRDefault="002556D5" w:rsidP="004A3F1D">
                      <w:pPr>
                        <w:pStyle w:val="Legenda"/>
                        <w:jc w:val="left"/>
                        <w:rPr>
                          <w:noProof/>
                        </w:rPr>
                      </w:pPr>
                      <w:bookmarkStart w:id="158" w:name="_Toc183673479"/>
                      <w:r>
                        <w:t xml:space="preserve">Figura </w:t>
                      </w:r>
                      <w:fldSimple w:instr=" SEQ Figura \* ARABIC ">
                        <w:r>
                          <w:rPr>
                            <w:noProof/>
                          </w:rPr>
                          <w:t>32</w:t>
                        </w:r>
                      </w:fldSimple>
                      <w:r>
                        <w:t xml:space="preserve"> </w:t>
                      </w:r>
                      <w:r w:rsidRPr="00843ABB">
                        <w:rPr>
                          <w:b w:val="0"/>
                          <w:bCs w:val="0"/>
                          <w:noProof/>
                        </w:rPr>
                        <w:t>– Wireframe da Tela de Controle de Estágios</w:t>
                      </w:r>
                      <w:bookmarkEnd w:id="158"/>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2556D5" w:rsidRPr="002D2C9A" w:rsidRDefault="002556D5" w:rsidP="004A3F1D">
                            <w:pPr>
                              <w:pStyle w:val="Legenda"/>
                              <w:jc w:val="left"/>
                              <w:rPr>
                                <w:noProof/>
                              </w:rPr>
                            </w:pPr>
                            <w:bookmarkStart w:id="159" w:name="_Toc183673480"/>
                            <w:r>
                              <w:t xml:space="preserve">Figura </w:t>
                            </w:r>
                            <w:fldSimple w:instr=" SEQ Figura \* ARABIC ">
                              <w:r>
                                <w:rPr>
                                  <w:noProof/>
                                </w:rPr>
                                <w:t>33</w:t>
                              </w:r>
                            </w:fldSimple>
                            <w:r>
                              <w:t xml:space="preserve"> </w:t>
                            </w:r>
                            <w:r w:rsidRPr="00D15D27">
                              <w:rPr>
                                <w:b w:val="0"/>
                                <w:bCs w:val="0"/>
                                <w:noProof/>
                              </w:rPr>
                              <w:t>– Wireframe da Tela de Documentos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6A8C9187" w:rsidR="002556D5" w:rsidRPr="002D2C9A" w:rsidRDefault="002556D5" w:rsidP="004A3F1D">
                      <w:pPr>
                        <w:pStyle w:val="Legenda"/>
                        <w:jc w:val="left"/>
                        <w:rPr>
                          <w:noProof/>
                        </w:rPr>
                      </w:pPr>
                      <w:bookmarkStart w:id="160" w:name="_Toc183673480"/>
                      <w:r>
                        <w:t xml:space="preserve">Figura </w:t>
                      </w:r>
                      <w:fldSimple w:instr=" SEQ Figura \* ARABIC ">
                        <w:r>
                          <w:rPr>
                            <w:noProof/>
                          </w:rPr>
                          <w:t>33</w:t>
                        </w:r>
                      </w:fldSimple>
                      <w:r>
                        <w:t xml:space="preserve"> </w:t>
                      </w:r>
                      <w:r w:rsidRPr="00D15D27">
                        <w:rPr>
                          <w:b w:val="0"/>
                          <w:bCs w:val="0"/>
                          <w:noProof/>
                        </w:rPr>
                        <w:t>– Wireframe da Tela de Documentos</w:t>
                      </w:r>
                      <w:bookmarkEnd w:id="160"/>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61" w:name="_Toc182206941"/>
      <w:r>
        <w:t>P</w:t>
      </w:r>
      <w:r w:rsidRPr="00296547">
        <w:rPr>
          <w:sz w:val="19"/>
          <w:szCs w:val="19"/>
        </w:rPr>
        <w:t>ROTÓTIPOS DE TELA</w:t>
      </w:r>
      <w:bookmarkEnd w:id="161"/>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2556D5" w:rsidRPr="005A70CD" w:rsidRDefault="002556D5" w:rsidP="006F47B8">
                            <w:pPr>
                              <w:pStyle w:val="Legenda"/>
                              <w:jc w:val="left"/>
                              <w:rPr>
                                <w:noProof/>
                              </w:rPr>
                            </w:pPr>
                            <w:bookmarkStart w:id="162" w:name="_Toc183673481"/>
                            <w:r>
                              <w:t xml:space="preserve">Figura </w:t>
                            </w:r>
                            <w:fldSimple w:instr=" SEQ Figura \* ARABIC ">
                              <w:r>
                                <w:rPr>
                                  <w:noProof/>
                                </w:rPr>
                                <w:t>34</w:t>
                              </w:r>
                            </w:fldSimple>
                            <w:r>
                              <w:t xml:space="preserve"> </w:t>
                            </w:r>
                            <w:r w:rsidRPr="00B946EA">
                              <w:rPr>
                                <w:b w:val="0"/>
                                <w:bCs w:val="0"/>
                                <w:noProof/>
                              </w:rPr>
                              <w:t>– Protótipo da tela de cadastro do Administrador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56BFE61F" w:rsidR="002556D5" w:rsidRPr="005A70CD" w:rsidRDefault="002556D5" w:rsidP="006F47B8">
                      <w:pPr>
                        <w:pStyle w:val="Legenda"/>
                        <w:jc w:val="left"/>
                        <w:rPr>
                          <w:noProof/>
                        </w:rPr>
                      </w:pPr>
                      <w:bookmarkStart w:id="163" w:name="_Toc183673481"/>
                      <w:r>
                        <w:t xml:space="preserve">Figura </w:t>
                      </w:r>
                      <w:fldSimple w:instr=" SEQ Figura \* ARABIC ">
                        <w:r>
                          <w:rPr>
                            <w:noProof/>
                          </w:rPr>
                          <w:t>34</w:t>
                        </w:r>
                      </w:fldSimple>
                      <w:r>
                        <w:t xml:space="preserve"> </w:t>
                      </w:r>
                      <w:r w:rsidRPr="00B946EA">
                        <w:rPr>
                          <w:b w:val="0"/>
                          <w:bCs w:val="0"/>
                          <w:noProof/>
                        </w:rPr>
                        <w:t>– Protótipo da tela de cadastro do Administrador</w:t>
                      </w:r>
                      <w:bookmarkEnd w:id="163"/>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2556D5" w:rsidRPr="002E77D7" w:rsidRDefault="002556D5" w:rsidP="00F73130">
                            <w:pPr>
                              <w:pStyle w:val="Legenda"/>
                              <w:jc w:val="left"/>
                              <w:rPr>
                                <w:noProof/>
                              </w:rPr>
                            </w:pPr>
                            <w:bookmarkStart w:id="164" w:name="_Toc183673482"/>
                            <w:r>
                              <w:t xml:space="preserve">Figura </w:t>
                            </w:r>
                            <w:fldSimple w:instr=" SEQ Figura \* ARABIC ">
                              <w:r>
                                <w:rPr>
                                  <w:noProof/>
                                </w:rPr>
                                <w:t>35</w:t>
                              </w:r>
                            </w:fldSimple>
                            <w:r>
                              <w:t xml:space="preserve"> </w:t>
                            </w:r>
                            <w:r w:rsidRPr="00D6252E">
                              <w:rPr>
                                <w:b w:val="0"/>
                                <w:bCs w:val="0"/>
                                <w:noProof/>
                              </w:rPr>
                              <w:t>- Protótipo da Tela de Login do Administrador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2EDA3270" w:rsidR="002556D5" w:rsidRPr="002E77D7" w:rsidRDefault="002556D5" w:rsidP="00F73130">
                      <w:pPr>
                        <w:pStyle w:val="Legenda"/>
                        <w:jc w:val="left"/>
                        <w:rPr>
                          <w:noProof/>
                        </w:rPr>
                      </w:pPr>
                      <w:bookmarkStart w:id="165" w:name="_Toc183673482"/>
                      <w:r>
                        <w:t xml:space="preserve">Figura </w:t>
                      </w:r>
                      <w:fldSimple w:instr=" SEQ Figura \* ARABIC ">
                        <w:r>
                          <w:rPr>
                            <w:noProof/>
                          </w:rPr>
                          <w:t>35</w:t>
                        </w:r>
                      </w:fldSimple>
                      <w:r>
                        <w:t xml:space="preserve"> </w:t>
                      </w:r>
                      <w:r w:rsidRPr="00D6252E">
                        <w:rPr>
                          <w:b w:val="0"/>
                          <w:bCs w:val="0"/>
                          <w:noProof/>
                        </w:rPr>
                        <w:t>- Protótipo da Tela de Login do Administrador</w:t>
                      </w:r>
                      <w:bookmarkEnd w:id="165"/>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66"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2556D5" w:rsidRPr="00F344C7" w:rsidRDefault="002556D5" w:rsidP="00053BA0">
                            <w:pPr>
                              <w:pStyle w:val="Legenda"/>
                              <w:jc w:val="left"/>
                              <w:rPr>
                                <w:noProof/>
                                <w:color w:val="FF0000"/>
                              </w:rPr>
                            </w:pPr>
                            <w:bookmarkStart w:id="167" w:name="_Toc183673483"/>
                            <w:r>
                              <w:t xml:space="preserve">Figura </w:t>
                            </w:r>
                            <w:fldSimple w:instr=" SEQ Figura \* ARABIC ">
                              <w:r>
                                <w:rPr>
                                  <w:noProof/>
                                </w:rPr>
                                <w:t>36</w:t>
                              </w:r>
                            </w:fldSimple>
                            <w:r>
                              <w:t xml:space="preserve"> </w:t>
                            </w:r>
                            <w:r w:rsidRPr="00545100">
                              <w:rPr>
                                <w:b w:val="0"/>
                                <w:bCs w:val="0"/>
                                <w:noProof/>
                              </w:rPr>
                              <w:t>– Protótipo da Tela de Controle dos Estagiários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3B72ED51" w:rsidR="002556D5" w:rsidRPr="00F344C7" w:rsidRDefault="002556D5" w:rsidP="00053BA0">
                      <w:pPr>
                        <w:pStyle w:val="Legenda"/>
                        <w:jc w:val="left"/>
                        <w:rPr>
                          <w:noProof/>
                          <w:color w:val="FF0000"/>
                        </w:rPr>
                      </w:pPr>
                      <w:bookmarkStart w:id="168" w:name="_Toc183673483"/>
                      <w:r>
                        <w:t xml:space="preserve">Figura </w:t>
                      </w:r>
                      <w:fldSimple w:instr=" SEQ Figura \* ARABIC ">
                        <w:r>
                          <w:rPr>
                            <w:noProof/>
                          </w:rPr>
                          <w:t>36</w:t>
                        </w:r>
                      </w:fldSimple>
                      <w:r>
                        <w:t xml:space="preserve"> </w:t>
                      </w:r>
                      <w:r w:rsidRPr="00545100">
                        <w:rPr>
                          <w:b w:val="0"/>
                          <w:bCs w:val="0"/>
                          <w:noProof/>
                        </w:rPr>
                        <w:t>– Protótipo da Tela de Controle dos Estagiários</w:t>
                      </w:r>
                      <w:bookmarkEnd w:id="168"/>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66"/>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2556D5" w:rsidRPr="00726C6B" w:rsidRDefault="002556D5" w:rsidP="006C4D49">
                            <w:pPr>
                              <w:pStyle w:val="Legenda"/>
                              <w:jc w:val="left"/>
                              <w:rPr>
                                <w:noProof/>
                              </w:rPr>
                            </w:pPr>
                            <w:bookmarkStart w:id="169" w:name="_Toc183673484"/>
                            <w:r>
                              <w:t xml:space="preserve">Figura </w:t>
                            </w:r>
                            <w:fldSimple w:instr=" SEQ Figura \* ARABIC ">
                              <w:r>
                                <w:rPr>
                                  <w:noProof/>
                                </w:rPr>
                                <w:t>37</w:t>
                              </w:r>
                            </w:fldSimple>
                            <w:r w:rsidRPr="003067F3">
                              <w:rPr>
                                <w:b w:val="0"/>
                                <w:bCs w:val="0"/>
                                <w:noProof/>
                              </w:rPr>
                              <w:t>– Protótipo da Tela Painel de Tarefas do Estagiário para o Administrador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0774508E" w:rsidR="002556D5" w:rsidRPr="00726C6B" w:rsidRDefault="002556D5" w:rsidP="006C4D49">
                      <w:pPr>
                        <w:pStyle w:val="Legenda"/>
                        <w:jc w:val="left"/>
                        <w:rPr>
                          <w:noProof/>
                        </w:rPr>
                      </w:pPr>
                      <w:bookmarkStart w:id="170" w:name="_Toc183673484"/>
                      <w:r>
                        <w:t xml:space="preserve">Figura </w:t>
                      </w:r>
                      <w:fldSimple w:instr=" SEQ Figura \* ARABIC ">
                        <w:r>
                          <w:rPr>
                            <w:noProof/>
                          </w:rPr>
                          <w:t>37</w:t>
                        </w:r>
                      </w:fldSimple>
                      <w:r w:rsidRPr="003067F3">
                        <w:rPr>
                          <w:b w:val="0"/>
                          <w:bCs w:val="0"/>
                          <w:noProof/>
                        </w:rPr>
                        <w:t>– Protótipo da Tela Painel de Tarefas do Estagiário para o Administrador</w:t>
                      </w:r>
                      <w:bookmarkEnd w:id="170"/>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71" w:name="_Toc183673485"/>
      <w:r>
        <w:t xml:space="preserve">Figura </w:t>
      </w:r>
      <w:fldSimple w:instr=" SEQ Figura \* ARABIC ">
        <w:r w:rsidR="005B4441">
          <w:rPr>
            <w:noProof/>
          </w:rPr>
          <w:t>38</w:t>
        </w:r>
      </w:fldSimple>
      <w:r>
        <w:t xml:space="preserve"> </w:t>
      </w:r>
      <w:r w:rsidRPr="00BA471A">
        <w:rPr>
          <w:b w:val="0"/>
          <w:bCs w:val="0"/>
          <w:noProof/>
        </w:rPr>
        <w:t>– Protótipo da Tela de Tarefas Concluidas para o Administrador</w:t>
      </w:r>
      <w:bookmarkEnd w:id="171"/>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72" w:name="_Toc182206942"/>
      <w:r>
        <w:rPr>
          <w:caps w:val="0"/>
        </w:rPr>
        <w:lastRenderedPageBreak/>
        <w:t>BANCO DE DADOS</w:t>
      </w:r>
      <w:bookmarkEnd w:id="172"/>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73" w:name="_Toc178233927"/>
      <w:bookmarkStart w:id="174" w:name="_Toc182206943"/>
      <w:bookmarkEnd w:id="173"/>
      <w:r w:rsidRPr="00981C54">
        <w:t>Modelo Entidade Relacionamento</w:t>
      </w:r>
      <w:bookmarkEnd w:id="174"/>
    </w:p>
    <w:p w14:paraId="0C046A4A" w14:textId="77777777" w:rsidR="002B13E8" w:rsidRPr="002B13E8" w:rsidRDefault="002B13E8" w:rsidP="002B13E8"/>
    <w:p w14:paraId="6B001E76" w14:textId="5FE20136" w:rsidR="00165FEB" w:rsidRPr="00165FEB" w:rsidRDefault="00165FEB" w:rsidP="00165FEB">
      <w:bookmarkStart w:id="175"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75"/>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2556D5" w:rsidRPr="00AE166F" w:rsidRDefault="002556D5" w:rsidP="007D05F8">
                            <w:pPr>
                              <w:pStyle w:val="Legenda"/>
                              <w:jc w:val="left"/>
                              <w:rPr>
                                <w:noProof/>
                              </w:rPr>
                            </w:pPr>
                            <w:bookmarkStart w:id="176" w:name="_Toc183673486"/>
                            <w:r>
                              <w:t xml:space="preserve">Figura </w:t>
                            </w:r>
                            <w:fldSimple w:instr=" SEQ Figura \* ARABIC ">
                              <w:r>
                                <w:rPr>
                                  <w:noProof/>
                                </w:rPr>
                                <w:t>39</w:t>
                              </w:r>
                            </w:fldSimple>
                            <w:r>
                              <w:t xml:space="preserve"> </w:t>
                            </w:r>
                            <w:r w:rsidRPr="00B85DC1">
                              <w:rPr>
                                <w:b w:val="0"/>
                                <w:bCs w:val="0"/>
                                <w:noProof/>
                              </w:rPr>
                              <w:t>– Mapeamento do Objeto Relacional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072833E0" w:rsidR="002556D5" w:rsidRPr="00AE166F" w:rsidRDefault="002556D5" w:rsidP="007D05F8">
                      <w:pPr>
                        <w:pStyle w:val="Legenda"/>
                        <w:jc w:val="left"/>
                        <w:rPr>
                          <w:noProof/>
                        </w:rPr>
                      </w:pPr>
                      <w:bookmarkStart w:id="177" w:name="_Toc183673486"/>
                      <w:r>
                        <w:t xml:space="preserve">Figura </w:t>
                      </w:r>
                      <w:fldSimple w:instr=" SEQ Figura \* ARABIC ">
                        <w:r>
                          <w:rPr>
                            <w:noProof/>
                          </w:rPr>
                          <w:t>39</w:t>
                        </w:r>
                      </w:fldSimple>
                      <w:r>
                        <w:t xml:space="preserve"> </w:t>
                      </w:r>
                      <w:r w:rsidRPr="00B85DC1">
                        <w:rPr>
                          <w:b w:val="0"/>
                          <w:bCs w:val="0"/>
                          <w:noProof/>
                        </w:rPr>
                        <w:t>– Mapeamento do Objeto Relacional</w:t>
                      </w:r>
                      <w:bookmarkEnd w:id="177"/>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78" w:name="_Toc182206944"/>
      <w:r>
        <w:lastRenderedPageBreak/>
        <w:t>Script das tabelas</w:t>
      </w:r>
      <w:bookmarkEnd w:id="178"/>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325A714E"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w:t>
      </w:r>
      <w:r w:rsidR="004D1E36">
        <w:t>8</w:t>
      </w:r>
      <w:r w:rsidRPr="00BD3DC1">
        <w:t xml:space="preserve"> a</w:t>
      </w:r>
      <w:r w:rsidR="008F336A">
        <w:t>o Quadro</w:t>
      </w:r>
      <w:r w:rsidRPr="00BD3DC1">
        <w:t xml:space="preserve"> 5</w:t>
      </w:r>
      <w:r w:rsidR="0082038A">
        <w:t>9</w:t>
      </w:r>
      <w:r w:rsidR="008F336A">
        <w:t>)</w:t>
      </w:r>
      <w:r w:rsidRPr="00BD3DC1">
        <w:t>.</w:t>
      </w:r>
    </w:p>
    <w:p w14:paraId="08D3B154" w14:textId="77777777" w:rsidR="00BD3DC1" w:rsidRDefault="00BD3DC1" w:rsidP="002B13E8"/>
    <w:p w14:paraId="0EF3B835" w14:textId="58CE1BAB" w:rsidR="0058407B" w:rsidRDefault="0058407B" w:rsidP="0058407B">
      <w:pPr>
        <w:pStyle w:val="Legenda"/>
        <w:keepNext/>
        <w:jc w:val="left"/>
      </w:pPr>
    </w:p>
    <w:p w14:paraId="77775245" w14:textId="0520D28A" w:rsidR="004D1E36" w:rsidRDefault="004D1E36" w:rsidP="004D1E36">
      <w:pPr>
        <w:pStyle w:val="Legenda"/>
        <w:keepNext/>
        <w:jc w:val="left"/>
      </w:pPr>
      <w:bookmarkStart w:id="179" w:name="_Toc183698322"/>
      <w:r>
        <w:t xml:space="preserve">Quadro </w:t>
      </w:r>
      <w:fldSimple w:instr=" SEQ Quadro \* ARABIC ">
        <w:r w:rsidR="0082038A">
          <w:rPr>
            <w:noProof/>
          </w:rPr>
          <w:t>38</w:t>
        </w:r>
      </w:fldSimple>
      <w:r>
        <w:t xml:space="preserve"> </w:t>
      </w:r>
      <w:r w:rsidRPr="004D1E36">
        <w:rPr>
          <w:b w:val="0"/>
          <w:noProof/>
        </w:rPr>
        <w:t>– Script SQL – Tabela Aluno</w:t>
      </w:r>
      <w:bookmarkEnd w:id="179"/>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 xml:space="preserve">CONSTRAINT "FK_aluno_aluno_AlunoModelAlunoId" FOREIGN KEY </w:t>
            </w:r>
            <w:proofErr w:type="gramStart"/>
            <w:r w:rsidRPr="00AC48F9">
              <w:rPr>
                <w:color w:val="000000" w:themeColor="text1"/>
                <w:szCs w:val="24"/>
              </w:rPr>
              <w:t>(”AlunoModelAlunoId</w:t>
            </w:r>
            <w:proofErr w:type="gramEnd"/>
            <w:r w:rsidRPr="00AC48F9">
              <w:rPr>
                <w:color w:val="000000" w:themeColor="text1"/>
                <w:szCs w:val="24"/>
              </w:rPr>
              <w:t>”)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3D7B6AE5" w:rsidR="0058407B" w:rsidRDefault="0058407B" w:rsidP="0058407B">
      <w:pPr>
        <w:pStyle w:val="Legenda"/>
        <w:keepNext/>
        <w:jc w:val="left"/>
      </w:pPr>
      <w:bookmarkStart w:id="180" w:name="_Toc152310852"/>
      <w:r>
        <w:lastRenderedPageBreak/>
        <w:t xml:space="preserve"> </w:t>
      </w:r>
      <w:bookmarkEnd w:id="180"/>
    </w:p>
    <w:p w14:paraId="066A2A10" w14:textId="20017A7B" w:rsidR="004D1E36" w:rsidRDefault="004D1E36" w:rsidP="004D1E36">
      <w:pPr>
        <w:pStyle w:val="Legenda"/>
        <w:keepNext/>
        <w:jc w:val="left"/>
      </w:pPr>
      <w:bookmarkStart w:id="181" w:name="_Toc183698323"/>
      <w:r>
        <w:t xml:space="preserve">Quadro </w:t>
      </w:r>
      <w:fldSimple w:instr=" SEQ Quadro \* ARABIC ">
        <w:r w:rsidR="0082038A">
          <w:rPr>
            <w:noProof/>
          </w:rPr>
          <w:t>39</w:t>
        </w:r>
      </w:fldSimple>
      <w:r>
        <w:t xml:space="preserve"> </w:t>
      </w:r>
      <w:r w:rsidRPr="00C07164">
        <w:rPr>
          <w:b w:val="0"/>
          <w:noProof/>
        </w:rPr>
        <w:t>– Script SQL – Tabela Concedente</w:t>
      </w:r>
      <w:bookmarkEnd w:id="181"/>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44A0DB82" w14:textId="2A29C629" w:rsidR="00FD2BEE" w:rsidRDefault="00FD2BEE" w:rsidP="00FD2BEE">
      <w:pPr>
        <w:pStyle w:val="Legenda"/>
        <w:keepNext/>
        <w:jc w:val="left"/>
      </w:pPr>
    </w:p>
    <w:p w14:paraId="4F01290F" w14:textId="4D6BE182" w:rsidR="004D1E36" w:rsidRPr="004D1E36" w:rsidRDefault="004D1E36" w:rsidP="004D1E36">
      <w:pPr>
        <w:pStyle w:val="Legenda"/>
        <w:keepNext/>
        <w:jc w:val="left"/>
        <w:rPr>
          <w:b w:val="0"/>
        </w:rPr>
      </w:pPr>
      <w:bookmarkStart w:id="182" w:name="_Toc183698324"/>
      <w:r>
        <w:t xml:space="preserve">Quadro </w:t>
      </w:r>
      <w:fldSimple w:instr=" SEQ Quadro \* ARABIC ">
        <w:r w:rsidR="0082038A">
          <w:rPr>
            <w:noProof/>
          </w:rPr>
          <w:t>40</w:t>
        </w:r>
      </w:fldSimple>
      <w:r>
        <w:t xml:space="preserve"> </w:t>
      </w:r>
      <w:r w:rsidRPr="004D1E36">
        <w:rPr>
          <w:b w:val="0"/>
          <w:noProof/>
        </w:rPr>
        <w:t>– Script SQL – Tabela Curso</w:t>
      </w:r>
      <w:bookmarkEnd w:id="182"/>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169576D" w14:textId="6AF8342D" w:rsidR="00FD2BEE" w:rsidRDefault="00FD2BEE" w:rsidP="00FD2BEE">
      <w:pPr>
        <w:pStyle w:val="Legenda"/>
        <w:keepNext/>
        <w:jc w:val="left"/>
      </w:pPr>
    </w:p>
    <w:p w14:paraId="2188E86A" w14:textId="26516463" w:rsidR="004D1E36" w:rsidRDefault="004D1E36" w:rsidP="004D1E36">
      <w:pPr>
        <w:pStyle w:val="Legenda"/>
        <w:keepNext/>
        <w:jc w:val="left"/>
      </w:pPr>
      <w:bookmarkStart w:id="183" w:name="_Toc183698325"/>
      <w:r>
        <w:t xml:space="preserve">Quadro </w:t>
      </w:r>
      <w:fldSimple w:instr=" SEQ Quadro \* ARABIC ">
        <w:r w:rsidR="0082038A">
          <w:rPr>
            <w:noProof/>
          </w:rPr>
          <w:t>41</w:t>
        </w:r>
      </w:fldSimple>
      <w:r w:rsidRPr="008E107B">
        <w:rPr>
          <w:b w:val="0"/>
          <w:noProof/>
        </w:rPr>
        <w:t>– Script SQL – Tabela Documento</w:t>
      </w:r>
      <w:bookmarkEnd w:id="183"/>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9367DAE" w14:textId="357EFD6B" w:rsidR="002D0EA1" w:rsidRDefault="002D0EA1" w:rsidP="002D0EA1">
      <w:pPr>
        <w:pStyle w:val="Legenda"/>
        <w:keepNext/>
        <w:jc w:val="left"/>
      </w:pPr>
    </w:p>
    <w:p w14:paraId="5782AC95" w14:textId="4D50CB7D" w:rsidR="004D1E36" w:rsidRDefault="004D1E36" w:rsidP="004D1E36">
      <w:pPr>
        <w:pStyle w:val="Legenda"/>
        <w:keepNext/>
        <w:jc w:val="left"/>
      </w:pPr>
      <w:bookmarkStart w:id="184" w:name="_Toc183698326"/>
      <w:r>
        <w:t xml:space="preserve">Quadro </w:t>
      </w:r>
      <w:fldSimple w:instr=" SEQ Quadro \* ARABIC ">
        <w:r w:rsidR="0082038A">
          <w:rPr>
            <w:noProof/>
          </w:rPr>
          <w:t>42</w:t>
        </w:r>
      </w:fldSimple>
      <w:r>
        <w:t xml:space="preserve"> </w:t>
      </w:r>
      <w:r w:rsidRPr="00CB41D4">
        <w:rPr>
          <w:b w:val="0"/>
          <w:noProof/>
        </w:rPr>
        <w:t>– Script SQL – Tabela TipoDocumento</w:t>
      </w:r>
      <w:bookmarkEnd w:id="184"/>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850A68A" w14:textId="1E024F58" w:rsidR="004D1E36" w:rsidRDefault="00C331FC" w:rsidP="004D1E36">
      <w:pPr>
        <w:ind w:firstLine="0"/>
        <w:rPr>
          <w:sz w:val="20"/>
          <w:szCs w:val="16"/>
        </w:rPr>
      </w:pPr>
      <w:r w:rsidRPr="00C03C05">
        <w:rPr>
          <w:sz w:val="20"/>
          <w:szCs w:val="16"/>
        </w:rPr>
        <w:t>Fonte: Elaborado pelos autores.</w:t>
      </w:r>
    </w:p>
    <w:p w14:paraId="59AAABA6" w14:textId="77777777" w:rsidR="004D1E36" w:rsidRPr="004D1E36" w:rsidRDefault="004D1E36" w:rsidP="004D1E36">
      <w:pPr>
        <w:ind w:firstLine="0"/>
        <w:rPr>
          <w:sz w:val="20"/>
          <w:szCs w:val="16"/>
        </w:rPr>
      </w:pPr>
    </w:p>
    <w:p w14:paraId="34D2EC59" w14:textId="55EB1CE8" w:rsidR="004D1E36" w:rsidRDefault="004D1E36" w:rsidP="004D1E36">
      <w:pPr>
        <w:pStyle w:val="Legenda"/>
        <w:keepNext/>
        <w:jc w:val="left"/>
      </w:pPr>
      <w:bookmarkStart w:id="185" w:name="_Toc183698327"/>
      <w:r>
        <w:t xml:space="preserve">Quadro </w:t>
      </w:r>
      <w:fldSimple w:instr=" SEQ Quadro \* ARABIC ">
        <w:r w:rsidR="0082038A">
          <w:rPr>
            <w:noProof/>
          </w:rPr>
          <w:t>43</w:t>
        </w:r>
      </w:fldSimple>
      <w:r>
        <w:t xml:space="preserve"> </w:t>
      </w:r>
      <w:r w:rsidRPr="00C410E9">
        <w:rPr>
          <w:b w:val="0"/>
          <w:noProof/>
        </w:rPr>
        <w:t>– Script SQL – Tabela TipoEstagio</w:t>
      </w:r>
      <w:bookmarkEnd w:id="185"/>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79AB9CF3" w14:textId="32D988FC" w:rsidR="002D0EA1" w:rsidRDefault="002D0EA1" w:rsidP="002D0EA1">
      <w:pPr>
        <w:pStyle w:val="Legenda"/>
        <w:keepNext/>
        <w:jc w:val="left"/>
      </w:pPr>
    </w:p>
    <w:p w14:paraId="0E4D01FE" w14:textId="110E35B2" w:rsidR="00C938DA" w:rsidRDefault="00C938DA" w:rsidP="00C938DA">
      <w:pPr>
        <w:pStyle w:val="Legenda"/>
        <w:keepNext/>
        <w:jc w:val="left"/>
      </w:pPr>
      <w:bookmarkStart w:id="186" w:name="_Toc183698328"/>
      <w:r>
        <w:t xml:space="preserve">Quadro </w:t>
      </w:r>
      <w:fldSimple w:instr=" SEQ Quadro \* ARABIC ">
        <w:r w:rsidR="0082038A">
          <w:rPr>
            <w:noProof/>
          </w:rPr>
          <w:t>44</w:t>
        </w:r>
      </w:fldSimple>
      <w:r>
        <w:t xml:space="preserve"> </w:t>
      </w:r>
      <w:r w:rsidRPr="00C938DA">
        <w:rPr>
          <w:b w:val="0"/>
          <w:noProof/>
        </w:rPr>
        <w:t>– Script SQL – Tabela Vagas</w:t>
      </w:r>
      <w:bookmarkEnd w:id="186"/>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6752CE6E" w14:textId="730DF796" w:rsidR="00E03D74" w:rsidRDefault="00E03D74" w:rsidP="00E03D74">
      <w:pPr>
        <w:pStyle w:val="Legenda"/>
        <w:keepNext/>
        <w:jc w:val="left"/>
      </w:pPr>
    </w:p>
    <w:p w14:paraId="306BA904" w14:textId="40E88079" w:rsidR="00C938DA" w:rsidRDefault="00C938DA" w:rsidP="00C938DA">
      <w:pPr>
        <w:pStyle w:val="Legenda"/>
        <w:keepNext/>
        <w:jc w:val="left"/>
      </w:pPr>
      <w:bookmarkStart w:id="187" w:name="_Toc183698329"/>
      <w:r>
        <w:t xml:space="preserve">Quadro </w:t>
      </w:r>
      <w:fldSimple w:instr=" SEQ Quadro \* ARABIC ">
        <w:r w:rsidR="0082038A">
          <w:rPr>
            <w:noProof/>
          </w:rPr>
          <w:t>45</w:t>
        </w:r>
      </w:fldSimple>
      <w:r>
        <w:t xml:space="preserve"> </w:t>
      </w:r>
      <w:r w:rsidRPr="00DF261F">
        <w:rPr>
          <w:b w:val="0"/>
          <w:noProof/>
        </w:rPr>
        <w:t>– Script SQL – Tabela DocumentoVersao</w:t>
      </w:r>
      <w:bookmarkEnd w:id="187"/>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6E6A8E33" w14:textId="142C193B" w:rsidR="00E03D74" w:rsidRDefault="00E03D74" w:rsidP="00E03D74">
      <w:pPr>
        <w:pStyle w:val="Legenda"/>
        <w:keepNext/>
        <w:jc w:val="left"/>
      </w:pPr>
    </w:p>
    <w:p w14:paraId="0DBB85CB" w14:textId="5E6870BD" w:rsidR="00C938DA" w:rsidRDefault="00C938DA" w:rsidP="00C938DA">
      <w:pPr>
        <w:pStyle w:val="Legenda"/>
        <w:keepNext/>
        <w:jc w:val="left"/>
      </w:pPr>
      <w:bookmarkStart w:id="188" w:name="_Toc183698330"/>
      <w:r>
        <w:t xml:space="preserve">Quadro </w:t>
      </w:r>
      <w:fldSimple w:instr=" SEQ Quadro \* ARABIC ">
        <w:r w:rsidR="0082038A">
          <w:rPr>
            <w:noProof/>
          </w:rPr>
          <w:t>46</w:t>
        </w:r>
      </w:fldSimple>
      <w:r>
        <w:t xml:space="preserve"> </w:t>
      </w:r>
      <w:r w:rsidRPr="00AC78F4">
        <w:rPr>
          <w:b w:val="0"/>
          <w:noProof/>
        </w:rPr>
        <w:t xml:space="preserve"> – Script SQL – Tabela Cargo</w:t>
      </w:r>
      <w:bookmarkEnd w:id="188"/>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 xml:space="preserve">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tipo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8BD5F91" w14:textId="0C81651E" w:rsidR="00FF3D6D" w:rsidRDefault="00C331FC" w:rsidP="00C938DA">
      <w:pPr>
        <w:ind w:firstLine="0"/>
        <w:rPr>
          <w:sz w:val="20"/>
          <w:szCs w:val="16"/>
        </w:rPr>
      </w:pPr>
      <w:r w:rsidRPr="00C03C05">
        <w:rPr>
          <w:sz w:val="20"/>
          <w:szCs w:val="16"/>
        </w:rPr>
        <w:t>Fonte: Elaborado pelos autores.</w:t>
      </w:r>
    </w:p>
    <w:p w14:paraId="4312D0AF" w14:textId="522B5050" w:rsidR="00FF3D6D" w:rsidRDefault="00FF3D6D" w:rsidP="00FF3D6D">
      <w:pPr>
        <w:pStyle w:val="Legenda"/>
        <w:keepNext/>
        <w:jc w:val="left"/>
      </w:pPr>
    </w:p>
    <w:p w14:paraId="421E603B" w14:textId="064D6C39" w:rsidR="00C938DA" w:rsidRDefault="00C938DA" w:rsidP="00C938DA">
      <w:pPr>
        <w:pStyle w:val="Legenda"/>
        <w:keepNext/>
        <w:jc w:val="left"/>
      </w:pPr>
      <w:bookmarkStart w:id="189" w:name="_Toc183698331"/>
      <w:r>
        <w:t xml:space="preserve">Quadro </w:t>
      </w:r>
      <w:fldSimple w:instr=" SEQ Quadro \* ARABIC ">
        <w:r w:rsidR="0082038A">
          <w:rPr>
            <w:noProof/>
          </w:rPr>
          <w:t>47</w:t>
        </w:r>
      </w:fldSimple>
      <w:r>
        <w:t xml:space="preserve"> </w:t>
      </w:r>
      <w:r w:rsidRPr="00B4529C">
        <w:rPr>
          <w:b w:val="0"/>
          <w:noProof/>
        </w:rPr>
        <w:t>– Script SQL – Tabela CoordenadorEstagio</w:t>
      </w:r>
      <w:bookmarkEnd w:id="189"/>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D7572E3" w14:textId="491F0BF0" w:rsidR="00D129B5" w:rsidRDefault="00C331FC" w:rsidP="00C938DA">
      <w:pPr>
        <w:ind w:firstLine="0"/>
        <w:rPr>
          <w:sz w:val="20"/>
          <w:szCs w:val="16"/>
        </w:rPr>
      </w:pPr>
      <w:r w:rsidRPr="00C03C05">
        <w:rPr>
          <w:sz w:val="20"/>
          <w:szCs w:val="16"/>
        </w:rPr>
        <w:t>Fonte: Elaborado pelos autores.</w:t>
      </w:r>
    </w:p>
    <w:p w14:paraId="4719DCB0" w14:textId="77777777" w:rsidR="00C938DA" w:rsidRPr="00C938DA" w:rsidRDefault="00C938DA" w:rsidP="00C938DA">
      <w:pPr>
        <w:ind w:firstLine="0"/>
        <w:rPr>
          <w:sz w:val="20"/>
          <w:szCs w:val="16"/>
        </w:rPr>
      </w:pPr>
    </w:p>
    <w:p w14:paraId="52E8914A" w14:textId="3A53A5F7" w:rsidR="00C938DA" w:rsidRDefault="00C938DA" w:rsidP="00C938DA">
      <w:pPr>
        <w:pStyle w:val="Legenda"/>
        <w:keepNext/>
        <w:jc w:val="left"/>
      </w:pPr>
      <w:bookmarkStart w:id="190" w:name="_Toc183698332"/>
      <w:r>
        <w:t xml:space="preserve">Quadro </w:t>
      </w:r>
      <w:fldSimple w:instr=" SEQ Quadro \* ARABIC ">
        <w:r w:rsidR="0082038A">
          <w:rPr>
            <w:noProof/>
          </w:rPr>
          <w:t>48</w:t>
        </w:r>
      </w:fldSimple>
      <w:r>
        <w:t xml:space="preserve"> </w:t>
      </w:r>
      <w:r w:rsidRPr="003A586A">
        <w:rPr>
          <w:b w:val="0"/>
          <w:noProof/>
        </w:rPr>
        <w:t>– Script SQL – Tabela Login</w:t>
      </w:r>
      <w:bookmarkEnd w:id="190"/>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0D9A37F1" w14:textId="501BFE07" w:rsidR="00D129B5" w:rsidRDefault="00D129B5" w:rsidP="00D129B5">
      <w:pPr>
        <w:pStyle w:val="Legenda"/>
        <w:keepNext/>
        <w:jc w:val="left"/>
      </w:pPr>
    </w:p>
    <w:p w14:paraId="6823852E" w14:textId="3183C445" w:rsidR="0082038A" w:rsidRDefault="0082038A" w:rsidP="0082038A">
      <w:pPr>
        <w:pStyle w:val="Legenda"/>
        <w:keepNext/>
        <w:jc w:val="left"/>
      </w:pPr>
      <w:bookmarkStart w:id="191" w:name="_Toc183698333"/>
      <w:r>
        <w:t xml:space="preserve">Quadro </w:t>
      </w:r>
      <w:fldSimple w:instr=" SEQ Quadro \* ARABIC ">
        <w:r>
          <w:rPr>
            <w:noProof/>
          </w:rPr>
          <w:t>49</w:t>
        </w:r>
      </w:fldSimple>
      <w:r>
        <w:t xml:space="preserve"> </w:t>
      </w:r>
      <w:r w:rsidRPr="00EC1017">
        <w:rPr>
          <w:b w:val="0"/>
          <w:noProof/>
        </w:rPr>
        <w:t>– Script SQL – Tabela InstituicaoEnsino</w:t>
      </w:r>
      <w:bookmarkEnd w:id="191"/>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57C626D9" w14:textId="0EBC0015" w:rsidR="005E18B4" w:rsidRDefault="005E18B4" w:rsidP="005E18B4">
      <w:pPr>
        <w:pStyle w:val="Legenda"/>
        <w:keepNext/>
        <w:jc w:val="left"/>
      </w:pPr>
    </w:p>
    <w:p w14:paraId="2016D5A5" w14:textId="2100DD63" w:rsidR="0082038A" w:rsidRDefault="0082038A" w:rsidP="0082038A">
      <w:pPr>
        <w:pStyle w:val="Legenda"/>
        <w:keepNext/>
        <w:jc w:val="left"/>
      </w:pPr>
      <w:bookmarkStart w:id="192" w:name="_Toc183698334"/>
      <w:r>
        <w:t xml:space="preserve">Quadro </w:t>
      </w:r>
      <w:fldSimple w:instr=" SEQ Quadro \* ARABIC ">
        <w:r>
          <w:rPr>
            <w:noProof/>
          </w:rPr>
          <w:t>50</w:t>
        </w:r>
      </w:fldSimple>
      <w:r>
        <w:t xml:space="preserve"> </w:t>
      </w:r>
      <w:r w:rsidRPr="005B2848">
        <w:rPr>
          <w:b w:val="0"/>
          <w:noProof/>
        </w:rPr>
        <w:t>– Script SQL – Tabela Usuario</w:t>
      </w:r>
      <w:bookmarkEnd w:id="192"/>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3772273" w14:textId="48DD743F" w:rsidR="004A7D64" w:rsidRPr="0082038A" w:rsidRDefault="000D5C2D" w:rsidP="0082038A">
      <w:pPr>
        <w:ind w:firstLine="0"/>
        <w:rPr>
          <w:sz w:val="20"/>
          <w:szCs w:val="16"/>
        </w:rPr>
      </w:pPr>
      <w:r w:rsidRPr="00C03C05">
        <w:rPr>
          <w:sz w:val="20"/>
          <w:szCs w:val="16"/>
        </w:rPr>
        <w:t>Fonte: Elaborado pelos autores.</w:t>
      </w:r>
    </w:p>
    <w:p w14:paraId="04BE088D" w14:textId="21A4AB47" w:rsidR="0082038A" w:rsidRDefault="0082038A" w:rsidP="0082038A">
      <w:pPr>
        <w:pStyle w:val="Legenda"/>
        <w:keepNext/>
        <w:jc w:val="left"/>
      </w:pPr>
      <w:bookmarkStart w:id="193" w:name="_Toc183698335"/>
      <w:r>
        <w:lastRenderedPageBreak/>
        <w:t xml:space="preserve">Quadro </w:t>
      </w:r>
      <w:fldSimple w:instr=" SEQ Quadro \* ARABIC ">
        <w:r>
          <w:rPr>
            <w:noProof/>
          </w:rPr>
          <w:t>51</w:t>
        </w:r>
      </w:fldSimple>
      <w:r>
        <w:t xml:space="preserve"> </w:t>
      </w:r>
      <w:r w:rsidRPr="00A275E6">
        <w:rPr>
          <w:b w:val="0"/>
          <w:noProof/>
        </w:rPr>
        <w:t>– Script SQL – Tabela SupervisorEstagio</w:t>
      </w:r>
      <w:bookmarkEnd w:id="193"/>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51EA1683" w14:textId="41681D87" w:rsidR="003C5431" w:rsidRDefault="003C5431" w:rsidP="003C5431">
      <w:pPr>
        <w:pStyle w:val="Legenda"/>
        <w:keepNext/>
        <w:jc w:val="left"/>
      </w:pPr>
    </w:p>
    <w:p w14:paraId="730AAC60" w14:textId="7ADAB496" w:rsidR="0082038A" w:rsidRDefault="0082038A" w:rsidP="0082038A">
      <w:pPr>
        <w:pStyle w:val="Legenda"/>
        <w:keepNext/>
        <w:jc w:val="left"/>
      </w:pPr>
      <w:bookmarkStart w:id="194" w:name="_Toc183698336"/>
      <w:r>
        <w:t xml:space="preserve">Quadro </w:t>
      </w:r>
      <w:fldSimple w:instr=" SEQ Quadro \* ARABIC ">
        <w:r>
          <w:rPr>
            <w:noProof/>
          </w:rPr>
          <w:t>52</w:t>
        </w:r>
      </w:fldSimple>
      <w:r>
        <w:t xml:space="preserve"> </w:t>
      </w:r>
      <w:r w:rsidRPr="0082038A">
        <w:rPr>
          <w:b w:val="0"/>
          <w:noProof/>
        </w:rPr>
        <w:t>– Script SQL – Tabela Apontamento</w:t>
      </w:r>
      <w:bookmarkEnd w:id="194"/>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789EDD5A" w14:textId="1146FF74" w:rsidR="00513161" w:rsidRDefault="00513161" w:rsidP="00513161">
      <w:pPr>
        <w:pStyle w:val="Legenda"/>
        <w:keepNext/>
        <w:jc w:val="left"/>
      </w:pPr>
    </w:p>
    <w:p w14:paraId="6E3C9CE4" w14:textId="6100C44E" w:rsidR="0082038A" w:rsidRDefault="0082038A" w:rsidP="0082038A">
      <w:pPr>
        <w:pStyle w:val="Legenda"/>
        <w:keepNext/>
        <w:jc w:val="left"/>
      </w:pPr>
      <w:bookmarkStart w:id="195" w:name="_Toc183698337"/>
      <w:r>
        <w:t xml:space="preserve">Quadro </w:t>
      </w:r>
      <w:fldSimple w:instr=" SEQ Quadro \* ARABIC ">
        <w:r>
          <w:rPr>
            <w:noProof/>
          </w:rPr>
          <w:t>53</w:t>
        </w:r>
      </w:fldSimple>
      <w:r>
        <w:t xml:space="preserve"> </w:t>
      </w:r>
      <w:r w:rsidRPr="00C1298F">
        <w:rPr>
          <w:b w:val="0"/>
          <w:noProof/>
        </w:rPr>
        <w:t>– Script SQL – Tabela Matricula</w:t>
      </w:r>
      <w:bookmarkEnd w:id="195"/>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171AC6E6" w14:textId="5D46ACF2" w:rsidR="00B450F4" w:rsidRDefault="00B450F4" w:rsidP="00B450F4">
      <w:pPr>
        <w:pStyle w:val="Legenda"/>
        <w:keepNext/>
        <w:jc w:val="left"/>
      </w:pPr>
    </w:p>
    <w:p w14:paraId="67399DDF" w14:textId="70E84867" w:rsidR="0082038A" w:rsidRDefault="0082038A" w:rsidP="0082038A">
      <w:pPr>
        <w:pStyle w:val="Legenda"/>
        <w:keepNext/>
        <w:jc w:val="left"/>
      </w:pPr>
      <w:bookmarkStart w:id="196" w:name="_Toc183698338"/>
      <w:r>
        <w:t xml:space="preserve">Quadro </w:t>
      </w:r>
      <w:fldSimple w:instr=" SEQ Quadro \* ARABIC ">
        <w:r>
          <w:rPr>
            <w:noProof/>
          </w:rPr>
          <w:t>54</w:t>
        </w:r>
      </w:fldSimple>
      <w:r>
        <w:t xml:space="preserve"> </w:t>
      </w:r>
      <w:r w:rsidRPr="006406F0">
        <w:rPr>
          <w:b w:val="0"/>
          <w:noProof/>
        </w:rPr>
        <w:t>– Script SQL – Tabela Matricula</w:t>
      </w:r>
      <w:bookmarkEnd w:id="196"/>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3F2FC1BD" w14:textId="77777777" w:rsidR="0082038A" w:rsidRPr="0082038A" w:rsidRDefault="0082038A" w:rsidP="0082038A"/>
    <w:p w14:paraId="30F485D6" w14:textId="78E2B191" w:rsidR="0082038A" w:rsidRDefault="0082038A" w:rsidP="0082038A">
      <w:pPr>
        <w:pStyle w:val="Legenda"/>
        <w:keepNext/>
        <w:jc w:val="left"/>
      </w:pPr>
      <w:bookmarkStart w:id="197" w:name="_Toc183698339"/>
      <w:r>
        <w:t xml:space="preserve">Quadro </w:t>
      </w:r>
      <w:fldSimple w:instr=" SEQ Quadro \* ARABIC ">
        <w:r>
          <w:rPr>
            <w:noProof/>
          </w:rPr>
          <w:t>55</w:t>
        </w:r>
      </w:fldSimple>
      <w:r>
        <w:t xml:space="preserve"> </w:t>
      </w:r>
      <w:r w:rsidRPr="009B6759">
        <w:rPr>
          <w:b w:val="0"/>
          <w:noProof/>
        </w:rPr>
        <w:t>– Script SQL – Tabela DocumentoNecessario</w:t>
      </w:r>
      <w:bookmarkEnd w:id="197"/>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1233E899" w14:textId="6CCCE892" w:rsidR="00B1423E" w:rsidRPr="00B1423E" w:rsidRDefault="00B1423E" w:rsidP="00B1423E">
      <w:pPr>
        <w:pStyle w:val="Legenda"/>
        <w:keepNext/>
        <w:jc w:val="left"/>
        <w:rPr>
          <w:b w:val="0"/>
          <w:noProof/>
        </w:rPr>
      </w:pPr>
    </w:p>
    <w:p w14:paraId="1516E7CF" w14:textId="1011814F" w:rsidR="0082038A" w:rsidRDefault="0082038A" w:rsidP="0082038A">
      <w:pPr>
        <w:pStyle w:val="Legenda"/>
        <w:keepNext/>
        <w:jc w:val="left"/>
      </w:pPr>
      <w:bookmarkStart w:id="198" w:name="_Toc183698340"/>
      <w:r>
        <w:t xml:space="preserve">Quadro </w:t>
      </w:r>
      <w:fldSimple w:instr=" SEQ Quadro \* ARABIC ">
        <w:r>
          <w:rPr>
            <w:noProof/>
          </w:rPr>
          <w:t>56</w:t>
        </w:r>
      </w:fldSimple>
      <w:r>
        <w:t xml:space="preserve"> </w:t>
      </w:r>
      <w:r w:rsidRPr="00AD3D57">
        <w:rPr>
          <w:b w:val="0"/>
          <w:noProof/>
        </w:rPr>
        <w:t>– Script SQL – Tabela Sessão</w:t>
      </w:r>
      <w:bookmarkEnd w:id="198"/>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CB96D78" w14:textId="1B62E609" w:rsidR="00C47A4C" w:rsidRDefault="000D5C2D" w:rsidP="0082038A">
      <w:pPr>
        <w:ind w:firstLine="0"/>
        <w:rPr>
          <w:sz w:val="20"/>
          <w:szCs w:val="16"/>
        </w:rPr>
      </w:pPr>
      <w:r w:rsidRPr="00C03C05">
        <w:rPr>
          <w:sz w:val="20"/>
          <w:szCs w:val="16"/>
        </w:rPr>
        <w:t>Fonte: Elaborado pelos autores.</w:t>
      </w:r>
    </w:p>
    <w:p w14:paraId="3C1FB07A" w14:textId="77777777" w:rsidR="0082038A" w:rsidRPr="0082038A" w:rsidRDefault="0082038A" w:rsidP="0082038A">
      <w:pPr>
        <w:ind w:firstLine="0"/>
        <w:rPr>
          <w:sz w:val="20"/>
          <w:szCs w:val="16"/>
        </w:rPr>
      </w:pPr>
    </w:p>
    <w:p w14:paraId="2A69BEDB" w14:textId="24827537" w:rsidR="0082038A" w:rsidRDefault="0082038A" w:rsidP="0082038A">
      <w:pPr>
        <w:pStyle w:val="Legenda"/>
        <w:keepNext/>
        <w:jc w:val="left"/>
      </w:pPr>
      <w:bookmarkStart w:id="199" w:name="_Toc183698341"/>
      <w:r>
        <w:t xml:space="preserve">Quadro </w:t>
      </w:r>
      <w:fldSimple w:instr=" SEQ Quadro \* ARABIC ">
        <w:r>
          <w:rPr>
            <w:noProof/>
          </w:rPr>
          <w:t>57</w:t>
        </w:r>
      </w:fldSimple>
      <w:r>
        <w:t xml:space="preserve"> </w:t>
      </w:r>
      <w:r w:rsidRPr="00911C61">
        <w:rPr>
          <w:b w:val="0"/>
          <w:noProof/>
        </w:rPr>
        <w:t>– Script SQL – Tabela ContratoEstagio</w:t>
      </w:r>
      <w:bookmarkEnd w:id="199"/>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9D4023">
              <w:rPr>
                <w:color w:val="000000" w:themeColor="text1"/>
                <w:szCs w:val="24"/>
                <w:lang w:val="en-US"/>
              </w:rPr>
              <w:t>"CoordenadorEstagioidCoordenadorEstagio" integer NULL,</w:t>
            </w:r>
          </w:p>
          <w:p w14:paraId="37756BDB" w14:textId="5D01E8BA"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coordenadorestagioid integer NOT NULL,</w:t>
            </w:r>
          </w:p>
          <w:p w14:paraId="2EB78ED2" w14:textId="51C99915"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supervisorestagioid integer NOT NULL,</w:t>
            </w:r>
          </w:p>
          <w:p w14:paraId="52EED518" w14:textId="4E793091"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"TipoEstagioidTipoEstagio" integer NULL,</w:t>
            </w:r>
          </w:p>
          <w:p w14:paraId="2F71EC83" w14:textId="7E338E24"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tipoestagioid integer NOT NULL,</w:t>
            </w:r>
          </w:p>
          <w:p w14:paraId="408B1B8E" w14:textId="333CF3F6"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"SupervisorEstagioModelidSupervisor" integer NULL,</w:t>
            </w:r>
          </w:p>
          <w:p w14:paraId="33ACF8BE" w14:textId="6EC179AC" w:rsidR="00C47A4C" w:rsidRPr="009D4023" w:rsidRDefault="00C47A4C" w:rsidP="00C47A4C">
            <w:pPr>
              <w:autoSpaceDE w:val="0"/>
              <w:autoSpaceDN w:val="0"/>
              <w:adjustRightInd w:val="0"/>
              <w:spacing w:line="240" w:lineRule="auto"/>
              <w:ind w:firstLine="0"/>
              <w:jc w:val="left"/>
              <w:rPr>
                <w:color w:val="000000" w:themeColor="text1"/>
                <w:szCs w:val="24"/>
                <w:lang w:val="en-US"/>
              </w:rPr>
            </w:pPr>
            <w:r w:rsidRPr="009D4023">
              <w:rPr>
                <w:color w:val="000000" w:themeColor="text1"/>
                <w:szCs w:val="24"/>
                <w:lang w:val="en-US"/>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9D4023">
              <w:rPr>
                <w:color w:val="000000" w:themeColor="text1"/>
                <w:szCs w:val="24"/>
                <w:lang w:val="en-US"/>
              </w:rPr>
              <w:t xml:space="preserve">    </w:t>
            </w:r>
            <w:r w:rsidRPr="00EB6FA3">
              <w:rPr>
                <w:color w:val="000000" w:themeColor="text1"/>
                <w:szCs w:val="24"/>
              </w:rPr>
              <w:t>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037CA4F8" w:rsidR="000E7353" w:rsidRDefault="000E7353" w:rsidP="000E7353">
      <w:pPr>
        <w:pStyle w:val="Legenda"/>
        <w:keepNext/>
        <w:jc w:val="left"/>
      </w:pPr>
    </w:p>
    <w:p w14:paraId="652031E7" w14:textId="1C985F18" w:rsidR="0082038A" w:rsidRDefault="0082038A" w:rsidP="0082038A">
      <w:pPr>
        <w:pStyle w:val="Legenda"/>
        <w:keepNext/>
        <w:jc w:val="left"/>
      </w:pPr>
      <w:bookmarkStart w:id="200" w:name="_Toc183698342"/>
      <w:r>
        <w:t xml:space="preserve">Quadro </w:t>
      </w:r>
      <w:fldSimple w:instr=" SEQ Quadro \* ARABIC ">
        <w:r>
          <w:rPr>
            <w:noProof/>
          </w:rPr>
          <w:t>58</w:t>
        </w:r>
      </w:fldSimple>
      <w:r>
        <w:t xml:space="preserve"> </w:t>
      </w:r>
      <w:r w:rsidRPr="00D00049">
        <w:rPr>
          <w:b w:val="0"/>
          <w:noProof/>
        </w:rPr>
        <w:t>– Script SQL – Tabela Candidato</w:t>
      </w:r>
      <w:bookmarkEnd w:id="200"/>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201" w:name="_Toc182206945"/>
      <w:r w:rsidRPr="00981C54">
        <w:t xml:space="preserve">Modelo </w:t>
      </w:r>
      <w:r>
        <w:t>Objeto Relacional-ORM</w:t>
      </w:r>
      <w:bookmarkEnd w:id="201"/>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utlizado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202" w:name="_Toc182206946"/>
      <w:r>
        <w:rPr>
          <w:caps w:val="0"/>
        </w:rPr>
        <w:lastRenderedPageBreak/>
        <w:t>ARQUITETURA DE SOFTWARE</w:t>
      </w:r>
      <w:bookmarkEnd w:id="202"/>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w:t>
      </w:r>
      <w:r>
        <w:lastRenderedPageBreak/>
        <w:t xml:space="preserve">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203" w:name="_Toc182206947"/>
      <w:r>
        <w:t>Arquitetura de Desenvolvimento</w:t>
      </w:r>
      <w:bookmarkEnd w:id="203"/>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70C1D3C9" w14:textId="77777777" w:rsidR="00D5689F" w:rsidRPr="00D5689F" w:rsidRDefault="00D5689F" w:rsidP="00D5689F">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204" w:name="_Toc182206948"/>
      <w:r>
        <w:t xml:space="preserve">6.1.1 </w:t>
      </w:r>
      <w:r w:rsidR="00E44FF0">
        <w:t>Back</w:t>
      </w:r>
      <w:r w:rsidR="00E81C8D">
        <w:t>-End</w:t>
      </w:r>
      <w:bookmarkEnd w:id="204"/>
    </w:p>
    <w:p w14:paraId="538FCAC2" w14:textId="77777777" w:rsidR="00B23D5F" w:rsidRDefault="00B23D5F" w:rsidP="000D5C2D">
      <w:pPr>
        <w:ind w:firstLine="709"/>
      </w:pPr>
      <w:bookmarkStart w:id="205" w:name="_Toc152337810"/>
      <w:bookmarkStart w:id="206"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w:t>
      </w:r>
      <w:r w:rsidRPr="00DB20E7">
        <w:lastRenderedPageBreak/>
        <w:t xml:space="preserve">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proofErr w:type="gramStart"/>
      <w:r w:rsidRPr="00DB20E7">
        <w:rPr>
          <w:i/>
          <w:iCs/>
        </w:rPr>
        <w:t>appsettings.json</w:t>
      </w:r>
      <w:proofErr w:type="gramEnd"/>
      <w:r w:rsidRPr="00DB20E7">
        <w:t xml:space="preserve"> é utilizado como o principal meio de configuração da aplicação, armazenando informações como </w:t>
      </w:r>
      <w:r w:rsidRPr="00DB20E7">
        <w:rPr>
          <w:i/>
          <w:iCs/>
        </w:rPr>
        <w:t>strings</w:t>
      </w:r>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lastRenderedPageBreak/>
        <w:t>Por fim, o Dockerfile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205"/>
      <w:bookmarkEnd w:id="206"/>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4F5AC7B0" w14:textId="0BC5DFCB" w:rsidR="00713EF7" w:rsidRDefault="008A1480" w:rsidP="005B4441">
      <w:pPr>
        <w:pStyle w:val="Ttulo2"/>
        <w:numPr>
          <w:ilvl w:val="0"/>
          <w:numId w:val="0"/>
        </w:numPr>
      </w:pPr>
      <w:bookmarkStart w:id="207" w:name="_Toc182206949"/>
      <w:r>
        <w:t xml:space="preserve">6.1.2 </w:t>
      </w:r>
      <w:r w:rsidR="00E81C8D">
        <w:t>Front-End-Web</w:t>
      </w:r>
      <w:bookmarkEnd w:id="207"/>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lastRenderedPageBreak/>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(WALKE, 2013), criador do React, essa abordagem de desenvolvimento baseada em componentes ajuda a fragmentar o layout da aplicação em peças mais gerenciáveis e customizáveis, assegurando um controle granular sobre o comportamento de cada elemento </w:t>
      </w:r>
      <w:r>
        <w:lastRenderedPageBreak/>
        <w:t xml:space="preserve">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lastRenderedPageBreak/>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Radix UI e Tailwind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A implementação dos componentes Shadcn é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208"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fldSimple w:instr=" SEQ Figura \* ARABIC ">
        <w:r>
          <w:rPr>
            <w:noProof/>
          </w:rPr>
          <w:t>40</w:t>
        </w:r>
      </w:fldSimple>
      <w:r>
        <w:t xml:space="preserve"> </w:t>
      </w:r>
      <w:r w:rsidRPr="009018E5">
        <w:rPr>
          <w:b w:val="0"/>
        </w:rPr>
        <w:t xml:space="preserve">– Logos das </w:t>
      </w:r>
      <w:r>
        <w:rPr>
          <w:b w:val="0"/>
        </w:rPr>
        <w:t>ferramentas e linguagens</w:t>
      </w:r>
      <w:r w:rsidRPr="009018E5">
        <w:rPr>
          <w:b w:val="0"/>
        </w:rPr>
        <w:t xml:space="preserve"> utilizadas</w:t>
      </w:r>
      <w:bookmarkEnd w:id="208"/>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209" w:name="_Toc182206950"/>
      <w:r>
        <w:t>6.2 Segurança da Informação</w:t>
      </w:r>
      <w:bookmarkEnd w:id="209"/>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210" w:name="_Toc182206951"/>
      <w:r>
        <w:lastRenderedPageBreak/>
        <w:t>Implantação</w:t>
      </w:r>
      <w:r w:rsidR="004C384A" w:rsidRPr="002B3561">
        <w:t xml:space="preserve"> </w:t>
      </w:r>
      <w:r w:rsidR="00545079">
        <w:t xml:space="preserve">do </w:t>
      </w:r>
      <w:r w:rsidR="00AD0DB0">
        <w:t>Sistema</w:t>
      </w:r>
      <w:bookmarkEnd w:id="210"/>
    </w:p>
    <w:p w14:paraId="1E259D23" w14:textId="77777777" w:rsidR="00B76E35" w:rsidRPr="00B76E35" w:rsidRDefault="00B76E35" w:rsidP="00B76E35"/>
    <w:p w14:paraId="205D74BF" w14:textId="77777777" w:rsidR="00AB515E" w:rsidRPr="00AB515E" w:rsidRDefault="00AB515E" w:rsidP="00AB515E">
      <w:r w:rsidRPr="00AB515E">
        <w:t>O planejamento da infraestrutura de hardware para sistemas distribuídos exige ferramentas que proporcionem clareza e eficiência. O diagrama de implantação é um recurso essencial nesse processo, pois ilustra graficamente a disposição dos componentes físicos, como servidores e computadores, e define as conexões e protocolos de comunicação entre eles. Essa representação visual permite alocar os módulos do sistema de forma clara em diferentes servidores, sendo especialmente útil em ambientes distribuídos, onde múltiplas máquinas desempenham funções essenciais, como a execução de módulos ou o armazenamento de dados (GUEDES, 2011).</w:t>
      </w:r>
    </w:p>
    <w:p w14:paraId="3C547EF5" w14:textId="77777777" w:rsidR="00AB515E" w:rsidRPr="00AB515E" w:rsidRDefault="00AB515E" w:rsidP="00AB515E">
      <w:r w:rsidRPr="00AB515E">
        <w:t xml:space="preserve">A crescente demanda por eficiência nos sistemas distribuídos destaca a necessidade de ferramentas que simplifiquem a gestão de serviços. Nesse cenário, o </w:t>
      </w:r>
      <w:r w:rsidRPr="00AB515E">
        <w:rPr>
          <w:i/>
          <w:iCs/>
        </w:rPr>
        <w:t>Docker</w:t>
      </w:r>
      <w:r w:rsidRPr="00AB515E">
        <w:t xml:space="preserve"> se apresenta como uma solução poderosa, oferecendo virtualização leve por meio de contêineres. Essa tecnologia possibilita o empacotamento de aplicações juntamente com suas dependências, garantindo consistência entre diferentes ambientes, desde o desenvolvimento até a produção.</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2556D5" w:rsidRPr="008F336A" w:rsidRDefault="002556D5" w:rsidP="008F336A">
                            <w:pPr>
                              <w:pStyle w:val="Legenda"/>
                              <w:jc w:val="left"/>
                              <w:rPr>
                                <w:b w:val="0"/>
                                <w:bCs w:val="0"/>
                                <w:noProof/>
                              </w:rPr>
                            </w:pPr>
                            <w:bookmarkStart w:id="211" w:name="_Toc183673488"/>
                            <w:r>
                              <w:t xml:space="preserve">Figura </w:t>
                            </w:r>
                            <w:fldSimple w:instr=" SEQ Figura \* ARABIC ">
                              <w:r>
                                <w:rPr>
                                  <w:noProof/>
                                </w:rPr>
                                <w:t>41</w:t>
                              </w:r>
                            </w:fldSimple>
                            <w:r>
                              <w:t xml:space="preserve"> </w:t>
                            </w:r>
                            <w:r w:rsidRPr="008F336A">
                              <w:rPr>
                                <w:b w:val="0"/>
                                <w:bCs w:val="0"/>
                                <w:noProof/>
                              </w:rPr>
                              <w:t>– Diagrama de Implantação</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735E935" w:rsidR="002556D5" w:rsidRPr="008F336A" w:rsidRDefault="002556D5" w:rsidP="008F336A">
                      <w:pPr>
                        <w:pStyle w:val="Legenda"/>
                        <w:jc w:val="left"/>
                        <w:rPr>
                          <w:b w:val="0"/>
                          <w:bCs w:val="0"/>
                          <w:noProof/>
                        </w:rPr>
                      </w:pPr>
                      <w:bookmarkStart w:id="212" w:name="_Toc183673488"/>
                      <w:r>
                        <w:t xml:space="preserve">Figura </w:t>
                      </w:r>
                      <w:fldSimple w:instr=" SEQ Figura \* ARABIC ">
                        <w:r>
                          <w:rPr>
                            <w:noProof/>
                          </w:rPr>
                          <w:t>41</w:t>
                        </w:r>
                      </w:fldSimple>
                      <w:r>
                        <w:t xml:space="preserve"> </w:t>
                      </w:r>
                      <w:r w:rsidRPr="008F336A">
                        <w:rPr>
                          <w:b w:val="0"/>
                          <w:bCs w:val="0"/>
                          <w:noProof/>
                        </w:rPr>
                        <w:t>– Diagrama de Implantação</w:t>
                      </w:r>
                      <w:bookmarkEnd w:id="212"/>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43B0DB31" w14:textId="77777777" w:rsidR="00AB515E" w:rsidRPr="00AB515E" w:rsidRDefault="00AB515E" w:rsidP="00AB515E">
      <w:bookmarkStart w:id="213" w:name="_Toc311676965"/>
      <w:bookmarkStart w:id="214" w:name="_Toc311677333"/>
      <w:bookmarkStart w:id="215" w:name="_Toc182206952"/>
      <w:r w:rsidRPr="00AB515E">
        <w:t xml:space="preserve">Para implementar um sistema distribuído utilizando o </w:t>
      </w:r>
      <w:r w:rsidRPr="00AB515E">
        <w:rPr>
          <w:i/>
          <w:iCs/>
        </w:rPr>
        <w:t>Docker</w:t>
      </w:r>
      <w:r w:rsidRPr="00AB515E">
        <w:t xml:space="preserve">, é necessário configurar três componentes principais: </w:t>
      </w:r>
      <w:r w:rsidRPr="00AB515E">
        <w:rPr>
          <w:i/>
          <w:iCs/>
        </w:rPr>
        <w:t>back-end</w:t>
      </w:r>
      <w:r w:rsidRPr="00AB515E">
        <w:t xml:space="preserve">, </w:t>
      </w:r>
      <w:r w:rsidRPr="00AB515E">
        <w:rPr>
          <w:i/>
          <w:iCs/>
        </w:rPr>
        <w:t>front-end</w:t>
      </w:r>
      <w:r w:rsidRPr="00AB515E">
        <w:t xml:space="preserve"> e banco de dados. O processo de implementação começa com a configuração do </w:t>
      </w:r>
      <w:r w:rsidRPr="00AB515E">
        <w:rPr>
          <w:i/>
          <w:iCs/>
        </w:rPr>
        <w:t>back-end</w:t>
      </w:r>
      <w:r w:rsidRPr="00AB515E">
        <w:t xml:space="preserve">, onde um arquivo denominado </w:t>
      </w:r>
      <w:r w:rsidRPr="00AB515E">
        <w:rPr>
          <w:i/>
          <w:iCs/>
        </w:rPr>
        <w:t>Dockerfile</w:t>
      </w:r>
      <w:r w:rsidRPr="00AB515E">
        <w:t xml:space="preserve"> deve ser criado no mesmo diretório que o arquivo principal do projeto, contendo as instruções para a construção do contêiner. Após isso, o comando </w:t>
      </w:r>
      <w:r w:rsidRPr="00AB515E">
        <w:rPr>
          <w:i/>
          <w:iCs/>
        </w:rPr>
        <w:t>dotnet publish -c Release</w:t>
      </w:r>
      <w:r w:rsidRPr="00AB515E">
        <w:t xml:space="preserve"> deve ser utilizado para compilar o projeto e prepará-lo para execução.</w:t>
      </w:r>
    </w:p>
    <w:p w14:paraId="72D5BF70" w14:textId="370F359A" w:rsidR="00AB515E" w:rsidRPr="00AB515E" w:rsidRDefault="00AB515E" w:rsidP="00AB515E">
      <w:r w:rsidRPr="00AB515E">
        <w:lastRenderedPageBreak/>
        <w:t xml:space="preserve">No caso do </w:t>
      </w:r>
      <w:r w:rsidRPr="00AB515E">
        <w:rPr>
          <w:i/>
          <w:iCs/>
        </w:rPr>
        <w:t>front-end</w:t>
      </w:r>
      <w:r w:rsidRPr="00AB515E">
        <w:t>, é necessário criar um arquivo</w:t>
      </w:r>
      <w:r>
        <w:t xml:space="preserve"> </w:t>
      </w:r>
      <w:r w:rsidRPr="00AB515E">
        <w:t>.</w:t>
      </w:r>
      <w:bookmarkStart w:id="216" w:name="_GoBack"/>
      <w:bookmarkEnd w:id="216"/>
      <w:r w:rsidRPr="00AB515E">
        <w:t xml:space="preserve">env que define a </w:t>
      </w:r>
      <w:r w:rsidRPr="00AB515E">
        <w:rPr>
          <w:i/>
          <w:iCs/>
        </w:rPr>
        <w:t>URL</w:t>
      </w:r>
      <w:r w:rsidRPr="00AB515E">
        <w:t xml:space="preserve"> da </w:t>
      </w:r>
      <w:r w:rsidRPr="00AB515E">
        <w:rPr>
          <w:i/>
          <w:iCs/>
        </w:rPr>
        <w:t>API</w:t>
      </w:r>
      <w:r w:rsidRPr="00AB515E">
        <w:t xml:space="preserve">, garantindo que a aplicação aponte corretamente para o </w:t>
      </w:r>
      <w:r w:rsidRPr="00AB515E">
        <w:rPr>
          <w:i/>
          <w:iCs/>
        </w:rPr>
        <w:t>back-end</w:t>
      </w:r>
      <w:r w:rsidRPr="00AB515E">
        <w:t xml:space="preserve">. O próximo passo é configurar o </w:t>
      </w:r>
      <w:r w:rsidRPr="00AB515E">
        <w:rPr>
          <w:i/>
          <w:iCs/>
        </w:rPr>
        <w:t>Dockerfile</w:t>
      </w:r>
      <w:r w:rsidRPr="00AB515E">
        <w:t xml:space="preserve"> para compilar e executar o </w:t>
      </w:r>
      <w:r w:rsidRPr="00AB515E">
        <w:rPr>
          <w:i/>
          <w:iCs/>
        </w:rPr>
        <w:t>front-end</w:t>
      </w:r>
      <w:r w:rsidRPr="00AB515E">
        <w:t xml:space="preserve">, utilizando a imagem </w:t>
      </w:r>
      <w:r w:rsidRPr="00AB515E">
        <w:rPr>
          <w:i/>
          <w:iCs/>
        </w:rPr>
        <w:t>node:18</w:t>
      </w:r>
      <w:r w:rsidRPr="00AB515E">
        <w:t xml:space="preserve"> para a construção e </w:t>
      </w:r>
      <w:r w:rsidRPr="00AB515E">
        <w:rPr>
          <w:i/>
          <w:iCs/>
        </w:rPr>
        <w:t>nginx:alpine</w:t>
      </w:r>
      <w:r w:rsidRPr="00AB515E">
        <w:t xml:space="preserve"> para servir a aplicação compilada. Além disso, um arquivo de configuração do </w:t>
      </w:r>
      <w:r w:rsidRPr="00AB515E">
        <w:rPr>
          <w:i/>
          <w:iCs/>
        </w:rPr>
        <w:t>Nginx</w:t>
      </w:r>
      <w:r w:rsidRPr="00AB515E">
        <w:t xml:space="preserve"> deve ser utilizado para redirecionar as requisições ao </w:t>
      </w:r>
      <w:r w:rsidRPr="00AB515E">
        <w:rPr>
          <w:i/>
          <w:iCs/>
        </w:rPr>
        <w:t>front-end</w:t>
      </w:r>
      <w:r w:rsidRPr="00AB515E">
        <w:t xml:space="preserve"> ou ao contêiner da </w:t>
      </w:r>
      <w:r w:rsidRPr="00AB515E">
        <w:rPr>
          <w:i/>
          <w:iCs/>
        </w:rPr>
        <w:t>API</w:t>
      </w:r>
      <w:r w:rsidRPr="00AB515E">
        <w:t>, conforme necessário.</w:t>
      </w:r>
    </w:p>
    <w:p w14:paraId="58D7438A" w14:textId="3A642EBC" w:rsidR="00AB515E" w:rsidRPr="00AB515E" w:rsidRDefault="00AB515E" w:rsidP="00AB515E">
      <w:r w:rsidRPr="00AB515E">
        <w:t xml:space="preserve">A integração do banco de dados é realizada por meio do arquivo </w:t>
      </w:r>
      <w:r w:rsidRPr="00AB515E">
        <w:rPr>
          <w:i/>
          <w:iCs/>
        </w:rPr>
        <w:t>docker-compose.yml</w:t>
      </w:r>
      <w:r w:rsidRPr="00AB515E">
        <w:t xml:space="preserve">, onde o </w:t>
      </w:r>
      <w:r w:rsidRPr="00AB515E">
        <w:rPr>
          <w:i/>
          <w:iCs/>
        </w:rPr>
        <w:t>PostgreSQL</w:t>
      </w:r>
      <w:r w:rsidRPr="00AB515E">
        <w:t xml:space="preserve"> é configurado como o primeiro serviço a ser iniciado. Nesse arquivo, são incluídas variáveis de ambiente para as credenciais e o nome do banco, além de um volume para garantir a persistência dos dados. A </w:t>
      </w:r>
      <w:r w:rsidRPr="00AB515E">
        <w:rPr>
          <w:i/>
          <w:iCs/>
        </w:rPr>
        <w:t>API</w:t>
      </w:r>
      <w:r w:rsidRPr="00AB515E">
        <w:t xml:space="preserve"> é configurada para depender do banco de dados, de modo que sua inicialização só ocorrerá após o </w:t>
      </w:r>
      <w:r w:rsidRPr="00AB515E">
        <w:rPr>
          <w:i/>
          <w:iCs/>
        </w:rPr>
        <w:t>PostgreSQL</w:t>
      </w:r>
      <w:r w:rsidRPr="00AB515E">
        <w:t xml:space="preserve"> estar operacional. Finalmente, o </w:t>
      </w:r>
      <w:r w:rsidRPr="00AB515E">
        <w:rPr>
          <w:i/>
          <w:iCs/>
        </w:rPr>
        <w:t>front-end</w:t>
      </w:r>
      <w:r w:rsidRPr="00AB515E">
        <w:t xml:space="preserve"> é configurado para depender dos demais serviços, garantindo que ele seja iniciado somente após a configuração completa dos outros componentes.</w:t>
      </w:r>
    </w:p>
    <w:p w14:paraId="5546DB4D" w14:textId="77777777" w:rsidR="00AB515E" w:rsidRPr="00AB515E" w:rsidRDefault="00AB515E" w:rsidP="00AB515E">
      <w:r w:rsidRPr="00AB515E">
        <w:t xml:space="preserve">Para gerenciar o ambiente, recomenda-se a execução do comando </w:t>
      </w:r>
      <w:r w:rsidRPr="00AB515E">
        <w:rPr>
          <w:i/>
          <w:iCs/>
        </w:rPr>
        <w:t>docker-compose down --rmi all -v</w:t>
      </w:r>
      <w:r w:rsidRPr="00AB515E">
        <w:t xml:space="preserve"> antes de qualquer nova inicialização, garantindo a limpeza de configurações antigas e imagens obsoletas. Em seguida, o comando </w:t>
      </w:r>
      <w:r w:rsidRPr="00AB515E">
        <w:rPr>
          <w:i/>
          <w:iCs/>
        </w:rPr>
        <w:t>docker-compose up --build</w:t>
      </w:r>
      <w:r w:rsidRPr="00AB515E">
        <w:t xml:space="preserve"> deve ser utilizado para construir e iniciar os contêineres, integrando todos os serviços do sistema.</w:t>
      </w:r>
    </w:p>
    <w:p w14:paraId="1A57EE78" w14:textId="77777777" w:rsidR="00AB515E" w:rsidRPr="00AB515E" w:rsidRDefault="00AB515E" w:rsidP="00AB515E">
      <w:r w:rsidRPr="00AB515E">
        <w:t xml:space="preserve">Essa abordagem com </w:t>
      </w:r>
      <w:r w:rsidRPr="00AB515E">
        <w:rPr>
          <w:i/>
          <w:iCs/>
        </w:rPr>
        <w:t>Docker</w:t>
      </w:r>
      <w:r w:rsidRPr="00AB515E">
        <w:t xml:space="preserve"> cria um ambiente modular e eficiente, ideal para sistemas distribuídos. Ela não apenas simplifica o desenvolvimento e a produção, mas também assegura escalabilidade, confiabilidade e uniformidade em todas as fases do ciclo de vida do software.</w:t>
      </w:r>
    </w:p>
    <w:p w14:paraId="629A7001" w14:textId="77777777" w:rsidR="00567EC4" w:rsidRPr="00DE0E82" w:rsidRDefault="0052593C">
      <w:pPr>
        <w:pStyle w:val="Ttulo1"/>
        <w:numPr>
          <w:ilvl w:val="0"/>
          <w:numId w:val="25"/>
        </w:numPr>
      </w:pPr>
      <w:r w:rsidRPr="00DE0E82">
        <w:lastRenderedPageBreak/>
        <w:t>CONCLUSÃO</w:t>
      </w:r>
      <w:bookmarkEnd w:id="213"/>
      <w:bookmarkEnd w:id="214"/>
      <w:bookmarkEnd w:id="215"/>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217" w:name="_Toc311656349"/>
      <w:bookmarkStart w:id="218" w:name="_Toc311656616"/>
      <w:bookmarkStart w:id="219" w:name="_Toc311676966"/>
      <w:bookmarkStart w:id="220" w:name="_Toc311677334"/>
      <w:bookmarkStart w:id="221" w:name="_Toc182206953"/>
      <w:r w:rsidRPr="00DE0E82">
        <w:rPr>
          <w:szCs w:val="24"/>
        </w:rPr>
        <w:lastRenderedPageBreak/>
        <w:t>REFERÊNCIAS</w:t>
      </w:r>
      <w:bookmarkEnd w:id="217"/>
      <w:bookmarkEnd w:id="218"/>
      <w:bookmarkEnd w:id="219"/>
      <w:bookmarkEnd w:id="220"/>
      <w:bookmarkEnd w:id="22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Novatec,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9D4023">
        <w:rPr>
          <w:lang w:val="en-US"/>
        </w:rPr>
        <w:t xml:space="preserve">CWORK SISTEMAS (2021). </w:t>
      </w:r>
      <w:r w:rsidRPr="009D4023">
        <w:rPr>
          <w:b/>
          <w:bCs/>
          <w:lang w:val="en-US"/>
        </w:rPr>
        <w:t>Logo C#.</w:t>
      </w:r>
      <w:r w:rsidRPr="009D4023">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9D4023">
        <w:rPr>
          <w:szCs w:val="24"/>
          <w:lang w:val="en-US"/>
        </w:rPr>
        <w:lastRenderedPageBreak/>
        <w:t xml:space="preserve">SILBERSCHATZ, A.; KORTH, H. F.; SUDARSHAN, S. </w:t>
      </w:r>
      <w:r w:rsidRPr="009D4023">
        <w:rPr>
          <w:i/>
          <w:iCs/>
          <w:szCs w:val="24"/>
          <w:lang w:val="en-US"/>
        </w:rPr>
        <w:t>Sistemas de Banco de Dados</w:t>
      </w:r>
      <w:r w:rsidRPr="009D4023">
        <w:rPr>
          <w:szCs w:val="24"/>
          <w:lang w:val="en-US"/>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PostgreSQL Documentation</w:t>
      </w:r>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r w:rsidRPr="00CA79E2">
        <w:rPr>
          <w:szCs w:val="24"/>
          <w:lang w:val="en-US"/>
        </w:rPr>
        <w:t>Acesso em: 27 nov.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Default="00AC48F9" w:rsidP="002E3A53">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35A3100E" w14:textId="77777777" w:rsidR="00A35B28" w:rsidRDefault="00A35B28" w:rsidP="002E3A53">
      <w:pPr>
        <w:ind w:firstLine="0"/>
        <w:rPr>
          <w:szCs w:val="24"/>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5F4BD7">
        <w:rPr>
          <w:szCs w:val="24"/>
          <w:lang w:val="en-US"/>
        </w:rPr>
        <w:t>PRESSMAN, Roger S. Engenharia de Software: uma abordagem profissional. 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ALBAHER, J. C# Programming for Beginners. London: Packt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Default="005F4BD7" w:rsidP="005F4BD7">
      <w:pPr>
        <w:ind w:firstLine="0"/>
        <w:rPr>
          <w:szCs w:val="24"/>
          <w:lang w:val="en-US"/>
        </w:rPr>
      </w:pPr>
      <w:r w:rsidRPr="005F4BD7">
        <w:rPr>
          <w:szCs w:val="24"/>
          <w:lang w:val="en-US"/>
        </w:rPr>
        <w:t>FREEMAN, Adam. Pro Entity Framework Core 2 for ASP.NET Core MVC. New York: Apress, 2018.</w:t>
      </w:r>
    </w:p>
    <w:p w14:paraId="266E83DD" w14:textId="77777777" w:rsidR="005F4BD7" w:rsidRPr="005F4BD7" w:rsidRDefault="005F4BD7" w:rsidP="005F4BD7">
      <w:pPr>
        <w:ind w:firstLine="0"/>
        <w:rPr>
          <w:szCs w:val="24"/>
          <w:lang w:val="en-US"/>
        </w:rPr>
      </w:pPr>
    </w:p>
    <w:p w14:paraId="1DE12CCA" w14:textId="48A9297C" w:rsidR="005F4BD7" w:rsidRDefault="005F4BD7" w:rsidP="005F4BD7">
      <w:pPr>
        <w:ind w:firstLine="0"/>
        <w:rPr>
          <w:szCs w:val="24"/>
          <w:lang w:val="en-US"/>
        </w:rPr>
      </w:pPr>
      <w:r w:rsidRPr="005F4BD7">
        <w:rPr>
          <w:szCs w:val="24"/>
          <w:lang w:val="en-US"/>
        </w:rPr>
        <w:t>JUNIOR, Paulo. Entity Framework Core: Introdução ao ORM da Microsoft. 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Documentation,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Pr>
          <w:rStyle w:val="Forte"/>
        </w:rPr>
        <w:t>React – A JavaScript library for building user interfaces</w:t>
      </w:r>
      <w:r>
        <w:t xml:space="preserve">. 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Default="00A16561" w:rsidP="001C16AF">
      <w:pPr>
        <w:ind w:firstLine="0"/>
      </w:pPr>
      <w:r>
        <w:t xml:space="preserve">MICROSOFT. </w:t>
      </w:r>
      <w:r>
        <w:rPr>
          <w:rStyle w:val="Forte"/>
        </w:rPr>
        <w:t>Visual Studio Code: Code editing. Redefined.</w:t>
      </w:r>
      <w:r>
        <w:t xml:space="preserve"> Disponível em: </w:t>
      </w:r>
      <w:hyperlink r:id="rId87" w:tgtFrame="_new" w:history="1">
        <w:r>
          <w:rPr>
            <w:rStyle w:val="Hyperlink"/>
          </w:rPr>
          <w:t>https://code.visualstudio.com/</w:t>
        </w:r>
      </w:hyperlink>
      <w:r>
        <w:t>. Acesso em: 28 nov. 2024.</w:t>
      </w:r>
    </w:p>
    <w:p w14:paraId="3270BD73" w14:textId="2A20AA8A" w:rsidR="00273296" w:rsidRDefault="00273296" w:rsidP="001C16AF">
      <w:pPr>
        <w:ind w:firstLine="0"/>
        <w:rPr>
          <w:szCs w:val="24"/>
        </w:rPr>
      </w:pPr>
    </w:p>
    <w:p w14:paraId="423B27BB" w14:textId="69551C83" w:rsidR="00273296" w:rsidRDefault="00273296" w:rsidP="00273296">
      <w:pPr>
        <w:pStyle w:val="NormalWeb"/>
      </w:pPr>
      <w:r>
        <w:t xml:space="preserve">WALKE, Jordan. </w:t>
      </w:r>
      <w:r>
        <w:rPr>
          <w:rStyle w:val="nfase"/>
        </w:rPr>
        <w:t>The Birth of React and Reason</w:t>
      </w:r>
      <w:r>
        <w:t xml:space="preserve">. The Diff Podcast. Disponível em: </w:t>
      </w:r>
      <w:hyperlink r:id="rId88"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What is TypeScript? Graphite.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JavaScript: The Definitive Guide</w:t>
      </w:r>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97"/>
      <w:headerReference w:type="first" r:id="rId9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21C97" w14:textId="77777777" w:rsidR="00765A8F" w:rsidRDefault="00765A8F">
      <w:r>
        <w:separator/>
      </w:r>
    </w:p>
  </w:endnote>
  <w:endnote w:type="continuationSeparator" w:id="0">
    <w:p w14:paraId="5D75530F" w14:textId="77777777" w:rsidR="00765A8F" w:rsidRDefault="00765A8F">
      <w:r>
        <w:continuationSeparator/>
      </w:r>
    </w:p>
  </w:endnote>
  <w:endnote w:id="1">
    <w:p w14:paraId="443357D8" w14:textId="77777777" w:rsidR="002556D5" w:rsidRPr="00CA54A9" w:rsidRDefault="002556D5"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2556D5" w:rsidRPr="00CA54A9" w:rsidRDefault="002556D5"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2556D5" w:rsidRDefault="002556D5">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B6AD5" w14:textId="77777777" w:rsidR="00765A8F" w:rsidRDefault="00765A8F">
      <w:r>
        <w:separator/>
      </w:r>
    </w:p>
  </w:footnote>
  <w:footnote w:type="continuationSeparator" w:id="0">
    <w:p w14:paraId="13398C12" w14:textId="77777777" w:rsidR="00765A8F" w:rsidRDefault="00765A8F">
      <w:r>
        <w:continuationSeparator/>
      </w:r>
    </w:p>
  </w:footnote>
  <w:footnote w:id="1">
    <w:p w14:paraId="24AEEDFB" w14:textId="1BB39528" w:rsidR="002556D5" w:rsidRPr="00CA54A9" w:rsidRDefault="002556D5"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2556D5" w:rsidRPr="00CA54A9" w:rsidRDefault="002556D5"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2556D5" w:rsidRDefault="002556D5">
      <w:pPr>
        <w:pStyle w:val="Textodenotaderodap"/>
      </w:pPr>
    </w:p>
  </w:footnote>
  <w:footnote w:id="2">
    <w:p w14:paraId="31A6A1A1" w14:textId="03AFFF0F" w:rsidR="002556D5" w:rsidRDefault="002556D5">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2556D5" w:rsidRPr="00E762EA" w:rsidRDefault="002556D5" w:rsidP="00E762EA">
      <w:pPr>
        <w:pStyle w:val="Textodenotaderodap"/>
        <w:ind w:firstLine="709"/>
        <w:rPr>
          <w:b/>
          <w:bCs/>
        </w:rPr>
      </w:pPr>
      <w:r w:rsidRPr="00E762EA">
        <w:rPr>
          <w:b/>
          <w:bCs/>
        </w:rPr>
        <w:t>SHA-256</w:t>
      </w:r>
    </w:p>
    <w:p w14:paraId="18C84089" w14:textId="77777777" w:rsidR="002556D5" w:rsidRPr="00E762EA" w:rsidRDefault="002556D5"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2556D5" w:rsidRPr="00E762EA" w:rsidRDefault="002556D5" w:rsidP="00E762EA">
      <w:pPr>
        <w:pStyle w:val="Textodenotaderodap"/>
        <w:ind w:left="360" w:firstLine="349"/>
        <w:rPr>
          <w:b/>
          <w:bCs/>
        </w:rPr>
      </w:pPr>
      <w:r w:rsidRPr="00E762EA">
        <w:rPr>
          <w:b/>
          <w:bCs/>
        </w:rPr>
        <w:t>RSA</w:t>
      </w:r>
    </w:p>
    <w:p w14:paraId="7319DDE6" w14:textId="77777777" w:rsidR="002556D5" w:rsidRPr="00E762EA" w:rsidRDefault="002556D5"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2556D5" w:rsidRDefault="002556D5">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556D5" w:rsidRPr="00CB3577" w:rsidRDefault="002556D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556D5" w:rsidRDefault="002556D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556D5" w:rsidRDefault="002556D5">
    <w:pPr>
      <w:pStyle w:val="Cabealho"/>
      <w:jc w:val="right"/>
    </w:pPr>
    <w:r>
      <w:fldChar w:fldCharType="begin"/>
    </w:r>
    <w:r>
      <w:instrText>PAGE   \* MERGEFORMAT</w:instrText>
    </w:r>
    <w:r>
      <w:fldChar w:fldCharType="separate"/>
    </w:r>
    <w:r>
      <w:rPr>
        <w:noProof/>
      </w:rPr>
      <w:t>3</w:t>
    </w:r>
    <w:r>
      <w:fldChar w:fldCharType="end"/>
    </w:r>
  </w:p>
  <w:p w14:paraId="470C0507" w14:textId="77777777" w:rsidR="002556D5" w:rsidRDefault="002556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56D5"/>
    <w:rsid w:val="002560D4"/>
    <w:rsid w:val="0025759A"/>
    <w:rsid w:val="0026058A"/>
    <w:rsid w:val="0026166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0E4"/>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1E36"/>
    <w:rsid w:val="004D51D2"/>
    <w:rsid w:val="004D7F32"/>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A7102"/>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5A8F"/>
    <w:rsid w:val="00766C8E"/>
    <w:rsid w:val="0077091C"/>
    <w:rsid w:val="00770AFF"/>
    <w:rsid w:val="0077129E"/>
    <w:rsid w:val="0077145D"/>
    <w:rsid w:val="00772D7A"/>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38A"/>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29E2"/>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02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006"/>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515E"/>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091B"/>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023"/>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8DA"/>
    <w:rsid w:val="00C93DD6"/>
    <w:rsid w:val="00C93DD8"/>
    <w:rsid w:val="00CA0F02"/>
    <w:rsid w:val="00CA112D"/>
    <w:rsid w:val="00CA4370"/>
    <w:rsid w:val="00CA54A9"/>
    <w:rsid w:val="00CA596F"/>
    <w:rsid w:val="00CA6AB4"/>
    <w:rsid w:val="00CA79E2"/>
    <w:rsid w:val="00CB2672"/>
    <w:rsid w:val="00CB354D"/>
    <w:rsid w:val="00CB3577"/>
    <w:rsid w:val="00CB3888"/>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0C8F"/>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18726615">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56836631">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EC055-9662-43B7-88F8-E01F6C35D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3553</TotalTime>
  <Pages>1</Pages>
  <Words>32635</Words>
  <Characters>176231</Characters>
  <Application>Microsoft Office Word</Application>
  <DocSecurity>0</DocSecurity>
  <Lines>1468</Lines>
  <Paragraphs>416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208450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331</cp:revision>
  <cp:lastPrinted>2010-02-07T21:29:00Z</cp:lastPrinted>
  <dcterms:created xsi:type="dcterms:W3CDTF">2024-06-07T18:04:00Z</dcterms:created>
  <dcterms:modified xsi:type="dcterms:W3CDTF">2024-11-28T18:18:00Z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