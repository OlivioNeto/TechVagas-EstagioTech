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6BA3DC4E" w14:textId="1F75145B" w:rsidR="00706E0A"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3C78A0E3" w14:textId="7AC0EB0B" w:rsidR="00706E0A" w:rsidRDefault="00706E0A" w:rsidP="00AB6909">
      <w:pPr>
        <w:pStyle w:val="Universidade"/>
        <w:spacing w:line="360" w:lineRule="auto"/>
        <w:rPr>
          <w:b w:val="0"/>
          <w:bCs/>
          <w:sz w:val="24"/>
          <w:szCs w:val="24"/>
        </w:rPr>
      </w:pPr>
    </w:p>
    <w:p w14:paraId="2C0934B9" w14:textId="5B9C10D9" w:rsidR="005B4441" w:rsidRDefault="00706E0A">
      <w:pPr>
        <w:pStyle w:val="ndicedeilustraes"/>
        <w:rPr>
          <w:rFonts w:asciiTheme="minorHAnsi" w:eastAsiaTheme="minorEastAsia" w:hAnsiTheme="minorHAnsi" w:cstheme="minorBidi"/>
          <w:noProof/>
          <w:sz w:val="22"/>
          <w:szCs w:val="22"/>
        </w:rPr>
      </w:pPr>
      <w:r>
        <w:rPr>
          <w:b/>
          <w:bCs/>
          <w:szCs w:val="24"/>
        </w:rPr>
        <w:fldChar w:fldCharType="begin"/>
      </w:r>
      <w:r>
        <w:rPr>
          <w:b/>
          <w:bCs/>
          <w:szCs w:val="24"/>
        </w:rPr>
        <w:instrText xml:space="preserve"> TOC \h \z \c "Figura" </w:instrText>
      </w:r>
      <w:r>
        <w:rPr>
          <w:b/>
          <w:bCs/>
          <w:szCs w:val="24"/>
        </w:rPr>
        <w:fldChar w:fldCharType="separate"/>
      </w:r>
      <w:hyperlink r:id="rId12" w:anchor="_Toc183673448" w:history="1">
        <w:r w:rsidR="005B4441" w:rsidRPr="0049414A">
          <w:rPr>
            <w:rStyle w:val="Hyperlink"/>
            <w:noProof/>
          </w:rPr>
          <w:t>Figura 1 – Convênio de Concessão de Estágio</w:t>
        </w:r>
        <w:r w:rsidR="005B4441">
          <w:rPr>
            <w:noProof/>
            <w:webHidden/>
          </w:rPr>
          <w:tab/>
        </w:r>
        <w:r w:rsidR="005B4441">
          <w:rPr>
            <w:noProof/>
            <w:webHidden/>
          </w:rPr>
          <w:fldChar w:fldCharType="begin"/>
        </w:r>
        <w:r w:rsidR="005B4441">
          <w:rPr>
            <w:noProof/>
            <w:webHidden/>
          </w:rPr>
          <w:instrText xml:space="preserve"> PAGEREF _Toc183673448 \h </w:instrText>
        </w:r>
        <w:r w:rsidR="005B4441">
          <w:rPr>
            <w:noProof/>
            <w:webHidden/>
          </w:rPr>
        </w:r>
        <w:r w:rsidR="005B4441">
          <w:rPr>
            <w:noProof/>
            <w:webHidden/>
          </w:rPr>
          <w:fldChar w:fldCharType="separate"/>
        </w:r>
        <w:r w:rsidR="005B4441">
          <w:rPr>
            <w:noProof/>
            <w:webHidden/>
          </w:rPr>
          <w:t>7</w:t>
        </w:r>
        <w:r w:rsidR="005B4441">
          <w:rPr>
            <w:noProof/>
            <w:webHidden/>
          </w:rPr>
          <w:fldChar w:fldCharType="end"/>
        </w:r>
      </w:hyperlink>
    </w:p>
    <w:p w14:paraId="78387877" w14:textId="36C4AE10" w:rsidR="005B4441" w:rsidRDefault="00A16561">
      <w:pPr>
        <w:pStyle w:val="ndicedeilustraes"/>
        <w:rPr>
          <w:rFonts w:asciiTheme="minorHAnsi" w:eastAsiaTheme="minorEastAsia" w:hAnsiTheme="minorHAnsi" w:cstheme="minorBidi"/>
          <w:noProof/>
          <w:sz w:val="22"/>
          <w:szCs w:val="22"/>
        </w:rPr>
      </w:pPr>
      <w:hyperlink w:anchor="_Toc183673449" w:history="1">
        <w:r w:rsidR="005B4441" w:rsidRPr="0049414A">
          <w:rPr>
            <w:rStyle w:val="Hyperlink"/>
            <w:noProof/>
          </w:rPr>
          <w:t>Figura 2 – Termo de Compromisso para a Realização de Estágio Supervisionado</w:t>
        </w:r>
        <w:r w:rsidR="005B4441">
          <w:rPr>
            <w:noProof/>
            <w:webHidden/>
          </w:rPr>
          <w:tab/>
        </w:r>
        <w:r w:rsidR="005B4441">
          <w:rPr>
            <w:noProof/>
            <w:webHidden/>
          </w:rPr>
          <w:fldChar w:fldCharType="begin"/>
        </w:r>
        <w:r w:rsidR="005B4441">
          <w:rPr>
            <w:noProof/>
            <w:webHidden/>
          </w:rPr>
          <w:instrText xml:space="preserve"> PAGEREF _Toc183673449 \h </w:instrText>
        </w:r>
        <w:r w:rsidR="005B4441">
          <w:rPr>
            <w:noProof/>
            <w:webHidden/>
          </w:rPr>
        </w:r>
        <w:r w:rsidR="005B4441">
          <w:rPr>
            <w:noProof/>
            <w:webHidden/>
          </w:rPr>
          <w:fldChar w:fldCharType="separate"/>
        </w:r>
        <w:r w:rsidR="005B4441">
          <w:rPr>
            <w:noProof/>
            <w:webHidden/>
          </w:rPr>
          <w:t>8</w:t>
        </w:r>
        <w:r w:rsidR="005B4441">
          <w:rPr>
            <w:noProof/>
            <w:webHidden/>
          </w:rPr>
          <w:fldChar w:fldCharType="end"/>
        </w:r>
      </w:hyperlink>
    </w:p>
    <w:p w14:paraId="29727693" w14:textId="1F2ED269" w:rsidR="005B4441" w:rsidRDefault="00A16561">
      <w:pPr>
        <w:pStyle w:val="ndicedeilustraes"/>
        <w:rPr>
          <w:rFonts w:asciiTheme="minorHAnsi" w:eastAsiaTheme="minorEastAsia" w:hAnsiTheme="minorHAnsi" w:cstheme="minorBidi"/>
          <w:noProof/>
          <w:sz w:val="22"/>
          <w:szCs w:val="22"/>
        </w:rPr>
      </w:pPr>
      <w:hyperlink w:anchor="_Toc183673450" w:history="1">
        <w:r w:rsidR="005B4441" w:rsidRPr="0049414A">
          <w:rPr>
            <w:rStyle w:val="Hyperlink"/>
            <w:noProof/>
          </w:rPr>
          <w:t>Figura 3 – Relatório Parcial de Estágio</w:t>
        </w:r>
        <w:r w:rsidR="005B4441">
          <w:rPr>
            <w:noProof/>
            <w:webHidden/>
          </w:rPr>
          <w:tab/>
        </w:r>
        <w:r w:rsidR="005B4441">
          <w:rPr>
            <w:noProof/>
            <w:webHidden/>
          </w:rPr>
          <w:fldChar w:fldCharType="begin"/>
        </w:r>
        <w:r w:rsidR="005B4441">
          <w:rPr>
            <w:noProof/>
            <w:webHidden/>
          </w:rPr>
          <w:instrText xml:space="preserve"> PAGEREF _Toc183673450 \h </w:instrText>
        </w:r>
        <w:r w:rsidR="005B4441">
          <w:rPr>
            <w:noProof/>
            <w:webHidden/>
          </w:rPr>
        </w:r>
        <w:r w:rsidR="005B4441">
          <w:rPr>
            <w:noProof/>
            <w:webHidden/>
          </w:rPr>
          <w:fldChar w:fldCharType="separate"/>
        </w:r>
        <w:r w:rsidR="005B4441">
          <w:rPr>
            <w:noProof/>
            <w:webHidden/>
          </w:rPr>
          <w:t>9</w:t>
        </w:r>
        <w:r w:rsidR="005B4441">
          <w:rPr>
            <w:noProof/>
            <w:webHidden/>
          </w:rPr>
          <w:fldChar w:fldCharType="end"/>
        </w:r>
      </w:hyperlink>
    </w:p>
    <w:p w14:paraId="273BBD4C" w14:textId="0F3D2047" w:rsidR="005B4441" w:rsidRDefault="00A16561">
      <w:pPr>
        <w:pStyle w:val="ndicedeilustraes"/>
        <w:rPr>
          <w:rFonts w:asciiTheme="minorHAnsi" w:eastAsiaTheme="minorEastAsia" w:hAnsiTheme="minorHAnsi" w:cstheme="minorBidi"/>
          <w:noProof/>
          <w:sz w:val="22"/>
          <w:szCs w:val="22"/>
        </w:rPr>
      </w:pPr>
      <w:hyperlink r:id="rId13" w:anchor="_Toc183673451" w:history="1">
        <w:r w:rsidR="005B4441" w:rsidRPr="0049414A">
          <w:rPr>
            <w:rStyle w:val="Hyperlink"/>
            <w:noProof/>
          </w:rPr>
          <w:t>Figura 4 – Relatório Final de Estágio</w:t>
        </w:r>
        <w:r w:rsidR="005B4441">
          <w:rPr>
            <w:noProof/>
            <w:webHidden/>
          </w:rPr>
          <w:tab/>
        </w:r>
        <w:r w:rsidR="005B4441">
          <w:rPr>
            <w:noProof/>
            <w:webHidden/>
          </w:rPr>
          <w:fldChar w:fldCharType="begin"/>
        </w:r>
        <w:r w:rsidR="005B4441">
          <w:rPr>
            <w:noProof/>
            <w:webHidden/>
          </w:rPr>
          <w:instrText xml:space="preserve"> PAGEREF _Toc183673451 \h </w:instrText>
        </w:r>
        <w:r w:rsidR="005B4441">
          <w:rPr>
            <w:noProof/>
            <w:webHidden/>
          </w:rPr>
        </w:r>
        <w:r w:rsidR="005B4441">
          <w:rPr>
            <w:noProof/>
            <w:webHidden/>
          </w:rPr>
          <w:fldChar w:fldCharType="separate"/>
        </w:r>
        <w:r w:rsidR="005B4441">
          <w:rPr>
            <w:noProof/>
            <w:webHidden/>
          </w:rPr>
          <w:t>10</w:t>
        </w:r>
        <w:r w:rsidR="005B4441">
          <w:rPr>
            <w:noProof/>
            <w:webHidden/>
          </w:rPr>
          <w:fldChar w:fldCharType="end"/>
        </w:r>
      </w:hyperlink>
    </w:p>
    <w:p w14:paraId="39D9C28F" w14:textId="37EF4609" w:rsidR="005B4441" w:rsidRDefault="00A16561">
      <w:pPr>
        <w:pStyle w:val="ndicedeilustraes"/>
        <w:rPr>
          <w:rFonts w:asciiTheme="minorHAnsi" w:eastAsiaTheme="minorEastAsia" w:hAnsiTheme="minorHAnsi" w:cstheme="minorBidi"/>
          <w:noProof/>
          <w:sz w:val="22"/>
          <w:szCs w:val="22"/>
        </w:rPr>
      </w:pPr>
      <w:hyperlink r:id="rId14" w:anchor="_Toc183673452" w:history="1">
        <w:r w:rsidR="005B4441" w:rsidRPr="0049414A">
          <w:rPr>
            <w:rStyle w:val="Hyperlink"/>
            <w:noProof/>
          </w:rPr>
          <w:t>Figura 5 – Avaliação de Desempenho do Estagiário</w:t>
        </w:r>
        <w:r w:rsidR="005B4441">
          <w:rPr>
            <w:noProof/>
            <w:webHidden/>
          </w:rPr>
          <w:tab/>
        </w:r>
        <w:r w:rsidR="005B4441">
          <w:rPr>
            <w:noProof/>
            <w:webHidden/>
          </w:rPr>
          <w:fldChar w:fldCharType="begin"/>
        </w:r>
        <w:r w:rsidR="005B4441">
          <w:rPr>
            <w:noProof/>
            <w:webHidden/>
          </w:rPr>
          <w:instrText xml:space="preserve"> PAGEREF _Toc183673452 \h </w:instrText>
        </w:r>
        <w:r w:rsidR="005B4441">
          <w:rPr>
            <w:noProof/>
            <w:webHidden/>
          </w:rPr>
        </w:r>
        <w:r w:rsidR="005B4441">
          <w:rPr>
            <w:noProof/>
            <w:webHidden/>
          </w:rPr>
          <w:fldChar w:fldCharType="separate"/>
        </w:r>
        <w:r w:rsidR="005B4441">
          <w:rPr>
            <w:noProof/>
            <w:webHidden/>
          </w:rPr>
          <w:t>11</w:t>
        </w:r>
        <w:r w:rsidR="005B4441">
          <w:rPr>
            <w:noProof/>
            <w:webHidden/>
          </w:rPr>
          <w:fldChar w:fldCharType="end"/>
        </w:r>
      </w:hyperlink>
    </w:p>
    <w:p w14:paraId="7209B965" w14:textId="44A55B53" w:rsidR="005B4441" w:rsidRDefault="00A16561">
      <w:pPr>
        <w:pStyle w:val="ndicedeilustraes"/>
        <w:rPr>
          <w:rFonts w:asciiTheme="minorHAnsi" w:eastAsiaTheme="minorEastAsia" w:hAnsiTheme="minorHAnsi" w:cstheme="minorBidi"/>
          <w:noProof/>
          <w:sz w:val="22"/>
          <w:szCs w:val="22"/>
        </w:rPr>
      </w:pPr>
      <w:hyperlink r:id="rId15" w:anchor="_Toc183673453" w:history="1">
        <w:r w:rsidR="005B4441" w:rsidRPr="0049414A">
          <w:rPr>
            <w:rStyle w:val="Hyperlink"/>
            <w:noProof/>
          </w:rPr>
          <w:t>Figura 6 – Processo de Equivalência a Estágio Supervisionado</w:t>
        </w:r>
        <w:r w:rsidR="005B4441">
          <w:rPr>
            <w:noProof/>
            <w:webHidden/>
          </w:rPr>
          <w:tab/>
        </w:r>
        <w:r w:rsidR="005B4441">
          <w:rPr>
            <w:noProof/>
            <w:webHidden/>
          </w:rPr>
          <w:fldChar w:fldCharType="begin"/>
        </w:r>
        <w:r w:rsidR="005B4441">
          <w:rPr>
            <w:noProof/>
            <w:webHidden/>
          </w:rPr>
          <w:instrText xml:space="preserve"> PAGEREF _Toc183673453 \h </w:instrText>
        </w:r>
        <w:r w:rsidR="005B4441">
          <w:rPr>
            <w:noProof/>
            <w:webHidden/>
          </w:rPr>
        </w:r>
        <w:r w:rsidR="005B4441">
          <w:rPr>
            <w:noProof/>
            <w:webHidden/>
          </w:rPr>
          <w:fldChar w:fldCharType="separate"/>
        </w:r>
        <w:r w:rsidR="005B4441">
          <w:rPr>
            <w:noProof/>
            <w:webHidden/>
          </w:rPr>
          <w:t>12</w:t>
        </w:r>
        <w:r w:rsidR="005B4441">
          <w:rPr>
            <w:noProof/>
            <w:webHidden/>
          </w:rPr>
          <w:fldChar w:fldCharType="end"/>
        </w:r>
      </w:hyperlink>
    </w:p>
    <w:p w14:paraId="7A1A4289" w14:textId="058D4C38" w:rsidR="005B4441" w:rsidRDefault="00A16561">
      <w:pPr>
        <w:pStyle w:val="ndicedeilustraes"/>
        <w:rPr>
          <w:rFonts w:asciiTheme="minorHAnsi" w:eastAsiaTheme="minorEastAsia" w:hAnsiTheme="minorHAnsi" w:cstheme="minorBidi"/>
          <w:noProof/>
          <w:sz w:val="22"/>
          <w:szCs w:val="22"/>
        </w:rPr>
      </w:pPr>
      <w:hyperlink r:id="rId16" w:anchor="_Toc183673454" w:history="1">
        <w:r w:rsidR="005B4441" w:rsidRPr="0049414A">
          <w:rPr>
            <w:rStyle w:val="Hyperlink"/>
            <w:noProof/>
          </w:rPr>
          <w:t>Figura 7 – Termo Aditivo de Estágio</w:t>
        </w:r>
        <w:r w:rsidR="005B4441">
          <w:rPr>
            <w:noProof/>
            <w:webHidden/>
          </w:rPr>
          <w:tab/>
        </w:r>
        <w:r w:rsidR="005B4441">
          <w:rPr>
            <w:noProof/>
            <w:webHidden/>
          </w:rPr>
          <w:fldChar w:fldCharType="begin"/>
        </w:r>
        <w:r w:rsidR="005B4441">
          <w:rPr>
            <w:noProof/>
            <w:webHidden/>
          </w:rPr>
          <w:instrText xml:space="preserve"> PAGEREF _Toc183673454 \h </w:instrText>
        </w:r>
        <w:r w:rsidR="005B4441">
          <w:rPr>
            <w:noProof/>
            <w:webHidden/>
          </w:rPr>
        </w:r>
        <w:r w:rsidR="005B4441">
          <w:rPr>
            <w:noProof/>
            <w:webHidden/>
          </w:rPr>
          <w:fldChar w:fldCharType="separate"/>
        </w:r>
        <w:r w:rsidR="005B4441">
          <w:rPr>
            <w:noProof/>
            <w:webHidden/>
          </w:rPr>
          <w:t>13</w:t>
        </w:r>
        <w:r w:rsidR="005B4441">
          <w:rPr>
            <w:noProof/>
            <w:webHidden/>
          </w:rPr>
          <w:fldChar w:fldCharType="end"/>
        </w:r>
      </w:hyperlink>
    </w:p>
    <w:p w14:paraId="5C7782DF" w14:textId="2C49555B" w:rsidR="005B4441" w:rsidRDefault="00A16561">
      <w:pPr>
        <w:pStyle w:val="ndicedeilustraes"/>
        <w:rPr>
          <w:rFonts w:asciiTheme="minorHAnsi" w:eastAsiaTheme="minorEastAsia" w:hAnsiTheme="minorHAnsi" w:cstheme="minorBidi"/>
          <w:noProof/>
          <w:sz w:val="22"/>
          <w:szCs w:val="22"/>
        </w:rPr>
      </w:pPr>
      <w:hyperlink r:id="rId17" w:anchor="_Toc183673455" w:history="1">
        <w:r w:rsidR="005B4441" w:rsidRPr="0049414A">
          <w:rPr>
            <w:rStyle w:val="Hyperlink"/>
            <w:noProof/>
          </w:rPr>
          <w:t>Figura 8 – Tela do Sistema “SGE – Sistema de Gerenciamento de Estágio”</w:t>
        </w:r>
        <w:r w:rsidR="005B4441">
          <w:rPr>
            <w:noProof/>
            <w:webHidden/>
          </w:rPr>
          <w:tab/>
        </w:r>
        <w:r w:rsidR="005B4441">
          <w:rPr>
            <w:noProof/>
            <w:webHidden/>
          </w:rPr>
          <w:fldChar w:fldCharType="begin"/>
        </w:r>
        <w:r w:rsidR="005B4441">
          <w:rPr>
            <w:noProof/>
            <w:webHidden/>
          </w:rPr>
          <w:instrText xml:space="preserve"> PAGEREF _Toc183673455 \h </w:instrText>
        </w:r>
        <w:r w:rsidR="005B4441">
          <w:rPr>
            <w:noProof/>
            <w:webHidden/>
          </w:rPr>
        </w:r>
        <w:r w:rsidR="005B4441">
          <w:rPr>
            <w:noProof/>
            <w:webHidden/>
          </w:rPr>
          <w:fldChar w:fldCharType="separate"/>
        </w:r>
        <w:r w:rsidR="005B4441">
          <w:rPr>
            <w:noProof/>
            <w:webHidden/>
          </w:rPr>
          <w:t>15</w:t>
        </w:r>
        <w:r w:rsidR="005B4441">
          <w:rPr>
            <w:noProof/>
            <w:webHidden/>
          </w:rPr>
          <w:fldChar w:fldCharType="end"/>
        </w:r>
      </w:hyperlink>
    </w:p>
    <w:p w14:paraId="6FE47DA6" w14:textId="3EC6402A" w:rsidR="005B4441" w:rsidRDefault="00A16561">
      <w:pPr>
        <w:pStyle w:val="ndicedeilustraes"/>
        <w:rPr>
          <w:rFonts w:asciiTheme="minorHAnsi" w:eastAsiaTheme="minorEastAsia" w:hAnsiTheme="minorHAnsi" w:cstheme="minorBidi"/>
          <w:noProof/>
          <w:sz w:val="22"/>
          <w:szCs w:val="22"/>
        </w:rPr>
      </w:pPr>
      <w:hyperlink w:anchor="_Toc183673456" w:history="1">
        <w:r w:rsidR="005B4441" w:rsidRPr="0049414A">
          <w:rPr>
            <w:rStyle w:val="Hyperlink"/>
            <w:noProof/>
          </w:rPr>
          <w:t>Figura 9 – Tela do Sistema "Sistema de Controle de Alunos em Estágio Curricular"</w:t>
        </w:r>
        <w:r w:rsidR="005B4441">
          <w:rPr>
            <w:noProof/>
            <w:webHidden/>
          </w:rPr>
          <w:tab/>
        </w:r>
        <w:r w:rsidR="005B4441">
          <w:rPr>
            <w:noProof/>
            <w:webHidden/>
          </w:rPr>
          <w:fldChar w:fldCharType="begin"/>
        </w:r>
        <w:r w:rsidR="005B4441">
          <w:rPr>
            <w:noProof/>
            <w:webHidden/>
          </w:rPr>
          <w:instrText xml:space="preserve"> PAGEREF _Toc183673456 \h </w:instrText>
        </w:r>
        <w:r w:rsidR="005B4441">
          <w:rPr>
            <w:noProof/>
            <w:webHidden/>
          </w:rPr>
        </w:r>
        <w:r w:rsidR="005B4441">
          <w:rPr>
            <w:noProof/>
            <w:webHidden/>
          </w:rPr>
          <w:fldChar w:fldCharType="separate"/>
        </w:r>
        <w:r w:rsidR="005B4441">
          <w:rPr>
            <w:noProof/>
            <w:webHidden/>
          </w:rPr>
          <w:t>16</w:t>
        </w:r>
        <w:r w:rsidR="005B4441">
          <w:rPr>
            <w:noProof/>
            <w:webHidden/>
          </w:rPr>
          <w:fldChar w:fldCharType="end"/>
        </w:r>
      </w:hyperlink>
    </w:p>
    <w:p w14:paraId="2BB544F0" w14:textId="44D1A2CD" w:rsidR="005B4441" w:rsidRDefault="00A16561">
      <w:pPr>
        <w:pStyle w:val="ndicedeilustraes"/>
        <w:rPr>
          <w:rFonts w:asciiTheme="minorHAnsi" w:eastAsiaTheme="minorEastAsia" w:hAnsiTheme="minorHAnsi" w:cstheme="minorBidi"/>
          <w:noProof/>
          <w:sz w:val="22"/>
          <w:szCs w:val="22"/>
        </w:rPr>
      </w:pPr>
      <w:hyperlink w:anchor="_Toc183673457" w:history="1">
        <w:r w:rsidR="005B4441" w:rsidRPr="0049414A">
          <w:rPr>
            <w:rStyle w:val="Hyperlink"/>
            <w:noProof/>
          </w:rPr>
          <w:t>Figura 10 – Objeto Funcionário</w:t>
        </w:r>
        <w:r w:rsidR="005B4441">
          <w:rPr>
            <w:noProof/>
            <w:webHidden/>
          </w:rPr>
          <w:tab/>
        </w:r>
        <w:r w:rsidR="005B4441">
          <w:rPr>
            <w:noProof/>
            <w:webHidden/>
          </w:rPr>
          <w:fldChar w:fldCharType="begin"/>
        </w:r>
        <w:r w:rsidR="005B4441">
          <w:rPr>
            <w:noProof/>
            <w:webHidden/>
          </w:rPr>
          <w:instrText xml:space="preserve"> PAGEREF _Toc183673457 \h </w:instrText>
        </w:r>
        <w:r w:rsidR="005B4441">
          <w:rPr>
            <w:noProof/>
            <w:webHidden/>
          </w:rPr>
        </w:r>
        <w:r w:rsidR="005B4441">
          <w:rPr>
            <w:noProof/>
            <w:webHidden/>
          </w:rPr>
          <w:fldChar w:fldCharType="separate"/>
        </w:r>
        <w:r w:rsidR="005B4441">
          <w:rPr>
            <w:noProof/>
            <w:webHidden/>
          </w:rPr>
          <w:t>22</w:t>
        </w:r>
        <w:r w:rsidR="005B4441">
          <w:rPr>
            <w:noProof/>
            <w:webHidden/>
          </w:rPr>
          <w:fldChar w:fldCharType="end"/>
        </w:r>
      </w:hyperlink>
    </w:p>
    <w:p w14:paraId="642279EF" w14:textId="4685E38A" w:rsidR="005B4441" w:rsidRDefault="00A16561">
      <w:pPr>
        <w:pStyle w:val="ndicedeilustraes"/>
        <w:rPr>
          <w:rFonts w:asciiTheme="minorHAnsi" w:eastAsiaTheme="minorEastAsia" w:hAnsiTheme="minorHAnsi" w:cstheme="minorBidi"/>
          <w:noProof/>
          <w:sz w:val="22"/>
          <w:szCs w:val="22"/>
        </w:rPr>
      </w:pPr>
      <w:hyperlink w:anchor="_Toc183673458" w:history="1">
        <w:r w:rsidR="005B4441" w:rsidRPr="0049414A">
          <w:rPr>
            <w:rStyle w:val="Hyperlink"/>
            <w:noProof/>
          </w:rPr>
          <w:t>Figura 11 – Diagrama de Classes</w:t>
        </w:r>
        <w:r w:rsidR="005B4441">
          <w:rPr>
            <w:noProof/>
            <w:webHidden/>
          </w:rPr>
          <w:tab/>
        </w:r>
        <w:r w:rsidR="005B4441">
          <w:rPr>
            <w:noProof/>
            <w:webHidden/>
          </w:rPr>
          <w:fldChar w:fldCharType="begin"/>
        </w:r>
        <w:r w:rsidR="005B4441">
          <w:rPr>
            <w:noProof/>
            <w:webHidden/>
          </w:rPr>
          <w:instrText xml:space="preserve"> PAGEREF _Toc183673458 \h </w:instrText>
        </w:r>
        <w:r w:rsidR="005B4441">
          <w:rPr>
            <w:noProof/>
            <w:webHidden/>
          </w:rPr>
        </w:r>
        <w:r w:rsidR="005B4441">
          <w:rPr>
            <w:noProof/>
            <w:webHidden/>
          </w:rPr>
          <w:fldChar w:fldCharType="separate"/>
        </w:r>
        <w:r w:rsidR="005B4441">
          <w:rPr>
            <w:noProof/>
            <w:webHidden/>
          </w:rPr>
          <w:t>23</w:t>
        </w:r>
        <w:r w:rsidR="005B4441">
          <w:rPr>
            <w:noProof/>
            <w:webHidden/>
          </w:rPr>
          <w:fldChar w:fldCharType="end"/>
        </w:r>
      </w:hyperlink>
    </w:p>
    <w:p w14:paraId="19ACC25C" w14:textId="39E76DE7" w:rsidR="005B4441" w:rsidRDefault="00A16561">
      <w:pPr>
        <w:pStyle w:val="ndicedeilustraes"/>
        <w:rPr>
          <w:rFonts w:asciiTheme="minorHAnsi" w:eastAsiaTheme="minorEastAsia" w:hAnsiTheme="minorHAnsi" w:cstheme="minorBidi"/>
          <w:noProof/>
          <w:sz w:val="22"/>
          <w:szCs w:val="22"/>
        </w:rPr>
      </w:pPr>
      <w:hyperlink r:id="rId18" w:anchor="_Toc183673459" w:history="1">
        <w:r w:rsidR="005B4441" w:rsidRPr="0049414A">
          <w:rPr>
            <w:rStyle w:val="Hyperlink"/>
            <w:noProof/>
          </w:rPr>
          <w:t>Figura 12 – Diagrama de Atores</w:t>
        </w:r>
        <w:r w:rsidR="005B4441">
          <w:rPr>
            <w:noProof/>
            <w:webHidden/>
          </w:rPr>
          <w:tab/>
        </w:r>
        <w:r w:rsidR="005B4441">
          <w:rPr>
            <w:noProof/>
            <w:webHidden/>
          </w:rPr>
          <w:fldChar w:fldCharType="begin"/>
        </w:r>
        <w:r w:rsidR="005B4441">
          <w:rPr>
            <w:noProof/>
            <w:webHidden/>
          </w:rPr>
          <w:instrText xml:space="preserve"> PAGEREF _Toc183673459 \h </w:instrText>
        </w:r>
        <w:r w:rsidR="005B4441">
          <w:rPr>
            <w:noProof/>
            <w:webHidden/>
          </w:rPr>
        </w:r>
        <w:r w:rsidR="005B4441">
          <w:rPr>
            <w:noProof/>
            <w:webHidden/>
          </w:rPr>
          <w:fldChar w:fldCharType="separate"/>
        </w:r>
        <w:r w:rsidR="005B4441">
          <w:rPr>
            <w:noProof/>
            <w:webHidden/>
          </w:rPr>
          <w:t>34</w:t>
        </w:r>
        <w:r w:rsidR="005B4441">
          <w:rPr>
            <w:noProof/>
            <w:webHidden/>
          </w:rPr>
          <w:fldChar w:fldCharType="end"/>
        </w:r>
      </w:hyperlink>
    </w:p>
    <w:p w14:paraId="13A8F28E" w14:textId="23B2F287" w:rsidR="005B4441" w:rsidRDefault="00A16561">
      <w:pPr>
        <w:pStyle w:val="ndicedeilustraes"/>
        <w:rPr>
          <w:rFonts w:asciiTheme="minorHAnsi" w:eastAsiaTheme="minorEastAsia" w:hAnsiTheme="minorHAnsi" w:cstheme="minorBidi"/>
          <w:noProof/>
          <w:sz w:val="22"/>
          <w:szCs w:val="22"/>
        </w:rPr>
      </w:pPr>
      <w:hyperlink w:anchor="_Toc183673460" w:history="1">
        <w:r w:rsidR="005B4441" w:rsidRPr="0049414A">
          <w:rPr>
            <w:rStyle w:val="Hyperlink"/>
            <w:noProof/>
          </w:rPr>
          <w:t>Figura 13 – Diagrama de caso de uso – Visão AdministradorFonte: Elaborado pelos autores.</w:t>
        </w:r>
        <w:r w:rsidR="005B4441">
          <w:rPr>
            <w:noProof/>
            <w:webHidden/>
          </w:rPr>
          <w:tab/>
        </w:r>
        <w:r w:rsidR="005B4441">
          <w:rPr>
            <w:noProof/>
            <w:webHidden/>
          </w:rPr>
          <w:fldChar w:fldCharType="begin"/>
        </w:r>
        <w:r w:rsidR="005B4441">
          <w:rPr>
            <w:noProof/>
            <w:webHidden/>
          </w:rPr>
          <w:instrText xml:space="preserve"> PAGEREF _Toc183673460 \h </w:instrText>
        </w:r>
        <w:r w:rsidR="005B4441">
          <w:rPr>
            <w:noProof/>
            <w:webHidden/>
          </w:rPr>
        </w:r>
        <w:r w:rsidR="005B4441">
          <w:rPr>
            <w:noProof/>
            <w:webHidden/>
          </w:rPr>
          <w:fldChar w:fldCharType="separate"/>
        </w:r>
        <w:r w:rsidR="005B4441">
          <w:rPr>
            <w:noProof/>
            <w:webHidden/>
          </w:rPr>
          <w:t>48</w:t>
        </w:r>
        <w:r w:rsidR="005B4441">
          <w:rPr>
            <w:noProof/>
            <w:webHidden/>
          </w:rPr>
          <w:fldChar w:fldCharType="end"/>
        </w:r>
      </w:hyperlink>
    </w:p>
    <w:p w14:paraId="536DEEBA" w14:textId="357B530B" w:rsidR="005B4441" w:rsidRDefault="00A16561">
      <w:pPr>
        <w:pStyle w:val="ndicedeilustraes"/>
        <w:rPr>
          <w:rFonts w:asciiTheme="minorHAnsi" w:eastAsiaTheme="minorEastAsia" w:hAnsiTheme="minorHAnsi" w:cstheme="minorBidi"/>
          <w:noProof/>
          <w:sz w:val="22"/>
          <w:szCs w:val="22"/>
        </w:rPr>
      </w:pPr>
      <w:hyperlink r:id="rId19" w:anchor="_Toc183673461" w:history="1">
        <w:r w:rsidR="005B4441" w:rsidRPr="0049414A">
          <w:rPr>
            <w:rStyle w:val="Hyperlink"/>
            <w:noProof/>
          </w:rPr>
          <w:t>Figura 14 – Diagrama de caso de uso – Visão Coordenador Estágio</w:t>
        </w:r>
        <w:r w:rsidR="005B4441">
          <w:rPr>
            <w:noProof/>
            <w:webHidden/>
          </w:rPr>
          <w:tab/>
        </w:r>
        <w:r w:rsidR="005B4441">
          <w:rPr>
            <w:noProof/>
            <w:webHidden/>
          </w:rPr>
          <w:fldChar w:fldCharType="begin"/>
        </w:r>
        <w:r w:rsidR="005B4441">
          <w:rPr>
            <w:noProof/>
            <w:webHidden/>
          </w:rPr>
          <w:instrText xml:space="preserve"> PAGEREF _Toc183673461 \h </w:instrText>
        </w:r>
        <w:r w:rsidR="005B4441">
          <w:rPr>
            <w:noProof/>
            <w:webHidden/>
          </w:rPr>
        </w:r>
        <w:r w:rsidR="005B4441">
          <w:rPr>
            <w:noProof/>
            <w:webHidden/>
          </w:rPr>
          <w:fldChar w:fldCharType="separate"/>
        </w:r>
        <w:r w:rsidR="005B4441">
          <w:rPr>
            <w:noProof/>
            <w:webHidden/>
          </w:rPr>
          <w:t>49</w:t>
        </w:r>
        <w:r w:rsidR="005B4441">
          <w:rPr>
            <w:noProof/>
            <w:webHidden/>
          </w:rPr>
          <w:fldChar w:fldCharType="end"/>
        </w:r>
      </w:hyperlink>
    </w:p>
    <w:p w14:paraId="3B6C37CD" w14:textId="62230E56" w:rsidR="005B4441" w:rsidRDefault="00A16561">
      <w:pPr>
        <w:pStyle w:val="ndicedeilustraes"/>
        <w:rPr>
          <w:rFonts w:asciiTheme="minorHAnsi" w:eastAsiaTheme="minorEastAsia" w:hAnsiTheme="minorHAnsi" w:cstheme="minorBidi"/>
          <w:noProof/>
          <w:sz w:val="22"/>
          <w:szCs w:val="22"/>
        </w:rPr>
      </w:pPr>
      <w:hyperlink w:anchor="_Toc183673462" w:history="1">
        <w:r w:rsidR="005B4441" w:rsidRPr="0049414A">
          <w:rPr>
            <w:rStyle w:val="Hyperlink"/>
            <w:noProof/>
          </w:rPr>
          <w:t>Figura 15 – Diagrama de caso de uso – Visão Concedente</w:t>
        </w:r>
        <w:r w:rsidR="005B4441">
          <w:rPr>
            <w:noProof/>
            <w:webHidden/>
          </w:rPr>
          <w:tab/>
        </w:r>
        <w:r w:rsidR="005B4441">
          <w:rPr>
            <w:noProof/>
            <w:webHidden/>
          </w:rPr>
          <w:fldChar w:fldCharType="begin"/>
        </w:r>
        <w:r w:rsidR="005B4441">
          <w:rPr>
            <w:noProof/>
            <w:webHidden/>
          </w:rPr>
          <w:instrText xml:space="preserve"> PAGEREF _Toc183673462 \h </w:instrText>
        </w:r>
        <w:r w:rsidR="005B4441">
          <w:rPr>
            <w:noProof/>
            <w:webHidden/>
          </w:rPr>
        </w:r>
        <w:r w:rsidR="005B4441">
          <w:rPr>
            <w:noProof/>
            <w:webHidden/>
          </w:rPr>
          <w:fldChar w:fldCharType="separate"/>
        </w:r>
        <w:r w:rsidR="005B4441">
          <w:rPr>
            <w:noProof/>
            <w:webHidden/>
          </w:rPr>
          <w:t>50</w:t>
        </w:r>
        <w:r w:rsidR="005B4441">
          <w:rPr>
            <w:noProof/>
            <w:webHidden/>
          </w:rPr>
          <w:fldChar w:fldCharType="end"/>
        </w:r>
      </w:hyperlink>
    </w:p>
    <w:p w14:paraId="41A59255" w14:textId="50A80A86" w:rsidR="005B4441" w:rsidRDefault="00A16561">
      <w:pPr>
        <w:pStyle w:val="ndicedeilustraes"/>
        <w:rPr>
          <w:rFonts w:asciiTheme="minorHAnsi" w:eastAsiaTheme="minorEastAsia" w:hAnsiTheme="minorHAnsi" w:cstheme="minorBidi"/>
          <w:noProof/>
          <w:sz w:val="22"/>
          <w:szCs w:val="22"/>
        </w:rPr>
      </w:pPr>
      <w:hyperlink w:anchor="_Toc183673463" w:history="1">
        <w:r w:rsidR="005B4441" w:rsidRPr="0049414A">
          <w:rPr>
            <w:rStyle w:val="Hyperlink"/>
            <w:noProof/>
          </w:rPr>
          <w:t>Figura 16 – Diagrama de caso de uso – Visão Instituição Ensino</w:t>
        </w:r>
        <w:r w:rsidR="005B4441">
          <w:rPr>
            <w:noProof/>
            <w:webHidden/>
          </w:rPr>
          <w:tab/>
        </w:r>
        <w:r w:rsidR="005B4441">
          <w:rPr>
            <w:noProof/>
            <w:webHidden/>
          </w:rPr>
          <w:fldChar w:fldCharType="begin"/>
        </w:r>
        <w:r w:rsidR="005B4441">
          <w:rPr>
            <w:noProof/>
            <w:webHidden/>
          </w:rPr>
          <w:instrText xml:space="preserve"> PAGEREF _Toc183673463 \h </w:instrText>
        </w:r>
        <w:r w:rsidR="005B4441">
          <w:rPr>
            <w:noProof/>
            <w:webHidden/>
          </w:rPr>
        </w:r>
        <w:r w:rsidR="005B4441">
          <w:rPr>
            <w:noProof/>
            <w:webHidden/>
          </w:rPr>
          <w:fldChar w:fldCharType="separate"/>
        </w:r>
        <w:r w:rsidR="005B4441">
          <w:rPr>
            <w:noProof/>
            <w:webHidden/>
          </w:rPr>
          <w:t>51</w:t>
        </w:r>
        <w:r w:rsidR="005B4441">
          <w:rPr>
            <w:noProof/>
            <w:webHidden/>
          </w:rPr>
          <w:fldChar w:fldCharType="end"/>
        </w:r>
      </w:hyperlink>
    </w:p>
    <w:p w14:paraId="07EB9F13" w14:textId="3D411764" w:rsidR="005B4441" w:rsidRDefault="00A16561">
      <w:pPr>
        <w:pStyle w:val="ndicedeilustraes"/>
        <w:rPr>
          <w:rFonts w:asciiTheme="minorHAnsi" w:eastAsiaTheme="minorEastAsia" w:hAnsiTheme="minorHAnsi" w:cstheme="minorBidi"/>
          <w:noProof/>
          <w:sz w:val="22"/>
          <w:szCs w:val="22"/>
        </w:rPr>
      </w:pPr>
      <w:hyperlink r:id="rId20" w:anchor="_Toc183673464" w:history="1">
        <w:r w:rsidR="005B4441" w:rsidRPr="0049414A">
          <w:rPr>
            <w:rStyle w:val="Hyperlink"/>
            <w:noProof/>
          </w:rPr>
          <w:t>Figura 17 – Diagrama de caso de uso específico – Tipo Documento</w:t>
        </w:r>
        <w:r w:rsidR="005B4441">
          <w:rPr>
            <w:noProof/>
            <w:webHidden/>
          </w:rPr>
          <w:tab/>
        </w:r>
        <w:r w:rsidR="005B4441">
          <w:rPr>
            <w:noProof/>
            <w:webHidden/>
          </w:rPr>
          <w:fldChar w:fldCharType="begin"/>
        </w:r>
        <w:r w:rsidR="005B4441">
          <w:rPr>
            <w:noProof/>
            <w:webHidden/>
          </w:rPr>
          <w:instrText xml:space="preserve"> PAGEREF _Toc183673464 \h </w:instrText>
        </w:r>
        <w:r w:rsidR="005B4441">
          <w:rPr>
            <w:noProof/>
            <w:webHidden/>
          </w:rPr>
        </w:r>
        <w:r w:rsidR="005B4441">
          <w:rPr>
            <w:noProof/>
            <w:webHidden/>
          </w:rPr>
          <w:fldChar w:fldCharType="separate"/>
        </w:r>
        <w:r w:rsidR="005B4441">
          <w:rPr>
            <w:noProof/>
            <w:webHidden/>
          </w:rPr>
          <w:t>52</w:t>
        </w:r>
        <w:r w:rsidR="005B4441">
          <w:rPr>
            <w:noProof/>
            <w:webHidden/>
          </w:rPr>
          <w:fldChar w:fldCharType="end"/>
        </w:r>
      </w:hyperlink>
    </w:p>
    <w:p w14:paraId="7542475C" w14:textId="41EA8FB0" w:rsidR="005B4441" w:rsidRDefault="00A16561">
      <w:pPr>
        <w:pStyle w:val="ndicedeilustraes"/>
        <w:rPr>
          <w:rFonts w:asciiTheme="minorHAnsi" w:eastAsiaTheme="minorEastAsia" w:hAnsiTheme="minorHAnsi" w:cstheme="minorBidi"/>
          <w:noProof/>
          <w:sz w:val="22"/>
          <w:szCs w:val="22"/>
        </w:rPr>
      </w:pPr>
      <w:hyperlink r:id="rId21" w:anchor="_Toc183673465" w:history="1">
        <w:r w:rsidR="005B4441" w:rsidRPr="0049414A">
          <w:rPr>
            <w:rStyle w:val="Hyperlink"/>
            <w:noProof/>
          </w:rPr>
          <w:t>Figura 18 – Diagrama de caso de uso específico – Documento</w:t>
        </w:r>
        <w:r w:rsidR="005B4441">
          <w:rPr>
            <w:noProof/>
            <w:webHidden/>
          </w:rPr>
          <w:tab/>
        </w:r>
        <w:r w:rsidR="005B4441">
          <w:rPr>
            <w:noProof/>
            <w:webHidden/>
          </w:rPr>
          <w:fldChar w:fldCharType="begin"/>
        </w:r>
        <w:r w:rsidR="005B4441">
          <w:rPr>
            <w:noProof/>
            <w:webHidden/>
          </w:rPr>
          <w:instrText xml:space="preserve"> PAGEREF _Toc183673465 \h </w:instrText>
        </w:r>
        <w:r w:rsidR="005B4441">
          <w:rPr>
            <w:noProof/>
            <w:webHidden/>
          </w:rPr>
        </w:r>
        <w:r w:rsidR="005B4441">
          <w:rPr>
            <w:noProof/>
            <w:webHidden/>
          </w:rPr>
          <w:fldChar w:fldCharType="separate"/>
        </w:r>
        <w:r w:rsidR="005B4441">
          <w:rPr>
            <w:noProof/>
            <w:webHidden/>
          </w:rPr>
          <w:t>64</w:t>
        </w:r>
        <w:r w:rsidR="005B4441">
          <w:rPr>
            <w:noProof/>
            <w:webHidden/>
          </w:rPr>
          <w:fldChar w:fldCharType="end"/>
        </w:r>
      </w:hyperlink>
    </w:p>
    <w:p w14:paraId="0AB87BC0" w14:textId="062AA91E" w:rsidR="005B4441" w:rsidRDefault="00A16561">
      <w:pPr>
        <w:pStyle w:val="ndicedeilustraes"/>
        <w:rPr>
          <w:rFonts w:asciiTheme="minorHAnsi" w:eastAsiaTheme="minorEastAsia" w:hAnsiTheme="minorHAnsi" w:cstheme="minorBidi"/>
          <w:noProof/>
          <w:sz w:val="22"/>
          <w:szCs w:val="22"/>
        </w:rPr>
      </w:pPr>
      <w:hyperlink r:id="rId22" w:anchor="_Toc183673466" w:history="1">
        <w:r w:rsidR="005B4441" w:rsidRPr="0049414A">
          <w:rPr>
            <w:rStyle w:val="Hyperlink"/>
            <w:noProof/>
          </w:rPr>
          <w:t>Figura 19 – Diagrama de Sequência - Ator Administrador: Fluxo de Cadastro de TipoEstagio</w:t>
        </w:r>
        <w:r w:rsidR="005B4441">
          <w:rPr>
            <w:noProof/>
            <w:webHidden/>
          </w:rPr>
          <w:tab/>
        </w:r>
        <w:r w:rsidR="005B4441">
          <w:rPr>
            <w:noProof/>
            <w:webHidden/>
          </w:rPr>
          <w:fldChar w:fldCharType="begin"/>
        </w:r>
        <w:r w:rsidR="005B4441">
          <w:rPr>
            <w:noProof/>
            <w:webHidden/>
          </w:rPr>
          <w:instrText xml:space="preserve"> PAGEREF _Toc183673466 \h </w:instrText>
        </w:r>
        <w:r w:rsidR="005B4441">
          <w:rPr>
            <w:noProof/>
            <w:webHidden/>
          </w:rPr>
        </w:r>
        <w:r w:rsidR="005B4441">
          <w:rPr>
            <w:noProof/>
            <w:webHidden/>
          </w:rPr>
          <w:fldChar w:fldCharType="separate"/>
        </w:r>
        <w:r w:rsidR="005B4441">
          <w:rPr>
            <w:noProof/>
            <w:webHidden/>
          </w:rPr>
          <w:t>71</w:t>
        </w:r>
        <w:r w:rsidR="005B4441">
          <w:rPr>
            <w:noProof/>
            <w:webHidden/>
          </w:rPr>
          <w:fldChar w:fldCharType="end"/>
        </w:r>
      </w:hyperlink>
    </w:p>
    <w:p w14:paraId="62703ACE" w14:textId="1030BDA6" w:rsidR="005B4441" w:rsidRDefault="00A16561">
      <w:pPr>
        <w:pStyle w:val="ndicedeilustraes"/>
        <w:rPr>
          <w:rFonts w:asciiTheme="minorHAnsi" w:eastAsiaTheme="minorEastAsia" w:hAnsiTheme="minorHAnsi" w:cstheme="minorBidi"/>
          <w:noProof/>
          <w:sz w:val="22"/>
          <w:szCs w:val="22"/>
        </w:rPr>
      </w:pPr>
      <w:hyperlink r:id="rId23" w:anchor="_Toc183673467" w:history="1">
        <w:r w:rsidR="005B4441" w:rsidRPr="0049414A">
          <w:rPr>
            <w:rStyle w:val="Hyperlink"/>
            <w:noProof/>
          </w:rPr>
          <w:t>Figura 20 – Diagrama de Sequência - Ator Instituição de Ensino: Fluxo de Excluir de TipoEstagio</w:t>
        </w:r>
        <w:r w:rsidR="005B4441">
          <w:rPr>
            <w:noProof/>
            <w:webHidden/>
          </w:rPr>
          <w:tab/>
        </w:r>
        <w:r w:rsidR="005B4441">
          <w:rPr>
            <w:noProof/>
            <w:webHidden/>
          </w:rPr>
          <w:fldChar w:fldCharType="begin"/>
        </w:r>
        <w:r w:rsidR="005B4441">
          <w:rPr>
            <w:noProof/>
            <w:webHidden/>
          </w:rPr>
          <w:instrText xml:space="preserve"> PAGEREF _Toc183673467 \h </w:instrText>
        </w:r>
        <w:r w:rsidR="005B4441">
          <w:rPr>
            <w:noProof/>
            <w:webHidden/>
          </w:rPr>
        </w:r>
        <w:r w:rsidR="005B4441">
          <w:rPr>
            <w:noProof/>
            <w:webHidden/>
          </w:rPr>
          <w:fldChar w:fldCharType="separate"/>
        </w:r>
        <w:r w:rsidR="005B4441">
          <w:rPr>
            <w:noProof/>
            <w:webHidden/>
          </w:rPr>
          <w:t>72</w:t>
        </w:r>
        <w:r w:rsidR="005B4441">
          <w:rPr>
            <w:noProof/>
            <w:webHidden/>
          </w:rPr>
          <w:fldChar w:fldCharType="end"/>
        </w:r>
      </w:hyperlink>
    </w:p>
    <w:p w14:paraId="068CEAAC" w14:textId="4EB805BF" w:rsidR="005B4441" w:rsidRDefault="00A16561">
      <w:pPr>
        <w:pStyle w:val="ndicedeilustraes"/>
        <w:rPr>
          <w:rFonts w:asciiTheme="minorHAnsi" w:eastAsiaTheme="minorEastAsia" w:hAnsiTheme="minorHAnsi" w:cstheme="minorBidi"/>
          <w:noProof/>
          <w:sz w:val="22"/>
          <w:szCs w:val="22"/>
        </w:rPr>
      </w:pPr>
      <w:hyperlink r:id="rId24" w:anchor="_Toc183673468" w:history="1">
        <w:r w:rsidR="005B4441" w:rsidRPr="0049414A">
          <w:rPr>
            <w:rStyle w:val="Hyperlink"/>
            <w:noProof/>
          </w:rPr>
          <w:t>Figura 21 – Diagrama de Sequência - Ator Administrador: Fluxo de Listar de TipoEstagio</w:t>
        </w:r>
        <w:r w:rsidR="005B4441">
          <w:rPr>
            <w:noProof/>
            <w:webHidden/>
          </w:rPr>
          <w:tab/>
        </w:r>
        <w:r w:rsidR="005B4441">
          <w:rPr>
            <w:noProof/>
            <w:webHidden/>
          </w:rPr>
          <w:fldChar w:fldCharType="begin"/>
        </w:r>
        <w:r w:rsidR="005B4441">
          <w:rPr>
            <w:noProof/>
            <w:webHidden/>
          </w:rPr>
          <w:instrText xml:space="preserve"> PAGEREF _Toc183673468 \h </w:instrText>
        </w:r>
        <w:r w:rsidR="005B4441">
          <w:rPr>
            <w:noProof/>
            <w:webHidden/>
          </w:rPr>
        </w:r>
        <w:r w:rsidR="005B4441">
          <w:rPr>
            <w:noProof/>
            <w:webHidden/>
          </w:rPr>
          <w:fldChar w:fldCharType="separate"/>
        </w:r>
        <w:r w:rsidR="005B4441">
          <w:rPr>
            <w:noProof/>
            <w:webHidden/>
          </w:rPr>
          <w:t>73</w:t>
        </w:r>
        <w:r w:rsidR="005B4441">
          <w:rPr>
            <w:noProof/>
            <w:webHidden/>
          </w:rPr>
          <w:fldChar w:fldCharType="end"/>
        </w:r>
      </w:hyperlink>
    </w:p>
    <w:p w14:paraId="6713894C" w14:textId="4F885738" w:rsidR="005B4441" w:rsidRDefault="00A16561">
      <w:pPr>
        <w:pStyle w:val="ndicedeilustraes"/>
        <w:rPr>
          <w:rFonts w:asciiTheme="minorHAnsi" w:eastAsiaTheme="minorEastAsia" w:hAnsiTheme="minorHAnsi" w:cstheme="minorBidi"/>
          <w:noProof/>
          <w:sz w:val="22"/>
          <w:szCs w:val="22"/>
        </w:rPr>
      </w:pPr>
      <w:hyperlink r:id="rId25" w:anchor="_Toc183673469" w:history="1">
        <w:r w:rsidR="005B4441" w:rsidRPr="0049414A">
          <w:rPr>
            <w:rStyle w:val="Hyperlink"/>
            <w:noProof/>
          </w:rPr>
          <w:t>Figura 22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_Toc183673469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73870704" w14:textId="32238E8E" w:rsidR="005B4441" w:rsidRDefault="00A16561">
      <w:pPr>
        <w:pStyle w:val="ndicedeilustraes"/>
        <w:rPr>
          <w:rFonts w:asciiTheme="minorHAnsi" w:eastAsiaTheme="minorEastAsia" w:hAnsiTheme="minorHAnsi" w:cstheme="minorBidi"/>
          <w:noProof/>
          <w:sz w:val="22"/>
          <w:szCs w:val="22"/>
        </w:rPr>
      </w:pPr>
      <w:hyperlink r:id="rId26" w:anchor="_Toc183673470" w:history="1">
        <w:r w:rsidR="005B4441" w:rsidRPr="0049414A">
          <w:rPr>
            <w:rStyle w:val="Hyperlink"/>
            <w:noProof/>
          </w:rPr>
          <w:t>Figura 23 – Diagrama de Atividade</w:t>
        </w:r>
        <w:r w:rsidR="005B4441">
          <w:rPr>
            <w:noProof/>
            <w:webHidden/>
          </w:rPr>
          <w:tab/>
        </w:r>
        <w:r w:rsidR="005B4441">
          <w:rPr>
            <w:noProof/>
            <w:webHidden/>
          </w:rPr>
          <w:fldChar w:fldCharType="begin"/>
        </w:r>
        <w:r w:rsidR="005B4441">
          <w:rPr>
            <w:noProof/>
            <w:webHidden/>
          </w:rPr>
          <w:instrText xml:space="preserve"> PAGEREF _Toc183673470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E251F90" w14:textId="0A012208" w:rsidR="005B4441" w:rsidRDefault="00A16561">
      <w:pPr>
        <w:pStyle w:val="ndicedeilustraes"/>
        <w:rPr>
          <w:rFonts w:asciiTheme="minorHAnsi" w:eastAsiaTheme="minorEastAsia" w:hAnsiTheme="minorHAnsi" w:cstheme="minorBidi"/>
          <w:noProof/>
          <w:sz w:val="22"/>
          <w:szCs w:val="22"/>
        </w:rPr>
      </w:pPr>
      <w:hyperlink r:id="rId27" w:anchor="_Toc183673471" w:history="1">
        <w:r w:rsidR="005B4441" w:rsidRPr="0049414A">
          <w:rPr>
            <w:rStyle w:val="Hyperlink"/>
            <w:noProof/>
          </w:rPr>
          <w:t>Figura 24 – Diagrama de Máquina de Estado</w:t>
        </w:r>
        <w:r w:rsidR="005B4441">
          <w:rPr>
            <w:noProof/>
            <w:webHidden/>
          </w:rPr>
          <w:tab/>
        </w:r>
        <w:r w:rsidR="005B4441">
          <w:rPr>
            <w:noProof/>
            <w:webHidden/>
          </w:rPr>
          <w:fldChar w:fldCharType="begin"/>
        </w:r>
        <w:r w:rsidR="005B4441">
          <w:rPr>
            <w:noProof/>
            <w:webHidden/>
          </w:rPr>
          <w:instrText xml:space="preserve"> PAGEREF _Toc183673471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11389B93" w14:textId="7C3BCA56" w:rsidR="005B4441" w:rsidRDefault="00A16561">
      <w:pPr>
        <w:pStyle w:val="ndicedeilustraes"/>
        <w:rPr>
          <w:rFonts w:asciiTheme="minorHAnsi" w:eastAsiaTheme="minorEastAsia" w:hAnsiTheme="minorHAnsi" w:cstheme="minorBidi"/>
          <w:noProof/>
          <w:sz w:val="22"/>
          <w:szCs w:val="22"/>
        </w:rPr>
      </w:pPr>
      <w:hyperlink r:id="rId28" w:anchor="_Toc183673472" w:history="1">
        <w:r w:rsidR="005B4441" w:rsidRPr="0049414A">
          <w:rPr>
            <w:rStyle w:val="Hyperlink"/>
            <w:noProof/>
          </w:rPr>
          <w:t>Figura 25 – Diagrama de Sequência – Ator Instituição Ensino: Fluxo de Alterar de TipoEstagio</w:t>
        </w:r>
        <w:r w:rsidR="005B4441">
          <w:rPr>
            <w:noProof/>
            <w:webHidden/>
          </w:rPr>
          <w:tab/>
        </w:r>
        <w:r w:rsidR="005B4441">
          <w:rPr>
            <w:noProof/>
            <w:webHidden/>
          </w:rPr>
          <w:fldChar w:fldCharType="begin"/>
        </w:r>
        <w:r w:rsidR="005B4441">
          <w:rPr>
            <w:noProof/>
            <w:webHidden/>
          </w:rPr>
          <w:instrText xml:space="preserve"> PAGEREF _Toc183673472 \h </w:instrText>
        </w:r>
        <w:r w:rsidR="005B4441">
          <w:rPr>
            <w:noProof/>
            <w:webHidden/>
          </w:rPr>
        </w:r>
        <w:r w:rsidR="005B4441">
          <w:rPr>
            <w:noProof/>
            <w:webHidden/>
          </w:rPr>
          <w:fldChar w:fldCharType="separate"/>
        </w:r>
        <w:r w:rsidR="005B4441">
          <w:rPr>
            <w:noProof/>
            <w:webHidden/>
          </w:rPr>
          <w:t>74</w:t>
        </w:r>
        <w:r w:rsidR="005B4441">
          <w:rPr>
            <w:noProof/>
            <w:webHidden/>
          </w:rPr>
          <w:fldChar w:fldCharType="end"/>
        </w:r>
      </w:hyperlink>
    </w:p>
    <w:p w14:paraId="43B51C16" w14:textId="2CB80F0F" w:rsidR="005B4441" w:rsidRDefault="00A16561">
      <w:pPr>
        <w:pStyle w:val="ndicedeilustraes"/>
        <w:rPr>
          <w:rFonts w:asciiTheme="minorHAnsi" w:eastAsiaTheme="minorEastAsia" w:hAnsiTheme="minorHAnsi" w:cstheme="minorBidi"/>
          <w:noProof/>
          <w:sz w:val="22"/>
          <w:szCs w:val="22"/>
        </w:rPr>
      </w:pPr>
      <w:hyperlink r:id="rId29" w:anchor="_Toc183673473" w:history="1">
        <w:r w:rsidR="005B4441" w:rsidRPr="0049414A">
          <w:rPr>
            <w:rStyle w:val="Hyperlink"/>
            <w:noProof/>
          </w:rPr>
          <w:t>Figura 26 – Primeiro cenário</w:t>
        </w:r>
        <w:r w:rsidR="005B4441">
          <w:rPr>
            <w:noProof/>
            <w:webHidden/>
          </w:rPr>
          <w:tab/>
        </w:r>
        <w:r w:rsidR="005B4441">
          <w:rPr>
            <w:noProof/>
            <w:webHidden/>
          </w:rPr>
          <w:fldChar w:fldCharType="begin"/>
        </w:r>
        <w:r w:rsidR="005B4441">
          <w:rPr>
            <w:noProof/>
            <w:webHidden/>
          </w:rPr>
          <w:instrText xml:space="preserve"> PAGEREF _Toc183673473 \h </w:instrText>
        </w:r>
        <w:r w:rsidR="005B4441">
          <w:rPr>
            <w:noProof/>
            <w:webHidden/>
          </w:rPr>
        </w:r>
        <w:r w:rsidR="005B4441">
          <w:rPr>
            <w:noProof/>
            <w:webHidden/>
          </w:rPr>
          <w:fldChar w:fldCharType="separate"/>
        </w:r>
        <w:r w:rsidR="005B4441">
          <w:rPr>
            <w:noProof/>
            <w:webHidden/>
          </w:rPr>
          <w:t>76</w:t>
        </w:r>
        <w:r w:rsidR="005B4441">
          <w:rPr>
            <w:noProof/>
            <w:webHidden/>
          </w:rPr>
          <w:fldChar w:fldCharType="end"/>
        </w:r>
      </w:hyperlink>
    </w:p>
    <w:p w14:paraId="16034EFD" w14:textId="0E563B67" w:rsidR="005B4441" w:rsidRDefault="00A16561">
      <w:pPr>
        <w:pStyle w:val="ndicedeilustraes"/>
        <w:rPr>
          <w:rFonts w:asciiTheme="minorHAnsi" w:eastAsiaTheme="minorEastAsia" w:hAnsiTheme="minorHAnsi" w:cstheme="minorBidi"/>
          <w:noProof/>
          <w:sz w:val="22"/>
          <w:szCs w:val="22"/>
        </w:rPr>
      </w:pPr>
      <w:hyperlink r:id="rId30" w:anchor="_Toc183673474" w:history="1">
        <w:r w:rsidR="005B4441" w:rsidRPr="0049414A">
          <w:rPr>
            <w:rStyle w:val="Hyperlink"/>
            <w:noProof/>
          </w:rPr>
          <w:t>Figura 27 – Segundo cenário</w:t>
        </w:r>
        <w:r w:rsidR="005B4441">
          <w:rPr>
            <w:noProof/>
            <w:webHidden/>
          </w:rPr>
          <w:tab/>
        </w:r>
        <w:r w:rsidR="005B4441">
          <w:rPr>
            <w:noProof/>
            <w:webHidden/>
          </w:rPr>
          <w:fldChar w:fldCharType="begin"/>
        </w:r>
        <w:r w:rsidR="005B4441">
          <w:rPr>
            <w:noProof/>
            <w:webHidden/>
          </w:rPr>
          <w:instrText xml:space="preserve"> PAGEREF _Toc183673474 \h </w:instrText>
        </w:r>
        <w:r w:rsidR="005B4441">
          <w:rPr>
            <w:noProof/>
            <w:webHidden/>
          </w:rPr>
        </w:r>
        <w:r w:rsidR="005B4441">
          <w:rPr>
            <w:noProof/>
            <w:webHidden/>
          </w:rPr>
          <w:fldChar w:fldCharType="separate"/>
        </w:r>
        <w:r w:rsidR="005B4441">
          <w:rPr>
            <w:noProof/>
            <w:webHidden/>
          </w:rPr>
          <w:t>77</w:t>
        </w:r>
        <w:r w:rsidR="005B4441">
          <w:rPr>
            <w:noProof/>
            <w:webHidden/>
          </w:rPr>
          <w:fldChar w:fldCharType="end"/>
        </w:r>
      </w:hyperlink>
    </w:p>
    <w:p w14:paraId="17F9EEF8" w14:textId="1FB46DFE" w:rsidR="005B4441" w:rsidRDefault="00A16561">
      <w:pPr>
        <w:pStyle w:val="ndicedeilustraes"/>
        <w:rPr>
          <w:rFonts w:asciiTheme="minorHAnsi" w:eastAsiaTheme="minorEastAsia" w:hAnsiTheme="minorHAnsi" w:cstheme="minorBidi"/>
          <w:noProof/>
          <w:sz w:val="22"/>
          <w:szCs w:val="22"/>
        </w:rPr>
      </w:pPr>
      <w:hyperlink r:id="rId31" w:anchor="_Toc183673475" w:history="1">
        <w:r w:rsidR="005B4441" w:rsidRPr="0049414A">
          <w:rPr>
            <w:rStyle w:val="Hyperlink"/>
            <w:noProof/>
          </w:rPr>
          <w:t>Figura 28 – Primeira persona</w:t>
        </w:r>
        <w:r w:rsidR="005B4441">
          <w:rPr>
            <w:noProof/>
            <w:webHidden/>
          </w:rPr>
          <w:tab/>
        </w:r>
        <w:r w:rsidR="005B4441">
          <w:rPr>
            <w:noProof/>
            <w:webHidden/>
          </w:rPr>
          <w:fldChar w:fldCharType="begin"/>
        </w:r>
        <w:r w:rsidR="005B4441">
          <w:rPr>
            <w:noProof/>
            <w:webHidden/>
          </w:rPr>
          <w:instrText xml:space="preserve"> PAGEREF _Toc183673475 \h </w:instrText>
        </w:r>
        <w:r w:rsidR="005B4441">
          <w:rPr>
            <w:noProof/>
            <w:webHidden/>
          </w:rPr>
        </w:r>
        <w:r w:rsidR="005B4441">
          <w:rPr>
            <w:noProof/>
            <w:webHidden/>
          </w:rPr>
          <w:fldChar w:fldCharType="separate"/>
        </w:r>
        <w:r w:rsidR="005B4441">
          <w:rPr>
            <w:noProof/>
            <w:webHidden/>
          </w:rPr>
          <w:t>79</w:t>
        </w:r>
        <w:r w:rsidR="005B4441">
          <w:rPr>
            <w:noProof/>
            <w:webHidden/>
          </w:rPr>
          <w:fldChar w:fldCharType="end"/>
        </w:r>
      </w:hyperlink>
    </w:p>
    <w:p w14:paraId="6A515644" w14:textId="29252394" w:rsidR="005B4441" w:rsidRDefault="00A16561">
      <w:pPr>
        <w:pStyle w:val="ndicedeilustraes"/>
        <w:rPr>
          <w:rFonts w:asciiTheme="minorHAnsi" w:eastAsiaTheme="minorEastAsia" w:hAnsiTheme="minorHAnsi" w:cstheme="minorBidi"/>
          <w:noProof/>
          <w:sz w:val="22"/>
          <w:szCs w:val="22"/>
        </w:rPr>
      </w:pPr>
      <w:hyperlink r:id="rId32" w:anchor="_Toc183673476" w:history="1">
        <w:r w:rsidR="005B4441" w:rsidRPr="0049414A">
          <w:rPr>
            <w:rStyle w:val="Hyperlink"/>
            <w:noProof/>
          </w:rPr>
          <w:t>Figura 29 – Segunda persona</w:t>
        </w:r>
        <w:r w:rsidR="005B4441">
          <w:rPr>
            <w:noProof/>
            <w:webHidden/>
          </w:rPr>
          <w:tab/>
        </w:r>
        <w:r w:rsidR="005B4441">
          <w:rPr>
            <w:noProof/>
            <w:webHidden/>
          </w:rPr>
          <w:fldChar w:fldCharType="begin"/>
        </w:r>
        <w:r w:rsidR="005B4441">
          <w:rPr>
            <w:noProof/>
            <w:webHidden/>
          </w:rPr>
          <w:instrText xml:space="preserve"> PAGEREF _Toc183673476 \h </w:instrText>
        </w:r>
        <w:r w:rsidR="005B4441">
          <w:rPr>
            <w:noProof/>
            <w:webHidden/>
          </w:rPr>
        </w:r>
        <w:r w:rsidR="005B4441">
          <w:rPr>
            <w:noProof/>
            <w:webHidden/>
          </w:rPr>
          <w:fldChar w:fldCharType="separate"/>
        </w:r>
        <w:r w:rsidR="005B4441">
          <w:rPr>
            <w:noProof/>
            <w:webHidden/>
          </w:rPr>
          <w:t>80</w:t>
        </w:r>
        <w:r w:rsidR="005B4441">
          <w:rPr>
            <w:noProof/>
            <w:webHidden/>
          </w:rPr>
          <w:fldChar w:fldCharType="end"/>
        </w:r>
      </w:hyperlink>
    </w:p>
    <w:p w14:paraId="4D67550E" w14:textId="0758BD71" w:rsidR="005B4441" w:rsidRDefault="00A16561">
      <w:pPr>
        <w:pStyle w:val="ndicedeilustraes"/>
        <w:rPr>
          <w:rFonts w:asciiTheme="minorHAnsi" w:eastAsiaTheme="minorEastAsia" w:hAnsiTheme="minorHAnsi" w:cstheme="minorBidi"/>
          <w:noProof/>
          <w:sz w:val="22"/>
          <w:szCs w:val="22"/>
        </w:rPr>
      </w:pPr>
      <w:hyperlink r:id="rId33" w:anchor="_Toc183673477" w:history="1">
        <w:r w:rsidR="005B4441" w:rsidRPr="0049414A">
          <w:rPr>
            <w:rStyle w:val="Hyperlink"/>
            <w:noProof/>
          </w:rPr>
          <w:t>Figura 30 – Wireframe da Tela de Login</w:t>
        </w:r>
        <w:r w:rsidR="005B4441">
          <w:rPr>
            <w:noProof/>
            <w:webHidden/>
          </w:rPr>
          <w:tab/>
        </w:r>
        <w:r w:rsidR="005B4441">
          <w:rPr>
            <w:noProof/>
            <w:webHidden/>
          </w:rPr>
          <w:fldChar w:fldCharType="begin"/>
        </w:r>
        <w:r w:rsidR="005B4441">
          <w:rPr>
            <w:noProof/>
            <w:webHidden/>
          </w:rPr>
          <w:instrText xml:space="preserve"> PAGEREF _Toc183673477 \h </w:instrText>
        </w:r>
        <w:r w:rsidR="005B4441">
          <w:rPr>
            <w:noProof/>
            <w:webHidden/>
          </w:rPr>
        </w:r>
        <w:r w:rsidR="005B4441">
          <w:rPr>
            <w:noProof/>
            <w:webHidden/>
          </w:rPr>
          <w:fldChar w:fldCharType="separate"/>
        </w:r>
        <w:r w:rsidR="005B4441">
          <w:rPr>
            <w:noProof/>
            <w:webHidden/>
          </w:rPr>
          <w:t>81</w:t>
        </w:r>
        <w:r w:rsidR="005B4441">
          <w:rPr>
            <w:noProof/>
            <w:webHidden/>
          </w:rPr>
          <w:fldChar w:fldCharType="end"/>
        </w:r>
      </w:hyperlink>
    </w:p>
    <w:p w14:paraId="1036D893" w14:textId="57649A21" w:rsidR="005B4441" w:rsidRDefault="00A16561">
      <w:pPr>
        <w:pStyle w:val="ndicedeilustraes"/>
        <w:rPr>
          <w:rFonts w:asciiTheme="minorHAnsi" w:eastAsiaTheme="minorEastAsia" w:hAnsiTheme="minorHAnsi" w:cstheme="minorBidi"/>
          <w:noProof/>
          <w:sz w:val="22"/>
          <w:szCs w:val="22"/>
        </w:rPr>
      </w:pPr>
      <w:hyperlink r:id="rId34" w:anchor="_Toc183673478" w:history="1">
        <w:r w:rsidR="005B4441" w:rsidRPr="0049414A">
          <w:rPr>
            <w:rStyle w:val="Hyperlink"/>
            <w:noProof/>
          </w:rPr>
          <w:t>Figura 31 – Wireframe da Tela Principal do Administrador</w:t>
        </w:r>
        <w:r w:rsidR="005B4441">
          <w:rPr>
            <w:noProof/>
            <w:webHidden/>
          </w:rPr>
          <w:tab/>
        </w:r>
        <w:r w:rsidR="005B4441">
          <w:rPr>
            <w:noProof/>
            <w:webHidden/>
          </w:rPr>
          <w:fldChar w:fldCharType="begin"/>
        </w:r>
        <w:r w:rsidR="005B4441">
          <w:rPr>
            <w:noProof/>
            <w:webHidden/>
          </w:rPr>
          <w:instrText xml:space="preserve"> PAGEREF _Toc183673478 \h </w:instrText>
        </w:r>
        <w:r w:rsidR="005B4441">
          <w:rPr>
            <w:noProof/>
            <w:webHidden/>
          </w:rPr>
        </w:r>
        <w:r w:rsidR="005B4441">
          <w:rPr>
            <w:noProof/>
            <w:webHidden/>
          </w:rPr>
          <w:fldChar w:fldCharType="separate"/>
        </w:r>
        <w:r w:rsidR="005B4441">
          <w:rPr>
            <w:noProof/>
            <w:webHidden/>
          </w:rPr>
          <w:t>82</w:t>
        </w:r>
        <w:r w:rsidR="005B4441">
          <w:rPr>
            <w:noProof/>
            <w:webHidden/>
          </w:rPr>
          <w:fldChar w:fldCharType="end"/>
        </w:r>
      </w:hyperlink>
    </w:p>
    <w:p w14:paraId="231F34C1" w14:textId="349B22DD" w:rsidR="005B4441" w:rsidRDefault="00A16561">
      <w:pPr>
        <w:pStyle w:val="ndicedeilustraes"/>
        <w:rPr>
          <w:rFonts w:asciiTheme="minorHAnsi" w:eastAsiaTheme="minorEastAsia" w:hAnsiTheme="minorHAnsi" w:cstheme="minorBidi"/>
          <w:noProof/>
          <w:sz w:val="22"/>
          <w:szCs w:val="22"/>
        </w:rPr>
      </w:pPr>
      <w:hyperlink r:id="rId35" w:anchor="_Toc183673479" w:history="1">
        <w:r w:rsidR="005B4441" w:rsidRPr="0049414A">
          <w:rPr>
            <w:rStyle w:val="Hyperlink"/>
            <w:noProof/>
          </w:rPr>
          <w:t>Figura 32 – Wireframe da Tela de Controle de Estágios</w:t>
        </w:r>
        <w:r w:rsidR="005B4441">
          <w:rPr>
            <w:noProof/>
            <w:webHidden/>
          </w:rPr>
          <w:tab/>
        </w:r>
        <w:r w:rsidR="005B4441">
          <w:rPr>
            <w:noProof/>
            <w:webHidden/>
          </w:rPr>
          <w:fldChar w:fldCharType="begin"/>
        </w:r>
        <w:r w:rsidR="005B4441">
          <w:rPr>
            <w:noProof/>
            <w:webHidden/>
          </w:rPr>
          <w:instrText xml:space="preserve"> PAGEREF _Toc183673479 \h </w:instrText>
        </w:r>
        <w:r w:rsidR="005B4441">
          <w:rPr>
            <w:noProof/>
            <w:webHidden/>
          </w:rPr>
        </w:r>
        <w:r w:rsidR="005B4441">
          <w:rPr>
            <w:noProof/>
            <w:webHidden/>
          </w:rPr>
          <w:fldChar w:fldCharType="separate"/>
        </w:r>
        <w:r w:rsidR="005B4441">
          <w:rPr>
            <w:noProof/>
            <w:webHidden/>
          </w:rPr>
          <w:t>83</w:t>
        </w:r>
        <w:r w:rsidR="005B4441">
          <w:rPr>
            <w:noProof/>
            <w:webHidden/>
          </w:rPr>
          <w:fldChar w:fldCharType="end"/>
        </w:r>
      </w:hyperlink>
    </w:p>
    <w:p w14:paraId="7F37902C" w14:textId="2B57D06D" w:rsidR="005B4441" w:rsidRDefault="00A16561">
      <w:pPr>
        <w:pStyle w:val="ndicedeilustraes"/>
        <w:rPr>
          <w:rFonts w:asciiTheme="minorHAnsi" w:eastAsiaTheme="minorEastAsia" w:hAnsiTheme="minorHAnsi" w:cstheme="minorBidi"/>
          <w:noProof/>
          <w:sz w:val="22"/>
          <w:szCs w:val="22"/>
        </w:rPr>
      </w:pPr>
      <w:hyperlink r:id="rId36" w:anchor="_Toc183673480" w:history="1">
        <w:r w:rsidR="005B4441" w:rsidRPr="0049414A">
          <w:rPr>
            <w:rStyle w:val="Hyperlink"/>
            <w:noProof/>
          </w:rPr>
          <w:t>Figura 33 – Wireframe da Tela de Documentos</w:t>
        </w:r>
        <w:r w:rsidR="005B4441">
          <w:rPr>
            <w:noProof/>
            <w:webHidden/>
          </w:rPr>
          <w:tab/>
        </w:r>
        <w:r w:rsidR="005B4441">
          <w:rPr>
            <w:noProof/>
            <w:webHidden/>
          </w:rPr>
          <w:fldChar w:fldCharType="begin"/>
        </w:r>
        <w:r w:rsidR="005B4441">
          <w:rPr>
            <w:noProof/>
            <w:webHidden/>
          </w:rPr>
          <w:instrText xml:space="preserve"> PAGEREF _Toc183673480 \h </w:instrText>
        </w:r>
        <w:r w:rsidR="005B4441">
          <w:rPr>
            <w:noProof/>
            <w:webHidden/>
          </w:rPr>
        </w:r>
        <w:r w:rsidR="005B4441">
          <w:rPr>
            <w:noProof/>
            <w:webHidden/>
          </w:rPr>
          <w:fldChar w:fldCharType="separate"/>
        </w:r>
        <w:r w:rsidR="005B4441">
          <w:rPr>
            <w:noProof/>
            <w:webHidden/>
          </w:rPr>
          <w:t>84</w:t>
        </w:r>
        <w:r w:rsidR="005B4441">
          <w:rPr>
            <w:noProof/>
            <w:webHidden/>
          </w:rPr>
          <w:fldChar w:fldCharType="end"/>
        </w:r>
      </w:hyperlink>
    </w:p>
    <w:p w14:paraId="11A2F3CE" w14:textId="48F92589" w:rsidR="005B4441" w:rsidRDefault="00A16561">
      <w:pPr>
        <w:pStyle w:val="ndicedeilustraes"/>
        <w:rPr>
          <w:rFonts w:asciiTheme="minorHAnsi" w:eastAsiaTheme="minorEastAsia" w:hAnsiTheme="minorHAnsi" w:cstheme="minorBidi"/>
          <w:noProof/>
          <w:sz w:val="22"/>
          <w:szCs w:val="22"/>
        </w:rPr>
      </w:pPr>
      <w:hyperlink r:id="rId37" w:anchor="_Toc183673481" w:history="1">
        <w:r w:rsidR="005B4441" w:rsidRPr="0049414A">
          <w:rPr>
            <w:rStyle w:val="Hyperlink"/>
            <w:noProof/>
          </w:rPr>
          <w:t>Figura 34 – Protótipo da tela de cadastro do Administrador</w:t>
        </w:r>
        <w:r w:rsidR="005B4441">
          <w:rPr>
            <w:noProof/>
            <w:webHidden/>
          </w:rPr>
          <w:tab/>
        </w:r>
        <w:r w:rsidR="005B4441">
          <w:rPr>
            <w:noProof/>
            <w:webHidden/>
          </w:rPr>
          <w:fldChar w:fldCharType="begin"/>
        </w:r>
        <w:r w:rsidR="005B4441">
          <w:rPr>
            <w:noProof/>
            <w:webHidden/>
          </w:rPr>
          <w:instrText xml:space="preserve"> PAGEREF _Toc183673481 \h </w:instrText>
        </w:r>
        <w:r w:rsidR="005B4441">
          <w:rPr>
            <w:noProof/>
            <w:webHidden/>
          </w:rPr>
        </w:r>
        <w:r w:rsidR="005B4441">
          <w:rPr>
            <w:noProof/>
            <w:webHidden/>
          </w:rPr>
          <w:fldChar w:fldCharType="separate"/>
        </w:r>
        <w:r w:rsidR="005B4441">
          <w:rPr>
            <w:noProof/>
            <w:webHidden/>
          </w:rPr>
          <w:t>86</w:t>
        </w:r>
        <w:r w:rsidR="005B4441">
          <w:rPr>
            <w:noProof/>
            <w:webHidden/>
          </w:rPr>
          <w:fldChar w:fldCharType="end"/>
        </w:r>
      </w:hyperlink>
    </w:p>
    <w:p w14:paraId="336FD737" w14:textId="675DD032" w:rsidR="005B4441" w:rsidRDefault="00A16561">
      <w:pPr>
        <w:pStyle w:val="ndicedeilustraes"/>
        <w:rPr>
          <w:rFonts w:asciiTheme="minorHAnsi" w:eastAsiaTheme="minorEastAsia" w:hAnsiTheme="minorHAnsi" w:cstheme="minorBidi"/>
          <w:noProof/>
          <w:sz w:val="22"/>
          <w:szCs w:val="22"/>
        </w:rPr>
      </w:pPr>
      <w:hyperlink r:id="rId38" w:anchor="_Toc183673482" w:history="1">
        <w:r w:rsidR="005B4441" w:rsidRPr="0049414A">
          <w:rPr>
            <w:rStyle w:val="Hyperlink"/>
            <w:noProof/>
          </w:rPr>
          <w:t>Figura 35 - Protótipo da Tela de Login do Administrador</w:t>
        </w:r>
        <w:r w:rsidR="005B4441">
          <w:rPr>
            <w:noProof/>
            <w:webHidden/>
          </w:rPr>
          <w:tab/>
        </w:r>
        <w:r w:rsidR="005B4441">
          <w:rPr>
            <w:noProof/>
            <w:webHidden/>
          </w:rPr>
          <w:fldChar w:fldCharType="begin"/>
        </w:r>
        <w:r w:rsidR="005B4441">
          <w:rPr>
            <w:noProof/>
            <w:webHidden/>
          </w:rPr>
          <w:instrText xml:space="preserve"> PAGEREF _Toc183673482 \h </w:instrText>
        </w:r>
        <w:r w:rsidR="005B4441">
          <w:rPr>
            <w:noProof/>
            <w:webHidden/>
          </w:rPr>
        </w:r>
        <w:r w:rsidR="005B4441">
          <w:rPr>
            <w:noProof/>
            <w:webHidden/>
          </w:rPr>
          <w:fldChar w:fldCharType="separate"/>
        </w:r>
        <w:r w:rsidR="005B4441">
          <w:rPr>
            <w:noProof/>
            <w:webHidden/>
          </w:rPr>
          <w:t>87</w:t>
        </w:r>
        <w:r w:rsidR="005B4441">
          <w:rPr>
            <w:noProof/>
            <w:webHidden/>
          </w:rPr>
          <w:fldChar w:fldCharType="end"/>
        </w:r>
      </w:hyperlink>
    </w:p>
    <w:p w14:paraId="64A0275B" w14:textId="5F751446" w:rsidR="005B4441" w:rsidRDefault="00A16561">
      <w:pPr>
        <w:pStyle w:val="ndicedeilustraes"/>
        <w:rPr>
          <w:rFonts w:asciiTheme="minorHAnsi" w:eastAsiaTheme="minorEastAsia" w:hAnsiTheme="minorHAnsi" w:cstheme="minorBidi"/>
          <w:noProof/>
          <w:sz w:val="22"/>
          <w:szCs w:val="22"/>
        </w:rPr>
      </w:pPr>
      <w:hyperlink r:id="rId39" w:anchor="_Toc183673483" w:history="1">
        <w:r w:rsidR="005B4441" w:rsidRPr="0049414A">
          <w:rPr>
            <w:rStyle w:val="Hyperlink"/>
            <w:noProof/>
          </w:rPr>
          <w:t>Figura 36 – Protótipo da Tela de Controle dos Estagiários</w:t>
        </w:r>
        <w:r w:rsidR="005B4441">
          <w:rPr>
            <w:noProof/>
            <w:webHidden/>
          </w:rPr>
          <w:tab/>
        </w:r>
        <w:r w:rsidR="005B4441">
          <w:rPr>
            <w:noProof/>
            <w:webHidden/>
          </w:rPr>
          <w:fldChar w:fldCharType="begin"/>
        </w:r>
        <w:r w:rsidR="005B4441">
          <w:rPr>
            <w:noProof/>
            <w:webHidden/>
          </w:rPr>
          <w:instrText xml:space="preserve"> PAGEREF _Toc183673483 \h </w:instrText>
        </w:r>
        <w:r w:rsidR="005B4441">
          <w:rPr>
            <w:noProof/>
            <w:webHidden/>
          </w:rPr>
        </w:r>
        <w:r w:rsidR="005B4441">
          <w:rPr>
            <w:noProof/>
            <w:webHidden/>
          </w:rPr>
          <w:fldChar w:fldCharType="separate"/>
        </w:r>
        <w:r w:rsidR="005B4441">
          <w:rPr>
            <w:noProof/>
            <w:webHidden/>
          </w:rPr>
          <w:t>89</w:t>
        </w:r>
        <w:r w:rsidR="005B4441">
          <w:rPr>
            <w:noProof/>
            <w:webHidden/>
          </w:rPr>
          <w:fldChar w:fldCharType="end"/>
        </w:r>
      </w:hyperlink>
    </w:p>
    <w:p w14:paraId="6F12A7BF" w14:textId="3096F9EC" w:rsidR="005B4441" w:rsidRDefault="00A16561">
      <w:pPr>
        <w:pStyle w:val="ndicedeilustraes"/>
        <w:rPr>
          <w:rFonts w:asciiTheme="minorHAnsi" w:eastAsiaTheme="minorEastAsia" w:hAnsiTheme="minorHAnsi" w:cstheme="minorBidi"/>
          <w:noProof/>
          <w:sz w:val="22"/>
          <w:szCs w:val="22"/>
        </w:rPr>
      </w:pPr>
      <w:hyperlink r:id="rId40" w:anchor="_Toc183673484" w:history="1">
        <w:r w:rsidR="005B4441" w:rsidRPr="0049414A">
          <w:rPr>
            <w:rStyle w:val="Hyperlink"/>
            <w:noProof/>
          </w:rPr>
          <w:t>Figura 37– Protótipo da Tela Painel de Tarefas do Estagiário para o Administrador</w:t>
        </w:r>
        <w:r w:rsidR="005B4441">
          <w:rPr>
            <w:noProof/>
            <w:webHidden/>
          </w:rPr>
          <w:tab/>
        </w:r>
        <w:r w:rsidR="005B4441">
          <w:rPr>
            <w:noProof/>
            <w:webHidden/>
          </w:rPr>
          <w:fldChar w:fldCharType="begin"/>
        </w:r>
        <w:r w:rsidR="005B4441">
          <w:rPr>
            <w:noProof/>
            <w:webHidden/>
          </w:rPr>
          <w:instrText xml:space="preserve"> PAGEREF _Toc183673484 \h </w:instrText>
        </w:r>
        <w:r w:rsidR="005B4441">
          <w:rPr>
            <w:noProof/>
            <w:webHidden/>
          </w:rPr>
        </w:r>
        <w:r w:rsidR="005B4441">
          <w:rPr>
            <w:noProof/>
            <w:webHidden/>
          </w:rPr>
          <w:fldChar w:fldCharType="separate"/>
        </w:r>
        <w:r w:rsidR="005B4441">
          <w:rPr>
            <w:noProof/>
            <w:webHidden/>
          </w:rPr>
          <w:t>90</w:t>
        </w:r>
        <w:r w:rsidR="005B4441">
          <w:rPr>
            <w:noProof/>
            <w:webHidden/>
          </w:rPr>
          <w:fldChar w:fldCharType="end"/>
        </w:r>
      </w:hyperlink>
    </w:p>
    <w:p w14:paraId="39BA347C" w14:textId="4CB98755" w:rsidR="005B4441" w:rsidRDefault="00A16561">
      <w:pPr>
        <w:pStyle w:val="ndicedeilustraes"/>
        <w:rPr>
          <w:rFonts w:asciiTheme="minorHAnsi" w:eastAsiaTheme="minorEastAsia" w:hAnsiTheme="minorHAnsi" w:cstheme="minorBidi"/>
          <w:noProof/>
          <w:sz w:val="22"/>
          <w:szCs w:val="22"/>
        </w:rPr>
      </w:pPr>
      <w:hyperlink w:anchor="_Toc183673485" w:history="1">
        <w:r w:rsidR="005B4441" w:rsidRPr="0049414A">
          <w:rPr>
            <w:rStyle w:val="Hyperlink"/>
            <w:noProof/>
          </w:rPr>
          <w:t>Figura 38 – Protótipo da Tela de Tarefas Concluidas para o Administrador</w:t>
        </w:r>
        <w:r w:rsidR="005B4441">
          <w:rPr>
            <w:noProof/>
            <w:webHidden/>
          </w:rPr>
          <w:tab/>
        </w:r>
        <w:r w:rsidR="005B4441">
          <w:rPr>
            <w:noProof/>
            <w:webHidden/>
          </w:rPr>
          <w:fldChar w:fldCharType="begin"/>
        </w:r>
        <w:r w:rsidR="005B4441">
          <w:rPr>
            <w:noProof/>
            <w:webHidden/>
          </w:rPr>
          <w:instrText xml:space="preserve"> PAGEREF _Toc183673485 \h </w:instrText>
        </w:r>
        <w:r w:rsidR="005B4441">
          <w:rPr>
            <w:noProof/>
            <w:webHidden/>
          </w:rPr>
        </w:r>
        <w:r w:rsidR="005B4441">
          <w:rPr>
            <w:noProof/>
            <w:webHidden/>
          </w:rPr>
          <w:fldChar w:fldCharType="separate"/>
        </w:r>
        <w:r w:rsidR="005B4441">
          <w:rPr>
            <w:noProof/>
            <w:webHidden/>
          </w:rPr>
          <w:t>92</w:t>
        </w:r>
        <w:r w:rsidR="005B4441">
          <w:rPr>
            <w:noProof/>
            <w:webHidden/>
          </w:rPr>
          <w:fldChar w:fldCharType="end"/>
        </w:r>
      </w:hyperlink>
    </w:p>
    <w:p w14:paraId="377C5AAE" w14:textId="33A7721C" w:rsidR="005B4441" w:rsidRDefault="00A16561">
      <w:pPr>
        <w:pStyle w:val="ndicedeilustraes"/>
        <w:rPr>
          <w:rFonts w:asciiTheme="minorHAnsi" w:eastAsiaTheme="minorEastAsia" w:hAnsiTheme="minorHAnsi" w:cstheme="minorBidi"/>
          <w:noProof/>
          <w:sz w:val="22"/>
          <w:szCs w:val="22"/>
        </w:rPr>
      </w:pPr>
      <w:hyperlink r:id="rId41" w:anchor="_Toc183673486" w:history="1">
        <w:r w:rsidR="005B4441" w:rsidRPr="0049414A">
          <w:rPr>
            <w:rStyle w:val="Hyperlink"/>
            <w:noProof/>
          </w:rPr>
          <w:t>Figura 39 – Mapeamento do Objeto Relacional</w:t>
        </w:r>
        <w:r w:rsidR="005B4441">
          <w:rPr>
            <w:noProof/>
            <w:webHidden/>
          </w:rPr>
          <w:tab/>
        </w:r>
        <w:r w:rsidR="005B4441">
          <w:rPr>
            <w:noProof/>
            <w:webHidden/>
          </w:rPr>
          <w:fldChar w:fldCharType="begin"/>
        </w:r>
        <w:r w:rsidR="005B4441">
          <w:rPr>
            <w:noProof/>
            <w:webHidden/>
          </w:rPr>
          <w:instrText xml:space="preserve"> PAGEREF _Toc183673486 \h </w:instrText>
        </w:r>
        <w:r w:rsidR="005B4441">
          <w:rPr>
            <w:noProof/>
            <w:webHidden/>
          </w:rPr>
        </w:r>
        <w:r w:rsidR="005B4441">
          <w:rPr>
            <w:noProof/>
            <w:webHidden/>
          </w:rPr>
          <w:fldChar w:fldCharType="separate"/>
        </w:r>
        <w:r w:rsidR="005B4441">
          <w:rPr>
            <w:noProof/>
            <w:webHidden/>
          </w:rPr>
          <w:t>96</w:t>
        </w:r>
        <w:r w:rsidR="005B4441">
          <w:rPr>
            <w:noProof/>
            <w:webHidden/>
          </w:rPr>
          <w:fldChar w:fldCharType="end"/>
        </w:r>
      </w:hyperlink>
    </w:p>
    <w:p w14:paraId="38AF92B0" w14:textId="5D66D3AD" w:rsidR="005B4441" w:rsidRDefault="00A16561">
      <w:pPr>
        <w:pStyle w:val="ndicedeilustraes"/>
        <w:rPr>
          <w:rFonts w:asciiTheme="minorHAnsi" w:eastAsiaTheme="minorEastAsia" w:hAnsiTheme="minorHAnsi" w:cstheme="minorBidi"/>
          <w:noProof/>
          <w:sz w:val="22"/>
          <w:szCs w:val="22"/>
        </w:rPr>
      </w:pPr>
      <w:hyperlink w:anchor="_Toc183673487" w:history="1">
        <w:r w:rsidR="005B4441" w:rsidRPr="0049414A">
          <w:rPr>
            <w:rStyle w:val="Hyperlink"/>
            <w:noProof/>
          </w:rPr>
          <w:t>Figura 40 – Logos das linguagens utilizadas</w:t>
        </w:r>
        <w:r w:rsidR="005B4441">
          <w:rPr>
            <w:noProof/>
            <w:webHidden/>
          </w:rPr>
          <w:tab/>
        </w:r>
        <w:r w:rsidR="005B4441">
          <w:rPr>
            <w:noProof/>
            <w:webHidden/>
          </w:rPr>
          <w:fldChar w:fldCharType="begin"/>
        </w:r>
        <w:r w:rsidR="005B4441">
          <w:rPr>
            <w:noProof/>
            <w:webHidden/>
          </w:rPr>
          <w:instrText xml:space="preserve"> PAGEREF _Toc183673487 \h </w:instrText>
        </w:r>
        <w:r w:rsidR="005B4441">
          <w:rPr>
            <w:noProof/>
            <w:webHidden/>
          </w:rPr>
        </w:r>
        <w:r w:rsidR="005B4441">
          <w:rPr>
            <w:noProof/>
            <w:webHidden/>
          </w:rPr>
          <w:fldChar w:fldCharType="separate"/>
        </w:r>
        <w:r w:rsidR="005B4441">
          <w:rPr>
            <w:noProof/>
            <w:webHidden/>
          </w:rPr>
          <w:t>112</w:t>
        </w:r>
        <w:r w:rsidR="005B4441">
          <w:rPr>
            <w:noProof/>
            <w:webHidden/>
          </w:rPr>
          <w:fldChar w:fldCharType="end"/>
        </w:r>
      </w:hyperlink>
    </w:p>
    <w:p w14:paraId="429B3CBC" w14:textId="3349724E" w:rsidR="005B4441" w:rsidRDefault="00A16561">
      <w:pPr>
        <w:pStyle w:val="ndicedeilustraes"/>
        <w:rPr>
          <w:rFonts w:asciiTheme="minorHAnsi" w:eastAsiaTheme="minorEastAsia" w:hAnsiTheme="minorHAnsi" w:cstheme="minorBidi"/>
          <w:noProof/>
          <w:sz w:val="22"/>
          <w:szCs w:val="22"/>
        </w:rPr>
      </w:pPr>
      <w:hyperlink r:id="rId42" w:anchor="_Toc183673488" w:history="1">
        <w:r w:rsidR="005B4441" w:rsidRPr="0049414A">
          <w:rPr>
            <w:rStyle w:val="Hyperlink"/>
            <w:noProof/>
          </w:rPr>
          <w:t>Figura 41 – Diagrama de Implantação</w:t>
        </w:r>
        <w:r w:rsidR="005B4441">
          <w:rPr>
            <w:noProof/>
            <w:webHidden/>
          </w:rPr>
          <w:tab/>
        </w:r>
        <w:r w:rsidR="005B4441">
          <w:rPr>
            <w:noProof/>
            <w:webHidden/>
          </w:rPr>
          <w:fldChar w:fldCharType="begin"/>
        </w:r>
        <w:r w:rsidR="005B4441">
          <w:rPr>
            <w:noProof/>
            <w:webHidden/>
          </w:rPr>
          <w:instrText xml:space="preserve"> PAGEREF _Toc183673488 \h </w:instrText>
        </w:r>
        <w:r w:rsidR="005B4441">
          <w:rPr>
            <w:noProof/>
            <w:webHidden/>
          </w:rPr>
        </w:r>
        <w:r w:rsidR="005B4441">
          <w:rPr>
            <w:noProof/>
            <w:webHidden/>
          </w:rPr>
          <w:fldChar w:fldCharType="separate"/>
        </w:r>
        <w:r w:rsidR="005B4441">
          <w:rPr>
            <w:noProof/>
            <w:webHidden/>
          </w:rPr>
          <w:t>114</w:t>
        </w:r>
        <w:r w:rsidR="005B4441">
          <w:rPr>
            <w:noProof/>
            <w:webHidden/>
          </w:rPr>
          <w:fldChar w:fldCharType="end"/>
        </w:r>
      </w:hyperlink>
    </w:p>
    <w:p w14:paraId="5606093E" w14:textId="644DD0E3" w:rsidR="00706E0A" w:rsidRDefault="00706E0A" w:rsidP="00AB6909">
      <w:pPr>
        <w:pStyle w:val="Universidade"/>
        <w:spacing w:line="360" w:lineRule="auto"/>
        <w:rPr>
          <w:b w:val="0"/>
          <w:bCs/>
          <w:sz w:val="24"/>
          <w:szCs w:val="24"/>
        </w:rPr>
      </w:pPr>
      <w:r>
        <w:rPr>
          <w:b w:val="0"/>
          <w:bCs/>
          <w:sz w:val="24"/>
          <w:szCs w:val="24"/>
        </w:rPr>
        <w:fldChar w:fldCharType="end"/>
      </w:r>
    </w:p>
    <w:p w14:paraId="754F7EE1" w14:textId="05C38271" w:rsidR="00706E0A" w:rsidRDefault="00706E0A" w:rsidP="00AB6909">
      <w:pPr>
        <w:pStyle w:val="Universidade"/>
        <w:spacing w:line="360" w:lineRule="auto"/>
        <w:rPr>
          <w:b w:val="0"/>
          <w:bCs/>
          <w:sz w:val="24"/>
          <w:szCs w:val="24"/>
        </w:rPr>
      </w:pPr>
    </w:p>
    <w:p w14:paraId="386FD08A" w14:textId="34A00D68" w:rsidR="00706E0A" w:rsidRDefault="00706E0A" w:rsidP="00AB6909">
      <w:pPr>
        <w:pStyle w:val="Universidade"/>
        <w:spacing w:line="360" w:lineRule="auto"/>
        <w:rPr>
          <w:b w:val="0"/>
          <w:bCs/>
          <w:sz w:val="24"/>
          <w:szCs w:val="24"/>
        </w:rPr>
      </w:pPr>
    </w:p>
    <w:p w14:paraId="7B2F2F5C" w14:textId="5C38E1CB" w:rsidR="00706E0A" w:rsidRDefault="00706E0A" w:rsidP="00AB6909">
      <w:pPr>
        <w:pStyle w:val="Universidade"/>
        <w:spacing w:line="360" w:lineRule="auto"/>
        <w:rPr>
          <w:b w:val="0"/>
          <w:bCs/>
          <w:sz w:val="24"/>
          <w:szCs w:val="24"/>
        </w:rPr>
      </w:pPr>
    </w:p>
    <w:p w14:paraId="0D3B0EE0" w14:textId="2DB670F5" w:rsidR="00706E0A" w:rsidRDefault="00706E0A" w:rsidP="00AB6909">
      <w:pPr>
        <w:pStyle w:val="Universidade"/>
        <w:spacing w:line="360" w:lineRule="auto"/>
        <w:rPr>
          <w:b w:val="0"/>
          <w:bCs/>
          <w:sz w:val="24"/>
          <w:szCs w:val="24"/>
        </w:rPr>
      </w:pPr>
    </w:p>
    <w:p w14:paraId="4B1828B7" w14:textId="78DED9C8" w:rsidR="00706E0A" w:rsidRDefault="00706E0A" w:rsidP="00AB6909">
      <w:pPr>
        <w:pStyle w:val="Universidade"/>
        <w:spacing w:line="360" w:lineRule="auto"/>
        <w:rPr>
          <w:b w:val="0"/>
          <w:bCs/>
          <w:sz w:val="24"/>
          <w:szCs w:val="24"/>
        </w:rPr>
      </w:pPr>
    </w:p>
    <w:p w14:paraId="1855BDAD" w14:textId="2C5A5E9B" w:rsidR="00706E0A" w:rsidRDefault="00706E0A" w:rsidP="00AB6909">
      <w:pPr>
        <w:pStyle w:val="Universidade"/>
        <w:spacing w:line="360" w:lineRule="auto"/>
        <w:rPr>
          <w:b w:val="0"/>
          <w:bCs/>
          <w:sz w:val="24"/>
          <w:szCs w:val="24"/>
        </w:rPr>
      </w:pPr>
    </w:p>
    <w:p w14:paraId="21EC2219" w14:textId="7AE4DEFD" w:rsidR="00706E0A" w:rsidRDefault="00706E0A" w:rsidP="00AB6909">
      <w:pPr>
        <w:pStyle w:val="Universidade"/>
        <w:spacing w:line="360" w:lineRule="auto"/>
        <w:rPr>
          <w:b w:val="0"/>
          <w:bCs/>
          <w:sz w:val="24"/>
          <w:szCs w:val="24"/>
        </w:rPr>
      </w:pPr>
    </w:p>
    <w:p w14:paraId="394B7BCF" w14:textId="1FD97D42" w:rsidR="00706E0A" w:rsidRDefault="00706E0A" w:rsidP="00AB6909">
      <w:pPr>
        <w:pStyle w:val="Universidade"/>
        <w:spacing w:line="360" w:lineRule="auto"/>
        <w:rPr>
          <w:b w:val="0"/>
          <w:bCs/>
          <w:sz w:val="24"/>
          <w:szCs w:val="24"/>
        </w:rPr>
      </w:pPr>
    </w:p>
    <w:p w14:paraId="75A70445" w14:textId="235BCD38" w:rsidR="00706E0A" w:rsidRDefault="00706E0A" w:rsidP="00AB6909">
      <w:pPr>
        <w:pStyle w:val="Universidade"/>
        <w:spacing w:line="360" w:lineRule="auto"/>
        <w:rPr>
          <w:b w:val="0"/>
          <w:bCs/>
          <w:sz w:val="24"/>
          <w:szCs w:val="24"/>
        </w:rPr>
      </w:pPr>
    </w:p>
    <w:p w14:paraId="13DCA474" w14:textId="129DB815" w:rsidR="00706E0A" w:rsidRDefault="00706E0A" w:rsidP="00AB6909">
      <w:pPr>
        <w:pStyle w:val="Universidade"/>
        <w:spacing w:line="360" w:lineRule="auto"/>
        <w:rPr>
          <w:b w:val="0"/>
          <w:bCs/>
          <w:sz w:val="24"/>
          <w:szCs w:val="24"/>
        </w:rPr>
      </w:pPr>
    </w:p>
    <w:p w14:paraId="28994D95" w14:textId="77777777" w:rsidR="008F336A" w:rsidRDefault="008F336A" w:rsidP="008F336A">
      <w:pPr>
        <w:pStyle w:val="Universidade"/>
        <w:spacing w:line="360" w:lineRule="auto"/>
        <w:jc w:val="both"/>
        <w:rPr>
          <w:b w:val="0"/>
          <w:bCs/>
          <w:sz w:val="24"/>
          <w:szCs w:val="24"/>
        </w:rPr>
      </w:pPr>
    </w:p>
    <w:p w14:paraId="65B1F4AA" w14:textId="77777777" w:rsidR="008F336A" w:rsidRDefault="008F336A" w:rsidP="008F336A">
      <w:pPr>
        <w:pStyle w:val="Universidade"/>
        <w:spacing w:line="360" w:lineRule="auto"/>
        <w:jc w:val="both"/>
        <w:rPr>
          <w:b w:val="0"/>
          <w:bCs/>
          <w:sz w:val="24"/>
          <w:szCs w:val="24"/>
        </w:rPr>
      </w:pPr>
    </w:p>
    <w:p w14:paraId="6FBCC90D" w14:textId="77777777" w:rsidR="008F336A" w:rsidRDefault="008F336A" w:rsidP="008F336A">
      <w:pPr>
        <w:pStyle w:val="Universidade"/>
        <w:spacing w:line="360" w:lineRule="auto"/>
        <w:jc w:val="both"/>
        <w:rPr>
          <w:b w:val="0"/>
          <w:bCs/>
          <w:sz w:val="24"/>
          <w:szCs w:val="24"/>
        </w:rPr>
      </w:pPr>
    </w:p>
    <w:p w14:paraId="38742481" w14:textId="77777777" w:rsidR="008F336A" w:rsidRDefault="008F336A" w:rsidP="008F336A">
      <w:pPr>
        <w:pStyle w:val="Universidade"/>
        <w:spacing w:line="360" w:lineRule="auto"/>
        <w:jc w:val="both"/>
        <w:rPr>
          <w:b w:val="0"/>
          <w:bCs/>
          <w:sz w:val="24"/>
          <w:szCs w:val="24"/>
        </w:rPr>
      </w:pPr>
    </w:p>
    <w:p w14:paraId="278E064D" w14:textId="77777777" w:rsidR="008F336A" w:rsidRDefault="008F336A" w:rsidP="008F336A">
      <w:pPr>
        <w:pStyle w:val="Universidade"/>
        <w:spacing w:line="360" w:lineRule="auto"/>
        <w:jc w:val="both"/>
        <w:rPr>
          <w:b w:val="0"/>
          <w:bCs/>
          <w:sz w:val="24"/>
          <w:szCs w:val="24"/>
        </w:rPr>
      </w:pPr>
    </w:p>
    <w:p w14:paraId="7257A501" w14:textId="77777777" w:rsidR="008F336A" w:rsidRDefault="008F336A" w:rsidP="008F336A">
      <w:pPr>
        <w:pStyle w:val="Universidade"/>
        <w:spacing w:line="360" w:lineRule="auto"/>
        <w:jc w:val="both"/>
        <w:rPr>
          <w:b w:val="0"/>
          <w:bCs/>
          <w:sz w:val="24"/>
          <w:szCs w:val="24"/>
        </w:rPr>
      </w:pPr>
    </w:p>
    <w:p w14:paraId="74B9BAD6" w14:textId="77777777" w:rsidR="008F336A" w:rsidRDefault="008F336A" w:rsidP="008F336A">
      <w:pPr>
        <w:pStyle w:val="Universidade"/>
        <w:spacing w:line="360" w:lineRule="auto"/>
        <w:jc w:val="both"/>
        <w:rPr>
          <w:b w:val="0"/>
          <w:bCs/>
          <w:sz w:val="24"/>
          <w:szCs w:val="24"/>
        </w:rPr>
      </w:pPr>
    </w:p>
    <w:p w14:paraId="35386CDE" w14:textId="77777777" w:rsidR="008F336A" w:rsidRDefault="008F336A" w:rsidP="008F336A">
      <w:pPr>
        <w:pStyle w:val="Universidade"/>
        <w:spacing w:line="360" w:lineRule="auto"/>
        <w:jc w:val="both"/>
        <w:rPr>
          <w:b w:val="0"/>
          <w:bCs/>
          <w:sz w:val="24"/>
          <w:szCs w:val="24"/>
        </w:rPr>
      </w:pPr>
    </w:p>
    <w:p w14:paraId="554102E7" w14:textId="77777777" w:rsidR="008F336A" w:rsidRDefault="008F336A" w:rsidP="008F336A">
      <w:pPr>
        <w:pStyle w:val="Universidade"/>
        <w:spacing w:line="360" w:lineRule="auto"/>
        <w:jc w:val="both"/>
        <w:rPr>
          <w:b w:val="0"/>
          <w:bCs/>
          <w:sz w:val="24"/>
          <w:szCs w:val="24"/>
        </w:rPr>
      </w:pPr>
    </w:p>
    <w:p w14:paraId="77DDDFDF" w14:textId="77777777" w:rsidR="008F336A" w:rsidRDefault="008F336A" w:rsidP="008F336A">
      <w:pPr>
        <w:pStyle w:val="Universidade"/>
        <w:spacing w:line="360" w:lineRule="auto"/>
        <w:jc w:val="both"/>
        <w:rPr>
          <w:b w:val="0"/>
          <w:bCs/>
          <w:sz w:val="24"/>
          <w:szCs w:val="24"/>
        </w:rPr>
      </w:pPr>
    </w:p>
    <w:p w14:paraId="2B0421CB" w14:textId="77777777" w:rsidR="008F336A" w:rsidRDefault="008F336A" w:rsidP="008F336A">
      <w:pPr>
        <w:pStyle w:val="Universidade"/>
        <w:spacing w:line="360" w:lineRule="auto"/>
        <w:jc w:val="both"/>
        <w:rPr>
          <w:b w:val="0"/>
          <w:bCs/>
          <w:sz w:val="24"/>
          <w:szCs w:val="24"/>
        </w:rPr>
      </w:pPr>
    </w:p>
    <w:p w14:paraId="47ABAB1C" w14:textId="15E2708A" w:rsidR="00706E0A" w:rsidRDefault="00220F68" w:rsidP="008F336A">
      <w:pPr>
        <w:pStyle w:val="Universidade"/>
        <w:spacing w:line="360" w:lineRule="auto"/>
        <w:jc w:val="both"/>
        <w:rPr>
          <w:b w:val="0"/>
          <w:bCs/>
          <w:sz w:val="24"/>
          <w:szCs w:val="24"/>
        </w:rPr>
      </w:pPr>
      <w:r>
        <w:rPr>
          <w:b w:val="0"/>
          <w:bCs/>
          <w:sz w:val="24"/>
          <w:szCs w:val="24"/>
        </w:rPr>
        <w:fldChar w:fldCharType="begin"/>
      </w:r>
      <w:r>
        <w:rPr>
          <w:b w:val="0"/>
          <w:bCs/>
          <w:sz w:val="24"/>
          <w:szCs w:val="24"/>
        </w:rPr>
        <w:instrText xml:space="preserve"> TOC \h \z \c "Tabela" </w:instrText>
      </w:r>
      <w:r>
        <w:rPr>
          <w:b w:val="0"/>
          <w:bCs/>
          <w:sz w:val="24"/>
          <w:szCs w:val="24"/>
        </w:rPr>
        <w:fldChar w:fldCharType="separate"/>
      </w:r>
      <w:r>
        <w:rPr>
          <w:noProof/>
          <w:sz w:val="24"/>
          <w:szCs w:val="24"/>
        </w:rPr>
        <w:t>Nenhuma entrada de índice de ilustrações foi encontrada.</w:t>
      </w:r>
      <w:r>
        <w:rPr>
          <w:b w:val="0"/>
          <w:bCs/>
          <w:sz w:val="24"/>
          <w:szCs w:val="24"/>
        </w:rPr>
        <w:fldChar w:fldCharType="end"/>
      </w:r>
    </w:p>
    <w:p w14:paraId="118772D3" w14:textId="144CB8E9" w:rsidR="00706E0A" w:rsidRDefault="00706E0A" w:rsidP="00AB6909">
      <w:pPr>
        <w:pStyle w:val="Universidade"/>
        <w:spacing w:line="360" w:lineRule="auto"/>
        <w:rPr>
          <w:b w:val="0"/>
          <w:bCs/>
          <w:sz w:val="24"/>
          <w:szCs w:val="24"/>
        </w:rPr>
      </w:pPr>
    </w:p>
    <w:p w14:paraId="5E5E7538" w14:textId="68C3D67C" w:rsidR="00706E0A" w:rsidRDefault="00706E0A" w:rsidP="00AB6909">
      <w:pPr>
        <w:pStyle w:val="Universidade"/>
        <w:spacing w:line="360" w:lineRule="auto"/>
        <w:rPr>
          <w:b w:val="0"/>
          <w:bCs/>
          <w:sz w:val="24"/>
          <w:szCs w:val="24"/>
        </w:rPr>
      </w:pPr>
    </w:p>
    <w:p w14:paraId="3C083787" w14:textId="2246FFC6" w:rsidR="00706E0A" w:rsidRDefault="00706E0A" w:rsidP="00AB6909">
      <w:pPr>
        <w:pStyle w:val="Universidade"/>
        <w:spacing w:line="360" w:lineRule="auto"/>
        <w:rPr>
          <w:b w:val="0"/>
          <w:bCs/>
          <w:sz w:val="24"/>
          <w:szCs w:val="24"/>
        </w:rPr>
      </w:pPr>
    </w:p>
    <w:p w14:paraId="18CF1E95" w14:textId="5CD4F0D3" w:rsidR="00706E0A" w:rsidRDefault="00706E0A" w:rsidP="00AB6909">
      <w:pPr>
        <w:pStyle w:val="Universidade"/>
        <w:spacing w:line="360" w:lineRule="auto"/>
        <w:rPr>
          <w:b w:val="0"/>
          <w:bCs/>
          <w:sz w:val="24"/>
          <w:szCs w:val="24"/>
        </w:rPr>
      </w:pPr>
    </w:p>
    <w:p w14:paraId="7027BF6B" w14:textId="3FE753DF" w:rsidR="00706E0A" w:rsidRDefault="00706E0A" w:rsidP="00AB6909">
      <w:pPr>
        <w:pStyle w:val="Universidade"/>
        <w:spacing w:line="360" w:lineRule="auto"/>
        <w:rPr>
          <w:b w:val="0"/>
          <w:bCs/>
          <w:sz w:val="24"/>
          <w:szCs w:val="24"/>
        </w:rPr>
      </w:pPr>
    </w:p>
    <w:p w14:paraId="28897059" w14:textId="3BA7D41C" w:rsidR="00706E0A" w:rsidRDefault="00706E0A" w:rsidP="00AB6909">
      <w:pPr>
        <w:pStyle w:val="Universidade"/>
        <w:spacing w:line="360" w:lineRule="auto"/>
        <w:rPr>
          <w:b w:val="0"/>
          <w:bCs/>
          <w:sz w:val="24"/>
          <w:szCs w:val="24"/>
        </w:rPr>
      </w:pPr>
    </w:p>
    <w:p w14:paraId="3080FE7B" w14:textId="5FAF7306" w:rsidR="00706E0A" w:rsidRDefault="00706E0A" w:rsidP="00AB6909">
      <w:pPr>
        <w:pStyle w:val="Universidade"/>
        <w:spacing w:line="360" w:lineRule="auto"/>
        <w:rPr>
          <w:b w:val="0"/>
          <w:bCs/>
          <w:sz w:val="24"/>
          <w:szCs w:val="24"/>
        </w:rPr>
      </w:pPr>
    </w:p>
    <w:p w14:paraId="68DC8BD0" w14:textId="6FEC9435" w:rsidR="00706E0A" w:rsidRDefault="00706E0A" w:rsidP="00AB6909">
      <w:pPr>
        <w:pStyle w:val="Universidade"/>
        <w:spacing w:line="360" w:lineRule="auto"/>
        <w:rPr>
          <w:b w:val="0"/>
          <w:bCs/>
          <w:sz w:val="24"/>
          <w:szCs w:val="24"/>
        </w:rPr>
      </w:pPr>
    </w:p>
    <w:p w14:paraId="1382ED43" w14:textId="77777777" w:rsidR="00220F68" w:rsidRDefault="00220F68" w:rsidP="00AB6909">
      <w:pPr>
        <w:pStyle w:val="Universidade"/>
        <w:spacing w:line="360" w:lineRule="auto"/>
        <w:rPr>
          <w:b w:val="0"/>
          <w:bCs/>
          <w:sz w:val="24"/>
          <w:szCs w:val="24"/>
        </w:rPr>
      </w:pPr>
    </w:p>
    <w:p w14:paraId="23D9B837" w14:textId="77777777" w:rsidR="00220F68" w:rsidRDefault="00220F68" w:rsidP="00AB6909">
      <w:pPr>
        <w:pStyle w:val="Universidade"/>
        <w:spacing w:line="360" w:lineRule="auto"/>
        <w:rPr>
          <w:b w:val="0"/>
          <w:bCs/>
          <w:sz w:val="24"/>
          <w:szCs w:val="24"/>
        </w:rPr>
      </w:pPr>
    </w:p>
    <w:p w14:paraId="3BCFF691" w14:textId="77777777" w:rsidR="00220F68" w:rsidRDefault="00220F68" w:rsidP="00AB6909">
      <w:pPr>
        <w:pStyle w:val="Universidade"/>
        <w:spacing w:line="360" w:lineRule="auto"/>
        <w:rPr>
          <w:b w:val="0"/>
          <w:bCs/>
          <w:sz w:val="24"/>
          <w:szCs w:val="24"/>
        </w:rPr>
      </w:pPr>
    </w:p>
    <w:p w14:paraId="2309F28E" w14:textId="77777777" w:rsidR="00220F68" w:rsidRDefault="00220F68" w:rsidP="00AB6909">
      <w:pPr>
        <w:pStyle w:val="Universidade"/>
        <w:spacing w:line="360" w:lineRule="auto"/>
        <w:rPr>
          <w:b w:val="0"/>
          <w:bCs/>
          <w:sz w:val="24"/>
          <w:szCs w:val="24"/>
        </w:rPr>
      </w:pPr>
    </w:p>
    <w:p w14:paraId="6EC872F1" w14:textId="77777777" w:rsidR="00220F68" w:rsidRDefault="00220F68" w:rsidP="00AB6909">
      <w:pPr>
        <w:pStyle w:val="Universidade"/>
        <w:spacing w:line="360" w:lineRule="auto"/>
        <w:rPr>
          <w:b w:val="0"/>
          <w:bCs/>
          <w:sz w:val="24"/>
          <w:szCs w:val="24"/>
        </w:rPr>
      </w:pPr>
    </w:p>
    <w:p w14:paraId="4911E8EF" w14:textId="77777777" w:rsidR="00220F68" w:rsidRDefault="00220F68" w:rsidP="00AB6909">
      <w:pPr>
        <w:pStyle w:val="Universidade"/>
        <w:spacing w:line="360" w:lineRule="auto"/>
        <w:rPr>
          <w:b w:val="0"/>
          <w:bCs/>
          <w:sz w:val="24"/>
          <w:szCs w:val="24"/>
        </w:rPr>
      </w:pPr>
    </w:p>
    <w:p w14:paraId="635061F9" w14:textId="77777777" w:rsidR="00220F68" w:rsidRDefault="00220F68" w:rsidP="00AB6909">
      <w:pPr>
        <w:pStyle w:val="Universidade"/>
        <w:spacing w:line="360" w:lineRule="auto"/>
        <w:rPr>
          <w:b w:val="0"/>
          <w:bCs/>
          <w:sz w:val="24"/>
          <w:szCs w:val="24"/>
        </w:rPr>
      </w:pPr>
    </w:p>
    <w:p w14:paraId="219F6541" w14:textId="77777777" w:rsidR="00220F68" w:rsidRDefault="00220F68" w:rsidP="00AB6909">
      <w:pPr>
        <w:pStyle w:val="Universidade"/>
        <w:spacing w:line="360" w:lineRule="auto"/>
        <w:rPr>
          <w:b w:val="0"/>
          <w:bCs/>
          <w:sz w:val="24"/>
          <w:szCs w:val="24"/>
        </w:rPr>
      </w:pPr>
    </w:p>
    <w:p w14:paraId="38CB1A77" w14:textId="77777777" w:rsidR="00220F68" w:rsidRDefault="00220F68" w:rsidP="00AB6909">
      <w:pPr>
        <w:pStyle w:val="Universidade"/>
        <w:spacing w:line="360" w:lineRule="auto"/>
        <w:rPr>
          <w:b w:val="0"/>
          <w:bCs/>
          <w:sz w:val="24"/>
          <w:szCs w:val="24"/>
        </w:rPr>
      </w:pPr>
    </w:p>
    <w:p w14:paraId="6FADE5AE" w14:textId="77777777" w:rsidR="00220F68" w:rsidRDefault="00220F68" w:rsidP="00AB6909">
      <w:pPr>
        <w:pStyle w:val="Universidade"/>
        <w:spacing w:line="360" w:lineRule="auto"/>
        <w:rPr>
          <w:b w:val="0"/>
          <w:bCs/>
          <w:sz w:val="24"/>
          <w:szCs w:val="24"/>
        </w:rPr>
      </w:pPr>
    </w:p>
    <w:p w14:paraId="2D9897D9" w14:textId="77777777" w:rsidR="00220F68" w:rsidRDefault="00220F68" w:rsidP="00AB6909">
      <w:pPr>
        <w:pStyle w:val="Universidade"/>
        <w:spacing w:line="360" w:lineRule="auto"/>
        <w:rPr>
          <w:b w:val="0"/>
          <w:bCs/>
          <w:sz w:val="24"/>
          <w:szCs w:val="24"/>
        </w:rPr>
      </w:pPr>
    </w:p>
    <w:p w14:paraId="522A60D0" w14:textId="77777777" w:rsidR="00220F68" w:rsidRDefault="00220F68" w:rsidP="00AB6909">
      <w:pPr>
        <w:pStyle w:val="Universidade"/>
        <w:spacing w:line="360" w:lineRule="auto"/>
        <w:rPr>
          <w:b w:val="0"/>
          <w:bCs/>
          <w:sz w:val="24"/>
          <w:szCs w:val="24"/>
        </w:rPr>
      </w:pPr>
    </w:p>
    <w:p w14:paraId="70CF1D23" w14:textId="77777777" w:rsidR="00220F68" w:rsidRDefault="00220F68" w:rsidP="00AB6909">
      <w:pPr>
        <w:pStyle w:val="Universidade"/>
        <w:spacing w:line="360" w:lineRule="auto"/>
        <w:rPr>
          <w:b w:val="0"/>
          <w:bCs/>
          <w:sz w:val="24"/>
          <w:szCs w:val="24"/>
        </w:rPr>
      </w:pPr>
    </w:p>
    <w:p w14:paraId="41A9EF89" w14:textId="77777777" w:rsidR="00220F68" w:rsidRDefault="00220F68" w:rsidP="00AB6909">
      <w:pPr>
        <w:pStyle w:val="Universidade"/>
        <w:spacing w:line="360" w:lineRule="auto"/>
        <w:rPr>
          <w:b w:val="0"/>
          <w:bCs/>
          <w:sz w:val="24"/>
          <w:szCs w:val="24"/>
        </w:rPr>
      </w:pPr>
    </w:p>
    <w:p w14:paraId="3F36BA18" w14:textId="77777777" w:rsidR="00220F68" w:rsidRDefault="00220F68" w:rsidP="00AB6909">
      <w:pPr>
        <w:pStyle w:val="Universidade"/>
        <w:spacing w:line="360" w:lineRule="auto"/>
        <w:rPr>
          <w:b w:val="0"/>
          <w:bCs/>
          <w:sz w:val="24"/>
          <w:szCs w:val="24"/>
        </w:rPr>
      </w:pPr>
    </w:p>
    <w:p w14:paraId="30EA0CC5" w14:textId="77777777" w:rsidR="00220F68" w:rsidRDefault="00220F68" w:rsidP="00AB6909">
      <w:pPr>
        <w:pStyle w:val="Universidade"/>
        <w:spacing w:line="360" w:lineRule="auto"/>
        <w:rPr>
          <w:b w:val="0"/>
          <w:bCs/>
          <w:sz w:val="24"/>
          <w:szCs w:val="24"/>
        </w:rPr>
      </w:pPr>
    </w:p>
    <w:p w14:paraId="662CA523" w14:textId="77777777" w:rsidR="00220F68" w:rsidRDefault="00220F68" w:rsidP="00AB6909">
      <w:pPr>
        <w:pStyle w:val="Universidade"/>
        <w:spacing w:line="360" w:lineRule="auto"/>
        <w:rPr>
          <w:b w:val="0"/>
          <w:bCs/>
          <w:sz w:val="24"/>
          <w:szCs w:val="24"/>
        </w:rPr>
      </w:pPr>
    </w:p>
    <w:p w14:paraId="61FEB9CD" w14:textId="042AD3C1" w:rsidR="00706E0A" w:rsidRDefault="00706E0A" w:rsidP="00AB6909">
      <w:pPr>
        <w:pStyle w:val="Universidade"/>
        <w:spacing w:line="360" w:lineRule="auto"/>
        <w:rPr>
          <w:b w:val="0"/>
          <w:bCs/>
          <w:sz w:val="24"/>
          <w:szCs w:val="24"/>
        </w:rPr>
      </w:pPr>
    </w:p>
    <w:p w14:paraId="7A0A4443" w14:textId="76E9C489" w:rsidR="00706E0A" w:rsidRDefault="00706E0A" w:rsidP="00AB6909">
      <w:pPr>
        <w:pStyle w:val="Universidade"/>
        <w:spacing w:line="360" w:lineRule="auto"/>
        <w:rPr>
          <w:b w:val="0"/>
          <w:bCs/>
          <w:sz w:val="24"/>
          <w:szCs w:val="24"/>
        </w:rPr>
      </w:pPr>
    </w:p>
    <w:p w14:paraId="0125A1E7" w14:textId="1BC0BE36" w:rsidR="00706E0A" w:rsidRDefault="00706E0A" w:rsidP="00AB6909">
      <w:pPr>
        <w:pStyle w:val="Universidade"/>
        <w:spacing w:line="360" w:lineRule="auto"/>
        <w:rPr>
          <w:b w:val="0"/>
          <w:bCs/>
          <w:sz w:val="24"/>
          <w:szCs w:val="24"/>
        </w:rPr>
      </w:pPr>
    </w:p>
    <w:p w14:paraId="4C4DE64C" w14:textId="6388DE4B" w:rsidR="00706E0A" w:rsidRDefault="00706E0A" w:rsidP="00AB6909">
      <w:pPr>
        <w:pStyle w:val="Universidade"/>
        <w:spacing w:line="360" w:lineRule="auto"/>
        <w:rPr>
          <w:b w:val="0"/>
          <w:bCs/>
          <w:sz w:val="24"/>
          <w:szCs w:val="24"/>
        </w:rPr>
      </w:pPr>
    </w:p>
    <w:p w14:paraId="14C4BBF7" w14:textId="77777777" w:rsidR="00706E0A" w:rsidRDefault="00706E0A" w:rsidP="00AB6909">
      <w:pPr>
        <w:pStyle w:val="Universidade"/>
        <w:spacing w:line="360" w:lineRule="auto"/>
        <w:rPr>
          <w:b w:val="0"/>
          <w:bCs/>
          <w:sz w:val="24"/>
          <w:szCs w:val="24"/>
        </w:rPr>
      </w:pPr>
    </w:p>
    <w:p w14:paraId="7077BD3A" w14:textId="77777777" w:rsidR="00F117A3" w:rsidRDefault="00F117A3" w:rsidP="00AB6909">
      <w:pPr>
        <w:pStyle w:val="Universidade"/>
        <w:spacing w:line="360" w:lineRule="auto"/>
        <w:rPr>
          <w:b w:val="0"/>
          <w:bCs/>
          <w:sz w:val="24"/>
          <w:szCs w:val="24"/>
        </w:rPr>
      </w:pPr>
    </w:p>
    <w:p w14:paraId="6F300CC9" w14:textId="77777777" w:rsidR="00706E0A" w:rsidRDefault="00706E0A" w:rsidP="00A14D71">
      <w:pPr>
        <w:pStyle w:val="Ttulo"/>
        <w:rPr>
          <w:szCs w:val="24"/>
        </w:rPr>
      </w:pPr>
    </w:p>
    <w:p w14:paraId="627D3928" w14:textId="5A6BA89A"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42B1A1A" w14:textId="6C06D99D" w:rsidR="00197B50"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2206915" w:history="1">
        <w:r w:rsidR="00197B50" w:rsidRPr="00942241">
          <w:rPr>
            <w:rStyle w:val="Hyperlink"/>
            <w:noProof/>
          </w:rPr>
          <w:t>1</w:t>
        </w:r>
        <w:r w:rsidR="00197B50">
          <w:rPr>
            <w:rFonts w:asciiTheme="minorHAnsi" w:eastAsiaTheme="minorEastAsia" w:hAnsiTheme="minorHAnsi" w:cstheme="minorBidi"/>
            <w:b w:val="0"/>
            <w:noProof/>
            <w:sz w:val="22"/>
            <w:szCs w:val="22"/>
          </w:rPr>
          <w:tab/>
        </w:r>
        <w:r w:rsidR="00197B50" w:rsidRPr="00942241">
          <w:rPr>
            <w:rStyle w:val="Hyperlink"/>
            <w:noProof/>
          </w:rPr>
          <w:t>INTRODUÇÃO</w:t>
        </w:r>
        <w:r w:rsidR="00197B50">
          <w:rPr>
            <w:noProof/>
            <w:webHidden/>
          </w:rPr>
          <w:tab/>
        </w:r>
        <w:r w:rsidR="00197B50">
          <w:rPr>
            <w:noProof/>
            <w:webHidden/>
          </w:rPr>
          <w:fldChar w:fldCharType="begin"/>
        </w:r>
        <w:r w:rsidR="00197B50">
          <w:rPr>
            <w:noProof/>
            <w:webHidden/>
          </w:rPr>
          <w:instrText xml:space="preserve"> PAGEREF _Toc182206915 \h </w:instrText>
        </w:r>
        <w:r w:rsidR="00197B50">
          <w:rPr>
            <w:noProof/>
            <w:webHidden/>
          </w:rPr>
        </w:r>
        <w:r w:rsidR="00197B50">
          <w:rPr>
            <w:noProof/>
            <w:webHidden/>
          </w:rPr>
          <w:fldChar w:fldCharType="separate"/>
        </w:r>
        <w:r w:rsidR="00197B50">
          <w:rPr>
            <w:noProof/>
            <w:webHidden/>
          </w:rPr>
          <w:t>3</w:t>
        </w:r>
        <w:r w:rsidR="00197B50">
          <w:rPr>
            <w:noProof/>
            <w:webHidden/>
          </w:rPr>
          <w:fldChar w:fldCharType="end"/>
        </w:r>
      </w:hyperlink>
    </w:p>
    <w:p w14:paraId="3495588C" w14:textId="499B007E" w:rsidR="00197B50" w:rsidRDefault="00A16561">
      <w:pPr>
        <w:pStyle w:val="Sumrio1"/>
        <w:rPr>
          <w:rFonts w:asciiTheme="minorHAnsi" w:eastAsiaTheme="minorEastAsia" w:hAnsiTheme="minorHAnsi" w:cstheme="minorBidi"/>
          <w:b w:val="0"/>
          <w:noProof/>
          <w:sz w:val="22"/>
          <w:szCs w:val="22"/>
        </w:rPr>
      </w:pPr>
      <w:hyperlink w:anchor="_Toc182206916" w:history="1">
        <w:r w:rsidR="00197B50" w:rsidRPr="00942241">
          <w:rPr>
            <w:rStyle w:val="Hyperlink"/>
            <w:noProof/>
          </w:rPr>
          <w:t>2</w:t>
        </w:r>
        <w:r w:rsidR="00197B50">
          <w:rPr>
            <w:rFonts w:asciiTheme="minorHAnsi" w:eastAsiaTheme="minorEastAsia" w:hAnsiTheme="minorHAnsi" w:cstheme="minorBidi"/>
            <w:b w:val="0"/>
            <w:noProof/>
            <w:sz w:val="22"/>
            <w:szCs w:val="22"/>
          </w:rPr>
          <w:tab/>
        </w:r>
        <w:r w:rsidR="00197B50" w:rsidRPr="00942241">
          <w:rPr>
            <w:rStyle w:val="Hyperlink"/>
            <w:noProof/>
          </w:rPr>
          <w:t>LEVANTAMENTO DE REQUISITOS DE SOFTWARE</w:t>
        </w:r>
        <w:r w:rsidR="00197B50">
          <w:rPr>
            <w:noProof/>
            <w:webHidden/>
          </w:rPr>
          <w:tab/>
        </w:r>
        <w:r w:rsidR="00197B50">
          <w:rPr>
            <w:noProof/>
            <w:webHidden/>
          </w:rPr>
          <w:fldChar w:fldCharType="begin"/>
        </w:r>
        <w:r w:rsidR="00197B50">
          <w:rPr>
            <w:noProof/>
            <w:webHidden/>
          </w:rPr>
          <w:instrText xml:space="preserve"> PAGEREF _Toc182206916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6072CB7F" w14:textId="0006E174" w:rsidR="00197B50" w:rsidRDefault="00A16561">
      <w:pPr>
        <w:pStyle w:val="Sumrio2"/>
        <w:rPr>
          <w:rFonts w:asciiTheme="minorHAnsi" w:eastAsiaTheme="minorEastAsia" w:hAnsiTheme="minorHAnsi" w:cstheme="minorBidi"/>
          <w:smallCaps w:val="0"/>
          <w:noProof/>
          <w:sz w:val="22"/>
          <w:szCs w:val="22"/>
        </w:rPr>
      </w:pPr>
      <w:hyperlink w:anchor="_Toc182206917" w:history="1">
        <w:r w:rsidR="00197B50" w:rsidRPr="00942241">
          <w:rPr>
            <w:rStyle w:val="Hyperlink"/>
            <w:noProof/>
          </w:rPr>
          <w:t>2.1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objetivos do sistema</w:t>
        </w:r>
        <w:r w:rsidR="00197B50">
          <w:rPr>
            <w:noProof/>
            <w:webHidden/>
          </w:rPr>
          <w:tab/>
        </w:r>
        <w:r w:rsidR="00197B50">
          <w:rPr>
            <w:noProof/>
            <w:webHidden/>
          </w:rPr>
          <w:fldChar w:fldCharType="begin"/>
        </w:r>
        <w:r w:rsidR="00197B50">
          <w:rPr>
            <w:noProof/>
            <w:webHidden/>
          </w:rPr>
          <w:instrText xml:space="preserve"> PAGEREF _Toc182206917 \h </w:instrText>
        </w:r>
        <w:r w:rsidR="00197B50">
          <w:rPr>
            <w:noProof/>
            <w:webHidden/>
          </w:rPr>
        </w:r>
        <w:r w:rsidR="00197B50">
          <w:rPr>
            <w:noProof/>
            <w:webHidden/>
          </w:rPr>
          <w:fldChar w:fldCharType="separate"/>
        </w:r>
        <w:r w:rsidR="00197B50">
          <w:rPr>
            <w:noProof/>
            <w:webHidden/>
          </w:rPr>
          <w:t>5</w:t>
        </w:r>
        <w:r w:rsidR="00197B50">
          <w:rPr>
            <w:noProof/>
            <w:webHidden/>
          </w:rPr>
          <w:fldChar w:fldCharType="end"/>
        </w:r>
      </w:hyperlink>
    </w:p>
    <w:p w14:paraId="2EF5C2C5" w14:textId="43B6C2CC" w:rsidR="00197B50" w:rsidRDefault="00A16561">
      <w:pPr>
        <w:pStyle w:val="Sumrio2"/>
        <w:rPr>
          <w:rFonts w:asciiTheme="minorHAnsi" w:eastAsiaTheme="minorEastAsia" w:hAnsiTheme="minorHAnsi" w:cstheme="minorBidi"/>
          <w:smallCaps w:val="0"/>
          <w:noProof/>
          <w:sz w:val="22"/>
          <w:szCs w:val="22"/>
        </w:rPr>
      </w:pPr>
      <w:hyperlink w:anchor="_Toc182206918" w:history="1">
        <w:r w:rsidR="00197B50" w:rsidRPr="00942241">
          <w:rPr>
            <w:rStyle w:val="Hyperlink"/>
            <w:noProof/>
          </w:rPr>
          <w:t>2.2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sistema atual</w:t>
        </w:r>
        <w:r w:rsidR="00197B50">
          <w:rPr>
            <w:noProof/>
            <w:webHidden/>
          </w:rPr>
          <w:tab/>
        </w:r>
        <w:r w:rsidR="00197B50">
          <w:rPr>
            <w:noProof/>
            <w:webHidden/>
          </w:rPr>
          <w:fldChar w:fldCharType="begin"/>
        </w:r>
        <w:r w:rsidR="00197B50">
          <w:rPr>
            <w:noProof/>
            <w:webHidden/>
          </w:rPr>
          <w:instrText xml:space="preserve"> PAGEREF _Toc182206918 \h </w:instrText>
        </w:r>
        <w:r w:rsidR="00197B50">
          <w:rPr>
            <w:noProof/>
            <w:webHidden/>
          </w:rPr>
        </w:r>
        <w:r w:rsidR="00197B50">
          <w:rPr>
            <w:noProof/>
            <w:webHidden/>
          </w:rPr>
          <w:fldChar w:fldCharType="separate"/>
        </w:r>
        <w:r w:rsidR="00197B50">
          <w:rPr>
            <w:noProof/>
            <w:webHidden/>
          </w:rPr>
          <w:t>6</w:t>
        </w:r>
        <w:r w:rsidR="00197B50">
          <w:rPr>
            <w:noProof/>
            <w:webHidden/>
          </w:rPr>
          <w:fldChar w:fldCharType="end"/>
        </w:r>
      </w:hyperlink>
    </w:p>
    <w:p w14:paraId="253DCE2B" w14:textId="07E830CD" w:rsidR="00197B50" w:rsidRDefault="00A16561">
      <w:pPr>
        <w:pStyle w:val="Sumrio2"/>
        <w:rPr>
          <w:rFonts w:asciiTheme="minorHAnsi" w:eastAsiaTheme="minorEastAsia" w:hAnsiTheme="minorHAnsi" w:cstheme="minorBidi"/>
          <w:smallCaps w:val="0"/>
          <w:noProof/>
          <w:sz w:val="22"/>
          <w:szCs w:val="22"/>
        </w:rPr>
      </w:pPr>
      <w:hyperlink w:anchor="_Toc182206919" w:history="1">
        <w:r w:rsidR="00197B50" w:rsidRPr="00942241">
          <w:rPr>
            <w:rStyle w:val="Hyperlink"/>
            <w:noProof/>
          </w:rPr>
          <w:t>2.3</w:t>
        </w:r>
        <w:r w:rsidR="00197B50">
          <w:rPr>
            <w:rFonts w:asciiTheme="minorHAnsi" w:eastAsiaTheme="minorEastAsia" w:hAnsiTheme="minorHAnsi" w:cstheme="minorBidi"/>
            <w:smallCaps w:val="0"/>
            <w:noProof/>
            <w:sz w:val="22"/>
            <w:szCs w:val="22"/>
          </w:rPr>
          <w:tab/>
        </w:r>
        <w:r w:rsidR="00197B50" w:rsidRPr="00942241">
          <w:rPr>
            <w:rStyle w:val="Hyperlink"/>
            <w:noProof/>
          </w:rPr>
          <w:t>Análise de Sistemas Existentes</w:t>
        </w:r>
        <w:r w:rsidR="00197B50">
          <w:rPr>
            <w:noProof/>
            <w:webHidden/>
          </w:rPr>
          <w:tab/>
        </w:r>
        <w:r w:rsidR="00197B50">
          <w:rPr>
            <w:noProof/>
            <w:webHidden/>
          </w:rPr>
          <w:fldChar w:fldCharType="begin"/>
        </w:r>
        <w:r w:rsidR="00197B50">
          <w:rPr>
            <w:noProof/>
            <w:webHidden/>
          </w:rPr>
          <w:instrText xml:space="preserve"> PAGEREF _Toc182206919 \h </w:instrText>
        </w:r>
        <w:r w:rsidR="00197B50">
          <w:rPr>
            <w:noProof/>
            <w:webHidden/>
          </w:rPr>
        </w:r>
        <w:r w:rsidR="00197B50">
          <w:rPr>
            <w:noProof/>
            <w:webHidden/>
          </w:rPr>
          <w:fldChar w:fldCharType="separate"/>
        </w:r>
        <w:r w:rsidR="00197B50">
          <w:rPr>
            <w:noProof/>
            <w:webHidden/>
          </w:rPr>
          <w:t>17</w:t>
        </w:r>
        <w:r w:rsidR="00197B50">
          <w:rPr>
            <w:noProof/>
            <w:webHidden/>
          </w:rPr>
          <w:fldChar w:fldCharType="end"/>
        </w:r>
      </w:hyperlink>
    </w:p>
    <w:p w14:paraId="4F1B0FDA" w14:textId="06B3A50B" w:rsidR="00197B50" w:rsidRDefault="00A16561">
      <w:pPr>
        <w:pStyle w:val="Sumrio2"/>
        <w:rPr>
          <w:rFonts w:asciiTheme="minorHAnsi" w:eastAsiaTheme="minorEastAsia" w:hAnsiTheme="minorHAnsi" w:cstheme="minorBidi"/>
          <w:smallCaps w:val="0"/>
          <w:noProof/>
          <w:sz w:val="22"/>
          <w:szCs w:val="22"/>
        </w:rPr>
      </w:pPr>
      <w:hyperlink w:anchor="_Toc182206920" w:history="1">
        <w:r w:rsidR="00197B50" w:rsidRPr="00942241">
          <w:rPr>
            <w:rStyle w:val="Hyperlink"/>
            <w:noProof/>
          </w:rPr>
          <w:t>2.4</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principais problemas</w:t>
        </w:r>
        <w:r w:rsidR="00197B50">
          <w:rPr>
            <w:noProof/>
            <w:webHidden/>
          </w:rPr>
          <w:tab/>
        </w:r>
        <w:r w:rsidR="00197B50">
          <w:rPr>
            <w:noProof/>
            <w:webHidden/>
          </w:rPr>
          <w:fldChar w:fldCharType="begin"/>
        </w:r>
        <w:r w:rsidR="00197B50">
          <w:rPr>
            <w:noProof/>
            <w:webHidden/>
          </w:rPr>
          <w:instrText xml:space="preserve"> PAGEREF _Toc182206920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5C3BFBEE" w14:textId="2449608C" w:rsidR="00197B50" w:rsidRDefault="00A16561">
      <w:pPr>
        <w:pStyle w:val="Sumrio2"/>
        <w:rPr>
          <w:rFonts w:asciiTheme="minorHAnsi" w:eastAsiaTheme="minorEastAsia" w:hAnsiTheme="minorHAnsi" w:cstheme="minorBidi"/>
          <w:smallCaps w:val="0"/>
          <w:noProof/>
          <w:sz w:val="22"/>
          <w:szCs w:val="22"/>
        </w:rPr>
      </w:pPr>
      <w:hyperlink w:anchor="_Toc182206921" w:history="1">
        <w:r w:rsidR="00197B50" w:rsidRPr="00942241">
          <w:rPr>
            <w:rStyle w:val="Hyperlink"/>
            <w:noProof/>
          </w:rPr>
          <w:t>2.5</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funcionais</w:t>
        </w:r>
        <w:r w:rsidR="00197B50">
          <w:rPr>
            <w:noProof/>
            <w:webHidden/>
          </w:rPr>
          <w:tab/>
        </w:r>
        <w:r w:rsidR="00197B50">
          <w:rPr>
            <w:noProof/>
            <w:webHidden/>
          </w:rPr>
          <w:fldChar w:fldCharType="begin"/>
        </w:r>
        <w:r w:rsidR="00197B50">
          <w:rPr>
            <w:noProof/>
            <w:webHidden/>
          </w:rPr>
          <w:instrText xml:space="preserve"> PAGEREF _Toc182206921 \h </w:instrText>
        </w:r>
        <w:r w:rsidR="00197B50">
          <w:rPr>
            <w:noProof/>
            <w:webHidden/>
          </w:rPr>
        </w:r>
        <w:r w:rsidR="00197B50">
          <w:rPr>
            <w:noProof/>
            <w:webHidden/>
          </w:rPr>
          <w:fldChar w:fldCharType="separate"/>
        </w:r>
        <w:r w:rsidR="00197B50">
          <w:rPr>
            <w:noProof/>
            <w:webHidden/>
          </w:rPr>
          <w:t>20</w:t>
        </w:r>
        <w:r w:rsidR="00197B50">
          <w:rPr>
            <w:noProof/>
            <w:webHidden/>
          </w:rPr>
          <w:fldChar w:fldCharType="end"/>
        </w:r>
      </w:hyperlink>
    </w:p>
    <w:p w14:paraId="043CBC38" w14:textId="5E14E9CA" w:rsidR="00197B50" w:rsidRDefault="00A16561">
      <w:pPr>
        <w:pStyle w:val="Sumrio2"/>
        <w:rPr>
          <w:rFonts w:asciiTheme="minorHAnsi" w:eastAsiaTheme="minorEastAsia" w:hAnsiTheme="minorHAnsi" w:cstheme="minorBidi"/>
          <w:smallCaps w:val="0"/>
          <w:noProof/>
          <w:sz w:val="22"/>
          <w:szCs w:val="22"/>
        </w:rPr>
      </w:pPr>
      <w:hyperlink w:anchor="_Toc182206922" w:history="1">
        <w:r w:rsidR="00197B50" w:rsidRPr="00942241">
          <w:rPr>
            <w:rStyle w:val="Hyperlink"/>
            <w:noProof/>
          </w:rPr>
          <w:t>2.6</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dos requisitos não funcionais</w:t>
        </w:r>
        <w:r w:rsidR="00197B50">
          <w:rPr>
            <w:noProof/>
            <w:webHidden/>
          </w:rPr>
          <w:tab/>
        </w:r>
        <w:r w:rsidR="00197B50">
          <w:rPr>
            <w:noProof/>
            <w:webHidden/>
          </w:rPr>
          <w:fldChar w:fldCharType="begin"/>
        </w:r>
        <w:r w:rsidR="00197B50">
          <w:rPr>
            <w:noProof/>
            <w:webHidden/>
          </w:rPr>
          <w:instrText xml:space="preserve"> PAGEREF _Toc182206922 \h </w:instrText>
        </w:r>
        <w:r w:rsidR="00197B50">
          <w:rPr>
            <w:noProof/>
            <w:webHidden/>
          </w:rPr>
        </w:r>
        <w:r w:rsidR="00197B50">
          <w:rPr>
            <w:noProof/>
            <w:webHidden/>
          </w:rPr>
          <w:fldChar w:fldCharType="separate"/>
        </w:r>
        <w:r w:rsidR="00197B50">
          <w:rPr>
            <w:noProof/>
            <w:webHidden/>
          </w:rPr>
          <w:t>23</w:t>
        </w:r>
        <w:r w:rsidR="00197B50">
          <w:rPr>
            <w:noProof/>
            <w:webHidden/>
          </w:rPr>
          <w:fldChar w:fldCharType="end"/>
        </w:r>
      </w:hyperlink>
    </w:p>
    <w:p w14:paraId="290D7342" w14:textId="6BD623F2" w:rsidR="00197B50" w:rsidRDefault="00A16561">
      <w:pPr>
        <w:pStyle w:val="Sumrio1"/>
        <w:rPr>
          <w:rFonts w:asciiTheme="minorHAnsi" w:eastAsiaTheme="minorEastAsia" w:hAnsiTheme="minorHAnsi" w:cstheme="minorBidi"/>
          <w:b w:val="0"/>
          <w:noProof/>
          <w:sz w:val="22"/>
          <w:szCs w:val="22"/>
        </w:rPr>
      </w:pPr>
      <w:hyperlink w:anchor="_Toc182206923" w:history="1">
        <w:r w:rsidR="00197B50" w:rsidRPr="00942241">
          <w:rPr>
            <w:rStyle w:val="Hyperlink"/>
            <w:noProof/>
          </w:rPr>
          <w:t>3</w:t>
        </w:r>
        <w:r w:rsidR="00197B50">
          <w:rPr>
            <w:rFonts w:asciiTheme="minorHAnsi" w:eastAsiaTheme="minorEastAsia" w:hAnsiTheme="minorHAnsi" w:cstheme="minorBidi"/>
            <w:b w:val="0"/>
            <w:noProof/>
            <w:sz w:val="22"/>
            <w:szCs w:val="22"/>
          </w:rPr>
          <w:tab/>
        </w:r>
        <w:r w:rsidR="00197B50" w:rsidRPr="00942241">
          <w:rPr>
            <w:rStyle w:val="Hyperlink"/>
            <w:noProof/>
          </w:rPr>
          <w:t>VISÃO DE CASO DE USO – UML</w:t>
        </w:r>
        <w:r w:rsidR="00197B50">
          <w:rPr>
            <w:noProof/>
            <w:webHidden/>
          </w:rPr>
          <w:tab/>
        </w:r>
        <w:r w:rsidR="00197B50">
          <w:rPr>
            <w:noProof/>
            <w:webHidden/>
          </w:rPr>
          <w:fldChar w:fldCharType="begin"/>
        </w:r>
        <w:r w:rsidR="00197B50">
          <w:rPr>
            <w:noProof/>
            <w:webHidden/>
          </w:rPr>
          <w:instrText xml:space="preserve"> PAGEREF _Toc182206923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040B6653" w14:textId="35B9006F" w:rsidR="00197B50" w:rsidRDefault="00A16561">
      <w:pPr>
        <w:pStyle w:val="Sumrio2"/>
        <w:rPr>
          <w:rFonts w:asciiTheme="minorHAnsi" w:eastAsiaTheme="minorEastAsia" w:hAnsiTheme="minorHAnsi" w:cstheme="minorBidi"/>
          <w:smallCaps w:val="0"/>
          <w:noProof/>
          <w:sz w:val="22"/>
          <w:szCs w:val="22"/>
        </w:rPr>
      </w:pPr>
      <w:hyperlink w:anchor="_Toc182206924" w:history="1">
        <w:r w:rsidR="00197B50" w:rsidRPr="00942241">
          <w:rPr>
            <w:rStyle w:val="Hyperlink"/>
            <w:noProof/>
          </w:rPr>
          <w:t>3.1</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Classes</w:t>
        </w:r>
        <w:r w:rsidR="00197B50">
          <w:rPr>
            <w:noProof/>
            <w:webHidden/>
          </w:rPr>
          <w:tab/>
        </w:r>
        <w:r w:rsidR="00197B50">
          <w:rPr>
            <w:noProof/>
            <w:webHidden/>
          </w:rPr>
          <w:fldChar w:fldCharType="begin"/>
        </w:r>
        <w:r w:rsidR="00197B50">
          <w:rPr>
            <w:noProof/>
            <w:webHidden/>
          </w:rPr>
          <w:instrText xml:space="preserve"> PAGEREF _Toc182206924 \h </w:instrText>
        </w:r>
        <w:r w:rsidR="00197B50">
          <w:rPr>
            <w:noProof/>
            <w:webHidden/>
          </w:rPr>
        </w:r>
        <w:r w:rsidR="00197B50">
          <w:rPr>
            <w:noProof/>
            <w:webHidden/>
          </w:rPr>
          <w:fldChar w:fldCharType="separate"/>
        </w:r>
        <w:r w:rsidR="00197B50">
          <w:rPr>
            <w:noProof/>
            <w:webHidden/>
          </w:rPr>
          <w:t>25</w:t>
        </w:r>
        <w:r w:rsidR="00197B50">
          <w:rPr>
            <w:noProof/>
            <w:webHidden/>
          </w:rPr>
          <w:fldChar w:fldCharType="end"/>
        </w:r>
      </w:hyperlink>
    </w:p>
    <w:p w14:paraId="44612C3C" w14:textId="07F6A29A" w:rsidR="00197B50" w:rsidRDefault="00A16561">
      <w:pPr>
        <w:pStyle w:val="Sumrio2"/>
        <w:rPr>
          <w:rFonts w:asciiTheme="minorHAnsi" w:eastAsiaTheme="minorEastAsia" w:hAnsiTheme="minorHAnsi" w:cstheme="minorBidi"/>
          <w:smallCaps w:val="0"/>
          <w:noProof/>
          <w:sz w:val="22"/>
          <w:szCs w:val="22"/>
        </w:rPr>
      </w:pPr>
      <w:hyperlink w:anchor="_Toc182206925" w:history="1">
        <w:r w:rsidR="00197B50" w:rsidRPr="00942241">
          <w:rPr>
            <w:rStyle w:val="Hyperlink"/>
            <w:noProof/>
          </w:rPr>
          <w:t>3.2</w:t>
        </w:r>
        <w:r w:rsidR="00197B50">
          <w:rPr>
            <w:rFonts w:asciiTheme="minorHAnsi" w:eastAsiaTheme="minorEastAsia" w:hAnsiTheme="minorHAnsi" w:cstheme="minorBidi"/>
            <w:smallCaps w:val="0"/>
            <w:noProof/>
            <w:sz w:val="22"/>
            <w:szCs w:val="22"/>
          </w:rPr>
          <w:tab/>
        </w:r>
        <w:r w:rsidR="00197B50" w:rsidRPr="00942241">
          <w:rPr>
            <w:rStyle w:val="Hyperlink"/>
            <w:noProof/>
          </w:rPr>
          <w:t>Dicionário de Classes</w:t>
        </w:r>
        <w:r w:rsidR="00197B50">
          <w:rPr>
            <w:noProof/>
            <w:webHidden/>
          </w:rPr>
          <w:tab/>
        </w:r>
        <w:r w:rsidR="00197B50">
          <w:rPr>
            <w:noProof/>
            <w:webHidden/>
          </w:rPr>
          <w:fldChar w:fldCharType="begin"/>
        </w:r>
        <w:r w:rsidR="00197B50">
          <w:rPr>
            <w:noProof/>
            <w:webHidden/>
          </w:rPr>
          <w:instrText xml:space="preserve"> PAGEREF _Toc182206925 \h </w:instrText>
        </w:r>
        <w:r w:rsidR="00197B50">
          <w:rPr>
            <w:noProof/>
            <w:webHidden/>
          </w:rPr>
        </w:r>
        <w:r w:rsidR="00197B50">
          <w:rPr>
            <w:noProof/>
            <w:webHidden/>
          </w:rPr>
          <w:fldChar w:fldCharType="separate"/>
        </w:r>
        <w:r w:rsidR="00197B50">
          <w:rPr>
            <w:noProof/>
            <w:webHidden/>
          </w:rPr>
          <w:t>27</w:t>
        </w:r>
        <w:r w:rsidR="00197B50">
          <w:rPr>
            <w:noProof/>
            <w:webHidden/>
          </w:rPr>
          <w:fldChar w:fldCharType="end"/>
        </w:r>
      </w:hyperlink>
    </w:p>
    <w:p w14:paraId="5EEAC878" w14:textId="25C912F7" w:rsidR="00197B50" w:rsidRDefault="00A16561">
      <w:pPr>
        <w:pStyle w:val="Sumrio2"/>
        <w:rPr>
          <w:rFonts w:asciiTheme="minorHAnsi" w:eastAsiaTheme="minorEastAsia" w:hAnsiTheme="minorHAnsi" w:cstheme="minorBidi"/>
          <w:smallCaps w:val="0"/>
          <w:noProof/>
          <w:sz w:val="22"/>
          <w:szCs w:val="22"/>
        </w:rPr>
      </w:pPr>
      <w:hyperlink w:anchor="_Toc182206926" w:history="1">
        <w:r w:rsidR="00197B50" w:rsidRPr="00942241">
          <w:rPr>
            <w:rStyle w:val="Hyperlink"/>
            <w:noProof/>
          </w:rPr>
          <w:t>3.3</w:t>
        </w:r>
        <w:r w:rsidR="00197B50">
          <w:rPr>
            <w:rFonts w:asciiTheme="minorHAnsi" w:eastAsiaTheme="minorEastAsia" w:hAnsiTheme="minorHAnsi" w:cstheme="minorBidi"/>
            <w:smallCaps w:val="0"/>
            <w:noProof/>
            <w:sz w:val="22"/>
            <w:szCs w:val="22"/>
          </w:rPr>
          <w:tab/>
        </w:r>
        <w:r w:rsidR="00197B50" w:rsidRPr="00942241">
          <w:rPr>
            <w:rStyle w:val="Hyperlink"/>
            <w:noProof/>
          </w:rPr>
          <w:t>Definição dos Atores</w:t>
        </w:r>
        <w:r w:rsidR="00197B50">
          <w:rPr>
            <w:noProof/>
            <w:webHidden/>
          </w:rPr>
          <w:tab/>
        </w:r>
        <w:r w:rsidR="00197B50">
          <w:rPr>
            <w:noProof/>
            <w:webHidden/>
          </w:rPr>
          <w:fldChar w:fldCharType="begin"/>
        </w:r>
        <w:r w:rsidR="00197B50">
          <w:rPr>
            <w:noProof/>
            <w:webHidden/>
          </w:rPr>
          <w:instrText xml:space="preserve"> PAGEREF _Toc182206926 \h </w:instrText>
        </w:r>
        <w:r w:rsidR="00197B50">
          <w:rPr>
            <w:noProof/>
            <w:webHidden/>
          </w:rPr>
        </w:r>
        <w:r w:rsidR="00197B50">
          <w:rPr>
            <w:noProof/>
            <w:webHidden/>
          </w:rPr>
          <w:fldChar w:fldCharType="separate"/>
        </w:r>
        <w:r w:rsidR="00197B50">
          <w:rPr>
            <w:noProof/>
            <w:webHidden/>
          </w:rPr>
          <w:t>37</w:t>
        </w:r>
        <w:r w:rsidR="00197B50">
          <w:rPr>
            <w:noProof/>
            <w:webHidden/>
          </w:rPr>
          <w:fldChar w:fldCharType="end"/>
        </w:r>
      </w:hyperlink>
    </w:p>
    <w:p w14:paraId="70199927" w14:textId="2384D383" w:rsidR="00197B50" w:rsidRDefault="00A16561">
      <w:pPr>
        <w:pStyle w:val="Sumrio2"/>
        <w:rPr>
          <w:rFonts w:asciiTheme="minorHAnsi" w:eastAsiaTheme="minorEastAsia" w:hAnsiTheme="minorHAnsi" w:cstheme="minorBidi"/>
          <w:smallCaps w:val="0"/>
          <w:noProof/>
          <w:sz w:val="22"/>
          <w:szCs w:val="22"/>
        </w:rPr>
      </w:pPr>
      <w:hyperlink w:anchor="_Toc182206927" w:history="1">
        <w:r w:rsidR="00197B50" w:rsidRPr="00942241">
          <w:rPr>
            <w:rStyle w:val="Hyperlink"/>
            <w:noProof/>
          </w:rPr>
          <w:t>3.4</w:t>
        </w:r>
        <w:r w:rsidR="00197B50">
          <w:rPr>
            <w:rFonts w:asciiTheme="minorHAnsi" w:eastAsiaTheme="minorEastAsia" w:hAnsiTheme="minorHAnsi" w:cstheme="minorBidi"/>
            <w:smallCaps w:val="0"/>
            <w:noProof/>
            <w:sz w:val="22"/>
            <w:szCs w:val="22"/>
          </w:rPr>
          <w:tab/>
        </w:r>
        <w:r w:rsidR="00197B50" w:rsidRPr="00942241">
          <w:rPr>
            <w:rStyle w:val="Hyperlink"/>
            <w:noProof/>
          </w:rPr>
          <w:t>Lista de Casos de Uso</w:t>
        </w:r>
        <w:r w:rsidR="00197B50">
          <w:rPr>
            <w:noProof/>
            <w:webHidden/>
          </w:rPr>
          <w:tab/>
        </w:r>
        <w:r w:rsidR="00197B50">
          <w:rPr>
            <w:noProof/>
            <w:webHidden/>
          </w:rPr>
          <w:fldChar w:fldCharType="begin"/>
        </w:r>
        <w:r w:rsidR="00197B50">
          <w:rPr>
            <w:noProof/>
            <w:webHidden/>
          </w:rPr>
          <w:instrText xml:space="preserve"> PAGEREF _Toc182206927 \h </w:instrText>
        </w:r>
        <w:r w:rsidR="00197B50">
          <w:rPr>
            <w:noProof/>
            <w:webHidden/>
          </w:rPr>
        </w:r>
        <w:r w:rsidR="00197B50">
          <w:rPr>
            <w:noProof/>
            <w:webHidden/>
          </w:rPr>
          <w:fldChar w:fldCharType="separate"/>
        </w:r>
        <w:r w:rsidR="00197B50">
          <w:rPr>
            <w:noProof/>
            <w:webHidden/>
          </w:rPr>
          <w:t>38</w:t>
        </w:r>
        <w:r w:rsidR="00197B50">
          <w:rPr>
            <w:noProof/>
            <w:webHidden/>
          </w:rPr>
          <w:fldChar w:fldCharType="end"/>
        </w:r>
      </w:hyperlink>
    </w:p>
    <w:p w14:paraId="21156D26" w14:textId="0BE8C034" w:rsidR="00197B50" w:rsidRDefault="00A16561">
      <w:pPr>
        <w:pStyle w:val="Sumrio2"/>
        <w:rPr>
          <w:rFonts w:asciiTheme="minorHAnsi" w:eastAsiaTheme="minorEastAsia" w:hAnsiTheme="minorHAnsi" w:cstheme="minorBidi"/>
          <w:smallCaps w:val="0"/>
          <w:noProof/>
          <w:sz w:val="22"/>
          <w:szCs w:val="22"/>
        </w:rPr>
      </w:pPr>
      <w:hyperlink w:anchor="_Toc182206928" w:history="1">
        <w:r w:rsidR="00197B50" w:rsidRPr="00942241">
          <w:rPr>
            <w:rStyle w:val="Hyperlink"/>
            <w:noProof/>
          </w:rPr>
          <w:t>3.5</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w:t>
        </w:r>
        <w:r w:rsidR="00197B50">
          <w:rPr>
            <w:noProof/>
            <w:webHidden/>
          </w:rPr>
          <w:tab/>
        </w:r>
        <w:r w:rsidR="00197B50">
          <w:rPr>
            <w:noProof/>
            <w:webHidden/>
          </w:rPr>
          <w:fldChar w:fldCharType="begin"/>
        </w:r>
        <w:r w:rsidR="00197B50">
          <w:rPr>
            <w:noProof/>
            <w:webHidden/>
          </w:rPr>
          <w:instrText xml:space="preserve"> PAGEREF _Toc182206928 \h </w:instrText>
        </w:r>
        <w:r w:rsidR="00197B50">
          <w:rPr>
            <w:noProof/>
            <w:webHidden/>
          </w:rPr>
        </w:r>
        <w:r w:rsidR="00197B50">
          <w:rPr>
            <w:noProof/>
            <w:webHidden/>
          </w:rPr>
          <w:fldChar w:fldCharType="separate"/>
        </w:r>
        <w:r w:rsidR="00197B50">
          <w:rPr>
            <w:noProof/>
            <w:webHidden/>
          </w:rPr>
          <w:t>50</w:t>
        </w:r>
        <w:r w:rsidR="00197B50">
          <w:rPr>
            <w:noProof/>
            <w:webHidden/>
          </w:rPr>
          <w:fldChar w:fldCharType="end"/>
        </w:r>
      </w:hyperlink>
    </w:p>
    <w:p w14:paraId="4E090792" w14:textId="4EE28B08" w:rsidR="00197B50" w:rsidRDefault="00A16561">
      <w:pPr>
        <w:pStyle w:val="Sumrio2"/>
        <w:rPr>
          <w:rFonts w:asciiTheme="minorHAnsi" w:eastAsiaTheme="minorEastAsia" w:hAnsiTheme="minorHAnsi" w:cstheme="minorBidi"/>
          <w:smallCaps w:val="0"/>
          <w:noProof/>
          <w:sz w:val="22"/>
          <w:szCs w:val="22"/>
        </w:rPr>
      </w:pPr>
      <w:hyperlink w:anchor="_Toc182206929" w:history="1">
        <w:r w:rsidR="00197B50" w:rsidRPr="00942241">
          <w:rPr>
            <w:rStyle w:val="Hyperlink"/>
            <w:noProof/>
          </w:rPr>
          <w:t>3.6</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Casos de uso individuais</w:t>
        </w:r>
        <w:r w:rsidR="00197B50">
          <w:rPr>
            <w:noProof/>
            <w:webHidden/>
          </w:rPr>
          <w:tab/>
        </w:r>
        <w:r w:rsidR="00197B50">
          <w:rPr>
            <w:noProof/>
            <w:webHidden/>
          </w:rPr>
          <w:fldChar w:fldCharType="begin"/>
        </w:r>
        <w:r w:rsidR="00197B50">
          <w:rPr>
            <w:noProof/>
            <w:webHidden/>
          </w:rPr>
          <w:instrText xml:space="preserve"> PAGEREF _Toc182206929 \h </w:instrText>
        </w:r>
        <w:r w:rsidR="00197B50">
          <w:rPr>
            <w:noProof/>
            <w:webHidden/>
          </w:rPr>
        </w:r>
        <w:r w:rsidR="00197B50">
          <w:rPr>
            <w:noProof/>
            <w:webHidden/>
          </w:rPr>
          <w:fldChar w:fldCharType="separate"/>
        </w:r>
        <w:r w:rsidR="00197B50">
          <w:rPr>
            <w:noProof/>
            <w:webHidden/>
          </w:rPr>
          <w:t>54</w:t>
        </w:r>
        <w:r w:rsidR="00197B50">
          <w:rPr>
            <w:noProof/>
            <w:webHidden/>
          </w:rPr>
          <w:fldChar w:fldCharType="end"/>
        </w:r>
      </w:hyperlink>
    </w:p>
    <w:p w14:paraId="4B7451CB" w14:textId="4B382BC7" w:rsidR="00197B50" w:rsidRDefault="00A16561">
      <w:pPr>
        <w:pStyle w:val="Sumrio2"/>
        <w:rPr>
          <w:rFonts w:asciiTheme="minorHAnsi" w:eastAsiaTheme="minorEastAsia" w:hAnsiTheme="minorHAnsi" w:cstheme="minorBidi"/>
          <w:smallCaps w:val="0"/>
          <w:noProof/>
          <w:sz w:val="22"/>
          <w:szCs w:val="22"/>
        </w:rPr>
      </w:pPr>
      <w:hyperlink w:anchor="_Toc182206930" w:history="1">
        <w:r w:rsidR="00197B50" w:rsidRPr="00942241">
          <w:rPr>
            <w:rStyle w:val="Hyperlink"/>
            <w:noProof/>
          </w:rPr>
          <w:t>3.7</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Sequência</w:t>
        </w:r>
        <w:r w:rsidR="00197B50">
          <w:rPr>
            <w:noProof/>
            <w:webHidden/>
          </w:rPr>
          <w:tab/>
        </w:r>
        <w:r w:rsidR="00197B50">
          <w:rPr>
            <w:noProof/>
            <w:webHidden/>
          </w:rPr>
          <w:fldChar w:fldCharType="begin"/>
        </w:r>
        <w:r w:rsidR="00197B50">
          <w:rPr>
            <w:noProof/>
            <w:webHidden/>
          </w:rPr>
          <w:instrText xml:space="preserve"> PAGEREF _Toc182206930 \h </w:instrText>
        </w:r>
        <w:r w:rsidR="00197B50">
          <w:rPr>
            <w:noProof/>
            <w:webHidden/>
          </w:rPr>
        </w:r>
        <w:r w:rsidR="00197B50">
          <w:rPr>
            <w:noProof/>
            <w:webHidden/>
          </w:rPr>
          <w:fldChar w:fldCharType="separate"/>
        </w:r>
        <w:r w:rsidR="00197B50">
          <w:rPr>
            <w:noProof/>
            <w:webHidden/>
          </w:rPr>
          <w:t>73</w:t>
        </w:r>
        <w:r w:rsidR="00197B50">
          <w:rPr>
            <w:noProof/>
            <w:webHidden/>
          </w:rPr>
          <w:fldChar w:fldCharType="end"/>
        </w:r>
      </w:hyperlink>
    </w:p>
    <w:p w14:paraId="4872A5D9" w14:textId="31DC0EA8" w:rsidR="00197B50" w:rsidRDefault="00A16561">
      <w:pPr>
        <w:pStyle w:val="Sumrio3"/>
        <w:rPr>
          <w:rFonts w:asciiTheme="minorHAnsi" w:eastAsiaTheme="minorEastAsia" w:hAnsiTheme="minorHAnsi" w:cstheme="minorBidi"/>
          <w:noProof/>
          <w:sz w:val="22"/>
          <w:szCs w:val="22"/>
        </w:rPr>
      </w:pPr>
      <w:hyperlink w:anchor="_Toc182206931" w:history="1">
        <w:r w:rsidR="00197B50" w:rsidRPr="00942241">
          <w:rPr>
            <w:rStyle w:val="Hyperlink"/>
            <w:noProof/>
          </w:rPr>
          <w:t>3.7.1</w:t>
        </w:r>
        <w:r w:rsidR="00197B50">
          <w:rPr>
            <w:rFonts w:asciiTheme="minorHAnsi" w:eastAsiaTheme="minorEastAsia" w:hAnsiTheme="minorHAnsi" w:cstheme="minorBidi"/>
            <w:noProof/>
            <w:sz w:val="22"/>
            <w:szCs w:val="22"/>
          </w:rPr>
          <w:tab/>
        </w:r>
        <w:r w:rsidR="00197B50" w:rsidRPr="00942241">
          <w:rPr>
            <w:rStyle w:val="Hyperlink"/>
            <w:noProof/>
          </w:rPr>
          <w:t>Diagrama de Sequência para Cadastro de TipoEstagio</w:t>
        </w:r>
        <w:r w:rsidR="00197B50">
          <w:rPr>
            <w:noProof/>
            <w:webHidden/>
          </w:rPr>
          <w:tab/>
        </w:r>
        <w:r w:rsidR="00197B50">
          <w:rPr>
            <w:noProof/>
            <w:webHidden/>
          </w:rPr>
          <w:fldChar w:fldCharType="begin"/>
        </w:r>
        <w:r w:rsidR="00197B50">
          <w:rPr>
            <w:noProof/>
            <w:webHidden/>
          </w:rPr>
          <w:instrText xml:space="preserve"> PAGEREF _Toc182206931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71514C26" w14:textId="0B3098C6" w:rsidR="00197B50" w:rsidRDefault="00A16561">
      <w:pPr>
        <w:pStyle w:val="Sumrio3"/>
        <w:rPr>
          <w:rFonts w:asciiTheme="minorHAnsi" w:eastAsiaTheme="minorEastAsia" w:hAnsiTheme="minorHAnsi" w:cstheme="minorBidi"/>
          <w:noProof/>
          <w:sz w:val="22"/>
          <w:szCs w:val="22"/>
        </w:rPr>
      </w:pPr>
      <w:hyperlink w:anchor="_Toc182206932" w:history="1">
        <w:r w:rsidR="00197B50" w:rsidRPr="00942241">
          <w:rPr>
            <w:rStyle w:val="Hyperlink"/>
            <w:noProof/>
          </w:rPr>
          <w:t>3.7.2</w:t>
        </w:r>
        <w:r w:rsidR="00197B50">
          <w:rPr>
            <w:rFonts w:asciiTheme="minorHAnsi" w:eastAsiaTheme="minorEastAsia" w:hAnsiTheme="minorHAnsi" w:cstheme="minorBidi"/>
            <w:noProof/>
            <w:sz w:val="22"/>
            <w:szCs w:val="22"/>
          </w:rPr>
          <w:tab/>
        </w:r>
        <w:r w:rsidR="00197B50" w:rsidRPr="00942241">
          <w:rPr>
            <w:rStyle w:val="Hyperlink"/>
            <w:noProof/>
          </w:rPr>
          <w:t>Diagrama de Sequência para Exclusão de TipoEstagio</w:t>
        </w:r>
        <w:r w:rsidR="00197B50">
          <w:rPr>
            <w:noProof/>
            <w:webHidden/>
          </w:rPr>
          <w:tab/>
        </w:r>
        <w:r w:rsidR="00197B50">
          <w:rPr>
            <w:noProof/>
            <w:webHidden/>
          </w:rPr>
          <w:fldChar w:fldCharType="begin"/>
        </w:r>
        <w:r w:rsidR="00197B50">
          <w:rPr>
            <w:noProof/>
            <w:webHidden/>
          </w:rPr>
          <w:instrText xml:space="preserve"> PAGEREF _Toc182206932 \h </w:instrText>
        </w:r>
        <w:r w:rsidR="00197B50">
          <w:rPr>
            <w:noProof/>
            <w:webHidden/>
          </w:rPr>
        </w:r>
        <w:r w:rsidR="00197B50">
          <w:rPr>
            <w:noProof/>
            <w:webHidden/>
          </w:rPr>
          <w:fldChar w:fldCharType="separate"/>
        </w:r>
        <w:r w:rsidR="00197B50">
          <w:rPr>
            <w:noProof/>
            <w:webHidden/>
          </w:rPr>
          <w:t>74</w:t>
        </w:r>
        <w:r w:rsidR="00197B50">
          <w:rPr>
            <w:noProof/>
            <w:webHidden/>
          </w:rPr>
          <w:fldChar w:fldCharType="end"/>
        </w:r>
      </w:hyperlink>
    </w:p>
    <w:p w14:paraId="56E3313C" w14:textId="7C686520" w:rsidR="00197B50" w:rsidRDefault="00A16561">
      <w:pPr>
        <w:pStyle w:val="Sumrio3"/>
        <w:rPr>
          <w:rFonts w:asciiTheme="minorHAnsi" w:eastAsiaTheme="minorEastAsia" w:hAnsiTheme="minorHAnsi" w:cstheme="minorBidi"/>
          <w:noProof/>
          <w:sz w:val="22"/>
          <w:szCs w:val="22"/>
        </w:rPr>
      </w:pPr>
      <w:hyperlink w:anchor="_Toc182206933" w:history="1">
        <w:r w:rsidR="00197B50" w:rsidRPr="00942241">
          <w:rPr>
            <w:rStyle w:val="Hyperlink"/>
            <w:noProof/>
          </w:rPr>
          <w:t>3.7.3</w:t>
        </w:r>
        <w:r w:rsidR="00197B50">
          <w:rPr>
            <w:rFonts w:asciiTheme="minorHAnsi" w:eastAsiaTheme="minorEastAsia" w:hAnsiTheme="minorHAnsi" w:cstheme="minorBidi"/>
            <w:noProof/>
            <w:sz w:val="22"/>
            <w:szCs w:val="22"/>
          </w:rPr>
          <w:tab/>
        </w:r>
        <w:r w:rsidR="00197B50" w:rsidRPr="00942241">
          <w:rPr>
            <w:rStyle w:val="Hyperlink"/>
            <w:noProof/>
          </w:rPr>
          <w:t>Diagrama de Sequência para Listagem de TipoEstagio</w:t>
        </w:r>
        <w:r w:rsidR="00197B50">
          <w:rPr>
            <w:noProof/>
            <w:webHidden/>
          </w:rPr>
          <w:tab/>
        </w:r>
        <w:r w:rsidR="00197B50">
          <w:rPr>
            <w:noProof/>
            <w:webHidden/>
          </w:rPr>
          <w:fldChar w:fldCharType="begin"/>
        </w:r>
        <w:r w:rsidR="00197B50">
          <w:rPr>
            <w:noProof/>
            <w:webHidden/>
          </w:rPr>
          <w:instrText xml:space="preserve"> PAGEREF _Toc182206933 \h </w:instrText>
        </w:r>
        <w:r w:rsidR="00197B50">
          <w:rPr>
            <w:noProof/>
            <w:webHidden/>
          </w:rPr>
        </w:r>
        <w:r w:rsidR="00197B50">
          <w:rPr>
            <w:noProof/>
            <w:webHidden/>
          </w:rPr>
          <w:fldChar w:fldCharType="separate"/>
        </w:r>
        <w:r w:rsidR="00197B50">
          <w:rPr>
            <w:noProof/>
            <w:webHidden/>
          </w:rPr>
          <w:t>75</w:t>
        </w:r>
        <w:r w:rsidR="00197B50">
          <w:rPr>
            <w:noProof/>
            <w:webHidden/>
          </w:rPr>
          <w:fldChar w:fldCharType="end"/>
        </w:r>
      </w:hyperlink>
    </w:p>
    <w:p w14:paraId="64E4A622" w14:textId="584C70F6" w:rsidR="00197B50" w:rsidRDefault="00A16561">
      <w:pPr>
        <w:pStyle w:val="Sumrio3"/>
        <w:rPr>
          <w:rFonts w:asciiTheme="minorHAnsi" w:eastAsiaTheme="minorEastAsia" w:hAnsiTheme="minorHAnsi" w:cstheme="minorBidi"/>
          <w:noProof/>
          <w:sz w:val="22"/>
          <w:szCs w:val="22"/>
        </w:rPr>
      </w:pPr>
      <w:hyperlink w:anchor="_Toc182206934" w:history="1">
        <w:r w:rsidR="00197B50" w:rsidRPr="00942241">
          <w:rPr>
            <w:rStyle w:val="Hyperlink"/>
            <w:noProof/>
          </w:rPr>
          <w:t>3.7.4</w:t>
        </w:r>
        <w:r w:rsidR="00197B50">
          <w:rPr>
            <w:rFonts w:asciiTheme="minorHAnsi" w:eastAsiaTheme="minorEastAsia" w:hAnsiTheme="minorHAnsi" w:cstheme="minorBidi"/>
            <w:noProof/>
            <w:sz w:val="22"/>
            <w:szCs w:val="22"/>
          </w:rPr>
          <w:tab/>
        </w:r>
        <w:r w:rsidR="00197B50" w:rsidRPr="00942241">
          <w:rPr>
            <w:rStyle w:val="Hyperlink"/>
            <w:noProof/>
          </w:rPr>
          <w:t>Diagrama de Sequência para Alterar de TipoEstagio</w:t>
        </w:r>
        <w:r w:rsidR="00197B50">
          <w:rPr>
            <w:noProof/>
            <w:webHidden/>
          </w:rPr>
          <w:tab/>
        </w:r>
        <w:r w:rsidR="00197B50">
          <w:rPr>
            <w:noProof/>
            <w:webHidden/>
          </w:rPr>
          <w:fldChar w:fldCharType="begin"/>
        </w:r>
        <w:r w:rsidR="00197B50">
          <w:rPr>
            <w:noProof/>
            <w:webHidden/>
          </w:rPr>
          <w:instrText xml:space="preserve"> PAGEREF _Toc182206934 \h </w:instrText>
        </w:r>
        <w:r w:rsidR="00197B50">
          <w:rPr>
            <w:noProof/>
            <w:webHidden/>
          </w:rPr>
        </w:r>
        <w:r w:rsidR="00197B50">
          <w:rPr>
            <w:noProof/>
            <w:webHidden/>
          </w:rPr>
          <w:fldChar w:fldCharType="separate"/>
        </w:r>
        <w:r w:rsidR="00197B50">
          <w:rPr>
            <w:noProof/>
            <w:webHidden/>
          </w:rPr>
          <w:t>76</w:t>
        </w:r>
        <w:r w:rsidR="00197B50">
          <w:rPr>
            <w:noProof/>
            <w:webHidden/>
          </w:rPr>
          <w:fldChar w:fldCharType="end"/>
        </w:r>
      </w:hyperlink>
    </w:p>
    <w:p w14:paraId="32C6504D" w14:textId="4EC4E3F7" w:rsidR="00197B50" w:rsidRDefault="00A16561">
      <w:pPr>
        <w:pStyle w:val="Sumrio2"/>
        <w:rPr>
          <w:rFonts w:asciiTheme="minorHAnsi" w:eastAsiaTheme="minorEastAsia" w:hAnsiTheme="minorHAnsi" w:cstheme="minorBidi"/>
          <w:smallCaps w:val="0"/>
          <w:noProof/>
          <w:sz w:val="22"/>
          <w:szCs w:val="22"/>
        </w:rPr>
      </w:pPr>
      <w:hyperlink w:anchor="_Toc182206935" w:history="1">
        <w:r w:rsidR="00197B50" w:rsidRPr="00942241">
          <w:rPr>
            <w:rStyle w:val="Hyperlink"/>
            <w:noProof/>
          </w:rPr>
          <w:t>3.8</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ATIVIDADE</w:t>
        </w:r>
        <w:r w:rsidR="00197B50">
          <w:rPr>
            <w:noProof/>
            <w:webHidden/>
          </w:rPr>
          <w:tab/>
        </w:r>
        <w:r w:rsidR="00197B50">
          <w:rPr>
            <w:noProof/>
            <w:webHidden/>
          </w:rPr>
          <w:fldChar w:fldCharType="begin"/>
        </w:r>
        <w:r w:rsidR="00197B50">
          <w:rPr>
            <w:noProof/>
            <w:webHidden/>
          </w:rPr>
          <w:instrText xml:space="preserve"> PAGEREF _Toc182206935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7D036DAA" w14:textId="42267B64" w:rsidR="00197B50" w:rsidRDefault="00A16561">
      <w:pPr>
        <w:pStyle w:val="Sumrio2"/>
        <w:rPr>
          <w:rFonts w:asciiTheme="minorHAnsi" w:eastAsiaTheme="minorEastAsia" w:hAnsiTheme="minorHAnsi" w:cstheme="minorBidi"/>
          <w:smallCaps w:val="0"/>
          <w:noProof/>
          <w:sz w:val="22"/>
          <w:szCs w:val="22"/>
        </w:rPr>
      </w:pPr>
      <w:hyperlink w:anchor="_Toc182206936" w:history="1">
        <w:r w:rsidR="00197B50" w:rsidRPr="00942241">
          <w:rPr>
            <w:rStyle w:val="Hyperlink"/>
            <w:noProof/>
          </w:rPr>
          <w:t>3.9</w:t>
        </w:r>
        <w:r w:rsidR="00197B50">
          <w:rPr>
            <w:rFonts w:asciiTheme="minorHAnsi" w:eastAsiaTheme="minorEastAsia" w:hAnsiTheme="minorHAnsi" w:cstheme="minorBidi"/>
            <w:smallCaps w:val="0"/>
            <w:noProof/>
            <w:sz w:val="22"/>
            <w:szCs w:val="22"/>
          </w:rPr>
          <w:tab/>
        </w:r>
        <w:r w:rsidR="00197B50" w:rsidRPr="00942241">
          <w:rPr>
            <w:rStyle w:val="Hyperlink"/>
            <w:noProof/>
          </w:rPr>
          <w:t>DIAGRAMA DE MÁQUINA DE ESTADOS</w:t>
        </w:r>
        <w:r w:rsidR="00197B50">
          <w:rPr>
            <w:noProof/>
            <w:webHidden/>
          </w:rPr>
          <w:tab/>
        </w:r>
        <w:r w:rsidR="00197B50">
          <w:rPr>
            <w:noProof/>
            <w:webHidden/>
          </w:rPr>
          <w:fldChar w:fldCharType="begin"/>
        </w:r>
        <w:r w:rsidR="00197B50">
          <w:rPr>
            <w:noProof/>
            <w:webHidden/>
          </w:rPr>
          <w:instrText xml:space="preserve"> PAGEREF _Toc182206936 \h </w:instrText>
        </w:r>
        <w:r w:rsidR="00197B50">
          <w:rPr>
            <w:noProof/>
            <w:webHidden/>
          </w:rPr>
        </w:r>
        <w:r w:rsidR="00197B50">
          <w:rPr>
            <w:noProof/>
            <w:webHidden/>
          </w:rPr>
          <w:fldChar w:fldCharType="separate"/>
        </w:r>
        <w:r w:rsidR="00197B50">
          <w:rPr>
            <w:noProof/>
            <w:webHidden/>
          </w:rPr>
          <w:t>77</w:t>
        </w:r>
        <w:r w:rsidR="00197B50">
          <w:rPr>
            <w:noProof/>
            <w:webHidden/>
          </w:rPr>
          <w:fldChar w:fldCharType="end"/>
        </w:r>
      </w:hyperlink>
    </w:p>
    <w:p w14:paraId="07930ED8" w14:textId="1C532F7C" w:rsidR="00197B50" w:rsidRDefault="00A16561">
      <w:pPr>
        <w:pStyle w:val="Sumrio1"/>
        <w:rPr>
          <w:rFonts w:asciiTheme="minorHAnsi" w:eastAsiaTheme="minorEastAsia" w:hAnsiTheme="minorHAnsi" w:cstheme="minorBidi"/>
          <w:b w:val="0"/>
          <w:noProof/>
          <w:sz w:val="22"/>
          <w:szCs w:val="22"/>
        </w:rPr>
      </w:pPr>
      <w:hyperlink w:anchor="_Toc182206937" w:history="1">
        <w:r w:rsidR="00197B50" w:rsidRPr="00942241">
          <w:rPr>
            <w:rStyle w:val="Hyperlink"/>
            <w:noProof/>
          </w:rPr>
          <w:t>4</w:t>
        </w:r>
        <w:r w:rsidR="00197B50">
          <w:rPr>
            <w:rFonts w:asciiTheme="minorHAnsi" w:eastAsiaTheme="minorEastAsia" w:hAnsiTheme="minorHAnsi" w:cstheme="minorBidi"/>
            <w:b w:val="0"/>
            <w:noProof/>
            <w:sz w:val="22"/>
            <w:szCs w:val="22"/>
          </w:rPr>
          <w:tab/>
        </w:r>
        <w:r w:rsidR="00197B50" w:rsidRPr="00942241">
          <w:rPr>
            <w:rStyle w:val="Hyperlink"/>
            <w:noProof/>
          </w:rPr>
          <w:t>DEFINIÇÃO DA INTERFACE COM O USUÁRIO</w:t>
        </w:r>
        <w:r w:rsidR="00197B50">
          <w:rPr>
            <w:noProof/>
            <w:webHidden/>
          </w:rPr>
          <w:tab/>
        </w:r>
        <w:r w:rsidR="00197B50">
          <w:rPr>
            <w:noProof/>
            <w:webHidden/>
          </w:rPr>
          <w:fldChar w:fldCharType="begin"/>
        </w:r>
        <w:r w:rsidR="00197B50">
          <w:rPr>
            <w:noProof/>
            <w:webHidden/>
          </w:rPr>
          <w:instrText xml:space="preserve"> PAGEREF _Toc182206937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2FAD2027" w14:textId="1F8B16F9" w:rsidR="00197B50" w:rsidRDefault="00A16561">
      <w:pPr>
        <w:pStyle w:val="Sumrio2"/>
        <w:rPr>
          <w:rFonts w:asciiTheme="minorHAnsi" w:eastAsiaTheme="minorEastAsia" w:hAnsiTheme="minorHAnsi" w:cstheme="minorBidi"/>
          <w:smallCaps w:val="0"/>
          <w:noProof/>
          <w:sz w:val="22"/>
          <w:szCs w:val="22"/>
        </w:rPr>
      </w:pPr>
      <w:hyperlink w:anchor="_Toc182206938" w:history="1">
        <w:r w:rsidR="00197B50" w:rsidRPr="00942241">
          <w:rPr>
            <w:rStyle w:val="Hyperlink"/>
            <w:noProof/>
          </w:rPr>
          <w:t>4.1</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DO CENÁRIO</w:t>
        </w:r>
        <w:r w:rsidR="00197B50">
          <w:rPr>
            <w:noProof/>
            <w:webHidden/>
          </w:rPr>
          <w:tab/>
        </w:r>
        <w:r w:rsidR="00197B50">
          <w:rPr>
            <w:noProof/>
            <w:webHidden/>
          </w:rPr>
          <w:fldChar w:fldCharType="begin"/>
        </w:r>
        <w:r w:rsidR="00197B50">
          <w:rPr>
            <w:noProof/>
            <w:webHidden/>
          </w:rPr>
          <w:instrText xml:space="preserve"> PAGEREF _Toc182206938 \h </w:instrText>
        </w:r>
        <w:r w:rsidR="00197B50">
          <w:rPr>
            <w:noProof/>
            <w:webHidden/>
          </w:rPr>
        </w:r>
        <w:r w:rsidR="00197B50">
          <w:rPr>
            <w:noProof/>
            <w:webHidden/>
          </w:rPr>
          <w:fldChar w:fldCharType="separate"/>
        </w:r>
        <w:r w:rsidR="00197B50">
          <w:rPr>
            <w:noProof/>
            <w:webHidden/>
          </w:rPr>
          <w:t>78</w:t>
        </w:r>
        <w:r w:rsidR="00197B50">
          <w:rPr>
            <w:noProof/>
            <w:webHidden/>
          </w:rPr>
          <w:fldChar w:fldCharType="end"/>
        </w:r>
      </w:hyperlink>
    </w:p>
    <w:p w14:paraId="1FB74E0A" w14:textId="785A8F6A" w:rsidR="00197B50" w:rsidRDefault="00A16561">
      <w:pPr>
        <w:pStyle w:val="Sumrio2"/>
        <w:rPr>
          <w:rFonts w:asciiTheme="minorHAnsi" w:eastAsiaTheme="minorEastAsia" w:hAnsiTheme="minorHAnsi" w:cstheme="minorBidi"/>
          <w:smallCaps w:val="0"/>
          <w:noProof/>
          <w:sz w:val="22"/>
          <w:szCs w:val="22"/>
        </w:rPr>
      </w:pPr>
      <w:hyperlink w:anchor="_Toc182206939" w:history="1">
        <w:r w:rsidR="00197B50" w:rsidRPr="00942241">
          <w:rPr>
            <w:rStyle w:val="Hyperlink"/>
            <w:noProof/>
          </w:rPr>
          <w:t>4.2</w:t>
        </w:r>
        <w:r w:rsidR="00197B50">
          <w:rPr>
            <w:rFonts w:asciiTheme="minorHAnsi" w:eastAsiaTheme="minorEastAsia" w:hAnsiTheme="minorHAnsi" w:cstheme="minorBidi"/>
            <w:smallCaps w:val="0"/>
            <w:noProof/>
            <w:sz w:val="22"/>
            <w:szCs w:val="22"/>
          </w:rPr>
          <w:tab/>
        </w:r>
        <w:r w:rsidR="00197B50" w:rsidRPr="00942241">
          <w:rPr>
            <w:rStyle w:val="Hyperlink"/>
            <w:noProof/>
          </w:rPr>
          <w:t>DESCRIÇÃO DAS PERSONAS</w:t>
        </w:r>
        <w:r w:rsidR="00197B50">
          <w:rPr>
            <w:noProof/>
            <w:webHidden/>
          </w:rPr>
          <w:tab/>
        </w:r>
        <w:r w:rsidR="00197B50">
          <w:rPr>
            <w:noProof/>
            <w:webHidden/>
          </w:rPr>
          <w:fldChar w:fldCharType="begin"/>
        </w:r>
        <w:r w:rsidR="00197B50">
          <w:rPr>
            <w:noProof/>
            <w:webHidden/>
          </w:rPr>
          <w:instrText xml:space="preserve"> PAGEREF _Toc182206939 \h </w:instrText>
        </w:r>
        <w:r w:rsidR="00197B50">
          <w:rPr>
            <w:noProof/>
            <w:webHidden/>
          </w:rPr>
        </w:r>
        <w:r w:rsidR="00197B50">
          <w:rPr>
            <w:noProof/>
            <w:webHidden/>
          </w:rPr>
          <w:fldChar w:fldCharType="separate"/>
        </w:r>
        <w:r w:rsidR="00197B50">
          <w:rPr>
            <w:noProof/>
            <w:webHidden/>
          </w:rPr>
          <w:t>83</w:t>
        </w:r>
        <w:r w:rsidR="00197B50">
          <w:rPr>
            <w:noProof/>
            <w:webHidden/>
          </w:rPr>
          <w:fldChar w:fldCharType="end"/>
        </w:r>
      </w:hyperlink>
    </w:p>
    <w:p w14:paraId="56398F40" w14:textId="06AAEBC5" w:rsidR="00197B50" w:rsidRDefault="00A16561">
      <w:pPr>
        <w:pStyle w:val="Sumrio2"/>
        <w:rPr>
          <w:rFonts w:asciiTheme="minorHAnsi" w:eastAsiaTheme="minorEastAsia" w:hAnsiTheme="minorHAnsi" w:cstheme="minorBidi"/>
          <w:smallCaps w:val="0"/>
          <w:noProof/>
          <w:sz w:val="22"/>
          <w:szCs w:val="22"/>
        </w:rPr>
      </w:pPr>
      <w:hyperlink w:anchor="_Toc182206940" w:history="1">
        <w:r w:rsidR="00197B50" w:rsidRPr="00942241">
          <w:rPr>
            <w:rStyle w:val="Hyperlink"/>
            <w:noProof/>
          </w:rPr>
          <w:t>4.3</w:t>
        </w:r>
        <w:r w:rsidR="00197B50">
          <w:rPr>
            <w:rFonts w:asciiTheme="minorHAnsi" w:eastAsiaTheme="minorEastAsia" w:hAnsiTheme="minorHAnsi" w:cstheme="minorBidi"/>
            <w:smallCaps w:val="0"/>
            <w:noProof/>
            <w:sz w:val="22"/>
            <w:szCs w:val="22"/>
          </w:rPr>
          <w:tab/>
        </w:r>
        <w:r w:rsidR="00197B50" w:rsidRPr="00942241">
          <w:rPr>
            <w:rStyle w:val="Hyperlink"/>
            <w:noProof/>
          </w:rPr>
          <w:t>ESBOÇOS DE TELA (WIREFRAME)</w:t>
        </w:r>
        <w:r w:rsidR="00197B50">
          <w:rPr>
            <w:noProof/>
            <w:webHidden/>
          </w:rPr>
          <w:tab/>
        </w:r>
        <w:r w:rsidR="00197B50">
          <w:rPr>
            <w:noProof/>
            <w:webHidden/>
          </w:rPr>
          <w:fldChar w:fldCharType="begin"/>
        </w:r>
        <w:r w:rsidR="00197B50">
          <w:rPr>
            <w:noProof/>
            <w:webHidden/>
          </w:rPr>
          <w:instrText xml:space="preserve"> PAGEREF _Toc182206940 \h </w:instrText>
        </w:r>
        <w:r w:rsidR="00197B50">
          <w:rPr>
            <w:noProof/>
            <w:webHidden/>
          </w:rPr>
        </w:r>
        <w:r w:rsidR="00197B50">
          <w:rPr>
            <w:noProof/>
            <w:webHidden/>
          </w:rPr>
          <w:fldChar w:fldCharType="separate"/>
        </w:r>
        <w:r w:rsidR="00197B50">
          <w:rPr>
            <w:noProof/>
            <w:webHidden/>
          </w:rPr>
          <w:t>86</w:t>
        </w:r>
        <w:r w:rsidR="00197B50">
          <w:rPr>
            <w:noProof/>
            <w:webHidden/>
          </w:rPr>
          <w:fldChar w:fldCharType="end"/>
        </w:r>
      </w:hyperlink>
    </w:p>
    <w:p w14:paraId="79397E3C" w14:textId="0BC6FD5D" w:rsidR="00197B50" w:rsidRDefault="00A16561">
      <w:pPr>
        <w:pStyle w:val="Sumrio2"/>
        <w:rPr>
          <w:rFonts w:asciiTheme="minorHAnsi" w:eastAsiaTheme="minorEastAsia" w:hAnsiTheme="minorHAnsi" w:cstheme="minorBidi"/>
          <w:smallCaps w:val="0"/>
          <w:noProof/>
          <w:sz w:val="22"/>
          <w:szCs w:val="22"/>
        </w:rPr>
      </w:pPr>
      <w:hyperlink w:anchor="_Toc182206941" w:history="1">
        <w:r w:rsidR="00197B50" w:rsidRPr="00942241">
          <w:rPr>
            <w:rStyle w:val="Hyperlink"/>
            <w:noProof/>
          </w:rPr>
          <w:t>4.4</w:t>
        </w:r>
        <w:r w:rsidR="00197B50">
          <w:rPr>
            <w:rFonts w:asciiTheme="minorHAnsi" w:eastAsiaTheme="minorEastAsia" w:hAnsiTheme="minorHAnsi" w:cstheme="minorBidi"/>
            <w:smallCaps w:val="0"/>
            <w:noProof/>
            <w:sz w:val="22"/>
            <w:szCs w:val="22"/>
          </w:rPr>
          <w:tab/>
        </w:r>
        <w:r w:rsidR="00197B50" w:rsidRPr="00942241">
          <w:rPr>
            <w:rStyle w:val="Hyperlink"/>
            <w:noProof/>
          </w:rPr>
          <w:t>PROTÓTIPOS DE TELA</w:t>
        </w:r>
        <w:r w:rsidR="00197B50">
          <w:rPr>
            <w:noProof/>
            <w:webHidden/>
          </w:rPr>
          <w:tab/>
        </w:r>
        <w:r w:rsidR="00197B50">
          <w:rPr>
            <w:noProof/>
            <w:webHidden/>
          </w:rPr>
          <w:fldChar w:fldCharType="begin"/>
        </w:r>
        <w:r w:rsidR="00197B50">
          <w:rPr>
            <w:noProof/>
            <w:webHidden/>
          </w:rPr>
          <w:instrText xml:space="preserve"> PAGEREF _Toc182206941 \h </w:instrText>
        </w:r>
        <w:r w:rsidR="00197B50">
          <w:rPr>
            <w:noProof/>
            <w:webHidden/>
          </w:rPr>
        </w:r>
        <w:r w:rsidR="00197B50">
          <w:rPr>
            <w:noProof/>
            <w:webHidden/>
          </w:rPr>
          <w:fldChar w:fldCharType="separate"/>
        </w:r>
        <w:r w:rsidR="00197B50">
          <w:rPr>
            <w:noProof/>
            <w:webHidden/>
          </w:rPr>
          <w:t>92</w:t>
        </w:r>
        <w:r w:rsidR="00197B50">
          <w:rPr>
            <w:noProof/>
            <w:webHidden/>
          </w:rPr>
          <w:fldChar w:fldCharType="end"/>
        </w:r>
      </w:hyperlink>
    </w:p>
    <w:p w14:paraId="2DACCAE5" w14:textId="427B2543" w:rsidR="00197B50" w:rsidRDefault="00A16561">
      <w:pPr>
        <w:pStyle w:val="Sumrio1"/>
        <w:rPr>
          <w:rFonts w:asciiTheme="minorHAnsi" w:eastAsiaTheme="minorEastAsia" w:hAnsiTheme="minorHAnsi" w:cstheme="minorBidi"/>
          <w:b w:val="0"/>
          <w:noProof/>
          <w:sz w:val="22"/>
          <w:szCs w:val="22"/>
        </w:rPr>
      </w:pPr>
      <w:hyperlink w:anchor="_Toc182206942" w:history="1">
        <w:r w:rsidR="00197B50" w:rsidRPr="00942241">
          <w:rPr>
            <w:rStyle w:val="Hyperlink"/>
            <w:noProof/>
          </w:rPr>
          <w:t>5</w:t>
        </w:r>
        <w:r w:rsidR="00197B50">
          <w:rPr>
            <w:rFonts w:asciiTheme="minorHAnsi" w:eastAsiaTheme="minorEastAsia" w:hAnsiTheme="minorHAnsi" w:cstheme="minorBidi"/>
            <w:b w:val="0"/>
            <w:noProof/>
            <w:sz w:val="22"/>
            <w:szCs w:val="22"/>
          </w:rPr>
          <w:tab/>
        </w:r>
        <w:r w:rsidR="00197B50" w:rsidRPr="00942241">
          <w:rPr>
            <w:rStyle w:val="Hyperlink"/>
            <w:noProof/>
          </w:rPr>
          <w:t>BANCO DE DADOS</w:t>
        </w:r>
        <w:r w:rsidR="00197B50">
          <w:rPr>
            <w:noProof/>
            <w:webHidden/>
          </w:rPr>
          <w:tab/>
        </w:r>
        <w:r w:rsidR="00197B50">
          <w:rPr>
            <w:noProof/>
            <w:webHidden/>
          </w:rPr>
          <w:fldChar w:fldCharType="begin"/>
        </w:r>
        <w:r w:rsidR="00197B50">
          <w:rPr>
            <w:noProof/>
            <w:webHidden/>
          </w:rPr>
          <w:instrText xml:space="preserve"> PAGEREF _Toc182206942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58F079D9" w14:textId="2FB5736F" w:rsidR="00197B50" w:rsidRDefault="00A16561">
      <w:pPr>
        <w:pStyle w:val="Sumrio2"/>
        <w:rPr>
          <w:rFonts w:asciiTheme="minorHAnsi" w:eastAsiaTheme="minorEastAsia" w:hAnsiTheme="minorHAnsi" w:cstheme="minorBidi"/>
          <w:smallCaps w:val="0"/>
          <w:noProof/>
          <w:sz w:val="22"/>
          <w:szCs w:val="22"/>
        </w:rPr>
      </w:pPr>
      <w:hyperlink w:anchor="_Toc182206943" w:history="1">
        <w:r w:rsidR="00197B50" w:rsidRPr="00942241">
          <w:rPr>
            <w:rStyle w:val="Hyperlink"/>
            <w:noProof/>
          </w:rPr>
          <w:t>5.1</w:t>
        </w:r>
        <w:r w:rsidR="00197B50">
          <w:rPr>
            <w:rFonts w:asciiTheme="minorHAnsi" w:eastAsiaTheme="minorEastAsia" w:hAnsiTheme="minorHAnsi" w:cstheme="minorBidi"/>
            <w:smallCaps w:val="0"/>
            <w:noProof/>
            <w:sz w:val="22"/>
            <w:szCs w:val="22"/>
          </w:rPr>
          <w:tab/>
        </w:r>
        <w:r w:rsidR="00197B50" w:rsidRPr="00942241">
          <w:rPr>
            <w:rStyle w:val="Hyperlink"/>
            <w:noProof/>
          </w:rPr>
          <w:t>Modelo Entidade Relacionamento</w:t>
        </w:r>
        <w:r w:rsidR="00197B50">
          <w:rPr>
            <w:noProof/>
            <w:webHidden/>
          </w:rPr>
          <w:tab/>
        </w:r>
        <w:r w:rsidR="00197B50">
          <w:rPr>
            <w:noProof/>
            <w:webHidden/>
          </w:rPr>
          <w:fldChar w:fldCharType="begin"/>
        </w:r>
        <w:r w:rsidR="00197B50">
          <w:rPr>
            <w:noProof/>
            <w:webHidden/>
          </w:rPr>
          <w:instrText xml:space="preserve"> PAGEREF _Toc182206943 \h </w:instrText>
        </w:r>
        <w:r w:rsidR="00197B50">
          <w:rPr>
            <w:noProof/>
            <w:webHidden/>
          </w:rPr>
        </w:r>
        <w:r w:rsidR="00197B50">
          <w:rPr>
            <w:noProof/>
            <w:webHidden/>
          </w:rPr>
          <w:fldChar w:fldCharType="separate"/>
        </w:r>
        <w:r w:rsidR="00197B50">
          <w:rPr>
            <w:noProof/>
            <w:webHidden/>
          </w:rPr>
          <w:t>102</w:t>
        </w:r>
        <w:r w:rsidR="00197B50">
          <w:rPr>
            <w:noProof/>
            <w:webHidden/>
          </w:rPr>
          <w:fldChar w:fldCharType="end"/>
        </w:r>
      </w:hyperlink>
    </w:p>
    <w:p w14:paraId="1C7F5EB0" w14:textId="2A187FE4" w:rsidR="00197B50" w:rsidRDefault="00A16561">
      <w:pPr>
        <w:pStyle w:val="Sumrio2"/>
        <w:rPr>
          <w:rFonts w:asciiTheme="minorHAnsi" w:eastAsiaTheme="minorEastAsia" w:hAnsiTheme="minorHAnsi" w:cstheme="minorBidi"/>
          <w:smallCaps w:val="0"/>
          <w:noProof/>
          <w:sz w:val="22"/>
          <w:szCs w:val="22"/>
        </w:rPr>
      </w:pPr>
      <w:hyperlink w:anchor="_Toc182206944" w:history="1">
        <w:r w:rsidR="00197B50" w:rsidRPr="00942241">
          <w:rPr>
            <w:rStyle w:val="Hyperlink"/>
            <w:noProof/>
          </w:rPr>
          <w:t>5.2</w:t>
        </w:r>
        <w:r w:rsidR="00197B50">
          <w:rPr>
            <w:rFonts w:asciiTheme="minorHAnsi" w:eastAsiaTheme="minorEastAsia" w:hAnsiTheme="minorHAnsi" w:cstheme="minorBidi"/>
            <w:smallCaps w:val="0"/>
            <w:noProof/>
            <w:sz w:val="22"/>
            <w:szCs w:val="22"/>
          </w:rPr>
          <w:tab/>
        </w:r>
        <w:r w:rsidR="00197B50" w:rsidRPr="00942241">
          <w:rPr>
            <w:rStyle w:val="Hyperlink"/>
            <w:noProof/>
          </w:rPr>
          <w:t>Script das tabelas</w:t>
        </w:r>
        <w:r w:rsidR="00197B50">
          <w:rPr>
            <w:noProof/>
            <w:webHidden/>
          </w:rPr>
          <w:tab/>
        </w:r>
        <w:r w:rsidR="00197B50">
          <w:rPr>
            <w:noProof/>
            <w:webHidden/>
          </w:rPr>
          <w:fldChar w:fldCharType="begin"/>
        </w:r>
        <w:r w:rsidR="00197B50">
          <w:rPr>
            <w:noProof/>
            <w:webHidden/>
          </w:rPr>
          <w:instrText xml:space="preserve"> PAGEREF _Toc182206944 \h </w:instrText>
        </w:r>
        <w:r w:rsidR="00197B50">
          <w:rPr>
            <w:noProof/>
            <w:webHidden/>
          </w:rPr>
        </w:r>
        <w:r w:rsidR="00197B50">
          <w:rPr>
            <w:noProof/>
            <w:webHidden/>
          </w:rPr>
          <w:fldChar w:fldCharType="separate"/>
        </w:r>
        <w:r w:rsidR="00197B50">
          <w:rPr>
            <w:noProof/>
            <w:webHidden/>
          </w:rPr>
          <w:t>105</w:t>
        </w:r>
        <w:r w:rsidR="00197B50">
          <w:rPr>
            <w:noProof/>
            <w:webHidden/>
          </w:rPr>
          <w:fldChar w:fldCharType="end"/>
        </w:r>
      </w:hyperlink>
    </w:p>
    <w:p w14:paraId="5D604C25" w14:textId="0FDCD7CB" w:rsidR="00197B50" w:rsidRDefault="00A16561">
      <w:pPr>
        <w:pStyle w:val="Sumrio2"/>
        <w:rPr>
          <w:rFonts w:asciiTheme="minorHAnsi" w:eastAsiaTheme="minorEastAsia" w:hAnsiTheme="minorHAnsi" w:cstheme="minorBidi"/>
          <w:smallCaps w:val="0"/>
          <w:noProof/>
          <w:sz w:val="22"/>
          <w:szCs w:val="22"/>
        </w:rPr>
      </w:pPr>
      <w:hyperlink w:anchor="_Toc182206945" w:history="1">
        <w:r w:rsidR="00197B50" w:rsidRPr="00942241">
          <w:rPr>
            <w:rStyle w:val="Hyperlink"/>
            <w:noProof/>
          </w:rPr>
          <w:t>5.3</w:t>
        </w:r>
        <w:r w:rsidR="00197B50">
          <w:rPr>
            <w:rFonts w:asciiTheme="minorHAnsi" w:eastAsiaTheme="minorEastAsia" w:hAnsiTheme="minorHAnsi" w:cstheme="minorBidi"/>
            <w:smallCaps w:val="0"/>
            <w:noProof/>
            <w:sz w:val="22"/>
            <w:szCs w:val="22"/>
          </w:rPr>
          <w:tab/>
        </w:r>
        <w:r w:rsidR="00197B50" w:rsidRPr="00942241">
          <w:rPr>
            <w:rStyle w:val="Hyperlink"/>
            <w:noProof/>
          </w:rPr>
          <w:t>Modelo Objeto Relacional-ORM</w:t>
        </w:r>
        <w:r w:rsidR="00197B50">
          <w:rPr>
            <w:noProof/>
            <w:webHidden/>
          </w:rPr>
          <w:tab/>
        </w:r>
        <w:r w:rsidR="00197B50">
          <w:rPr>
            <w:noProof/>
            <w:webHidden/>
          </w:rPr>
          <w:fldChar w:fldCharType="begin"/>
        </w:r>
        <w:r w:rsidR="00197B50">
          <w:rPr>
            <w:noProof/>
            <w:webHidden/>
          </w:rPr>
          <w:instrText xml:space="preserve"> PAGEREF _Toc182206945 \h </w:instrText>
        </w:r>
        <w:r w:rsidR="00197B50">
          <w:rPr>
            <w:noProof/>
            <w:webHidden/>
          </w:rPr>
        </w:r>
        <w:r w:rsidR="00197B50">
          <w:rPr>
            <w:noProof/>
            <w:webHidden/>
          </w:rPr>
          <w:fldChar w:fldCharType="separate"/>
        </w:r>
        <w:r w:rsidR="00197B50">
          <w:rPr>
            <w:noProof/>
            <w:webHidden/>
          </w:rPr>
          <w:t>112</w:t>
        </w:r>
        <w:r w:rsidR="00197B50">
          <w:rPr>
            <w:noProof/>
            <w:webHidden/>
          </w:rPr>
          <w:fldChar w:fldCharType="end"/>
        </w:r>
      </w:hyperlink>
    </w:p>
    <w:p w14:paraId="525608D9" w14:textId="4ACA9A1B" w:rsidR="00197B50" w:rsidRDefault="00A16561">
      <w:pPr>
        <w:pStyle w:val="Sumrio1"/>
        <w:rPr>
          <w:rFonts w:asciiTheme="minorHAnsi" w:eastAsiaTheme="minorEastAsia" w:hAnsiTheme="minorHAnsi" w:cstheme="minorBidi"/>
          <w:b w:val="0"/>
          <w:noProof/>
          <w:sz w:val="22"/>
          <w:szCs w:val="22"/>
        </w:rPr>
      </w:pPr>
      <w:hyperlink w:anchor="_Toc182206946" w:history="1">
        <w:r w:rsidR="00197B50" w:rsidRPr="00942241">
          <w:rPr>
            <w:rStyle w:val="Hyperlink"/>
            <w:noProof/>
          </w:rPr>
          <w:t>6</w:t>
        </w:r>
        <w:r w:rsidR="00197B50">
          <w:rPr>
            <w:rFonts w:asciiTheme="minorHAnsi" w:eastAsiaTheme="minorEastAsia" w:hAnsiTheme="minorHAnsi" w:cstheme="minorBidi"/>
            <w:b w:val="0"/>
            <w:noProof/>
            <w:sz w:val="22"/>
            <w:szCs w:val="22"/>
          </w:rPr>
          <w:tab/>
        </w:r>
        <w:r w:rsidR="00197B50" w:rsidRPr="00942241">
          <w:rPr>
            <w:rStyle w:val="Hyperlink"/>
            <w:noProof/>
          </w:rPr>
          <w:t>ARQUITETURA DE SOFTWARE</w:t>
        </w:r>
        <w:r w:rsidR="00197B50">
          <w:rPr>
            <w:noProof/>
            <w:webHidden/>
          </w:rPr>
          <w:tab/>
        </w:r>
        <w:r w:rsidR="00197B50">
          <w:rPr>
            <w:noProof/>
            <w:webHidden/>
          </w:rPr>
          <w:fldChar w:fldCharType="begin"/>
        </w:r>
        <w:r w:rsidR="00197B50">
          <w:rPr>
            <w:noProof/>
            <w:webHidden/>
          </w:rPr>
          <w:instrText xml:space="preserve"> PAGEREF _Toc182206946 \h </w:instrText>
        </w:r>
        <w:r w:rsidR="00197B50">
          <w:rPr>
            <w:noProof/>
            <w:webHidden/>
          </w:rPr>
        </w:r>
        <w:r w:rsidR="00197B50">
          <w:rPr>
            <w:noProof/>
            <w:webHidden/>
          </w:rPr>
          <w:fldChar w:fldCharType="separate"/>
        </w:r>
        <w:r w:rsidR="00197B50">
          <w:rPr>
            <w:noProof/>
            <w:webHidden/>
          </w:rPr>
          <w:t>113</w:t>
        </w:r>
        <w:r w:rsidR="00197B50">
          <w:rPr>
            <w:noProof/>
            <w:webHidden/>
          </w:rPr>
          <w:fldChar w:fldCharType="end"/>
        </w:r>
      </w:hyperlink>
    </w:p>
    <w:p w14:paraId="499E4BC4" w14:textId="3CED37FE" w:rsidR="00197B50" w:rsidRDefault="00A16561">
      <w:pPr>
        <w:pStyle w:val="Sumrio2"/>
        <w:rPr>
          <w:rFonts w:asciiTheme="minorHAnsi" w:eastAsiaTheme="minorEastAsia" w:hAnsiTheme="minorHAnsi" w:cstheme="minorBidi"/>
          <w:smallCaps w:val="0"/>
          <w:noProof/>
          <w:sz w:val="22"/>
          <w:szCs w:val="22"/>
        </w:rPr>
      </w:pPr>
      <w:hyperlink w:anchor="_Toc182206947" w:history="1">
        <w:r w:rsidR="00197B50" w:rsidRPr="00942241">
          <w:rPr>
            <w:rStyle w:val="Hyperlink"/>
            <w:noProof/>
          </w:rPr>
          <w:t>6.1</w:t>
        </w:r>
        <w:r w:rsidR="00197B50">
          <w:rPr>
            <w:rFonts w:asciiTheme="minorHAnsi" w:eastAsiaTheme="minorEastAsia" w:hAnsiTheme="minorHAnsi" w:cstheme="minorBidi"/>
            <w:smallCaps w:val="0"/>
            <w:noProof/>
            <w:sz w:val="22"/>
            <w:szCs w:val="22"/>
          </w:rPr>
          <w:tab/>
        </w:r>
        <w:r w:rsidR="00197B50" w:rsidRPr="00942241">
          <w:rPr>
            <w:rStyle w:val="Hyperlink"/>
            <w:noProof/>
          </w:rPr>
          <w:t>Arquitetura de Desenvolvimento</w:t>
        </w:r>
        <w:r w:rsidR="00197B50">
          <w:rPr>
            <w:noProof/>
            <w:webHidden/>
          </w:rPr>
          <w:tab/>
        </w:r>
        <w:r w:rsidR="00197B50">
          <w:rPr>
            <w:noProof/>
            <w:webHidden/>
          </w:rPr>
          <w:fldChar w:fldCharType="begin"/>
        </w:r>
        <w:r w:rsidR="00197B50">
          <w:rPr>
            <w:noProof/>
            <w:webHidden/>
          </w:rPr>
          <w:instrText xml:space="preserve"> PAGEREF _Toc182206947 \h </w:instrText>
        </w:r>
        <w:r w:rsidR="00197B50">
          <w:rPr>
            <w:noProof/>
            <w:webHidden/>
          </w:rPr>
        </w:r>
        <w:r w:rsidR="00197B50">
          <w:rPr>
            <w:noProof/>
            <w:webHidden/>
          </w:rPr>
          <w:fldChar w:fldCharType="separate"/>
        </w:r>
        <w:r w:rsidR="00197B50">
          <w:rPr>
            <w:noProof/>
            <w:webHidden/>
          </w:rPr>
          <w:t>114</w:t>
        </w:r>
        <w:r w:rsidR="00197B50">
          <w:rPr>
            <w:noProof/>
            <w:webHidden/>
          </w:rPr>
          <w:fldChar w:fldCharType="end"/>
        </w:r>
      </w:hyperlink>
    </w:p>
    <w:p w14:paraId="58CD7D5C" w14:textId="76541F3F" w:rsidR="00197B50" w:rsidRDefault="00A16561">
      <w:pPr>
        <w:pStyle w:val="Sumrio2"/>
        <w:rPr>
          <w:rFonts w:asciiTheme="minorHAnsi" w:eastAsiaTheme="minorEastAsia" w:hAnsiTheme="minorHAnsi" w:cstheme="minorBidi"/>
          <w:smallCaps w:val="0"/>
          <w:noProof/>
          <w:sz w:val="22"/>
          <w:szCs w:val="22"/>
        </w:rPr>
      </w:pPr>
      <w:hyperlink w:anchor="_Toc182206948" w:history="1">
        <w:r w:rsidR="00197B50" w:rsidRPr="00942241">
          <w:rPr>
            <w:rStyle w:val="Hyperlink"/>
            <w:noProof/>
          </w:rPr>
          <w:t>6.1.1 Back-End</w:t>
        </w:r>
        <w:r w:rsidR="00197B50">
          <w:rPr>
            <w:noProof/>
            <w:webHidden/>
          </w:rPr>
          <w:tab/>
        </w:r>
        <w:r w:rsidR="00197B50">
          <w:rPr>
            <w:noProof/>
            <w:webHidden/>
          </w:rPr>
          <w:fldChar w:fldCharType="begin"/>
        </w:r>
        <w:r w:rsidR="00197B50">
          <w:rPr>
            <w:noProof/>
            <w:webHidden/>
          </w:rPr>
          <w:instrText xml:space="preserve"> PAGEREF _Toc182206948 \h </w:instrText>
        </w:r>
        <w:r w:rsidR="00197B50">
          <w:rPr>
            <w:noProof/>
            <w:webHidden/>
          </w:rPr>
        </w:r>
        <w:r w:rsidR="00197B50">
          <w:rPr>
            <w:noProof/>
            <w:webHidden/>
          </w:rPr>
          <w:fldChar w:fldCharType="separate"/>
        </w:r>
        <w:r w:rsidR="00197B50">
          <w:rPr>
            <w:noProof/>
            <w:webHidden/>
          </w:rPr>
          <w:t>115</w:t>
        </w:r>
        <w:r w:rsidR="00197B50">
          <w:rPr>
            <w:noProof/>
            <w:webHidden/>
          </w:rPr>
          <w:fldChar w:fldCharType="end"/>
        </w:r>
      </w:hyperlink>
    </w:p>
    <w:p w14:paraId="5E4F267C" w14:textId="015A03BD" w:rsidR="00197B50" w:rsidRDefault="00A16561">
      <w:pPr>
        <w:pStyle w:val="Sumrio2"/>
        <w:rPr>
          <w:rFonts w:asciiTheme="minorHAnsi" w:eastAsiaTheme="minorEastAsia" w:hAnsiTheme="minorHAnsi" w:cstheme="minorBidi"/>
          <w:smallCaps w:val="0"/>
          <w:noProof/>
          <w:sz w:val="22"/>
          <w:szCs w:val="22"/>
        </w:rPr>
      </w:pPr>
      <w:hyperlink w:anchor="_Toc182206949" w:history="1">
        <w:r w:rsidR="00197B50" w:rsidRPr="00942241">
          <w:rPr>
            <w:rStyle w:val="Hyperlink"/>
            <w:noProof/>
          </w:rPr>
          <w:t>6.1.2 Front-End-Web</w:t>
        </w:r>
        <w:r w:rsidR="00197B50">
          <w:rPr>
            <w:noProof/>
            <w:webHidden/>
          </w:rPr>
          <w:tab/>
        </w:r>
        <w:r w:rsidR="00197B50">
          <w:rPr>
            <w:noProof/>
            <w:webHidden/>
          </w:rPr>
          <w:fldChar w:fldCharType="begin"/>
        </w:r>
        <w:r w:rsidR="00197B50">
          <w:rPr>
            <w:noProof/>
            <w:webHidden/>
          </w:rPr>
          <w:instrText xml:space="preserve"> PAGEREF _Toc182206949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1D844AC0" w14:textId="758377AF" w:rsidR="00197B50" w:rsidRDefault="00A16561">
      <w:pPr>
        <w:pStyle w:val="Sumrio2"/>
        <w:rPr>
          <w:rFonts w:asciiTheme="minorHAnsi" w:eastAsiaTheme="minorEastAsia" w:hAnsiTheme="minorHAnsi" w:cstheme="minorBidi"/>
          <w:smallCaps w:val="0"/>
          <w:noProof/>
          <w:sz w:val="22"/>
          <w:szCs w:val="22"/>
        </w:rPr>
      </w:pPr>
      <w:hyperlink w:anchor="_Toc182206950" w:history="1">
        <w:r w:rsidR="00197B50" w:rsidRPr="00942241">
          <w:rPr>
            <w:rStyle w:val="Hyperlink"/>
            <w:noProof/>
          </w:rPr>
          <w:t>6.2 Segurança da Informação</w:t>
        </w:r>
        <w:r w:rsidR="00197B50">
          <w:rPr>
            <w:noProof/>
            <w:webHidden/>
          </w:rPr>
          <w:tab/>
        </w:r>
        <w:r w:rsidR="00197B50">
          <w:rPr>
            <w:noProof/>
            <w:webHidden/>
          </w:rPr>
          <w:fldChar w:fldCharType="begin"/>
        </w:r>
        <w:r w:rsidR="00197B50">
          <w:rPr>
            <w:noProof/>
            <w:webHidden/>
          </w:rPr>
          <w:instrText xml:space="preserve"> PAGEREF _Toc182206950 \h </w:instrText>
        </w:r>
        <w:r w:rsidR="00197B50">
          <w:rPr>
            <w:noProof/>
            <w:webHidden/>
          </w:rPr>
        </w:r>
        <w:r w:rsidR="00197B50">
          <w:rPr>
            <w:noProof/>
            <w:webHidden/>
          </w:rPr>
          <w:fldChar w:fldCharType="separate"/>
        </w:r>
        <w:r w:rsidR="00197B50">
          <w:rPr>
            <w:noProof/>
            <w:webHidden/>
          </w:rPr>
          <w:t>117</w:t>
        </w:r>
        <w:r w:rsidR="00197B50">
          <w:rPr>
            <w:noProof/>
            <w:webHidden/>
          </w:rPr>
          <w:fldChar w:fldCharType="end"/>
        </w:r>
      </w:hyperlink>
    </w:p>
    <w:p w14:paraId="77346A35" w14:textId="64D52DC3" w:rsidR="00197B50" w:rsidRDefault="00A16561">
      <w:pPr>
        <w:pStyle w:val="Sumrio2"/>
        <w:rPr>
          <w:rFonts w:asciiTheme="minorHAnsi" w:eastAsiaTheme="minorEastAsia" w:hAnsiTheme="minorHAnsi" w:cstheme="minorBidi"/>
          <w:smallCaps w:val="0"/>
          <w:noProof/>
          <w:sz w:val="22"/>
          <w:szCs w:val="22"/>
        </w:rPr>
      </w:pPr>
      <w:hyperlink w:anchor="_Toc182206951" w:history="1">
        <w:r w:rsidR="00197B50" w:rsidRPr="00942241">
          <w:rPr>
            <w:rStyle w:val="Hyperlink"/>
            <w:noProof/>
          </w:rPr>
          <w:t>6.3</w:t>
        </w:r>
        <w:r w:rsidR="00197B50">
          <w:rPr>
            <w:rFonts w:asciiTheme="minorHAnsi" w:eastAsiaTheme="minorEastAsia" w:hAnsiTheme="minorHAnsi" w:cstheme="minorBidi"/>
            <w:smallCaps w:val="0"/>
            <w:noProof/>
            <w:sz w:val="22"/>
            <w:szCs w:val="22"/>
          </w:rPr>
          <w:tab/>
        </w:r>
        <w:r w:rsidR="00197B50" w:rsidRPr="00942241">
          <w:rPr>
            <w:rStyle w:val="Hyperlink"/>
            <w:noProof/>
          </w:rPr>
          <w:t>Implantação do Sistema</w:t>
        </w:r>
        <w:r w:rsidR="00197B50">
          <w:rPr>
            <w:noProof/>
            <w:webHidden/>
          </w:rPr>
          <w:tab/>
        </w:r>
        <w:r w:rsidR="00197B50">
          <w:rPr>
            <w:noProof/>
            <w:webHidden/>
          </w:rPr>
          <w:fldChar w:fldCharType="begin"/>
        </w:r>
        <w:r w:rsidR="00197B50">
          <w:rPr>
            <w:noProof/>
            <w:webHidden/>
          </w:rPr>
          <w:instrText xml:space="preserve"> PAGEREF _Toc182206951 \h </w:instrText>
        </w:r>
        <w:r w:rsidR="00197B50">
          <w:rPr>
            <w:noProof/>
            <w:webHidden/>
          </w:rPr>
        </w:r>
        <w:r w:rsidR="00197B50">
          <w:rPr>
            <w:noProof/>
            <w:webHidden/>
          </w:rPr>
          <w:fldChar w:fldCharType="separate"/>
        </w:r>
        <w:r w:rsidR="00197B50">
          <w:rPr>
            <w:noProof/>
            <w:webHidden/>
          </w:rPr>
          <w:t>118</w:t>
        </w:r>
        <w:r w:rsidR="00197B50">
          <w:rPr>
            <w:noProof/>
            <w:webHidden/>
          </w:rPr>
          <w:fldChar w:fldCharType="end"/>
        </w:r>
      </w:hyperlink>
    </w:p>
    <w:p w14:paraId="30DB77E1" w14:textId="544E0169" w:rsidR="00197B50" w:rsidRDefault="00A16561">
      <w:pPr>
        <w:pStyle w:val="Sumrio1"/>
        <w:rPr>
          <w:rFonts w:asciiTheme="minorHAnsi" w:eastAsiaTheme="minorEastAsia" w:hAnsiTheme="minorHAnsi" w:cstheme="minorBidi"/>
          <w:b w:val="0"/>
          <w:noProof/>
          <w:sz w:val="22"/>
          <w:szCs w:val="22"/>
        </w:rPr>
      </w:pPr>
      <w:hyperlink w:anchor="_Toc182206952" w:history="1">
        <w:r w:rsidR="00197B50" w:rsidRPr="00942241">
          <w:rPr>
            <w:rStyle w:val="Hyperlink"/>
            <w:noProof/>
          </w:rPr>
          <w:t>7</w:t>
        </w:r>
        <w:r w:rsidR="00197B50">
          <w:rPr>
            <w:rFonts w:asciiTheme="minorHAnsi" w:eastAsiaTheme="minorEastAsia" w:hAnsiTheme="minorHAnsi" w:cstheme="minorBidi"/>
            <w:b w:val="0"/>
            <w:noProof/>
            <w:sz w:val="22"/>
            <w:szCs w:val="22"/>
          </w:rPr>
          <w:tab/>
        </w:r>
        <w:r w:rsidR="00197B50" w:rsidRPr="00942241">
          <w:rPr>
            <w:rStyle w:val="Hyperlink"/>
            <w:noProof/>
          </w:rPr>
          <w:t>CONCLUSÃO</w:t>
        </w:r>
        <w:r w:rsidR="00197B50">
          <w:rPr>
            <w:noProof/>
            <w:webHidden/>
          </w:rPr>
          <w:tab/>
        </w:r>
        <w:r w:rsidR="00197B50">
          <w:rPr>
            <w:noProof/>
            <w:webHidden/>
          </w:rPr>
          <w:fldChar w:fldCharType="begin"/>
        </w:r>
        <w:r w:rsidR="00197B50">
          <w:rPr>
            <w:noProof/>
            <w:webHidden/>
          </w:rPr>
          <w:instrText xml:space="preserve"> PAGEREF _Toc182206952 \h </w:instrText>
        </w:r>
        <w:r w:rsidR="00197B50">
          <w:rPr>
            <w:noProof/>
            <w:webHidden/>
          </w:rPr>
        </w:r>
        <w:r w:rsidR="00197B50">
          <w:rPr>
            <w:noProof/>
            <w:webHidden/>
          </w:rPr>
          <w:fldChar w:fldCharType="separate"/>
        </w:r>
        <w:r w:rsidR="00197B50">
          <w:rPr>
            <w:noProof/>
            <w:webHidden/>
          </w:rPr>
          <w:t>121</w:t>
        </w:r>
        <w:r w:rsidR="00197B50">
          <w:rPr>
            <w:noProof/>
            <w:webHidden/>
          </w:rPr>
          <w:fldChar w:fldCharType="end"/>
        </w:r>
      </w:hyperlink>
    </w:p>
    <w:p w14:paraId="6E92B9B1" w14:textId="04150B33" w:rsidR="00197B50" w:rsidRDefault="00A16561">
      <w:pPr>
        <w:pStyle w:val="Sumrio1"/>
        <w:rPr>
          <w:rFonts w:asciiTheme="minorHAnsi" w:eastAsiaTheme="minorEastAsia" w:hAnsiTheme="minorHAnsi" w:cstheme="minorBidi"/>
          <w:b w:val="0"/>
          <w:noProof/>
          <w:sz w:val="22"/>
          <w:szCs w:val="22"/>
        </w:rPr>
      </w:pPr>
      <w:hyperlink w:anchor="_Toc182206953" w:history="1">
        <w:r w:rsidR="00197B50" w:rsidRPr="00942241">
          <w:rPr>
            <w:rStyle w:val="Hyperlink"/>
            <w:noProof/>
          </w:rPr>
          <w:t>8</w:t>
        </w:r>
        <w:r w:rsidR="00197B50">
          <w:rPr>
            <w:rFonts w:asciiTheme="minorHAnsi" w:eastAsiaTheme="minorEastAsia" w:hAnsiTheme="minorHAnsi" w:cstheme="minorBidi"/>
            <w:b w:val="0"/>
            <w:noProof/>
            <w:sz w:val="22"/>
            <w:szCs w:val="22"/>
          </w:rPr>
          <w:tab/>
        </w:r>
        <w:r w:rsidR="00197B50" w:rsidRPr="00942241">
          <w:rPr>
            <w:rStyle w:val="Hyperlink"/>
            <w:noProof/>
          </w:rPr>
          <w:t>REFERÊNCIAS</w:t>
        </w:r>
        <w:r w:rsidR="00197B50">
          <w:rPr>
            <w:noProof/>
            <w:webHidden/>
          </w:rPr>
          <w:tab/>
        </w:r>
        <w:r w:rsidR="00197B50">
          <w:rPr>
            <w:noProof/>
            <w:webHidden/>
          </w:rPr>
          <w:fldChar w:fldCharType="begin"/>
        </w:r>
        <w:r w:rsidR="00197B50">
          <w:rPr>
            <w:noProof/>
            <w:webHidden/>
          </w:rPr>
          <w:instrText xml:space="preserve"> PAGEREF _Toc182206953 \h </w:instrText>
        </w:r>
        <w:r w:rsidR="00197B50">
          <w:rPr>
            <w:noProof/>
            <w:webHidden/>
          </w:rPr>
        </w:r>
        <w:r w:rsidR="00197B50">
          <w:rPr>
            <w:noProof/>
            <w:webHidden/>
          </w:rPr>
          <w:fldChar w:fldCharType="separate"/>
        </w:r>
        <w:r w:rsidR="00197B50">
          <w:rPr>
            <w:noProof/>
            <w:webHidden/>
          </w:rPr>
          <w:t>122</w:t>
        </w:r>
        <w:r w:rsidR="00197B50">
          <w:rPr>
            <w:noProof/>
            <w:webHidden/>
          </w:rPr>
          <w:fldChar w:fldCharType="end"/>
        </w:r>
      </w:hyperlink>
    </w:p>
    <w:p w14:paraId="48239BC6" w14:textId="0E05160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220691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22CE8D6C" w:rsidR="00C8202E" w:rsidRDefault="000F1D9F" w:rsidP="00C8202E">
      <w:pPr>
        <w:rPr>
          <w:szCs w:val="24"/>
        </w:rPr>
      </w:pPr>
      <w:r w:rsidRPr="00F83B68">
        <w:t>De acordo com o §1º do art. 1º da Lei nº 11.788, de 25 de setembro de 2008, "o estágio integra o itinerário formativo do estudante e compõe o projeto pedagógico do curso" (B</w:t>
      </w:r>
      <w:r>
        <w:t>rasil</w:t>
      </w:r>
      <w:r w:rsidRPr="00F83B68">
        <w:t>, 2008)</w:t>
      </w:r>
      <w:r>
        <w:t xml:space="preserve"> </w:t>
      </w:r>
      <w:r w:rsidR="00C8202E">
        <w:rPr>
          <w:szCs w:val="24"/>
        </w:rPr>
        <w:t>realizado pelo estudante em uma indústria, sob o comando de um docente.</w:t>
      </w:r>
    </w:p>
    <w:p w14:paraId="17ECEBD4" w14:textId="10291ACC"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w:t>
      </w:r>
      <w:r w:rsidR="000F1D9F" w:rsidRPr="00F83B68">
        <w:t xml:space="preserve"> §1º do art. 1º da Lei nº 11.788, de 25 de setembro de 2008, "o estágio integra o itinerário formativo do estudante e compõe o projeto pedagógico do curso" (B</w:t>
      </w:r>
      <w:r w:rsidR="000F1D9F">
        <w:t>rasil</w:t>
      </w:r>
      <w:r w:rsidR="000F1D9F" w:rsidRPr="00F83B68">
        <w:t>, 2008)</w:t>
      </w:r>
      <w:r w:rsidR="000F1D9F">
        <w:t xml:space="preserve"> </w:t>
      </w:r>
      <w:r>
        <w:rPr>
          <w:szCs w:val="24"/>
        </w:rPr>
        <w:t xml:space="preserve">conhecida como Lei do Estágio, é a principal legislação que trata do assunto. </w:t>
      </w:r>
    </w:p>
    <w:p w14:paraId="03E7E117" w14:textId="02EA2835" w:rsidR="00023553" w:rsidRDefault="00023553" w:rsidP="00C8202E">
      <w:pPr>
        <w:rPr>
          <w:szCs w:val="24"/>
        </w:rPr>
      </w:pPr>
      <w:r w:rsidRPr="00023553">
        <w:t xml:space="preserve">Essa lei, conforme dispõe a </w:t>
      </w:r>
      <w:r w:rsidRPr="00023553">
        <w:rPr>
          <w:bCs/>
        </w:rPr>
        <w:t>Lei n.º 11.788, de 25 de setembro de 2008</w:t>
      </w:r>
      <w:r w:rsidRPr="00023553">
        <w:t>, define o estágio como um ato educativo escolar supervisionado, desenvolvido no ambiente de trabalho, com o objetivo de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16FD0650"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220691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220691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220691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28BACBB0" w:rsidR="00BC1D76" w:rsidRDefault="00775866" w:rsidP="00587933">
      <w:r>
        <w:t xml:space="preserve">No site da instituição existem anexos em que o estagiário e concedente do </w:t>
      </w:r>
      <w:r w:rsidR="00F12AE6">
        <w:t>estágio</w:t>
      </w:r>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1CAE3F5B" w14:textId="70AAB846" w:rsidR="00F12AE6" w:rsidRDefault="00F12AE6" w:rsidP="00DF5B5D">
      <w:r w:rsidRPr="00F12AE6">
        <w:t>O documento “Lei do Estágio” (Lei n.º 11.788, de 25 de setembro de 2008), que regulamenta o estágio de estudantes no Brasil, define o estágio como um ato educativo escolar supervisionado, desenvolvido no ambiente de trabalho, visando à preparação para o trabalho produtivo de estudantes de diversas modalidades de ensino, incluindo superior, médio, profissional e educação especial</w:t>
      </w:r>
      <w:r w:rsidR="00FC0148">
        <w:t xml:space="preserve">, </w:t>
      </w:r>
      <w:r w:rsidR="00FC0148" w:rsidRPr="00F83B68">
        <w:t>(B</w:t>
      </w:r>
      <w:r w:rsidR="00FC0148">
        <w:t>rasil</w:t>
      </w:r>
      <w:r w:rsidR="00FC0148" w:rsidRPr="00F83B68">
        <w:t>, 2008)</w:t>
      </w:r>
      <w:r w:rsidRPr="00F12AE6">
        <w:t>.</w:t>
      </w:r>
    </w:p>
    <w:p w14:paraId="234D6579" w14:textId="47C2F142"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0EFDB812"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ao Centro Paula Souza</w:t>
      </w:r>
      <w:r w:rsidR="00FC0148">
        <w:t xml:space="preserve">, </w:t>
      </w:r>
      <w:r w:rsidR="00FC0148" w:rsidRPr="00FC0148">
        <w:t>(FATEC Jales, 2024a)</w:t>
      </w:r>
      <w:r w:rsidR="0005664B">
        <w:t xml:space="preserve">. </w:t>
      </w:r>
    </w:p>
    <w:p w14:paraId="61C08615" w14:textId="71068B25" w:rsidR="00C324B1" w:rsidRDefault="005134C0" w:rsidP="00DF5B5D">
      <w:r w:rsidRPr="005134C0">
        <w:t>Nesse documento, conforme estabelece a Lei n.º 11.788, de 25 de setembro de 2008, temos as regras como o termo de compromisso, pois a realização do estágio exige uma formalização entre empresa, estudante e instituição de ensino. Na concessão de estágio, a empresa pode oferecer uma bolsa-auxílio e auxílio-transporte para o estagiário sem gerar vínculo de emprego. No plano de estágio, a empresa se compromete a proporcionar as condições necessárias para o estágio, incluindo supervisão e acompanhamento do estagiário. Além disso, a carga horária e a duração do estágio devem seguir as disposições dessa mesma lei</w:t>
      </w:r>
      <w:r w:rsidR="00FC0148">
        <w:t xml:space="preserve">, </w:t>
      </w:r>
      <w:r w:rsidR="00FC0148" w:rsidRPr="00F83B68">
        <w:t>(B</w:t>
      </w:r>
      <w:r w:rsidR="00FC0148">
        <w:t>rasil</w:t>
      </w:r>
      <w:r w:rsidR="00FC0148" w:rsidRPr="00F83B68">
        <w:t>, 2008)</w:t>
      </w:r>
      <w:r w:rsidRPr="005134C0">
        <w:t>.</w:t>
      </w:r>
    </w:p>
    <w:p w14:paraId="78C21F90" w14:textId="17F28DDA" w:rsidR="00B91285" w:rsidRDefault="00555F71" w:rsidP="00280BC4">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68C4A464" w14:textId="61311541" w:rsidR="00280BC4" w:rsidRDefault="00280BC4" w:rsidP="00280BC4">
      <w:r>
        <w:rPr>
          <w:noProof/>
        </w:rPr>
        <mc:AlternateContent>
          <mc:Choice Requires="wps">
            <w:drawing>
              <wp:anchor distT="0" distB="0" distL="114300" distR="114300" simplePos="0" relativeHeight="251724800" behindDoc="1" locked="0" layoutInCell="1" allowOverlap="1" wp14:anchorId="643481A6" wp14:editId="4614F5AC">
                <wp:simplePos x="0" y="0"/>
                <wp:positionH relativeFrom="column">
                  <wp:posOffset>-156210</wp:posOffset>
                </wp:positionH>
                <wp:positionV relativeFrom="paragraph">
                  <wp:posOffset>268605</wp:posOffset>
                </wp:positionV>
                <wp:extent cx="5760720" cy="180975"/>
                <wp:effectExtent l="0" t="0" r="0" b="9525"/>
                <wp:wrapTight wrapText="bothSides">
                  <wp:wrapPolygon edited="0">
                    <wp:start x="0" y="0"/>
                    <wp:lineTo x="0" y="20463"/>
                    <wp:lineTo x="21500" y="20463"/>
                    <wp:lineTo x="21500"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5760720" cy="180975"/>
                        </a:xfrm>
                        <a:prstGeom prst="rect">
                          <a:avLst/>
                        </a:prstGeom>
                        <a:solidFill>
                          <a:prstClr val="white"/>
                        </a:solidFill>
                        <a:ln>
                          <a:noFill/>
                        </a:ln>
                      </wps:spPr>
                      <wps:txbx>
                        <w:txbxContent>
                          <w:p w14:paraId="08CDA52D" w14:textId="308F53BD" w:rsidR="00A16561" w:rsidRPr="00C15D66" w:rsidRDefault="00A16561" w:rsidP="00CA79E2">
                            <w:pPr>
                              <w:pStyle w:val="Legenda"/>
                              <w:jc w:val="left"/>
                            </w:pPr>
                            <w:bookmarkStart w:id="30" w:name="_Toc183673448"/>
                            <w:r>
                              <w:t xml:space="preserve">Figura </w:t>
                            </w:r>
                            <w:r>
                              <w:fldChar w:fldCharType="begin"/>
                            </w:r>
                            <w:r>
                              <w:instrText xml:space="preserve"> SEQ Figura \* ARABIC </w:instrText>
                            </w:r>
                            <w:r>
                              <w:fldChar w:fldCharType="separate"/>
                            </w:r>
                            <w:r>
                              <w:rPr>
                                <w:noProof/>
                              </w:rPr>
                              <w:t>1</w:t>
                            </w:r>
                            <w:r>
                              <w:rPr>
                                <w:noProof/>
                              </w:rPr>
                              <w:fldChar w:fldCharType="end"/>
                            </w:r>
                            <w:r>
                              <w:t xml:space="preserve"> </w:t>
                            </w:r>
                            <w:r w:rsidRPr="00706E0A">
                              <w:rPr>
                                <w:b w:val="0"/>
                              </w:rPr>
                              <w:t xml:space="preserve">– </w:t>
                            </w:r>
                            <w:r w:rsidRPr="00706E0A">
                              <w:rPr>
                                <w:b w:val="0"/>
                                <w:noProof/>
                              </w:rPr>
                              <w:t>Convênio de Concessão de Estágio</w:t>
                            </w:r>
                            <w:bookmarkEnd w:id="30"/>
                            <w:r>
                              <w:rPr>
                                <w:noProof/>
                              </w:rPr>
                              <w:t xml:space="preserve">  </w:t>
                            </w:r>
                            <w:r w:rsidRPr="00285BA3">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481A6" id="_x0000_t202" coordsize="21600,21600" o:spt="202" path="m,l,21600r21600,l21600,xe">
                <v:stroke joinstyle="miter"/>
                <v:path gradientshapeok="t" o:connecttype="rect"/>
              </v:shapetype>
              <v:shape id="Caixa de Texto 16" o:spid="_x0000_s1026" type="#_x0000_t202" style="position:absolute;left:0;text-align:left;margin-left:-12.3pt;margin-top:21.15pt;width:453.6pt;height:14.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" stroked="f">
                <v:textbox inset="0,0,0,0">
                  <w:txbxContent>
                    <w:p w14:paraId="08CDA52D" w14:textId="308F53BD" w:rsidR="00A16561" w:rsidRPr="00C15D66" w:rsidRDefault="00A16561" w:rsidP="00CA79E2">
                      <w:pPr>
                        <w:pStyle w:val="Legenda"/>
                        <w:jc w:val="left"/>
                      </w:pPr>
                      <w:bookmarkStart w:id="31" w:name="_Toc183673448"/>
                      <w:r>
                        <w:t xml:space="preserve">Figura </w:t>
                      </w:r>
                      <w:r>
                        <w:fldChar w:fldCharType="begin"/>
                      </w:r>
                      <w:r>
                        <w:instrText xml:space="preserve"> SEQ Figura \* ARABIC </w:instrText>
                      </w:r>
                      <w:r>
                        <w:fldChar w:fldCharType="separate"/>
                      </w:r>
                      <w:r>
                        <w:rPr>
                          <w:noProof/>
                        </w:rPr>
                        <w:t>1</w:t>
                      </w:r>
                      <w:r>
                        <w:rPr>
                          <w:noProof/>
                        </w:rPr>
                        <w:fldChar w:fldCharType="end"/>
                      </w:r>
                      <w:r>
                        <w:t xml:space="preserve"> </w:t>
                      </w:r>
                      <w:r w:rsidRPr="00706E0A">
                        <w:rPr>
                          <w:b w:val="0"/>
                        </w:rPr>
                        <w:t xml:space="preserve">– </w:t>
                      </w:r>
                      <w:r w:rsidRPr="00706E0A">
                        <w:rPr>
                          <w:b w:val="0"/>
                          <w:noProof/>
                        </w:rPr>
                        <w:t>Convênio de Concessão de Estágio</w:t>
                      </w:r>
                      <w:bookmarkEnd w:id="31"/>
                      <w:r>
                        <w:rPr>
                          <w:noProof/>
                        </w:rPr>
                        <w:t xml:space="preserve">  </w:t>
                      </w:r>
                      <w:r w:rsidRPr="00285BA3">
                        <w:rPr>
                          <w:noProof/>
                        </w:rPr>
                        <w:t xml:space="preserve"> </w:t>
                      </w:r>
                    </w:p>
                  </w:txbxContent>
                </v:textbox>
                <w10:wrap type="tight"/>
              </v:shape>
            </w:pict>
          </mc:Fallback>
        </mc:AlternateContent>
      </w:r>
    </w:p>
    <w:p w14:paraId="57349CEF" w14:textId="035EA6C9" w:rsidR="004A70A7" w:rsidRDefault="00B91285" w:rsidP="00B91285">
      <w:pPr>
        <w:ind w:firstLine="0"/>
      </w:pPr>
      <w:r>
        <w:rPr>
          <w:noProof/>
        </w:rPr>
        <w:t xml:space="preserve">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2DB939EB" w:rsidR="00E872C6" w:rsidRDefault="00E872C6" w:rsidP="00F26F78">
      <w:pPr>
        <w:rPr>
          <w:szCs w:val="24"/>
        </w:rPr>
      </w:pPr>
      <w:r>
        <w:rPr>
          <w:sz w:val="20"/>
        </w:rPr>
        <w:tab/>
      </w:r>
      <w:r w:rsidR="00F26F78" w:rsidRPr="00F26F78">
        <w:t xml:space="preserve">Conforme referenciado na figura 2, anexo 3, do site da Fatec Jales, é citado sobre o Termo de Compromisso para a Realização de Estágio Supervisionado. Esse termo envolve como partes o estudante, a empresa que concede o estágio e a Fatec Jales, tudo conforme as diretrizes da </w:t>
      </w:r>
      <w:r w:rsidR="00F26F78" w:rsidRPr="00F26F78">
        <w:rPr>
          <w:bCs/>
        </w:rPr>
        <w:t>Lei de Estágio (Brasil, 2008)</w:t>
      </w:r>
      <w:r w:rsidR="00F26F78" w:rsidRPr="00F26F78">
        <w:t xml:space="preserve"> e as orientações da própria instituição </w:t>
      </w:r>
      <w:r w:rsidR="00F26F78" w:rsidRPr="00F26F78">
        <w:rPr>
          <w:bCs/>
        </w:rPr>
        <w:t>(FATEC Jales, 2024b)</w:t>
      </w:r>
      <w:r w:rsidR="00F26F78" w:rsidRPr="00F26F78">
        <w:t>.</w:t>
      </w:r>
    </w:p>
    <w:p w14:paraId="3F1DEA0C" w14:textId="2B1E130F"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w:t>
      </w:r>
      <w:r w:rsidR="00F26F78">
        <w:rPr>
          <w:szCs w:val="24"/>
        </w:rPr>
        <w:t>fornece</w:t>
      </w:r>
      <w:r w:rsidR="00A14DA3">
        <w:rPr>
          <w:szCs w:val="24"/>
        </w:rPr>
        <w:t xml:space="preserve">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07F72BAC" w14:textId="7EC8EEFA" w:rsidR="00D74BCC" w:rsidRPr="00D74BCC" w:rsidRDefault="00D74BCC" w:rsidP="00D74BCC">
      <w:pPr>
        <w:pStyle w:val="Legenda"/>
        <w:keepNext/>
        <w:jc w:val="left"/>
        <w:rPr>
          <w:b w:val="0"/>
          <w:bCs w:val="0"/>
        </w:rPr>
      </w:pPr>
      <w:bookmarkStart w:id="32" w:name="_Toc183673449"/>
      <w:r>
        <w:t xml:space="preserve">Figura </w:t>
      </w:r>
      <w:r w:rsidR="00A16561">
        <w:fldChar w:fldCharType="begin"/>
      </w:r>
      <w:r w:rsidR="00A16561">
        <w:instrText xml:space="preserve"> SEQ Figura \* ARABIC </w:instrText>
      </w:r>
      <w:r w:rsidR="00A16561">
        <w:fldChar w:fldCharType="separate"/>
      </w:r>
      <w:r w:rsidR="005B4441">
        <w:rPr>
          <w:noProof/>
        </w:rPr>
        <w:t>2</w:t>
      </w:r>
      <w:r w:rsidR="00A16561">
        <w:rPr>
          <w:noProof/>
        </w:rPr>
        <w:fldChar w:fldCharType="end"/>
      </w:r>
      <w:r w:rsidRPr="00E43567">
        <w:rPr>
          <w:noProof/>
        </w:rPr>
        <w:t xml:space="preserve"> </w:t>
      </w:r>
      <w:r w:rsidRPr="00E43567">
        <w:rPr>
          <w:b w:val="0"/>
          <w:bCs w:val="0"/>
          <w:noProof/>
        </w:rPr>
        <w:t xml:space="preserve">– Termo de Compromisso para a Realização de </w:t>
      </w:r>
      <w:r w:rsidRPr="00D74BCC">
        <w:rPr>
          <w:b w:val="0"/>
          <w:bCs w:val="0"/>
          <w:noProof/>
        </w:rPr>
        <w:t>Estágio Supervisionado</w:t>
      </w:r>
      <w:bookmarkEnd w:id="32"/>
    </w:p>
    <w:p w14:paraId="2829CA32" w14:textId="5C4B9FBE" w:rsidR="00915789" w:rsidRDefault="002A43DE" w:rsidP="002C02DA">
      <w:pPr>
        <w:ind w:firstLine="0"/>
        <w:jc w:val="left"/>
        <w:rPr>
          <w:sz w:val="20"/>
        </w:rPr>
      </w:pPr>
      <w:r w:rsidRPr="002A43DE">
        <w:rPr>
          <w:noProof/>
          <w:sz w:val="20"/>
        </w:rPr>
        <w:drawing>
          <wp:inline distT="0" distB="0" distL="0" distR="0" wp14:anchorId="4887E16B" wp14:editId="1975C9F0">
            <wp:extent cx="4394200" cy="3871566"/>
            <wp:effectExtent l="0" t="0" r="635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44"/>
                    <a:stretch>
                      <a:fillRect/>
                    </a:stretch>
                  </pic:blipFill>
                  <pic:spPr>
                    <a:xfrm>
                      <a:off x="0" y="0"/>
                      <a:ext cx="4428906" cy="3902144"/>
                    </a:xfrm>
                    <a:prstGeom prst="rect">
                      <a:avLst/>
                    </a:prstGeom>
                  </pic:spPr>
                </pic:pic>
              </a:graphicData>
            </a:graphic>
          </wp:inline>
        </w:drawing>
      </w:r>
    </w:p>
    <w:p w14:paraId="1523503F" w14:textId="77777777" w:rsidR="00724FFD" w:rsidRDefault="0095450F" w:rsidP="0095450F">
      <w:pPr>
        <w:ind w:firstLine="0"/>
        <w:rPr>
          <w:sz w:val="20"/>
        </w:rPr>
      </w:pPr>
      <w:r w:rsidRPr="000F576A">
        <w:rPr>
          <w:sz w:val="20"/>
        </w:rPr>
        <w:t xml:space="preserve">Fonte: Fatec Jales (2024) </w:t>
      </w:r>
    </w:p>
    <w:p w14:paraId="02E7444C" w14:textId="24380BA4" w:rsidR="00BD485C" w:rsidRDefault="00D36949" w:rsidP="0095450F">
      <w:pPr>
        <w:ind w:firstLine="0"/>
        <w:rPr>
          <w:szCs w:val="24"/>
        </w:rPr>
      </w:pPr>
      <w:r>
        <w:rPr>
          <w:sz w:val="20"/>
        </w:rPr>
        <w:tab/>
      </w:r>
      <w:r>
        <w:rPr>
          <w:szCs w:val="24"/>
        </w:rPr>
        <w:t>Conforme citado na figura 3 anexo 5 no site</w:t>
      </w:r>
      <w:r w:rsidR="00724FFD">
        <w:rPr>
          <w:szCs w:val="24"/>
        </w:rPr>
        <w:t xml:space="preserve"> da Fatec Jales</w:t>
      </w:r>
      <w:r>
        <w:rPr>
          <w:szCs w:val="24"/>
        </w:rPr>
        <w:t xml:space="preserve"> </w:t>
      </w:r>
      <w:r w:rsidR="002C02DA" w:rsidRPr="002C02DA">
        <w:rPr>
          <w:szCs w:val="24"/>
        </w:rPr>
        <w:t>(FATEC Jales, 2024</w:t>
      </w:r>
      <w:r w:rsidR="002C02DA">
        <w:rPr>
          <w:szCs w:val="24"/>
        </w:rPr>
        <w:t>c</w:t>
      </w:r>
      <w:r w:rsidR="002C02DA" w:rsidRPr="002C02DA">
        <w:rPr>
          <w:szCs w:val="24"/>
        </w:rPr>
        <w:t>)</w:t>
      </w:r>
      <w:r>
        <w:rPr>
          <w:szCs w:val="24"/>
        </w:rPr>
        <w:t xml:space="preserve">,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1E107458" w14:textId="3AE73C4D" w:rsidR="002C02DA" w:rsidRDefault="000A69A3" w:rsidP="002C02DA">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r w:rsidR="002C02DA">
        <w:rPr>
          <w:szCs w:val="24"/>
        </w:rPr>
        <w:t>.</w:t>
      </w:r>
    </w:p>
    <w:p w14:paraId="54013428" w14:textId="77777777" w:rsidR="002C02DA" w:rsidRDefault="002C02DA" w:rsidP="002C02DA">
      <w:pPr>
        <w:ind w:firstLine="0"/>
        <w:rPr>
          <w:szCs w:val="24"/>
        </w:rPr>
      </w:pPr>
    </w:p>
    <w:p w14:paraId="65485A7E" w14:textId="4E24AFB2" w:rsidR="004E1188" w:rsidRPr="004E1188" w:rsidRDefault="004E1188" w:rsidP="004E1188">
      <w:pPr>
        <w:pStyle w:val="Legenda"/>
        <w:keepNext/>
        <w:jc w:val="left"/>
        <w:rPr>
          <w:b w:val="0"/>
          <w:bCs w:val="0"/>
        </w:rPr>
      </w:pPr>
      <w:bookmarkStart w:id="33" w:name="_Toc183673450"/>
      <w:r>
        <w:t xml:space="preserve">Figura </w:t>
      </w:r>
      <w:r w:rsidR="00A16561">
        <w:fldChar w:fldCharType="begin"/>
      </w:r>
      <w:r w:rsidR="00A16561">
        <w:instrText xml:space="preserve"> SEQ Figura \* ARABIC </w:instrText>
      </w:r>
      <w:r w:rsidR="00A16561">
        <w:fldChar w:fldCharType="separate"/>
      </w:r>
      <w:r w:rsidR="005B4441">
        <w:rPr>
          <w:noProof/>
        </w:rPr>
        <w:t>3</w:t>
      </w:r>
      <w:r w:rsidR="00A16561">
        <w:rPr>
          <w:noProof/>
        </w:rPr>
        <w:fldChar w:fldCharType="end"/>
      </w:r>
      <w:r w:rsidRPr="00385619">
        <w:rPr>
          <w:noProof/>
        </w:rPr>
        <w:t xml:space="preserve"> </w:t>
      </w:r>
      <w:r w:rsidRPr="004E1188">
        <w:rPr>
          <w:b w:val="0"/>
          <w:bCs w:val="0"/>
          <w:noProof/>
        </w:rPr>
        <w:t>– Relatório Parcial de Estágio</w:t>
      </w:r>
      <w:bookmarkEnd w:id="33"/>
    </w:p>
    <w:p w14:paraId="11E615F6" w14:textId="77777777" w:rsidR="009B2B0E" w:rsidRDefault="00DC25F5" w:rsidP="002C02DA">
      <w:pPr>
        <w:ind w:firstLine="0"/>
        <w:jc w:val="left"/>
        <w:rPr>
          <w:szCs w:val="24"/>
        </w:rPr>
      </w:pPr>
      <w:r>
        <w:rPr>
          <w:noProof/>
        </w:rPr>
        <w:drawing>
          <wp:inline distT="0" distB="0" distL="0" distR="0" wp14:anchorId="5FF06314" wp14:editId="3C5337E5">
            <wp:extent cx="3943160" cy="4714357"/>
            <wp:effectExtent l="0" t="0" r="635"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45"/>
                    <a:stretch>
                      <a:fillRect/>
                    </a:stretch>
                  </pic:blipFill>
                  <pic:spPr>
                    <a:xfrm>
                      <a:off x="0" y="0"/>
                      <a:ext cx="3976778" cy="4754550"/>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17B68284"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9E6EE1">
        <w:rPr>
          <w:szCs w:val="24"/>
        </w:rPr>
        <w:t xml:space="preserve"> </w:t>
      </w:r>
      <w:r w:rsidR="009E6EE1" w:rsidRPr="009E6EE1">
        <w:rPr>
          <w:szCs w:val="24"/>
        </w:rPr>
        <w:t>(FATEC Jales, 2024</w:t>
      </w:r>
      <w:r w:rsidR="009E6EE1">
        <w:rPr>
          <w:szCs w:val="24"/>
        </w:rPr>
        <w:t>d</w:t>
      </w:r>
      <w:r w:rsidR="009E6EE1" w:rsidRPr="009E6EE1">
        <w:rPr>
          <w:szCs w:val="24"/>
        </w:rPr>
        <w:t>)</w:t>
      </w:r>
      <w:r w:rsidR="009E6EE1">
        <w:rPr>
          <w:szCs w:val="24"/>
        </w:rPr>
        <w:t>,</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47BC3673" w14:textId="15614382" w:rsidR="004F09A8"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EBE93F1" w14:textId="3E6C5FAD" w:rsidR="00724FFD" w:rsidRDefault="00724FFD" w:rsidP="00B3118F">
      <w:pPr>
        <w:ind w:firstLine="709"/>
        <w:rPr>
          <w:szCs w:val="24"/>
        </w:rPr>
      </w:pPr>
    </w:p>
    <w:p w14:paraId="13AC6E4A" w14:textId="5E9F4471" w:rsidR="00755768" w:rsidRDefault="00A43376" w:rsidP="00082994">
      <w:pPr>
        <w:ind w:firstLine="0"/>
        <w:rPr>
          <w:sz w:val="20"/>
        </w:rPr>
      </w:pPr>
      <w:r>
        <w:rPr>
          <w:noProof/>
        </w:rPr>
        <mc:AlternateContent>
          <mc:Choice Requires="wps">
            <w:drawing>
              <wp:anchor distT="0" distB="0" distL="114300" distR="114300" simplePos="0" relativeHeight="251726848" behindDoc="0" locked="0" layoutInCell="1" allowOverlap="1" wp14:anchorId="10AA2514" wp14:editId="7D5B63B6">
                <wp:simplePos x="0" y="0"/>
                <wp:positionH relativeFrom="column">
                  <wp:posOffset>85090</wp:posOffset>
                </wp:positionH>
                <wp:positionV relativeFrom="paragraph">
                  <wp:posOffset>175895</wp:posOffset>
                </wp:positionV>
                <wp:extent cx="4065270" cy="457200"/>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065270" cy="457200"/>
                        </a:xfrm>
                        <a:prstGeom prst="rect">
                          <a:avLst/>
                        </a:prstGeom>
                        <a:solidFill>
                          <a:prstClr val="white"/>
                        </a:solidFill>
                        <a:ln>
                          <a:noFill/>
                        </a:ln>
                      </wps:spPr>
                      <wps:txbx>
                        <w:txbxContent>
                          <w:p w14:paraId="64F17FC4" w14:textId="49B2F5AA" w:rsidR="00A16561" w:rsidRPr="00A43376" w:rsidRDefault="00A16561" w:rsidP="00A43376">
                            <w:pPr>
                              <w:pStyle w:val="Legenda"/>
                              <w:jc w:val="left"/>
                              <w:rPr>
                                <w:b w:val="0"/>
                                <w:bCs w:val="0"/>
                                <w:noProof/>
                              </w:rPr>
                            </w:pPr>
                            <w:bookmarkStart w:id="34" w:name="_Toc183673451"/>
                            <w:r>
                              <w:t xml:space="preserve">Figura </w:t>
                            </w:r>
                            <w:r>
                              <w:fldChar w:fldCharType="begin"/>
                            </w:r>
                            <w:r>
                              <w:instrText xml:space="preserve"> SEQ Figura \* ARABIC </w:instrText>
                            </w:r>
                            <w:r>
                              <w:fldChar w:fldCharType="separate"/>
                            </w:r>
                            <w:r>
                              <w:rPr>
                                <w:noProof/>
                              </w:rPr>
                              <w:t>4</w:t>
                            </w:r>
                            <w:r>
                              <w:rPr>
                                <w:noProof/>
                              </w:rPr>
                              <w:fldChar w:fldCharType="end"/>
                            </w:r>
                            <w:r>
                              <w:t xml:space="preserve"> </w:t>
                            </w:r>
                            <w:r w:rsidRPr="00A43376">
                              <w:rPr>
                                <w:b w:val="0"/>
                                <w:bCs w:val="0"/>
                                <w:noProof/>
                              </w:rPr>
                              <w:t>– Relatório Final de Estágio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AA2514" id="Caixa de Texto 22" o:spid="_x0000_s1027" type="#_x0000_t202" style="position:absolute;left:0;text-align:left;margin-left:6.7pt;margin-top:13.85pt;width:320.1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" stroked="f">
                <v:textbox inset="0,0,0,0">
                  <w:txbxContent>
                    <w:p w14:paraId="64F17FC4" w14:textId="49B2F5AA" w:rsidR="00A16561" w:rsidRPr="00A43376" w:rsidRDefault="00A16561" w:rsidP="00A43376">
                      <w:pPr>
                        <w:pStyle w:val="Legenda"/>
                        <w:jc w:val="left"/>
                        <w:rPr>
                          <w:b w:val="0"/>
                          <w:bCs w:val="0"/>
                          <w:noProof/>
                        </w:rPr>
                      </w:pPr>
                      <w:bookmarkStart w:id="35" w:name="_Toc183673451"/>
                      <w:r>
                        <w:t xml:space="preserve">Figura </w:t>
                      </w:r>
                      <w:r>
                        <w:fldChar w:fldCharType="begin"/>
                      </w:r>
                      <w:r>
                        <w:instrText xml:space="preserve"> SEQ Figura \* ARABIC </w:instrText>
                      </w:r>
                      <w:r>
                        <w:fldChar w:fldCharType="separate"/>
                      </w:r>
                      <w:r>
                        <w:rPr>
                          <w:noProof/>
                        </w:rPr>
                        <w:t>4</w:t>
                      </w:r>
                      <w:r>
                        <w:rPr>
                          <w:noProof/>
                        </w:rPr>
                        <w:fldChar w:fldCharType="end"/>
                      </w:r>
                      <w:r>
                        <w:t xml:space="preserve"> </w:t>
                      </w:r>
                      <w:r w:rsidRPr="00A43376">
                        <w:rPr>
                          <w:b w:val="0"/>
                          <w:bCs w:val="0"/>
                          <w:noProof/>
                        </w:rPr>
                        <w:t>– Relatório Final de Estágio</w:t>
                      </w:r>
                      <w:bookmarkEnd w:id="35"/>
                    </w:p>
                  </w:txbxContent>
                </v:textbox>
                <w10:wrap type="topAndBottom"/>
              </v:shape>
            </w:pict>
          </mc:Fallback>
        </mc:AlternateContent>
      </w:r>
      <w:r w:rsidR="00724FFD">
        <w:rPr>
          <w:noProof/>
        </w:rPr>
        <w:drawing>
          <wp:anchor distT="0" distB="0" distL="114300" distR="114300" simplePos="0" relativeHeight="251687936" behindDoc="0" locked="0" layoutInCell="1" allowOverlap="1" wp14:anchorId="1981A42F" wp14:editId="0EEE9753">
            <wp:simplePos x="0" y="0"/>
            <wp:positionH relativeFrom="margin">
              <wp:posOffset>-635</wp:posOffset>
            </wp:positionH>
            <wp:positionV relativeFrom="paragraph">
              <wp:posOffset>262255</wp:posOffset>
            </wp:positionV>
            <wp:extent cx="4065270" cy="4635500"/>
            <wp:effectExtent l="0" t="0" r="0" b="0"/>
            <wp:wrapTopAndBottom/>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065270" cy="4635500"/>
                    </a:xfrm>
                    <a:prstGeom prst="rect">
                      <a:avLst/>
                    </a:prstGeom>
                  </pic:spPr>
                </pic:pic>
              </a:graphicData>
            </a:graphic>
            <wp14:sizeRelH relativeFrom="margin">
              <wp14:pctWidth>0</wp14:pctWidth>
            </wp14:sizeRelH>
            <wp14:sizeRelV relativeFrom="margin">
              <wp14:pctHeight>0</wp14:pctHeight>
            </wp14:sizeRelV>
          </wp:anchor>
        </w:drawing>
      </w:r>
    </w:p>
    <w:p w14:paraId="1A96B031" w14:textId="29A3C6B2" w:rsidR="002C02DA" w:rsidRDefault="00DE0CD1" w:rsidP="00724FFD">
      <w:pPr>
        <w:ind w:firstLine="0"/>
        <w:rPr>
          <w:szCs w:val="24"/>
        </w:rPr>
      </w:pPr>
      <w:r w:rsidRPr="00DE0CD1">
        <w:rPr>
          <w:sz w:val="20"/>
        </w:rPr>
        <w:t xml:space="preserve">Fonte: Fatec Jales (2024) </w:t>
      </w:r>
    </w:p>
    <w:p w14:paraId="33A78841" w14:textId="318549D1" w:rsidR="001B4912" w:rsidRDefault="00B2751C" w:rsidP="00DF5B5D">
      <w:pPr>
        <w:rPr>
          <w:szCs w:val="24"/>
        </w:rPr>
      </w:pPr>
      <w:r>
        <w:rPr>
          <w:szCs w:val="24"/>
        </w:rPr>
        <w:t>Conforme citado na figura 5 anexo 7 do site da Fatec Jales</w:t>
      </w:r>
      <w:r w:rsidR="009E6EE1">
        <w:rPr>
          <w:szCs w:val="24"/>
        </w:rPr>
        <w:t xml:space="preserve"> </w:t>
      </w:r>
      <w:r w:rsidR="009E6EE1" w:rsidRPr="009E6EE1">
        <w:rPr>
          <w:szCs w:val="24"/>
        </w:rPr>
        <w:t>(FATEC Jales, 2024</w:t>
      </w:r>
      <w:r w:rsidR="009E6EE1">
        <w:rPr>
          <w:szCs w:val="24"/>
        </w:rPr>
        <w:t>e</w:t>
      </w:r>
      <w:r w:rsidR="009E6EE1" w:rsidRPr="009E6EE1">
        <w:rPr>
          <w:szCs w:val="24"/>
        </w:rPr>
        <w:t>)</w:t>
      </w:r>
      <w:r w:rsidR="009E6EE1">
        <w:rPr>
          <w:szCs w:val="24"/>
        </w:rPr>
        <w:t>,</w:t>
      </w:r>
      <w:r>
        <w:rPr>
          <w:szCs w:val="24"/>
        </w:rPr>
        <w:t xml:space="preserve">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2EE236B5" w14:textId="330EB825" w:rsidR="003A7D9B" w:rsidRDefault="00FD7D85" w:rsidP="003A7D9B">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e Ótimo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BDA3232" w14:textId="56BB2587" w:rsidR="008D0E73" w:rsidRDefault="008D0E73" w:rsidP="00387265">
      <w:pPr>
        <w:ind w:firstLine="0"/>
        <w:rPr>
          <w:sz w:val="20"/>
        </w:rPr>
      </w:pPr>
      <w:r>
        <w:rPr>
          <w:noProof/>
        </w:rPr>
        <mc:AlternateContent>
          <mc:Choice Requires="wps">
            <w:drawing>
              <wp:anchor distT="0" distB="0" distL="114300" distR="114300" simplePos="0" relativeHeight="251728896" behindDoc="0" locked="0" layoutInCell="1" allowOverlap="1" wp14:anchorId="027415EA" wp14:editId="4A78CCC0">
                <wp:simplePos x="0" y="0"/>
                <wp:positionH relativeFrom="column">
                  <wp:posOffset>-165735</wp:posOffset>
                </wp:positionH>
                <wp:positionV relativeFrom="paragraph">
                  <wp:posOffset>271145</wp:posOffset>
                </wp:positionV>
                <wp:extent cx="5270500" cy="245110"/>
                <wp:effectExtent l="0" t="0" r="6350" b="2540"/>
                <wp:wrapTopAndBottom/>
                <wp:docPr id="23" name="Caixa de Texto 23"/>
                <wp:cNvGraphicFramePr/>
                <a:graphic xmlns:a="http://schemas.openxmlformats.org/drawingml/2006/main">
                  <a:graphicData uri="http://schemas.microsoft.com/office/word/2010/wordprocessingShape">
                    <wps:wsp>
                      <wps:cNvSpPr txBox="1"/>
                      <wps:spPr>
                        <a:xfrm>
                          <a:off x="0" y="0"/>
                          <a:ext cx="5270500" cy="245110"/>
                        </a:xfrm>
                        <a:prstGeom prst="rect">
                          <a:avLst/>
                        </a:prstGeom>
                        <a:solidFill>
                          <a:prstClr val="white"/>
                        </a:solidFill>
                        <a:ln>
                          <a:noFill/>
                        </a:ln>
                      </wps:spPr>
                      <wps:txbx>
                        <w:txbxContent>
                          <w:p w14:paraId="67A5F4F7" w14:textId="0BCE9891" w:rsidR="00A16561" w:rsidRPr="002956C3" w:rsidRDefault="00A16561" w:rsidP="002956C3">
                            <w:pPr>
                              <w:pStyle w:val="Legenda"/>
                              <w:jc w:val="left"/>
                              <w:rPr>
                                <w:b w:val="0"/>
                                <w:bCs w:val="0"/>
                                <w:noProof/>
                                <w:szCs w:val="24"/>
                              </w:rPr>
                            </w:pPr>
                            <w:bookmarkStart w:id="36" w:name="_Toc183673452"/>
                            <w:r>
                              <w:t xml:space="preserve">Figura </w:t>
                            </w:r>
                            <w:r>
                              <w:fldChar w:fldCharType="begin"/>
                            </w:r>
                            <w:r>
                              <w:instrText xml:space="preserve"> SEQ Figura \* ARABIC </w:instrText>
                            </w:r>
                            <w:r>
                              <w:fldChar w:fldCharType="separate"/>
                            </w:r>
                            <w:r>
                              <w:rPr>
                                <w:noProof/>
                              </w:rPr>
                              <w:t>5</w:t>
                            </w:r>
                            <w:r>
                              <w:rPr>
                                <w:noProof/>
                              </w:rPr>
                              <w:fldChar w:fldCharType="end"/>
                            </w:r>
                            <w:r w:rsidRPr="00012420">
                              <w:rPr>
                                <w:noProof/>
                              </w:rPr>
                              <w:t xml:space="preserve"> </w:t>
                            </w:r>
                            <w:r w:rsidRPr="002956C3">
                              <w:rPr>
                                <w:b w:val="0"/>
                                <w:bCs w:val="0"/>
                                <w:noProof/>
                              </w:rPr>
                              <w:t>– Avaliação de Desempenho do Estagiário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415EA" id="Caixa de Texto 23" o:spid="_x0000_s1028" type="#_x0000_t202" style="position:absolute;left:0;text-align:left;margin-left:-13.05pt;margin-top:21.35pt;width:415pt;height:19.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" stroked="f">
                <v:textbox inset="0,0,0,0">
                  <w:txbxContent>
                    <w:p w14:paraId="67A5F4F7" w14:textId="0BCE9891" w:rsidR="00A16561" w:rsidRPr="002956C3" w:rsidRDefault="00A16561" w:rsidP="002956C3">
                      <w:pPr>
                        <w:pStyle w:val="Legenda"/>
                        <w:jc w:val="left"/>
                        <w:rPr>
                          <w:b w:val="0"/>
                          <w:bCs w:val="0"/>
                          <w:noProof/>
                          <w:szCs w:val="24"/>
                        </w:rPr>
                      </w:pPr>
                      <w:bookmarkStart w:id="37" w:name="_Toc183673452"/>
                      <w:r>
                        <w:t xml:space="preserve">Figura </w:t>
                      </w:r>
                      <w:r>
                        <w:fldChar w:fldCharType="begin"/>
                      </w:r>
                      <w:r>
                        <w:instrText xml:space="preserve"> SEQ Figura \* ARABIC </w:instrText>
                      </w:r>
                      <w:r>
                        <w:fldChar w:fldCharType="separate"/>
                      </w:r>
                      <w:r>
                        <w:rPr>
                          <w:noProof/>
                        </w:rPr>
                        <w:t>5</w:t>
                      </w:r>
                      <w:r>
                        <w:rPr>
                          <w:noProof/>
                        </w:rPr>
                        <w:fldChar w:fldCharType="end"/>
                      </w:r>
                      <w:r w:rsidRPr="00012420">
                        <w:rPr>
                          <w:noProof/>
                        </w:rPr>
                        <w:t xml:space="preserve"> </w:t>
                      </w:r>
                      <w:r w:rsidRPr="002956C3">
                        <w:rPr>
                          <w:b w:val="0"/>
                          <w:bCs w:val="0"/>
                          <w:noProof/>
                        </w:rPr>
                        <w:t>– Avaliação de Desempenho do Estagiário</w:t>
                      </w:r>
                      <w:bookmarkEnd w:id="37"/>
                    </w:p>
                  </w:txbxContent>
                </v:textbox>
                <w10:wrap type="topAndBottom"/>
              </v:shape>
            </w:pict>
          </mc:Fallback>
        </mc:AlternateContent>
      </w:r>
      <w:r w:rsidRPr="00EF7952">
        <w:rPr>
          <w:noProof/>
          <w:szCs w:val="24"/>
        </w:rPr>
        <w:drawing>
          <wp:anchor distT="0" distB="0" distL="114300" distR="114300" simplePos="0" relativeHeight="251688960" behindDoc="1" locked="0" layoutInCell="1" allowOverlap="1" wp14:anchorId="4E2B24DC" wp14:editId="05D144B7">
            <wp:simplePos x="0" y="0"/>
            <wp:positionH relativeFrom="margin">
              <wp:posOffset>-165735</wp:posOffset>
            </wp:positionH>
            <wp:positionV relativeFrom="paragraph">
              <wp:posOffset>619210</wp:posOffset>
            </wp:positionV>
            <wp:extent cx="5150485" cy="5049520"/>
            <wp:effectExtent l="0" t="0" r="0" b="3810"/>
            <wp:wrapTopAndBottom/>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150485" cy="5049520"/>
                    </a:xfrm>
                    <a:prstGeom prst="rect">
                      <a:avLst/>
                    </a:prstGeom>
                  </pic:spPr>
                </pic:pic>
              </a:graphicData>
            </a:graphic>
            <wp14:sizeRelH relativeFrom="margin">
              <wp14:pctWidth>0</wp14:pctWidth>
            </wp14:sizeRelH>
            <wp14:sizeRelV relativeFrom="margin">
              <wp14:pctHeight>0</wp14:pctHeight>
            </wp14:sizeRelV>
          </wp:anchor>
        </w:drawing>
      </w:r>
    </w:p>
    <w:p w14:paraId="32797B4B" w14:textId="0D59DF5A" w:rsidR="00387265" w:rsidRDefault="00B35F2E" w:rsidP="00387265">
      <w:pPr>
        <w:ind w:firstLine="0"/>
        <w:rPr>
          <w:sz w:val="20"/>
        </w:rPr>
      </w:pPr>
      <w:r w:rsidRPr="00B35F2E">
        <w:rPr>
          <w:sz w:val="20"/>
        </w:rPr>
        <w:t xml:space="preserve">Fonte: Fatec Jales (2024) </w:t>
      </w:r>
    </w:p>
    <w:p w14:paraId="7B6D7CC5" w14:textId="79DBEDF0" w:rsidR="00A66233" w:rsidRDefault="00387265" w:rsidP="00285751">
      <w:pPr>
        <w:ind w:firstLine="709"/>
        <w:rPr>
          <w:szCs w:val="24"/>
        </w:rPr>
      </w:pPr>
      <w:r>
        <w:rPr>
          <w:szCs w:val="24"/>
        </w:rPr>
        <w:t>C</w:t>
      </w:r>
      <w:r w:rsidR="0075264C" w:rsidRPr="0075264C">
        <w:rPr>
          <w:szCs w:val="24"/>
        </w:rPr>
        <w:t xml:space="preserve">onforme citado na figura </w:t>
      </w:r>
      <w:r w:rsidR="0075264C">
        <w:rPr>
          <w:szCs w:val="24"/>
        </w:rPr>
        <w:t>5</w:t>
      </w:r>
      <w:r w:rsidR="0075264C" w:rsidRPr="0075264C">
        <w:rPr>
          <w:szCs w:val="24"/>
        </w:rPr>
        <w:t xml:space="preserve"> anexo </w:t>
      </w:r>
      <w:r w:rsidR="0075264C">
        <w:rPr>
          <w:szCs w:val="24"/>
        </w:rPr>
        <w:t>8</w:t>
      </w:r>
      <w:r w:rsidR="0075264C" w:rsidRPr="0075264C">
        <w:rPr>
          <w:szCs w:val="24"/>
        </w:rPr>
        <w:t xml:space="preserve"> do site da Fatec Jales</w:t>
      </w:r>
      <w:r>
        <w:rPr>
          <w:szCs w:val="24"/>
        </w:rPr>
        <w:t xml:space="preserve"> </w:t>
      </w:r>
      <w:r w:rsidRPr="00387265">
        <w:rPr>
          <w:szCs w:val="24"/>
        </w:rPr>
        <w:t>(FATEC Jales, 2024</w:t>
      </w:r>
      <w:r>
        <w:rPr>
          <w:szCs w:val="24"/>
        </w:rPr>
        <w:t>f</w:t>
      </w:r>
      <w:r w:rsidRPr="00387265">
        <w:rPr>
          <w:szCs w:val="24"/>
        </w:rPr>
        <w:t>)</w:t>
      </w:r>
      <w:r w:rsidR="0075264C" w:rsidRPr="0075264C">
        <w:rPr>
          <w:szCs w:val="24"/>
        </w:rPr>
        <w:t xml:space="preserve">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r w:rsidR="00A66233">
        <w:rPr>
          <w:szCs w:val="24"/>
        </w:rPr>
        <w:tab/>
      </w:r>
    </w:p>
    <w:p w14:paraId="521E65A6" w14:textId="74FCF831"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6CB9D3B" w14:textId="6A03B0D9" w:rsidR="00817E9F"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1D529237" w14:textId="39909EC1" w:rsidR="00387265" w:rsidRDefault="00285751" w:rsidP="00C87A66">
      <w:pPr>
        <w:ind w:firstLine="709"/>
        <w:rPr>
          <w:szCs w:val="24"/>
        </w:rPr>
      </w:pPr>
      <w:r>
        <w:rPr>
          <w:noProof/>
        </w:rPr>
        <mc:AlternateContent>
          <mc:Choice Requires="wps">
            <w:drawing>
              <wp:anchor distT="0" distB="0" distL="114300" distR="114300" simplePos="0" relativeHeight="251730944" behindDoc="0" locked="0" layoutInCell="1" allowOverlap="1" wp14:anchorId="0F182DCE" wp14:editId="71B51BDA">
                <wp:simplePos x="0" y="0"/>
                <wp:positionH relativeFrom="column">
                  <wp:posOffset>11430</wp:posOffset>
                </wp:positionH>
                <wp:positionV relativeFrom="paragraph">
                  <wp:posOffset>192869</wp:posOffset>
                </wp:positionV>
                <wp:extent cx="4953635" cy="204470"/>
                <wp:effectExtent l="0" t="0" r="0" b="5080"/>
                <wp:wrapTopAndBottom/>
                <wp:docPr id="24" name="Caixa de Texto 24"/>
                <wp:cNvGraphicFramePr/>
                <a:graphic xmlns:a="http://schemas.openxmlformats.org/drawingml/2006/main">
                  <a:graphicData uri="http://schemas.microsoft.com/office/word/2010/wordprocessingShape">
                    <wps:wsp>
                      <wps:cNvSpPr txBox="1"/>
                      <wps:spPr>
                        <a:xfrm>
                          <a:off x="0" y="0"/>
                          <a:ext cx="4953635" cy="204470"/>
                        </a:xfrm>
                        <a:prstGeom prst="rect">
                          <a:avLst/>
                        </a:prstGeom>
                        <a:solidFill>
                          <a:prstClr val="white"/>
                        </a:solidFill>
                        <a:ln>
                          <a:noFill/>
                        </a:ln>
                      </wps:spPr>
                      <wps:txbx>
                        <w:txbxContent>
                          <w:p w14:paraId="235DF6DD" w14:textId="04AF40E9" w:rsidR="00A16561" w:rsidRPr="00A35258" w:rsidRDefault="00A16561" w:rsidP="00285751">
                            <w:pPr>
                              <w:pStyle w:val="Legenda"/>
                              <w:jc w:val="left"/>
                              <w:rPr>
                                <w:noProof/>
                                <w:szCs w:val="24"/>
                              </w:rPr>
                            </w:pPr>
                            <w:bookmarkStart w:id="38" w:name="_Toc183673453"/>
                            <w:r>
                              <w:t xml:space="preserve">Figura </w:t>
                            </w:r>
                            <w:r>
                              <w:fldChar w:fldCharType="begin"/>
                            </w:r>
                            <w:r>
                              <w:instrText xml:space="preserve"> SEQ Figura \* ARABIC </w:instrText>
                            </w:r>
                            <w:r>
                              <w:fldChar w:fldCharType="separate"/>
                            </w:r>
                            <w:r>
                              <w:rPr>
                                <w:noProof/>
                              </w:rPr>
                              <w:t>6</w:t>
                            </w:r>
                            <w:r>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2DCE" id="Caixa de Texto 24" o:spid="_x0000_s1029" type="#_x0000_t202" style="position:absolute;left:0;text-align:left;margin-left:.9pt;margin-top:15.2pt;width:390.05pt;height:16.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" stroked="f">
                <v:textbox inset="0,0,0,0">
                  <w:txbxContent>
                    <w:p w14:paraId="235DF6DD" w14:textId="04AF40E9" w:rsidR="00A16561" w:rsidRPr="00A35258" w:rsidRDefault="00A16561" w:rsidP="00285751">
                      <w:pPr>
                        <w:pStyle w:val="Legenda"/>
                        <w:jc w:val="left"/>
                        <w:rPr>
                          <w:noProof/>
                          <w:szCs w:val="24"/>
                        </w:rPr>
                      </w:pPr>
                      <w:bookmarkStart w:id="39" w:name="_Toc183673453"/>
                      <w:r>
                        <w:t xml:space="preserve">Figura </w:t>
                      </w:r>
                      <w:r>
                        <w:fldChar w:fldCharType="begin"/>
                      </w:r>
                      <w:r>
                        <w:instrText xml:space="preserve"> SEQ Figura \* ARABIC </w:instrText>
                      </w:r>
                      <w:r>
                        <w:fldChar w:fldCharType="separate"/>
                      </w:r>
                      <w:r>
                        <w:rPr>
                          <w:noProof/>
                        </w:rPr>
                        <w:t>6</w:t>
                      </w:r>
                      <w:r>
                        <w:rPr>
                          <w:noProof/>
                        </w:rPr>
                        <w:fldChar w:fldCharType="end"/>
                      </w:r>
                      <w:r w:rsidRPr="00FA3640">
                        <w:rPr>
                          <w:noProof/>
                        </w:rPr>
                        <w:t xml:space="preserve"> –</w:t>
                      </w:r>
                      <w:r>
                        <w:rPr>
                          <w:noProof/>
                        </w:rPr>
                        <w:t xml:space="preserve"> </w:t>
                      </w:r>
                      <w:r w:rsidRPr="00285751">
                        <w:rPr>
                          <w:b w:val="0"/>
                          <w:bCs w:val="0"/>
                          <w:noProof/>
                        </w:rPr>
                        <w:t>Processo de Equivalência a Estágio Supervisionado</w:t>
                      </w:r>
                      <w:bookmarkEnd w:id="39"/>
                    </w:p>
                  </w:txbxContent>
                </v:textbox>
                <w10:wrap type="topAndBottom"/>
              </v:shape>
            </w:pict>
          </mc:Fallback>
        </mc:AlternateContent>
      </w:r>
    </w:p>
    <w:p w14:paraId="06F12CB7" w14:textId="3AA3D0DE" w:rsidR="00620681" w:rsidRDefault="00387265" w:rsidP="00620681">
      <w:pPr>
        <w:ind w:firstLine="0"/>
        <w:rPr>
          <w:szCs w:val="24"/>
        </w:rPr>
      </w:pPr>
      <w:r w:rsidRPr="00620681">
        <w:rPr>
          <w:noProof/>
          <w:szCs w:val="24"/>
        </w:rPr>
        <w:drawing>
          <wp:anchor distT="0" distB="0" distL="114300" distR="114300" simplePos="0" relativeHeight="251689984" behindDoc="0" locked="0" layoutInCell="1" allowOverlap="1" wp14:anchorId="203F617C" wp14:editId="7C66D8E7">
            <wp:simplePos x="0" y="0"/>
            <wp:positionH relativeFrom="column">
              <wp:posOffset>12065</wp:posOffset>
            </wp:positionH>
            <wp:positionV relativeFrom="paragraph">
              <wp:posOffset>257175</wp:posOffset>
            </wp:positionV>
            <wp:extent cx="3848100" cy="4172585"/>
            <wp:effectExtent l="0" t="0" r="0" b="0"/>
            <wp:wrapTopAndBottom/>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848100" cy="4172585"/>
                    </a:xfrm>
                    <a:prstGeom prst="rect">
                      <a:avLst/>
                    </a:prstGeom>
                  </pic:spPr>
                </pic:pic>
              </a:graphicData>
            </a:graphic>
            <wp14:sizeRelH relativeFrom="margin">
              <wp14:pctWidth>0</wp14:pctWidth>
            </wp14:sizeRelH>
            <wp14:sizeRelV relativeFrom="margin">
              <wp14:pctHeight>0</wp14:pctHeight>
            </wp14:sizeRelV>
          </wp:anchor>
        </w:drawing>
      </w:r>
      <w:r w:rsidR="00620681" w:rsidRPr="00620681">
        <w:rPr>
          <w:szCs w:val="24"/>
        </w:rPr>
        <w:t xml:space="preserve">   </w:t>
      </w:r>
    </w:p>
    <w:p w14:paraId="05BCC5D8" w14:textId="77777777" w:rsidR="00387265" w:rsidRDefault="00620681" w:rsidP="00387265">
      <w:pPr>
        <w:ind w:firstLine="0"/>
        <w:rPr>
          <w:sz w:val="20"/>
        </w:rPr>
      </w:pPr>
      <w:r w:rsidRPr="00620681">
        <w:rPr>
          <w:sz w:val="20"/>
        </w:rPr>
        <w:t>Fonte: Fatec Jales (2024)</w:t>
      </w:r>
    </w:p>
    <w:p w14:paraId="152A4144" w14:textId="3C2E0D75" w:rsidR="00C6284C" w:rsidRDefault="00C6284C" w:rsidP="0057482F">
      <w:pPr>
        <w:ind w:firstLine="709"/>
        <w:rPr>
          <w:szCs w:val="24"/>
        </w:rPr>
      </w:pPr>
    </w:p>
    <w:p w14:paraId="00A46DFD" w14:textId="66A98380" w:rsidR="00293CDD" w:rsidRPr="00293CDD" w:rsidRDefault="00293CDD" w:rsidP="00293CDD">
      <w:r w:rsidRPr="00293CDD">
        <w:t xml:space="preserve">O "Termo Aditivo Nº 01" ao Termo de Compromisso de Estágio, firmado entre uma empresa, um aluno e a Fatec Jales, tem como objetivo prorrogar ou antecipar a vigência do estágio por 3 meses, ajustando a nova data de encerramento, enquanto mantém todas as demais cláusulas do termo original inalteradas. O documento, elaborado em conformidade com a </w:t>
      </w:r>
      <w:r w:rsidRPr="00293CDD">
        <w:rPr>
          <w:bCs/>
        </w:rPr>
        <w:t>Lei Federal n.º 11.788, de 25 de setembro de 2008 (Brasil, 2008)</w:t>
      </w:r>
      <w:r w:rsidRPr="00293CDD">
        <w:t xml:space="preserve">, deve ser assinado em três vias por todas as partes envolvidas, conforme as orientações da instituição </w:t>
      </w:r>
      <w:r w:rsidRPr="00293CDD">
        <w:rPr>
          <w:bCs/>
        </w:rPr>
        <w:t>(FATEC Jales, 2024g)</w:t>
      </w:r>
      <w:r w:rsidRPr="00293CDD">
        <w:t>.</w:t>
      </w:r>
    </w:p>
    <w:p w14:paraId="4DC7163F" w14:textId="1026B6A5" w:rsidR="00293CDD" w:rsidRDefault="00285751" w:rsidP="0057482F">
      <w:pPr>
        <w:ind w:firstLine="709"/>
        <w:rPr>
          <w:sz w:val="20"/>
        </w:rPr>
      </w:pPr>
      <w:r>
        <w:rPr>
          <w:noProof/>
        </w:rPr>
        <mc:AlternateContent>
          <mc:Choice Requires="wps">
            <w:drawing>
              <wp:anchor distT="0" distB="0" distL="114300" distR="114300" simplePos="0" relativeHeight="251732992" behindDoc="0" locked="0" layoutInCell="1" allowOverlap="1" wp14:anchorId="3087D992" wp14:editId="71DFA0EC">
                <wp:simplePos x="0" y="0"/>
                <wp:positionH relativeFrom="column">
                  <wp:posOffset>-179705</wp:posOffset>
                </wp:positionH>
                <wp:positionV relativeFrom="paragraph">
                  <wp:posOffset>335915</wp:posOffset>
                </wp:positionV>
                <wp:extent cx="5760720" cy="279400"/>
                <wp:effectExtent l="0" t="0" r="0" b="6350"/>
                <wp:wrapSquare wrapText="bothSides"/>
                <wp:docPr id="25" name="Caixa de Texto 25"/>
                <wp:cNvGraphicFramePr/>
                <a:graphic xmlns:a="http://schemas.openxmlformats.org/drawingml/2006/main">
                  <a:graphicData uri="http://schemas.microsoft.com/office/word/2010/wordprocessingShape">
                    <wps:wsp>
                      <wps:cNvSpPr txBox="1"/>
                      <wps:spPr>
                        <a:xfrm>
                          <a:off x="0" y="0"/>
                          <a:ext cx="5760720" cy="279400"/>
                        </a:xfrm>
                        <a:prstGeom prst="rect">
                          <a:avLst/>
                        </a:prstGeom>
                        <a:solidFill>
                          <a:prstClr val="white"/>
                        </a:solidFill>
                        <a:ln>
                          <a:noFill/>
                        </a:ln>
                      </wps:spPr>
                      <wps:txbx>
                        <w:txbxContent>
                          <w:p w14:paraId="5BE9F8C0" w14:textId="3A54634B" w:rsidR="00A16561" w:rsidRPr="00CF15D3" w:rsidRDefault="00A16561" w:rsidP="00285751">
                            <w:pPr>
                              <w:pStyle w:val="Legenda"/>
                              <w:jc w:val="left"/>
                              <w:rPr>
                                <w:noProof/>
                                <w:sz w:val="20"/>
                              </w:rPr>
                            </w:pPr>
                            <w:bookmarkStart w:id="40" w:name="_Toc183673454"/>
                            <w:r>
                              <w:t xml:space="preserve">Figura </w:t>
                            </w:r>
                            <w:r>
                              <w:fldChar w:fldCharType="begin"/>
                            </w:r>
                            <w:r>
                              <w:instrText xml:space="preserve"> SEQ Figura \* ARABIC </w:instrText>
                            </w:r>
                            <w:r>
                              <w:fldChar w:fldCharType="separate"/>
                            </w:r>
                            <w:r>
                              <w:rPr>
                                <w:noProof/>
                              </w:rPr>
                              <w:t>7</w:t>
                            </w:r>
                            <w:r>
                              <w:rPr>
                                <w:noProof/>
                              </w:rPr>
                              <w:fldChar w:fldCharType="end"/>
                            </w:r>
                            <w:r w:rsidRPr="00CA27F6">
                              <w:t xml:space="preserve"> </w:t>
                            </w:r>
                            <w:r w:rsidRPr="00285751">
                              <w:rPr>
                                <w:b w:val="0"/>
                                <w:bCs w:val="0"/>
                              </w:rPr>
                              <w:t>– Termo Aditivo de Estágio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D992" id="Caixa de Texto 25" o:spid="_x0000_s1030" type="#_x0000_t202" style="position:absolute;left:0;text-align:left;margin-left:-14.15pt;margin-top:26.45pt;width:453.6pt;height:2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" stroked="f">
                <v:textbox inset="0,0,0,0">
                  <w:txbxContent>
                    <w:p w14:paraId="5BE9F8C0" w14:textId="3A54634B" w:rsidR="00A16561" w:rsidRPr="00CF15D3" w:rsidRDefault="00A16561" w:rsidP="00285751">
                      <w:pPr>
                        <w:pStyle w:val="Legenda"/>
                        <w:jc w:val="left"/>
                        <w:rPr>
                          <w:noProof/>
                          <w:sz w:val="20"/>
                        </w:rPr>
                      </w:pPr>
                      <w:bookmarkStart w:id="41" w:name="_Toc183673454"/>
                      <w:r>
                        <w:t xml:space="preserve">Figura </w:t>
                      </w:r>
                      <w:r>
                        <w:fldChar w:fldCharType="begin"/>
                      </w:r>
                      <w:r>
                        <w:instrText xml:space="preserve"> SEQ Figura \* ARABIC </w:instrText>
                      </w:r>
                      <w:r>
                        <w:fldChar w:fldCharType="separate"/>
                      </w:r>
                      <w:r>
                        <w:rPr>
                          <w:noProof/>
                        </w:rPr>
                        <w:t>7</w:t>
                      </w:r>
                      <w:r>
                        <w:rPr>
                          <w:noProof/>
                        </w:rPr>
                        <w:fldChar w:fldCharType="end"/>
                      </w:r>
                      <w:r w:rsidRPr="00CA27F6">
                        <w:t xml:space="preserve"> </w:t>
                      </w:r>
                      <w:r w:rsidRPr="00285751">
                        <w:rPr>
                          <w:b w:val="0"/>
                          <w:bCs w:val="0"/>
                        </w:rPr>
                        <w:t>– Termo Aditivo de Estágio</w:t>
                      </w:r>
                      <w:bookmarkEnd w:id="41"/>
                    </w:p>
                  </w:txbxContent>
                </v:textbox>
                <w10:wrap type="square"/>
              </v:shape>
            </w:pict>
          </mc:Fallback>
        </mc:AlternateContent>
      </w:r>
      <w:r w:rsidRPr="0057482F">
        <w:rPr>
          <w:noProof/>
          <w:sz w:val="20"/>
        </w:rPr>
        <w:drawing>
          <wp:anchor distT="0" distB="0" distL="114300" distR="114300" simplePos="0" relativeHeight="251691008" behindDoc="0" locked="0" layoutInCell="1" allowOverlap="1" wp14:anchorId="6FF7FBD8" wp14:editId="6653AF48">
            <wp:simplePos x="0" y="0"/>
            <wp:positionH relativeFrom="column">
              <wp:posOffset>-80010</wp:posOffset>
            </wp:positionH>
            <wp:positionV relativeFrom="paragraph">
              <wp:posOffset>684170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p>
    <w:p w14:paraId="4AFDB4F0" w14:textId="6FEFE22B" w:rsidR="00E4045B" w:rsidRDefault="000C175B" w:rsidP="000C175B">
      <w:pPr>
        <w:ind w:firstLine="0"/>
        <w:rPr>
          <w:sz w:val="20"/>
        </w:rPr>
      </w:pPr>
      <w:r w:rsidRPr="000C175B">
        <w:rPr>
          <w:sz w:val="20"/>
        </w:rPr>
        <w:t xml:space="preserve"> Fonte: Fatec Jales (2024)</w:t>
      </w:r>
    </w:p>
    <w:p w14:paraId="2402DD1F" w14:textId="546DE741" w:rsidR="00AD0C8B" w:rsidRDefault="00A64349" w:rsidP="005B4441">
      <w:pPr>
        <w:pStyle w:val="Ttulo2"/>
      </w:pPr>
      <w:bookmarkStart w:id="42" w:name="_Toc182206919"/>
      <w:r>
        <w:t>An</w:t>
      </w:r>
      <w:r w:rsidR="00E4045B">
        <w:t>á</w:t>
      </w:r>
      <w:r>
        <w:t>lise de Sistemas Existentes</w:t>
      </w:r>
      <w:bookmarkEnd w:id="42"/>
    </w:p>
    <w:p w14:paraId="174D8EE5" w14:textId="77777777" w:rsidR="0059470E" w:rsidRPr="0059470E" w:rsidRDefault="0059470E" w:rsidP="0059470E"/>
    <w:p w14:paraId="3BB4174A" w14:textId="77777777" w:rsidR="00625CE7" w:rsidRDefault="00AD0C8B" w:rsidP="00F603C3">
      <w:pPr>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F603C3">
      <w:pPr>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F603C3">
      <w:pPr>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E750D6E" w14:textId="58D10B7E" w:rsidR="00BC258C" w:rsidRDefault="00BC258C" w:rsidP="00F603C3">
      <w:pPr>
        <w:ind w:firstLine="709"/>
        <w:rPr>
          <w:szCs w:val="24"/>
        </w:rPr>
      </w:pPr>
      <w:r w:rsidRPr="00BC258C">
        <w:rPr>
          <w:szCs w:val="24"/>
        </w:rPr>
        <w:t>O SGE – Sistema de Gerenciamento de Estágio é uma plataforma que visa modernizar os processos de gestão de estágios por meio da digitalização, substituindo métodos tradicionais e manuais (MIRANDA</w:t>
      </w:r>
      <w:r>
        <w:rPr>
          <w:szCs w:val="24"/>
        </w:rPr>
        <w:t>,</w:t>
      </w:r>
      <w:r w:rsidRPr="00BC258C">
        <w:rPr>
          <w:szCs w:val="24"/>
        </w:rPr>
        <w:t xml:space="preserve"> 2018). Com isso, proporciona uma gestão eletrônica de documentos, trazendo benefícios significativos para as universidades. Entre eles, destaca-se a eliminação de grandes arquivos físicos, resultando em economia de espaço e redução de custos com impressões. Além disso, o sistema facilita a organização e o acesso às informações, reduzindo o tempo gasto na busca por documentos — uma das principais causas de atrasos nas atividades no método tradicional.</w:t>
      </w:r>
    </w:p>
    <w:p w14:paraId="4450E23D" w14:textId="09758433" w:rsidR="00BC258C" w:rsidRDefault="00BC258C" w:rsidP="00F603C3">
      <w:pPr>
        <w:ind w:firstLine="709"/>
        <w:rPr>
          <w:szCs w:val="24"/>
        </w:rPr>
      </w:pPr>
      <w:r w:rsidRPr="00BC258C">
        <w:rPr>
          <w:szCs w:val="24"/>
        </w:rPr>
        <w:t>Além desses benefícios, o SGE – Sistema de Gerenciamento de Estágio proporciona integração eficiente com outras plataformas acadêmicas, permitindo um fluxo de trabalho mais coeso e com menor probabilidade de erros (MIRANDA</w:t>
      </w:r>
      <w:r>
        <w:rPr>
          <w:szCs w:val="24"/>
        </w:rPr>
        <w:t>,</w:t>
      </w:r>
      <w:r w:rsidRPr="00BC258C">
        <w:rPr>
          <w:szCs w:val="24"/>
        </w:rPr>
        <w:t xml:space="preserve"> 2018). A automação de processos, como a emissão de relatórios e a atualização de registros, também contribui significativamente para a eficiência administrativa, otimizando o tempo e os recursos institucionais.</w:t>
      </w:r>
    </w:p>
    <w:p w14:paraId="6CFE4C26" w14:textId="3A689FB0" w:rsidR="00145A91" w:rsidRDefault="00145A91" w:rsidP="00142C1A">
      <w:pPr>
        <w:ind w:firstLine="709"/>
        <w:rPr>
          <w:szCs w:val="24"/>
        </w:rPr>
      </w:pPr>
      <w:r w:rsidRPr="00145A91">
        <w:rPr>
          <w:szCs w:val="24"/>
        </w:rPr>
        <w:t>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r w:rsidR="00142C1A">
        <w:rPr>
          <w:szCs w:val="24"/>
        </w:rPr>
        <w:t>.</w:t>
      </w:r>
    </w:p>
    <w:p w14:paraId="111705CA" w14:textId="6C40A493" w:rsidR="00142C1A" w:rsidRDefault="006F66C1" w:rsidP="00142C1A">
      <w:pPr>
        <w:ind w:firstLine="0"/>
        <w:rPr>
          <w:szCs w:val="24"/>
        </w:rPr>
      </w:pPr>
      <w:r>
        <w:rPr>
          <w:noProof/>
          <w:szCs w:val="24"/>
        </w:rPr>
        <w:drawing>
          <wp:anchor distT="0" distB="0" distL="114300" distR="114300" simplePos="0" relativeHeight="251692032" behindDoc="0" locked="0" layoutInCell="1" allowOverlap="1" wp14:anchorId="7992EDFB" wp14:editId="66BC70AE">
            <wp:simplePos x="0" y="0"/>
            <wp:positionH relativeFrom="page">
              <wp:posOffset>1028065</wp:posOffset>
            </wp:positionH>
            <wp:positionV relativeFrom="paragraph">
              <wp:posOffset>440534</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47CBF4B3" wp14:editId="35989014">
                <wp:simplePos x="0" y="0"/>
                <wp:positionH relativeFrom="column">
                  <wp:posOffset>-46990</wp:posOffset>
                </wp:positionH>
                <wp:positionV relativeFrom="paragraph">
                  <wp:posOffset>183135</wp:posOffset>
                </wp:positionV>
                <wp:extent cx="5629275" cy="255270"/>
                <wp:effectExtent l="0" t="0" r="9525" b="0"/>
                <wp:wrapSquare wrapText="bothSides"/>
                <wp:docPr id="39" name="Caixa de Texto 39"/>
                <wp:cNvGraphicFramePr/>
                <a:graphic xmlns:a="http://schemas.openxmlformats.org/drawingml/2006/main">
                  <a:graphicData uri="http://schemas.microsoft.com/office/word/2010/wordprocessingShape">
                    <wps:wsp>
                      <wps:cNvSpPr txBox="1"/>
                      <wps:spPr>
                        <a:xfrm>
                          <a:off x="0" y="0"/>
                          <a:ext cx="5629275" cy="255270"/>
                        </a:xfrm>
                        <a:prstGeom prst="rect">
                          <a:avLst/>
                        </a:prstGeom>
                        <a:solidFill>
                          <a:prstClr val="white"/>
                        </a:solidFill>
                        <a:ln>
                          <a:noFill/>
                        </a:ln>
                      </wps:spPr>
                      <wps:txbx>
                        <w:txbxContent>
                          <w:p w14:paraId="124AC573" w14:textId="3EBBF2EB" w:rsidR="00A16561" w:rsidRPr="003F652C" w:rsidRDefault="00A16561" w:rsidP="00142C1A">
                            <w:pPr>
                              <w:pStyle w:val="Legenda"/>
                              <w:jc w:val="left"/>
                              <w:rPr>
                                <w:noProof/>
                                <w:szCs w:val="24"/>
                              </w:rPr>
                            </w:pPr>
                            <w:bookmarkStart w:id="43" w:name="_Toc183673455"/>
                            <w:r>
                              <w:t xml:space="preserve">Figura </w:t>
                            </w:r>
                            <w:r>
                              <w:fldChar w:fldCharType="begin"/>
                            </w:r>
                            <w:r>
                              <w:instrText xml:space="preserve"> SEQ Figura \* ARABIC </w:instrText>
                            </w:r>
                            <w:r>
                              <w:fldChar w:fldCharType="separate"/>
                            </w:r>
                            <w:r>
                              <w:rPr>
                                <w:noProof/>
                              </w:rPr>
                              <w:t>8</w:t>
                            </w:r>
                            <w:r>
                              <w:rPr>
                                <w:noProof/>
                              </w:rPr>
                              <w:fldChar w:fldCharType="end"/>
                            </w:r>
                            <w:r w:rsidRPr="00EF7494">
                              <w:rPr>
                                <w:noProof/>
                              </w:rPr>
                              <w:t xml:space="preserve"> </w:t>
                            </w:r>
                            <w:r w:rsidRPr="00142C1A">
                              <w:rPr>
                                <w:b w:val="0"/>
                                <w:bCs w:val="0"/>
                                <w:noProof/>
                              </w:rPr>
                              <w:t>– Tela do Sistema “SGE – Sistema de Gerenciamento de Estágio”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BF4B3" id="Caixa de Texto 39" o:spid="_x0000_s1031" type="#_x0000_t202" style="position:absolute;left:0;text-align:left;margin-left:-3.7pt;margin-top:14.4pt;width:443.25pt;height:20.1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" stroked="f">
                <v:textbox inset="0,0,0,0">
                  <w:txbxContent>
                    <w:p w14:paraId="124AC573" w14:textId="3EBBF2EB" w:rsidR="00A16561" w:rsidRPr="003F652C" w:rsidRDefault="00A16561" w:rsidP="00142C1A">
                      <w:pPr>
                        <w:pStyle w:val="Legenda"/>
                        <w:jc w:val="left"/>
                        <w:rPr>
                          <w:noProof/>
                          <w:szCs w:val="24"/>
                        </w:rPr>
                      </w:pPr>
                      <w:bookmarkStart w:id="44" w:name="_Toc183673455"/>
                      <w:r>
                        <w:t xml:space="preserve">Figura </w:t>
                      </w:r>
                      <w:r>
                        <w:fldChar w:fldCharType="begin"/>
                      </w:r>
                      <w:r>
                        <w:instrText xml:space="preserve"> SEQ Figura \* ARABIC </w:instrText>
                      </w:r>
                      <w:r>
                        <w:fldChar w:fldCharType="separate"/>
                      </w:r>
                      <w:r>
                        <w:rPr>
                          <w:noProof/>
                        </w:rPr>
                        <w:t>8</w:t>
                      </w:r>
                      <w:r>
                        <w:rPr>
                          <w:noProof/>
                        </w:rPr>
                        <w:fldChar w:fldCharType="end"/>
                      </w:r>
                      <w:r w:rsidRPr="00EF7494">
                        <w:rPr>
                          <w:noProof/>
                        </w:rPr>
                        <w:t xml:space="preserve"> </w:t>
                      </w:r>
                      <w:r w:rsidRPr="00142C1A">
                        <w:rPr>
                          <w:b w:val="0"/>
                          <w:bCs w:val="0"/>
                          <w:noProof/>
                        </w:rPr>
                        <w:t>– Tela do Sistema “SGE – Sistema de Gerenciamento de Estágio”</w:t>
                      </w:r>
                      <w:bookmarkEnd w:id="44"/>
                    </w:p>
                  </w:txbxContent>
                </v:textbox>
                <w10:wrap type="square"/>
              </v:shape>
            </w:pict>
          </mc:Fallback>
        </mc:AlternateContent>
      </w:r>
    </w:p>
    <w:p w14:paraId="72BC30B5" w14:textId="4F11BB3E" w:rsidR="00145A91" w:rsidRDefault="00145A91" w:rsidP="00145A91">
      <w:pPr>
        <w:spacing w:line="240" w:lineRule="auto"/>
        <w:jc w:val="center"/>
        <w:rPr>
          <w:szCs w:val="24"/>
        </w:rPr>
      </w:pPr>
    </w:p>
    <w:p w14:paraId="72C26366" w14:textId="1D67C0BD" w:rsidR="00BC258C" w:rsidRDefault="00145A91" w:rsidP="00BC258C">
      <w:pPr>
        <w:spacing w:line="240" w:lineRule="auto"/>
        <w:ind w:firstLine="0"/>
        <w:rPr>
          <w:sz w:val="20"/>
          <w:szCs w:val="24"/>
        </w:rPr>
      </w:pPr>
      <w:r>
        <w:rPr>
          <w:sz w:val="20"/>
          <w:szCs w:val="24"/>
        </w:rPr>
        <w:t>Fonte: Zambom, 2018, p. 69.</w:t>
      </w:r>
    </w:p>
    <w:p w14:paraId="0FB900F2" w14:textId="14C76A0F" w:rsidR="00BC258C" w:rsidRDefault="00BC258C" w:rsidP="00BC258C">
      <w:pPr>
        <w:spacing w:line="240" w:lineRule="auto"/>
        <w:ind w:firstLine="0"/>
        <w:rPr>
          <w:sz w:val="20"/>
          <w:szCs w:val="24"/>
        </w:rPr>
      </w:pPr>
    </w:p>
    <w:p w14:paraId="3907AAD7" w14:textId="2BE3745E" w:rsidR="004A03C9" w:rsidRPr="00BC258C" w:rsidRDefault="004A03C9" w:rsidP="00BC258C">
      <w:pPr>
        <w:spacing w:line="240" w:lineRule="auto"/>
        <w:ind w:firstLine="0"/>
        <w:rPr>
          <w:sz w:val="20"/>
          <w:szCs w:val="24"/>
        </w:rPr>
      </w:pPr>
    </w:p>
    <w:p w14:paraId="7BB7F8B8" w14:textId="77777777" w:rsidR="004A03C9" w:rsidRDefault="004A03C9" w:rsidP="004A03C9">
      <w:pPr>
        <w:spacing w:after="100" w:afterAutospacing="1"/>
        <w:ind w:firstLine="709"/>
        <w:rPr>
          <w:szCs w:val="24"/>
        </w:rPr>
      </w:pPr>
      <w:r>
        <w:t xml:space="preserve">Durante as pesquisas, encontramos também o Sistema de Controle de Alunos em Estágio Curricular, desenvolvido para substituir o trabalho manual realizado pela Coordenação de Estágio, que envolve o preenchimento de documentos e a gestão de informações de forma tradicional (CERQUEIRA, 2008). </w:t>
      </w:r>
      <w:r w:rsidR="00AD0C8B" w:rsidRPr="00AD0C8B">
        <w:rPr>
          <w:szCs w:val="24"/>
        </w:rPr>
        <w:t>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37561031" w:rsidR="00AD0C8B" w:rsidRPr="00AD0C8B" w:rsidRDefault="00AD0C8B" w:rsidP="004A03C9">
      <w:pPr>
        <w:spacing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0414EA6" w14:textId="16CFFA7A" w:rsidR="00754661" w:rsidRDefault="00C77BB7" w:rsidP="00220F68">
      <w:pPr>
        <w:pStyle w:val="Legenda"/>
        <w:keepNext/>
        <w:jc w:val="left"/>
      </w:pPr>
      <w:bookmarkStart w:id="45" w:name="_Toc183673456"/>
      <w:r>
        <w:rPr>
          <w:noProof/>
          <w:szCs w:val="24"/>
        </w:rPr>
        <w:drawing>
          <wp:anchor distT="0" distB="0" distL="114300" distR="114300" simplePos="0" relativeHeight="251736064" behindDoc="0" locked="0" layoutInCell="1" allowOverlap="1" wp14:anchorId="14C0C0A7" wp14:editId="0C31A3CE">
            <wp:simplePos x="0" y="0"/>
            <wp:positionH relativeFrom="column">
              <wp:posOffset>427454</wp:posOffset>
            </wp:positionH>
            <wp:positionV relativeFrom="paragraph">
              <wp:posOffset>266065</wp:posOffset>
            </wp:positionV>
            <wp:extent cx="4619625" cy="3800475"/>
            <wp:effectExtent l="0" t="0" r="9525" b="9525"/>
            <wp:wrapTopAndBottom/>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anchor>
        </w:drawing>
      </w:r>
      <w:r w:rsidR="00754661">
        <w:t xml:space="preserve">Figura </w:t>
      </w:r>
      <w:r w:rsidR="00A16561">
        <w:fldChar w:fldCharType="begin"/>
      </w:r>
      <w:r w:rsidR="00A16561">
        <w:instrText xml:space="preserve"> SEQ Figura \* ARABIC </w:instrText>
      </w:r>
      <w:r w:rsidR="00A16561">
        <w:fldChar w:fldCharType="separate"/>
      </w:r>
      <w:r w:rsidR="005B4441">
        <w:rPr>
          <w:noProof/>
        </w:rPr>
        <w:t>9</w:t>
      </w:r>
      <w:r w:rsidR="00A16561">
        <w:rPr>
          <w:noProof/>
        </w:rPr>
        <w:fldChar w:fldCharType="end"/>
      </w:r>
      <w:r w:rsidR="00754661" w:rsidRPr="00154012">
        <w:rPr>
          <w:noProof/>
        </w:rPr>
        <w:t xml:space="preserve"> </w:t>
      </w:r>
      <w:r w:rsidR="00754661" w:rsidRPr="00754661">
        <w:rPr>
          <w:b w:val="0"/>
          <w:bCs w:val="0"/>
          <w:noProof/>
        </w:rPr>
        <w:t>– Tela do Sistema "Sistema de Controle de Alunos em Estágio Curricular"</w:t>
      </w:r>
      <w:bookmarkEnd w:id="45"/>
    </w:p>
    <w:p w14:paraId="55EA578B" w14:textId="359158BF" w:rsidR="00145A91" w:rsidRDefault="00145A91" w:rsidP="00220F68">
      <w:pPr>
        <w:spacing w:line="240" w:lineRule="auto"/>
        <w:jc w:val="left"/>
        <w:rPr>
          <w:szCs w:val="24"/>
          <w:lang w:eastAsia="en-US"/>
        </w:rPr>
      </w:pPr>
      <w:r>
        <w:rPr>
          <w:sz w:val="20"/>
          <w:szCs w:val="24"/>
        </w:rPr>
        <w:t>Fonte: C</w:t>
      </w:r>
      <w:r w:rsidR="004A03C9">
        <w:rPr>
          <w:sz w:val="20"/>
          <w:szCs w:val="24"/>
        </w:rPr>
        <w:t>erqueira</w:t>
      </w:r>
      <w:r>
        <w:rPr>
          <w:sz w:val="20"/>
          <w:szCs w:val="24"/>
        </w:rPr>
        <w:t>,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pPr>
        <w:pStyle w:val="Ttulo2"/>
        <w:numPr>
          <w:ilvl w:val="1"/>
          <w:numId w:val="18"/>
        </w:numPr>
      </w:pPr>
      <w:bookmarkStart w:id="46" w:name="_Toc182206920"/>
      <w:bookmarkEnd w:id="22"/>
      <w:bookmarkEnd w:id="23"/>
      <w:bookmarkEnd w:id="24"/>
      <w:bookmarkEnd w:id="25"/>
      <w:bookmarkEnd w:id="26"/>
      <w:bookmarkEnd w:id="27"/>
      <w:bookmarkEnd w:id="28"/>
      <w:r w:rsidRPr="00DE0E82">
        <w:t>Descrição dos principais problemas</w:t>
      </w:r>
      <w:bookmarkEnd w:id="46"/>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47" w:name="_Toc182206921"/>
      <w:r w:rsidRPr="00DE0E82">
        <w:rPr>
          <w:szCs w:val="24"/>
        </w:rPr>
        <w:t>Descrição dos requisitos funcionais</w:t>
      </w:r>
      <w:bookmarkEnd w:id="47"/>
    </w:p>
    <w:p w14:paraId="368D34EB" w14:textId="6A38EEB7" w:rsidR="00812437" w:rsidRDefault="00812437" w:rsidP="000E39E2">
      <w:r>
        <w:t>Segundo Sommerville (20</w:t>
      </w:r>
      <w:r w:rsidR="004A03C9">
        <w:t>18</w:t>
      </w:r>
      <w:r>
        <w:t>)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48" w:name="_Toc168688428"/>
      <w:r>
        <w:t xml:space="preserve">Quadro </w:t>
      </w:r>
      <w:r w:rsidR="00A16561">
        <w:fldChar w:fldCharType="begin"/>
      </w:r>
      <w:r w:rsidR="00A16561">
        <w:instrText xml:space="preserve"> SEQ Quadro \* ARABIC </w:instrText>
      </w:r>
      <w:r w:rsidR="00A16561">
        <w:fldChar w:fldCharType="separate"/>
      </w:r>
      <w:r>
        <w:rPr>
          <w:noProof/>
        </w:rPr>
        <w:t>1</w:t>
      </w:r>
      <w:r w:rsidR="00A16561">
        <w:rPr>
          <w:noProof/>
        </w:rPr>
        <w:fldChar w:fldCharType="end"/>
      </w:r>
      <w:r>
        <w:t xml:space="preserve"> – </w:t>
      </w:r>
      <w:r w:rsidRPr="005C599D">
        <w:rPr>
          <w:b w:val="0"/>
        </w:rPr>
        <w:t>Requisitos Funcionais do Sistema</w:t>
      </w:r>
      <w:bookmarkEnd w:id="48"/>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49" w:name="_Toc182206922"/>
      <w:r w:rsidRPr="00DE0E82">
        <w:rPr>
          <w:szCs w:val="24"/>
        </w:rPr>
        <w:t>Descrição dos requisitos não funcionais</w:t>
      </w:r>
      <w:bookmarkEnd w:id="49"/>
    </w:p>
    <w:p w14:paraId="3FA780F6" w14:textId="2151C985" w:rsidR="00F873A2" w:rsidRDefault="00F873A2" w:rsidP="00676DA8">
      <w:r>
        <w:t>Segundo Sommerville (20</w:t>
      </w:r>
      <w:r w:rsidR="004A03C9">
        <w:t>18</w:t>
      </w:r>
      <w:r>
        <w:t>),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50" w:name="_Toc168688429"/>
      <w:r>
        <w:t xml:space="preserve">Quadro </w:t>
      </w:r>
      <w:r w:rsidR="00A16561">
        <w:fldChar w:fldCharType="begin"/>
      </w:r>
      <w:r w:rsidR="00A16561">
        <w:instrText xml:space="preserve"> SEQ Quadro \* ARABIC </w:instrText>
      </w:r>
      <w:r w:rsidR="00A16561">
        <w:fldChar w:fldCharType="separate"/>
      </w:r>
      <w:r>
        <w:rPr>
          <w:noProof/>
        </w:rPr>
        <w:t>2</w:t>
      </w:r>
      <w:r w:rsidR="00A16561">
        <w:rPr>
          <w:noProof/>
        </w:rPr>
        <w:fldChar w:fldCharType="end"/>
      </w:r>
      <w:r>
        <w:t xml:space="preserve"> </w:t>
      </w:r>
      <w:r w:rsidRPr="005C599D">
        <w:rPr>
          <w:b w:val="0"/>
        </w:rPr>
        <w:t>– Requisitos Não Funcionais do Sistema</w:t>
      </w:r>
      <w:bookmarkEnd w:id="50"/>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51" w:name="_Toc182206923"/>
      <w:r w:rsidRPr="000959C0">
        <w:rPr>
          <w:szCs w:val="24"/>
        </w:rPr>
        <w:t xml:space="preserve">VISÃO DE CASO DE USO </w:t>
      </w:r>
      <w:r w:rsidR="00EE3741">
        <w:rPr>
          <w:szCs w:val="24"/>
        </w:rPr>
        <w:t>–</w:t>
      </w:r>
      <w:r w:rsidRPr="000959C0">
        <w:rPr>
          <w:szCs w:val="24"/>
        </w:rPr>
        <w:t xml:space="preserve"> UML</w:t>
      </w:r>
      <w:bookmarkEnd w:id="51"/>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52" w:name="_Toc182206924"/>
      <w:r w:rsidRPr="00D3463F">
        <w:t>Diagrama de Classes</w:t>
      </w:r>
      <w:bookmarkEnd w:id="52"/>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27A4C89C" w:rsidR="009F41D6" w:rsidRDefault="000B0F4C" w:rsidP="000B0F4C">
      <w:pPr>
        <w:ind w:firstLine="0"/>
      </w:pPr>
      <w:r>
        <w:tab/>
        <w:t>Segundo Sommerville (20</w:t>
      </w:r>
      <w:r w:rsidR="004A03C9">
        <w:t>18</w:t>
      </w:r>
      <w:r>
        <w:t>)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1548C61A" w:rsidR="00310D95" w:rsidRDefault="00310D95" w:rsidP="000B0F4C">
      <w:pPr>
        <w:ind w:firstLine="0"/>
      </w:pPr>
      <w:r>
        <w:tab/>
        <w:t>Na visão do Sommerville (</w:t>
      </w:r>
      <w:r w:rsidR="004A03C9">
        <w:t>2018</w:t>
      </w:r>
      <w:r>
        <w:t>)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72E16C71" w14:textId="264FF686" w:rsidR="00220F68" w:rsidRPr="00220F68" w:rsidRDefault="00220F68" w:rsidP="00220F68">
      <w:pPr>
        <w:pStyle w:val="Legenda"/>
        <w:keepNext/>
        <w:rPr>
          <w:b w:val="0"/>
          <w:bCs w:val="0"/>
        </w:rPr>
      </w:pPr>
      <w:bookmarkStart w:id="53" w:name="_Toc183673457"/>
      <w:r>
        <w:t xml:space="preserve">Figura </w:t>
      </w:r>
      <w:r w:rsidR="00A16561">
        <w:fldChar w:fldCharType="begin"/>
      </w:r>
      <w:r w:rsidR="00A16561">
        <w:instrText xml:space="preserve"> SEQ Figura \* ARABIC </w:instrText>
      </w:r>
      <w:r w:rsidR="00A16561">
        <w:fldChar w:fldCharType="separate"/>
      </w:r>
      <w:r w:rsidR="005B4441">
        <w:rPr>
          <w:noProof/>
        </w:rPr>
        <w:t>10</w:t>
      </w:r>
      <w:r w:rsidR="00A16561">
        <w:rPr>
          <w:noProof/>
        </w:rPr>
        <w:fldChar w:fldCharType="end"/>
      </w:r>
      <w:r w:rsidRPr="000A2C81">
        <w:rPr>
          <w:noProof/>
        </w:rPr>
        <w:t xml:space="preserve"> </w:t>
      </w:r>
      <w:r w:rsidRPr="00220F68">
        <w:rPr>
          <w:b w:val="0"/>
          <w:bCs w:val="0"/>
          <w:noProof/>
        </w:rPr>
        <w:t>– Objeto Funcionário</w:t>
      </w:r>
      <w:bookmarkEnd w:id="53"/>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52"/>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4B0EB3B6" w14:textId="051EC833" w:rsidR="007B794D" w:rsidRDefault="007B794D" w:rsidP="007B794D">
      <w:pPr>
        <w:pStyle w:val="Legenda"/>
        <w:keepNext/>
        <w:jc w:val="both"/>
      </w:pPr>
    </w:p>
    <w:p w14:paraId="4B6E6327" w14:textId="77CD512A" w:rsidR="007B794D" w:rsidRPr="007B794D" w:rsidRDefault="007B794D" w:rsidP="007B794D">
      <w:pPr>
        <w:pStyle w:val="Legenda"/>
        <w:keepNext/>
        <w:jc w:val="left"/>
        <w:rPr>
          <w:b w:val="0"/>
          <w:bCs w:val="0"/>
        </w:rPr>
      </w:pPr>
      <w:bookmarkStart w:id="54" w:name="_Toc183673458"/>
      <w:r>
        <w:t xml:space="preserve">Figura </w:t>
      </w:r>
      <w:r w:rsidR="00A16561">
        <w:fldChar w:fldCharType="begin"/>
      </w:r>
      <w:r w:rsidR="00A16561">
        <w:instrText xml:space="preserve"> SEQ Figura \* ARABIC </w:instrText>
      </w:r>
      <w:r w:rsidR="00A16561">
        <w:fldChar w:fldCharType="separate"/>
      </w:r>
      <w:r w:rsidR="005B4441">
        <w:rPr>
          <w:noProof/>
        </w:rPr>
        <w:t>11</w:t>
      </w:r>
      <w:r w:rsidR="00A16561">
        <w:rPr>
          <w:noProof/>
        </w:rPr>
        <w:fldChar w:fldCharType="end"/>
      </w:r>
      <w:r>
        <w:t xml:space="preserve"> </w:t>
      </w:r>
      <w:r w:rsidRPr="007B794D">
        <w:rPr>
          <w:b w:val="0"/>
          <w:bCs w:val="0"/>
          <w:noProof/>
        </w:rPr>
        <w:t>– Diagrama de Classes</w:t>
      </w:r>
      <w:bookmarkEnd w:id="54"/>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71EF5475">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0950E81A" w14:textId="77777777" w:rsidR="00197B50" w:rsidRDefault="00197B50" w:rsidP="00197B50">
      <w:pPr>
        <w:ind w:firstLine="0"/>
      </w:pPr>
      <w:r w:rsidRPr="00571983">
        <w:rPr>
          <w:sz w:val="20"/>
        </w:rPr>
        <w:t>Fonte: Elaborado pelos autores</w:t>
      </w:r>
      <w:r>
        <w:t>.</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55" w:name="_Toc182206925"/>
      <w:r w:rsidRPr="00F71086">
        <w:rPr>
          <w:szCs w:val="24"/>
        </w:rPr>
        <w:t xml:space="preserve">Dicionário de </w:t>
      </w:r>
      <w:r w:rsidR="00F71086" w:rsidRPr="00F71086">
        <w:rPr>
          <w:szCs w:val="24"/>
        </w:rPr>
        <w:t>C</w:t>
      </w:r>
      <w:r w:rsidRPr="00F71086">
        <w:rPr>
          <w:szCs w:val="24"/>
        </w:rPr>
        <w:t>lasses</w:t>
      </w:r>
      <w:bookmarkEnd w:id="55"/>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75CE604A" w14:textId="77777777" w:rsidR="00197B50" w:rsidRDefault="00197B50" w:rsidP="00197B50">
      <w:pPr>
        <w:ind w:firstLine="0"/>
      </w:pPr>
      <w:r w:rsidRPr="00571983">
        <w:rPr>
          <w:sz w:val="20"/>
        </w:rPr>
        <w:t>Fonte: Elaborado pelos autores</w:t>
      </w:r>
      <w:r>
        <w:t>.</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6DFF4A32" w14:textId="77777777" w:rsidR="00197B50" w:rsidRDefault="00197B50" w:rsidP="00197B50">
      <w:pPr>
        <w:ind w:firstLine="0"/>
      </w:pPr>
      <w:r w:rsidRPr="00571983">
        <w:rPr>
          <w:sz w:val="20"/>
        </w:rPr>
        <w:t>Fonte: Elaborado pelos autores</w:t>
      </w:r>
      <w:r>
        <w:t>.</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00AE4E3D" w14:textId="77777777" w:rsidR="00197B50" w:rsidRDefault="00197B50" w:rsidP="00197B50">
      <w:pPr>
        <w:ind w:firstLine="0"/>
      </w:pPr>
      <w:r w:rsidRPr="00571983">
        <w:rPr>
          <w:sz w:val="20"/>
        </w:rPr>
        <w:t>Fonte: Elaborado pelos autores</w:t>
      </w:r>
      <w:r>
        <w:t>.</w:t>
      </w:r>
    </w:p>
    <w:p w14:paraId="62785AAF" w14:textId="77777777" w:rsidR="00F263ED" w:rsidRDefault="00F263ED" w:rsidP="00F263ED">
      <w:pPr>
        <w:ind w:firstLine="0"/>
      </w:pPr>
    </w:p>
    <w:p w14:paraId="3E3BCD0E" w14:textId="39FC1A88"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9298DE" w14:textId="77777777" w:rsidR="00197B50" w:rsidRDefault="00197B50" w:rsidP="00F263ED"/>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22D92D5F" w14:textId="77777777" w:rsidR="00197B50" w:rsidRDefault="00197B50" w:rsidP="00197B50">
      <w:pPr>
        <w:ind w:firstLine="0"/>
      </w:pPr>
      <w:r w:rsidRPr="00571983">
        <w:rPr>
          <w:sz w:val="20"/>
        </w:rPr>
        <w:t>Fonte: Elaborado pelos autores</w:t>
      </w:r>
      <w:r>
        <w:t>.</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1FA1F24D" w14:textId="77777777" w:rsidR="00197B50" w:rsidRDefault="00197B50" w:rsidP="00197B50">
      <w:pPr>
        <w:ind w:firstLine="0"/>
      </w:pPr>
      <w:r w:rsidRPr="00571983">
        <w:rPr>
          <w:sz w:val="20"/>
        </w:rPr>
        <w:t>Fonte: Elaborado pelos autores</w:t>
      </w:r>
      <w:r>
        <w:t>.</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596F5879" w14:textId="77777777" w:rsidR="00197B50" w:rsidRDefault="00197B50" w:rsidP="00197B50">
      <w:pPr>
        <w:ind w:firstLine="0"/>
      </w:pPr>
      <w:r w:rsidRPr="00571983">
        <w:rPr>
          <w:sz w:val="20"/>
        </w:rPr>
        <w:t>Fonte: Elaborado pelos autores</w:t>
      </w:r>
      <w:r>
        <w:t>.</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478BCE1F" w14:textId="77777777" w:rsidR="00197B50" w:rsidRDefault="00197B50" w:rsidP="00197B50">
      <w:pPr>
        <w:ind w:firstLine="0"/>
      </w:pPr>
      <w:r w:rsidRPr="00571983">
        <w:rPr>
          <w:sz w:val="20"/>
        </w:rPr>
        <w:t>Fonte: Elaborado pelos autores</w:t>
      </w:r>
      <w:r>
        <w:t>.</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60E4E0AA" w14:textId="77777777" w:rsidR="00197B50" w:rsidRDefault="00197B50" w:rsidP="00197B50">
      <w:pPr>
        <w:ind w:firstLine="0"/>
      </w:pPr>
      <w:r w:rsidRPr="00571983">
        <w:rPr>
          <w:sz w:val="20"/>
        </w:rPr>
        <w:t>Fonte: Elaborado pelos autores</w:t>
      </w:r>
      <w:r>
        <w:t>.</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6F06F26" w14:textId="77777777" w:rsidR="00197B50" w:rsidRDefault="00197B50" w:rsidP="00197B50">
      <w:pPr>
        <w:ind w:firstLine="0"/>
      </w:pPr>
      <w:r w:rsidRPr="00571983">
        <w:rPr>
          <w:sz w:val="20"/>
        </w:rPr>
        <w:t>Fonte: Elaborado pelos autores</w:t>
      </w:r>
      <w:r>
        <w:t>.</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4E6A1690" w14:textId="77777777" w:rsidR="00197B50" w:rsidRDefault="00197B50" w:rsidP="00197B50">
      <w:pPr>
        <w:ind w:firstLine="0"/>
      </w:pPr>
      <w:r w:rsidRPr="00571983">
        <w:rPr>
          <w:sz w:val="20"/>
        </w:rPr>
        <w:t>Fonte: Elaborado pelos autores</w:t>
      </w:r>
      <w:r>
        <w:t>.</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76A90D24" w14:textId="77777777" w:rsidR="00197B50" w:rsidRDefault="00197B50" w:rsidP="00197B50">
      <w:pPr>
        <w:ind w:firstLine="0"/>
      </w:pPr>
      <w:r w:rsidRPr="00571983">
        <w:rPr>
          <w:sz w:val="20"/>
        </w:rPr>
        <w:t>Fonte: Elaborado pelos autores</w:t>
      </w:r>
      <w:r>
        <w:t>.</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39511540" w14:textId="77777777" w:rsidR="00197B50" w:rsidRDefault="00197B50" w:rsidP="00197B50">
      <w:pPr>
        <w:ind w:firstLine="0"/>
      </w:pPr>
      <w:r w:rsidRPr="00571983">
        <w:rPr>
          <w:sz w:val="20"/>
        </w:rPr>
        <w:t>Fonte: Elaborado pelos autores</w:t>
      </w:r>
      <w:r>
        <w:t>.</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08EAF8A2" w14:textId="77777777" w:rsidR="00197B50" w:rsidRDefault="00197B50" w:rsidP="00197B50">
      <w:pPr>
        <w:ind w:firstLine="0"/>
      </w:pPr>
      <w:r w:rsidRPr="00571983">
        <w:rPr>
          <w:sz w:val="20"/>
        </w:rPr>
        <w:t>Fonte: Elaborado pelos autores</w:t>
      </w:r>
      <w:r>
        <w:t>.</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47F1237B" w14:textId="77777777" w:rsidR="00197B50" w:rsidRDefault="00197B50" w:rsidP="00197B50">
      <w:pPr>
        <w:ind w:firstLine="0"/>
      </w:pPr>
      <w:r w:rsidRPr="00571983">
        <w:rPr>
          <w:sz w:val="20"/>
        </w:rPr>
        <w:t>Fonte: Elaborado pelos autores</w:t>
      </w:r>
      <w:r>
        <w:t>.</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7EA62BF4" w14:textId="77777777" w:rsidR="00197B50" w:rsidRDefault="00197B50" w:rsidP="00197B50">
      <w:pPr>
        <w:ind w:firstLine="0"/>
      </w:pPr>
      <w:r w:rsidRPr="00571983">
        <w:rPr>
          <w:sz w:val="20"/>
        </w:rPr>
        <w:t>Fonte: Elaborado pelos autores</w:t>
      </w:r>
      <w:r>
        <w:t>.</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62D0C86F" w14:textId="77777777" w:rsidR="00197B50" w:rsidRDefault="00197B50" w:rsidP="00197B50">
      <w:pPr>
        <w:ind w:firstLine="0"/>
      </w:pPr>
      <w:r w:rsidRPr="00571983">
        <w:rPr>
          <w:sz w:val="20"/>
        </w:rPr>
        <w:t>Fonte: Elaborado pelos autores</w:t>
      </w:r>
      <w:r>
        <w:t>.</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6DD0155F" w14:textId="77777777" w:rsidR="00197B50" w:rsidRDefault="00197B50" w:rsidP="00197B50">
      <w:pPr>
        <w:ind w:firstLine="0"/>
      </w:pPr>
      <w:r w:rsidRPr="00571983">
        <w:rPr>
          <w:sz w:val="20"/>
        </w:rPr>
        <w:t>Fonte: Elaborado pelos autores</w:t>
      </w:r>
      <w:r>
        <w:t>.</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73FA8BBF" w14:textId="77777777" w:rsidR="00197B50" w:rsidRDefault="00197B50" w:rsidP="00197B50">
      <w:pPr>
        <w:ind w:firstLine="0"/>
      </w:pPr>
      <w:r w:rsidRPr="00571983">
        <w:rPr>
          <w:sz w:val="20"/>
        </w:rPr>
        <w:t>Fonte: Elaborado pelos autores</w:t>
      </w:r>
      <w:r>
        <w:t>.</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56" w:name="_Toc182206926"/>
      <w:r w:rsidRPr="000959C0">
        <w:t>Definição dos Atores</w:t>
      </w:r>
      <w:bookmarkEnd w:id="56"/>
    </w:p>
    <w:p w14:paraId="6C1F713D" w14:textId="07C645AC"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w:t>
      </w:r>
      <w:r w:rsidR="002701C3">
        <w:t>18</w:t>
      </w:r>
      <w:r>
        <w:t>), essa visualização clara e simples facilita o entendimento dos papéis desempenhados pelos atores e suas interações com o sistema, tornando o processo de modelagem mais acessível e compreensível para todas as partes envolvidas.</w:t>
      </w:r>
    </w:p>
    <w:p w14:paraId="2742C74F" w14:textId="41C6E5A3" w:rsidR="004A03C9" w:rsidRDefault="007B794D" w:rsidP="007B794D">
      <w:pPr>
        <w:ind w:firstLine="0"/>
        <w:rPr>
          <w:sz w:val="20"/>
        </w:rPr>
      </w:pPr>
      <w:r>
        <w:rPr>
          <w:noProof/>
        </w:rPr>
        <mc:AlternateContent>
          <mc:Choice Requires="wps">
            <w:drawing>
              <wp:anchor distT="0" distB="0" distL="114300" distR="114300" simplePos="0" relativeHeight="251738112" behindDoc="0" locked="0" layoutInCell="1" allowOverlap="1" wp14:anchorId="1EC94A43" wp14:editId="51A6B8E7">
                <wp:simplePos x="0" y="0"/>
                <wp:positionH relativeFrom="column">
                  <wp:posOffset>201930</wp:posOffset>
                </wp:positionH>
                <wp:positionV relativeFrom="paragraph">
                  <wp:posOffset>1905</wp:posOffset>
                </wp:positionV>
                <wp:extent cx="5355590" cy="284480"/>
                <wp:effectExtent l="0" t="0" r="0" b="1270"/>
                <wp:wrapTopAndBottom/>
                <wp:docPr id="40" name="Caixa de Texto 40"/>
                <wp:cNvGraphicFramePr/>
                <a:graphic xmlns:a="http://schemas.openxmlformats.org/drawingml/2006/main">
                  <a:graphicData uri="http://schemas.microsoft.com/office/word/2010/wordprocessingShape">
                    <wps:wsp>
                      <wps:cNvSpPr txBox="1"/>
                      <wps:spPr>
                        <a:xfrm>
                          <a:off x="0" y="0"/>
                          <a:ext cx="5355590" cy="284480"/>
                        </a:xfrm>
                        <a:prstGeom prst="rect">
                          <a:avLst/>
                        </a:prstGeom>
                        <a:solidFill>
                          <a:prstClr val="white"/>
                        </a:solidFill>
                        <a:ln>
                          <a:noFill/>
                        </a:ln>
                      </wps:spPr>
                      <wps:txbx>
                        <w:txbxContent>
                          <w:p w14:paraId="52708C5C" w14:textId="20BB2572" w:rsidR="00A16561" w:rsidRPr="00C9073A" w:rsidRDefault="00A16561" w:rsidP="007B794D">
                            <w:pPr>
                              <w:pStyle w:val="Legenda"/>
                              <w:jc w:val="left"/>
                              <w:rPr>
                                <w:noProof/>
                              </w:rPr>
                            </w:pPr>
                            <w:bookmarkStart w:id="57" w:name="_Toc183673459"/>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7B794D">
                              <w:rPr>
                                <w:b w:val="0"/>
                                <w:bCs w:val="0"/>
                                <w:szCs w:val="24"/>
                              </w:rPr>
                              <w:t xml:space="preserve">– </w:t>
                            </w:r>
                            <w:r w:rsidRPr="007B794D">
                              <w:rPr>
                                <w:b w:val="0"/>
                                <w:bCs w:val="0"/>
                                <w:noProof/>
                              </w:rPr>
                              <w:t>Diagrama de Atores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4A43" id="Caixa de Texto 40" o:spid="_x0000_s1032" type="#_x0000_t202" style="position:absolute;left:0;text-align:left;margin-left:15.9pt;margin-top:.15pt;width:421.7pt;height:22.4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" stroked="f">
                <v:textbox inset="0,0,0,0">
                  <w:txbxContent>
                    <w:p w14:paraId="52708C5C" w14:textId="20BB2572" w:rsidR="00A16561" w:rsidRPr="00C9073A" w:rsidRDefault="00A16561" w:rsidP="007B794D">
                      <w:pPr>
                        <w:pStyle w:val="Legenda"/>
                        <w:jc w:val="left"/>
                        <w:rPr>
                          <w:noProof/>
                        </w:rPr>
                      </w:pPr>
                      <w:bookmarkStart w:id="58" w:name="_Toc183673459"/>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7B794D">
                        <w:rPr>
                          <w:b w:val="0"/>
                          <w:bCs w:val="0"/>
                          <w:szCs w:val="24"/>
                        </w:rPr>
                        <w:t xml:space="preserve">– </w:t>
                      </w:r>
                      <w:r w:rsidRPr="007B794D">
                        <w:rPr>
                          <w:b w:val="0"/>
                          <w:bCs w:val="0"/>
                          <w:noProof/>
                        </w:rPr>
                        <w:t>Diagrama de Atores</w:t>
                      </w:r>
                      <w:bookmarkEnd w:id="58"/>
                    </w:p>
                  </w:txbxContent>
                </v:textbox>
                <w10:wrap type="topAndBottom"/>
              </v:shape>
            </w:pict>
          </mc:Fallback>
        </mc:AlternateContent>
      </w:r>
      <w:r w:rsidRPr="004A03C9">
        <w:rPr>
          <w:noProof/>
        </w:rPr>
        <w:drawing>
          <wp:anchor distT="0" distB="0" distL="114300" distR="114300" simplePos="0" relativeHeight="251718656" behindDoc="0" locked="0" layoutInCell="1" allowOverlap="1" wp14:anchorId="7956AF8C" wp14:editId="003D87D6">
            <wp:simplePos x="0" y="0"/>
            <wp:positionH relativeFrom="column">
              <wp:posOffset>201930</wp:posOffset>
            </wp:positionH>
            <wp:positionV relativeFrom="paragraph">
              <wp:posOffset>287020</wp:posOffset>
            </wp:positionV>
            <wp:extent cx="5355590" cy="16744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209" t="14022" r="2818" b="4334"/>
                    <a:stretch/>
                  </pic:blipFill>
                  <pic:spPr bwMode="auto">
                    <a:xfrm>
                      <a:off x="0" y="0"/>
                      <a:ext cx="5355590" cy="167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752">
        <w:t>F</w:t>
      </w:r>
      <w:r w:rsidR="002F7752" w:rsidRPr="002F7752">
        <w:rPr>
          <w:sz w:val="20"/>
        </w:rPr>
        <w:t>onte: Elaborado pelos autores</w:t>
      </w:r>
    </w:p>
    <w:p w14:paraId="572AC516" w14:textId="77777777" w:rsidR="002F7752" w:rsidRPr="002F7752" w:rsidRDefault="002F7752" w:rsidP="007B794D">
      <w:pPr>
        <w:ind w:firstLine="0"/>
        <w:rPr>
          <w:sz w:val="20"/>
        </w:rPr>
      </w:pP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59" w:name="_Toc253375267"/>
      <w:bookmarkStart w:id="60" w:name="_Toc311655770"/>
      <w:bookmarkStart w:id="61" w:name="_Toc311656242"/>
      <w:bookmarkStart w:id="62" w:name="_Toc311656324"/>
      <w:bookmarkStart w:id="63" w:name="_Toc311656591"/>
      <w:bookmarkStart w:id="64" w:name="_Toc311676941"/>
      <w:bookmarkStart w:id="65" w:name="_Toc311677309"/>
      <w:bookmarkStart w:id="66" w:name="_Toc356377170"/>
      <w:bookmarkStart w:id="67" w:name="_Toc182206927"/>
      <w:r w:rsidRPr="006C04EC">
        <w:t>Lista de Casos de Uso</w:t>
      </w:r>
      <w:bookmarkEnd w:id="59"/>
      <w:bookmarkEnd w:id="60"/>
      <w:bookmarkEnd w:id="61"/>
      <w:bookmarkEnd w:id="62"/>
      <w:bookmarkEnd w:id="63"/>
      <w:bookmarkEnd w:id="64"/>
      <w:bookmarkEnd w:id="65"/>
      <w:bookmarkEnd w:id="66"/>
      <w:bookmarkEnd w:id="67"/>
    </w:p>
    <w:p w14:paraId="7E345F46" w14:textId="2CD7EB3B" w:rsidR="006C04EC" w:rsidRDefault="00D033D2" w:rsidP="00397F2D">
      <w:r w:rsidRPr="00D033D2">
        <w:t>O Diagrama de Caso de Uso é o mais abstrato, o que o torna mais flexível e informal, sendo utilizado para apresentar uma visão abrangente do sistema (GUEDES, 2011)</w:t>
      </w:r>
      <w:r w:rsidR="00397F2D" w:rsidRPr="00397F2D">
        <w:t>.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68" w:name="_Toc356377024"/>
      <w:r>
        <w:t xml:space="preserve">Quadro </w:t>
      </w:r>
      <w:r w:rsidR="00E61E5B">
        <w:t>20</w:t>
      </w:r>
      <w:r>
        <w:t xml:space="preserve"> –</w:t>
      </w:r>
      <w:r w:rsidRPr="00681D0E">
        <w:rPr>
          <w:b w:val="0"/>
        </w:rPr>
        <w:t xml:space="preserve"> Lista de Casos de Uso</w:t>
      </w:r>
      <w:bookmarkEnd w:id="68"/>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69"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69"/>
    <w:p w14:paraId="4A8F3BEB" w14:textId="77777777" w:rsidR="00197B50" w:rsidRDefault="00197B50" w:rsidP="00197B50">
      <w:pPr>
        <w:ind w:firstLine="0"/>
      </w:pPr>
      <w:r w:rsidRPr="00571983">
        <w:rPr>
          <w:sz w:val="20"/>
        </w:rPr>
        <w:t>Fonte: Elaborado pelos autores</w:t>
      </w:r>
      <w:r>
        <w:t>.</w:t>
      </w:r>
    </w:p>
    <w:p w14:paraId="561DA6A7" w14:textId="77777777" w:rsidR="00197B50" w:rsidRPr="00E86DCC" w:rsidRDefault="00197B50" w:rsidP="00CA0F02">
      <w:pPr>
        <w:ind w:firstLine="0"/>
      </w:pPr>
    </w:p>
    <w:p w14:paraId="7676236C" w14:textId="0EE3086C" w:rsidR="000959C0" w:rsidRDefault="000959C0" w:rsidP="004A430D">
      <w:pPr>
        <w:pStyle w:val="Ttulo2"/>
      </w:pPr>
      <w:bookmarkStart w:id="70" w:name="_Toc182206928"/>
      <w:r w:rsidRPr="000959C0">
        <w:t xml:space="preserve">Diagrama de </w:t>
      </w:r>
      <w:r w:rsidR="00B93752">
        <w:t>Casos de Uso</w:t>
      </w:r>
      <w:bookmarkEnd w:id="70"/>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30D67D12" w:rsidR="00BE6C45" w:rsidRDefault="00BE6C45" w:rsidP="00BE6C45">
      <w:r>
        <w:t>Segundo Sommerville (201</w:t>
      </w:r>
      <w:r w:rsidR="00D033D2">
        <w:t>8</w:t>
      </w:r>
      <w:r>
        <w:t>),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382A141F" w14:textId="2F2DB698" w:rsidR="003973A3" w:rsidRDefault="003973A3" w:rsidP="003973A3">
      <w:r w:rsidRPr="003973A3">
        <w:t xml:space="preserve">As subseções subsequentes apresentarão os diagramas de casos de uso, concentrando-se nos vários </w:t>
      </w:r>
      <w:r w:rsidR="00B0355A">
        <w:t>atores</w:t>
      </w:r>
      <w:r w:rsidRPr="003973A3">
        <w:t xml:space="preserve"> do sistema. Cada diagrama descreve as atividades e responsabilidades de um participante particular, destacando como cada um afeta o rendimento total da aplicação.</w:t>
      </w:r>
    </w:p>
    <w:p w14:paraId="732EE8A0" w14:textId="1484C649" w:rsidR="00B0355A" w:rsidRPr="00B0355A" w:rsidRDefault="00B0355A" w:rsidP="00B0355A">
      <w:r w:rsidRPr="00B0355A">
        <w:t>O papel do Administrador é administrar o sistema de maneira abrangente, incluindo todas as suas funcionalidades e recursos. Normalmente ocupando um cargo de liderança, como o de diretor ou dono da unidade onde o sistema é instalado, este usuário detém direitos amplos que englobam a criação, manutenção, estabelece de permissões e supervis</w:t>
      </w:r>
      <w:r>
        <w:t>iona</w:t>
      </w:r>
      <w:r w:rsidRPr="00B0355A">
        <w:t xml:space="preserve"> as atividades, assegurando a operação perfeita do sistema.</w:t>
      </w:r>
    </w:p>
    <w:p w14:paraId="2F88DFF3" w14:textId="77777777" w:rsidR="003973A3" w:rsidRPr="00D033D2" w:rsidRDefault="003973A3" w:rsidP="00BE6C45">
      <w:pPr>
        <w:rPr>
          <w:u w:val="single"/>
        </w:rPr>
      </w:pPr>
    </w:p>
    <w:p w14:paraId="0EBC1FF9" w14:textId="54F098AA" w:rsidR="006E2D09" w:rsidRDefault="00045A65" w:rsidP="006E2D09">
      <w:pPr>
        <w:pStyle w:val="Legenda"/>
        <w:keepNext/>
        <w:jc w:val="left"/>
        <w:rPr>
          <w:b w:val="0"/>
          <w:bCs w:val="0"/>
        </w:rPr>
      </w:pPr>
      <w:bookmarkStart w:id="71" w:name="_Toc183673460"/>
      <w:r>
        <w:t xml:space="preserve">Figura </w:t>
      </w:r>
      <w:r w:rsidR="00A16561">
        <w:fldChar w:fldCharType="begin"/>
      </w:r>
      <w:r w:rsidR="00A16561">
        <w:instrText xml:space="preserve"> SEQ Figura \* ARABIC </w:instrText>
      </w:r>
      <w:r w:rsidR="00A16561">
        <w:fldChar w:fldCharType="separate"/>
      </w:r>
      <w:r w:rsidR="005B4441">
        <w:rPr>
          <w:noProof/>
        </w:rPr>
        <w:t>13</w:t>
      </w:r>
      <w:r w:rsidR="00A16561">
        <w:rPr>
          <w:noProof/>
        </w:rPr>
        <w:fldChar w:fldCharType="end"/>
      </w:r>
      <w:r w:rsidRPr="00B14F62">
        <w:t xml:space="preserve"> </w:t>
      </w:r>
      <w:r w:rsidRPr="00045A65">
        <w:rPr>
          <w:b w:val="0"/>
          <w:bCs w:val="0"/>
        </w:rPr>
        <w:t>– Diagrama de caso de uso</w:t>
      </w:r>
      <w:r>
        <w:rPr>
          <w:b w:val="0"/>
          <w:bCs w:val="0"/>
        </w:rPr>
        <w:t xml:space="preserve"> </w:t>
      </w:r>
      <w:r w:rsidRPr="00045A65">
        <w:rPr>
          <w:b w:val="0"/>
          <w:bCs w:val="0"/>
        </w:rPr>
        <w:t>– Visão Administrador</w:t>
      </w:r>
      <w:r w:rsidR="00F53375">
        <w:rPr>
          <w:noProof/>
        </w:rPr>
        <w:drawing>
          <wp:inline distT="0" distB="0" distL="0" distR="0" wp14:anchorId="7A7FCAD4" wp14:editId="741879EE">
            <wp:extent cx="8517711" cy="5915572"/>
            <wp:effectExtent l="5715" t="0" r="381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57"/>
                    <a:stretch/>
                  </pic:blipFill>
                  <pic:spPr bwMode="auto">
                    <a:xfrm rot="16200000">
                      <a:off x="0" y="0"/>
                      <a:ext cx="8610531" cy="5980036"/>
                    </a:xfrm>
                    <a:prstGeom prst="rect">
                      <a:avLst/>
                    </a:prstGeom>
                    <a:ln>
                      <a:noFill/>
                    </a:ln>
                    <a:extLst>
                      <a:ext uri="{53640926-AAD7-44D8-BBD7-CCE9431645EC}">
                        <a14:shadowObscured xmlns:a14="http://schemas.microsoft.com/office/drawing/2010/main"/>
                      </a:ext>
                    </a:extLst>
                  </pic:spPr>
                </pic:pic>
              </a:graphicData>
            </a:graphic>
          </wp:inline>
        </w:drawing>
      </w:r>
      <w:r w:rsidR="00197B50" w:rsidRPr="006E2D09">
        <w:rPr>
          <w:b w:val="0"/>
          <w:bCs w:val="0"/>
          <w:sz w:val="20"/>
        </w:rPr>
        <w:t>Fonte: Elaborado pelos autores</w:t>
      </w:r>
      <w:r w:rsidR="00197B50" w:rsidRPr="006E2D09">
        <w:rPr>
          <w:b w:val="0"/>
          <w:bCs w:val="0"/>
        </w:rPr>
        <w:t>.</w:t>
      </w:r>
      <w:bookmarkEnd w:id="71"/>
    </w:p>
    <w:p w14:paraId="1F5B3815" w14:textId="5578766D" w:rsidR="00051B88" w:rsidRPr="00960767" w:rsidRDefault="00960767" w:rsidP="00960767">
      <w:r>
        <w:rPr>
          <w:noProof/>
        </w:rPr>
        <mc:AlternateContent>
          <mc:Choice Requires="wps">
            <w:drawing>
              <wp:anchor distT="0" distB="0" distL="114300" distR="114300" simplePos="0" relativeHeight="251740160" behindDoc="0" locked="0" layoutInCell="1" allowOverlap="1" wp14:anchorId="6C8D17DB" wp14:editId="0EA84B50">
                <wp:simplePos x="0" y="0"/>
                <wp:positionH relativeFrom="column">
                  <wp:posOffset>-106680</wp:posOffset>
                </wp:positionH>
                <wp:positionV relativeFrom="paragraph">
                  <wp:posOffset>2222500</wp:posOffset>
                </wp:positionV>
                <wp:extent cx="5619750" cy="213360"/>
                <wp:effectExtent l="0" t="0" r="0" b="0"/>
                <wp:wrapTopAndBottom/>
                <wp:docPr id="41" name="Caixa de Texto 41"/>
                <wp:cNvGraphicFramePr/>
                <a:graphic xmlns:a="http://schemas.openxmlformats.org/drawingml/2006/main">
                  <a:graphicData uri="http://schemas.microsoft.com/office/word/2010/wordprocessingShape">
                    <wps:wsp>
                      <wps:cNvSpPr txBox="1"/>
                      <wps:spPr>
                        <a:xfrm>
                          <a:off x="0" y="0"/>
                          <a:ext cx="5619750" cy="213360"/>
                        </a:xfrm>
                        <a:prstGeom prst="rect">
                          <a:avLst/>
                        </a:prstGeom>
                        <a:solidFill>
                          <a:prstClr val="white"/>
                        </a:solidFill>
                        <a:ln>
                          <a:noFill/>
                        </a:ln>
                      </wps:spPr>
                      <wps:txbx>
                        <w:txbxContent>
                          <w:p w14:paraId="02C4501F" w14:textId="4EE380E8" w:rsidR="00A16561" w:rsidRPr="004315A7" w:rsidRDefault="00A16561" w:rsidP="00960767">
                            <w:pPr>
                              <w:pStyle w:val="Legenda"/>
                              <w:jc w:val="left"/>
                              <w:rPr>
                                <w:noProof/>
                              </w:rPr>
                            </w:pPr>
                            <w:bookmarkStart w:id="72" w:name="_Toc183673461"/>
                            <w:r>
                              <w:t xml:space="preserve">Figura </w:t>
                            </w:r>
                            <w:r>
                              <w:fldChar w:fldCharType="begin"/>
                            </w:r>
                            <w:r>
                              <w:instrText xml:space="preserve"> SEQ Figura \* ARABIC </w:instrText>
                            </w:r>
                            <w:r>
                              <w:fldChar w:fldCharType="separate"/>
                            </w:r>
                            <w:r>
                              <w:rPr>
                                <w:noProof/>
                              </w:rPr>
                              <w:t>14</w:t>
                            </w:r>
                            <w:r>
                              <w:rPr>
                                <w:noProof/>
                              </w:rPr>
                              <w:fldChar w:fldCharType="end"/>
                            </w:r>
                            <w:r>
                              <w:t xml:space="preserve"> </w:t>
                            </w:r>
                            <w:r w:rsidRPr="00960767">
                              <w:rPr>
                                <w:b w:val="0"/>
                                <w:bCs w:val="0"/>
                              </w:rPr>
                              <w:t>– Diagrama de caso de uso – Visão Coordenador Estágio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D17DB" id="Caixa de Texto 41" o:spid="_x0000_s1033" type="#_x0000_t202" style="position:absolute;left:0;text-align:left;margin-left:-8.4pt;margin-top:175pt;width:442.5pt;height:16.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" stroked="f">
                <v:textbox inset="0,0,0,0">
                  <w:txbxContent>
                    <w:p w14:paraId="02C4501F" w14:textId="4EE380E8" w:rsidR="00A16561" w:rsidRPr="004315A7" w:rsidRDefault="00A16561" w:rsidP="00960767">
                      <w:pPr>
                        <w:pStyle w:val="Legenda"/>
                        <w:jc w:val="left"/>
                        <w:rPr>
                          <w:noProof/>
                        </w:rPr>
                      </w:pPr>
                      <w:bookmarkStart w:id="73" w:name="_Toc183673461"/>
                      <w:r>
                        <w:t xml:space="preserve">Figura </w:t>
                      </w:r>
                      <w:r>
                        <w:fldChar w:fldCharType="begin"/>
                      </w:r>
                      <w:r>
                        <w:instrText xml:space="preserve"> SEQ Figura \* ARABIC </w:instrText>
                      </w:r>
                      <w:r>
                        <w:fldChar w:fldCharType="separate"/>
                      </w:r>
                      <w:r>
                        <w:rPr>
                          <w:noProof/>
                        </w:rPr>
                        <w:t>14</w:t>
                      </w:r>
                      <w:r>
                        <w:rPr>
                          <w:noProof/>
                        </w:rPr>
                        <w:fldChar w:fldCharType="end"/>
                      </w:r>
                      <w:r>
                        <w:t xml:space="preserve"> </w:t>
                      </w:r>
                      <w:r w:rsidRPr="00960767">
                        <w:rPr>
                          <w:b w:val="0"/>
                          <w:bCs w:val="0"/>
                        </w:rPr>
                        <w:t>– Diagrama de caso de uso – Visão Coordenador Estágio</w:t>
                      </w:r>
                      <w:bookmarkEnd w:id="73"/>
                    </w:p>
                  </w:txbxContent>
                </v:textbox>
                <w10:wrap type="topAndBottom"/>
              </v:shape>
            </w:pict>
          </mc:Fallback>
        </mc:AlternateContent>
      </w:r>
      <w:r w:rsidRPr="00051B88">
        <w:rPr>
          <w:noProof/>
        </w:rPr>
        <w:drawing>
          <wp:anchor distT="0" distB="0" distL="114300" distR="114300" simplePos="0" relativeHeight="251717632" behindDoc="0" locked="0" layoutInCell="1" allowOverlap="1" wp14:anchorId="301BCA29" wp14:editId="5ECE1A63">
            <wp:simplePos x="0" y="0"/>
            <wp:positionH relativeFrom="page">
              <wp:posOffset>970915</wp:posOffset>
            </wp:positionH>
            <wp:positionV relativeFrom="paragraph">
              <wp:posOffset>2512390</wp:posOffset>
            </wp:positionV>
            <wp:extent cx="5619750" cy="2450465"/>
            <wp:effectExtent l="0" t="0" r="0" b="698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654" t="5394" r="793"/>
                    <a:stretch/>
                  </pic:blipFill>
                  <pic:spPr bwMode="auto">
                    <a:xfrm>
                      <a:off x="0" y="0"/>
                      <a:ext cx="561975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55A" w:rsidRPr="00B0355A">
        <w:t>O ator Coordenador de Estágio é responsável por gerenciar e organizar as vagas de estágio destinadas aos alunos. Vinculado diretamente à instituição de ensino, este usuário desempenha um papel intermediário entre os alunos, a instituição e as organizações concedentes. Suas atribuições incluem a administração das vagas disponíveis, a alocação dos estudantes de acordo com seus perfis e a supervisão das atividades relacionadas ao processo de estágio, garantindo que sejam conduzidas de maneira estruturada e alinhadas aos objetivos acadêmicos e profissionais, além de atender aos requisitos estabelecidos pelas partes envolvidas.</w:t>
      </w:r>
    </w:p>
    <w:p w14:paraId="6560078E" w14:textId="49879317" w:rsidR="00C5590E" w:rsidRDefault="00197B50" w:rsidP="00197B50">
      <w:pPr>
        <w:ind w:firstLine="0"/>
      </w:pPr>
      <w:r w:rsidRPr="00571983">
        <w:rPr>
          <w:sz w:val="20"/>
        </w:rPr>
        <w:t>Fonte: Elaborado pelos autores</w:t>
      </w:r>
      <w:r>
        <w:t>.</w:t>
      </w:r>
    </w:p>
    <w:p w14:paraId="7122C8B2" w14:textId="77777777" w:rsidR="005D3BB0" w:rsidRDefault="005D3BB0" w:rsidP="00197B50">
      <w:pPr>
        <w:ind w:firstLine="0"/>
      </w:pPr>
    </w:p>
    <w:p w14:paraId="143E2293" w14:textId="462E0DDC" w:rsidR="00C5590E" w:rsidRDefault="005D3BB0" w:rsidP="005D3BB0">
      <w:r w:rsidRPr="005D3BB0">
        <w:t>O ator Concedente é responsável por oferecer as vagas de estágio aos alunos, podendo ser uma empresa, organização externa, profissional autônomo ou até mesmo a própria instituição de ensino. Este usuário desempenha um papel essencial no processo de estágio, sendo encarregado de criar as oportunidades, definir os critérios de participação e acompanhar o desempenho dos estagiários em suas atividades. Além disso, o Concedente deve assegurar que as atividades propostas estejam alinhadas aos objetivos do estágio, proporcionando uma experiência prática que contribua para o desenvolvimento profissional dos estudantes.</w:t>
      </w:r>
    </w:p>
    <w:p w14:paraId="6FD69DA4" w14:textId="77777777" w:rsidR="005D3BB0" w:rsidRDefault="005D3BB0" w:rsidP="005D3BB0"/>
    <w:p w14:paraId="431C4CF3" w14:textId="2FC0E117" w:rsidR="00C5590E" w:rsidRDefault="00C5590E" w:rsidP="00197B50">
      <w:pPr>
        <w:ind w:firstLine="0"/>
      </w:pPr>
    </w:p>
    <w:p w14:paraId="15880EE4" w14:textId="1FB00B02" w:rsidR="00C5590E" w:rsidRDefault="00C5590E" w:rsidP="00197B50">
      <w:pPr>
        <w:ind w:firstLine="0"/>
      </w:pPr>
    </w:p>
    <w:p w14:paraId="3FA31ED3" w14:textId="6FE248FC" w:rsidR="00C5590E" w:rsidRDefault="00C5590E" w:rsidP="00197B50">
      <w:pPr>
        <w:ind w:firstLine="0"/>
      </w:pPr>
    </w:p>
    <w:p w14:paraId="5716DE90" w14:textId="23650D43" w:rsidR="00C5590E" w:rsidRDefault="00C5590E" w:rsidP="00197B50">
      <w:pPr>
        <w:ind w:firstLine="0"/>
      </w:pPr>
    </w:p>
    <w:p w14:paraId="76BA79BC" w14:textId="77777777" w:rsidR="00C5590E" w:rsidRDefault="00C5590E" w:rsidP="00197B50">
      <w:pPr>
        <w:ind w:firstLine="0"/>
      </w:pPr>
    </w:p>
    <w:p w14:paraId="1BFD8224" w14:textId="51451A80" w:rsidR="003F5E03" w:rsidRDefault="003F5E03" w:rsidP="003F5E03">
      <w:pPr>
        <w:pStyle w:val="Legenda"/>
        <w:keepNext/>
        <w:jc w:val="both"/>
      </w:pPr>
      <w:bookmarkStart w:id="74" w:name="_Toc183673462"/>
      <w:r>
        <w:t xml:space="preserve">Figura </w:t>
      </w:r>
      <w:r w:rsidR="00A16561">
        <w:fldChar w:fldCharType="begin"/>
      </w:r>
      <w:r w:rsidR="00A16561">
        <w:instrText xml:space="preserve"> SEQ Figura \* ARABIC </w:instrText>
      </w:r>
      <w:r w:rsidR="00A16561">
        <w:fldChar w:fldCharType="separate"/>
      </w:r>
      <w:r w:rsidR="005B4441">
        <w:rPr>
          <w:noProof/>
        </w:rPr>
        <w:t>15</w:t>
      </w:r>
      <w:r w:rsidR="00A16561">
        <w:rPr>
          <w:noProof/>
        </w:rPr>
        <w:fldChar w:fldCharType="end"/>
      </w:r>
      <w:r>
        <w:t xml:space="preserve"> </w:t>
      </w:r>
      <w:r w:rsidRPr="00893825">
        <w:rPr>
          <w:noProof/>
        </w:rPr>
        <w:t xml:space="preserve">– </w:t>
      </w:r>
      <w:r w:rsidRPr="003F5E03">
        <w:rPr>
          <w:b w:val="0"/>
          <w:bCs w:val="0"/>
          <w:noProof/>
        </w:rPr>
        <w:t>Diagrama de caso de uso – Visão Concedente</w:t>
      </w:r>
      <w:bookmarkEnd w:id="74"/>
    </w:p>
    <w:p w14:paraId="059856FF" w14:textId="5DD09777" w:rsidR="00C5590E" w:rsidRDefault="00C5590E" w:rsidP="00197B50">
      <w:pPr>
        <w:ind w:firstLine="0"/>
        <w:rPr>
          <w:noProof/>
        </w:rPr>
      </w:pPr>
      <w:r w:rsidRPr="00C5590E">
        <w:rPr>
          <w:noProof/>
        </w:rPr>
        <w:drawing>
          <wp:inline distT="0" distB="0" distL="0" distR="0" wp14:anchorId="264F94A3" wp14:editId="71DC2D86">
            <wp:extent cx="4692650" cy="3822700"/>
            <wp:effectExtent l="0" t="0" r="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90" t="7749" r="2277" b="2525"/>
                    <a:stretch/>
                  </pic:blipFill>
                  <pic:spPr bwMode="auto">
                    <a:xfrm>
                      <a:off x="0" y="0"/>
                      <a:ext cx="4715538" cy="3841345"/>
                    </a:xfrm>
                    <a:prstGeom prst="rect">
                      <a:avLst/>
                    </a:prstGeom>
                    <a:ln>
                      <a:noFill/>
                    </a:ln>
                    <a:extLst>
                      <a:ext uri="{53640926-AAD7-44D8-BBD7-CCE9431645EC}">
                        <a14:shadowObscured xmlns:a14="http://schemas.microsoft.com/office/drawing/2010/main"/>
                      </a:ext>
                    </a:extLst>
                  </pic:spPr>
                </pic:pic>
              </a:graphicData>
            </a:graphic>
          </wp:inline>
        </w:drawing>
      </w:r>
    </w:p>
    <w:p w14:paraId="2510E1D1" w14:textId="2A7D6009" w:rsidR="005D3BB0" w:rsidRDefault="00197B50" w:rsidP="00197B50">
      <w:pPr>
        <w:ind w:firstLine="0"/>
      </w:pPr>
      <w:r w:rsidRPr="00571983">
        <w:rPr>
          <w:sz w:val="20"/>
        </w:rPr>
        <w:t>Fonte: Elaborado pelos autores</w:t>
      </w:r>
      <w:r>
        <w:t>.</w:t>
      </w:r>
    </w:p>
    <w:p w14:paraId="26DA0D31" w14:textId="77777777" w:rsidR="005D3BB0" w:rsidRDefault="005D3BB0" w:rsidP="00197B50">
      <w:pPr>
        <w:ind w:firstLine="0"/>
      </w:pPr>
    </w:p>
    <w:p w14:paraId="7C18365B" w14:textId="39557E13" w:rsidR="004B0034" w:rsidRDefault="005D3BB0" w:rsidP="005D3BB0">
      <w:r w:rsidRPr="005D3BB0">
        <w:t>O ator Instituição de Ensino é responsável por gerenciar as vagas de estágio e, em alguns casos, por disponibilizar as instalações para a realização das atividades práticas. Este papel pode ser desempenhado tanto como uma mediadora no processo de estágio quanto como Concedente, oferecendo diretamente as oportunidades aos alunos. Suas atribuições incluem assegurar que as vagas sejam oferecidas de maneira adequada, alinhadas às necessidades acadêmicas e profissionais dos estudantes, além de fornecer o suporte necessário para a execução das atividades, garantindo que o processo atenda às expectativas de todas as partes envolvidas.</w:t>
      </w:r>
    </w:p>
    <w:p w14:paraId="1FD27B71" w14:textId="68D65E0A" w:rsidR="005D3BB0" w:rsidRDefault="005D3BB0" w:rsidP="005D3BB0"/>
    <w:p w14:paraId="02E2841F" w14:textId="46F34E9C" w:rsidR="005D3BB0" w:rsidRDefault="005D3BB0" w:rsidP="005D3BB0"/>
    <w:p w14:paraId="7F1B9D19" w14:textId="6166C489" w:rsidR="005D3BB0" w:rsidRDefault="005D3BB0" w:rsidP="005D3BB0"/>
    <w:p w14:paraId="3E8EB0BC" w14:textId="031EE488" w:rsidR="005D3BB0" w:rsidRDefault="005D3BB0" w:rsidP="005D3BB0"/>
    <w:p w14:paraId="5331ECC7" w14:textId="3D55710D" w:rsidR="005D3BB0" w:rsidRDefault="005D3BB0" w:rsidP="005D3BB0"/>
    <w:p w14:paraId="11DED9A4" w14:textId="2D501ADB" w:rsidR="005D3BB0" w:rsidRDefault="005D3BB0" w:rsidP="005D3BB0"/>
    <w:p w14:paraId="752318D3" w14:textId="5E7C4B9D" w:rsidR="005D3BB0" w:rsidRDefault="005D3BB0" w:rsidP="005D3BB0"/>
    <w:p w14:paraId="2C86715B" w14:textId="77777777" w:rsidR="005D3BB0" w:rsidRDefault="005D3BB0" w:rsidP="005D3BB0"/>
    <w:p w14:paraId="7F554A6A" w14:textId="30ECE0D0" w:rsidR="004B0034" w:rsidRDefault="004B0034" w:rsidP="00404B5B">
      <w:pPr>
        <w:ind w:firstLine="0"/>
        <w:rPr>
          <w:b/>
          <w:noProof/>
        </w:rPr>
      </w:pPr>
    </w:p>
    <w:p w14:paraId="37F44EEC" w14:textId="59BE1851" w:rsidR="00BB3BC1" w:rsidRDefault="00BB3BC1" w:rsidP="00BB3BC1">
      <w:pPr>
        <w:pStyle w:val="Legenda"/>
        <w:keepNext/>
        <w:jc w:val="both"/>
      </w:pPr>
      <w:bookmarkStart w:id="75" w:name="_Toc183673463"/>
      <w:r>
        <w:t xml:space="preserve">Figura </w:t>
      </w:r>
      <w:r w:rsidR="00A16561">
        <w:fldChar w:fldCharType="begin"/>
      </w:r>
      <w:r w:rsidR="00A16561">
        <w:instrText xml:space="preserve"> SEQ Figura \* ARABIC </w:instrText>
      </w:r>
      <w:r w:rsidR="00A16561">
        <w:fldChar w:fldCharType="separate"/>
      </w:r>
      <w:r w:rsidR="005B4441">
        <w:rPr>
          <w:noProof/>
        </w:rPr>
        <w:t>16</w:t>
      </w:r>
      <w:r w:rsidR="00A16561">
        <w:rPr>
          <w:noProof/>
        </w:rPr>
        <w:fldChar w:fldCharType="end"/>
      </w:r>
      <w:r>
        <w:t xml:space="preserve"> </w:t>
      </w:r>
      <w:r w:rsidRPr="00796D94">
        <w:rPr>
          <w:b w:val="0"/>
          <w:bCs w:val="0"/>
          <w:noProof/>
        </w:rPr>
        <w:t>– Diagrama de caso de uso – Visão Instituição Ensino</w:t>
      </w:r>
      <w:bookmarkEnd w:id="75"/>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00D6DCB8" w14:textId="74618D00" w:rsidR="004719A1" w:rsidRDefault="00197B50" w:rsidP="006C7632">
      <w:pPr>
        <w:ind w:firstLine="0"/>
      </w:pPr>
      <w:r w:rsidRPr="00571983">
        <w:rPr>
          <w:sz w:val="20"/>
        </w:rPr>
        <w:t>Fonte: Elaborado pelos autores</w:t>
      </w:r>
      <w:r>
        <w:t>.</w:t>
      </w:r>
    </w:p>
    <w:p w14:paraId="3A8E1F5F" w14:textId="3D1448A1" w:rsidR="005D3BB0" w:rsidRDefault="005D3BB0" w:rsidP="006C7632">
      <w:pPr>
        <w:ind w:firstLine="0"/>
      </w:pPr>
    </w:p>
    <w:p w14:paraId="6D779252" w14:textId="2724EF82" w:rsidR="00DF6B8C" w:rsidRDefault="000959C0" w:rsidP="00912AC3">
      <w:pPr>
        <w:pStyle w:val="Ttulo2"/>
      </w:pPr>
      <w:bookmarkStart w:id="76" w:name="_Toc182206929"/>
      <w:r w:rsidRPr="000959C0">
        <w:t>Diagrama de Casos de uso individuais</w:t>
      </w:r>
      <w:bookmarkEnd w:id="76"/>
    </w:p>
    <w:p w14:paraId="5AAAAF98" w14:textId="27FB14B8" w:rsidR="00912AC3" w:rsidRPr="00912AC3" w:rsidRDefault="00912AC3" w:rsidP="00912AC3"/>
    <w:p w14:paraId="0BE2E9E0" w14:textId="7D81098E" w:rsidR="002B204E" w:rsidRDefault="00912AC3" w:rsidP="00912AC3">
      <w:r w:rsidRPr="008514DC">
        <w:t>Na Figura</w:t>
      </w:r>
      <w:r>
        <w:t xml:space="preserve"> </w:t>
      </w:r>
      <w:r w:rsidR="00BB3BC1">
        <w:t>17</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2263DE35" w14:textId="03782A4F" w:rsidR="005D3BB0" w:rsidRDefault="005D3BB0" w:rsidP="00912AC3"/>
    <w:p w14:paraId="3C7A5669" w14:textId="6626953A" w:rsidR="00912AC3" w:rsidRDefault="00566E7D" w:rsidP="00912AC3">
      <w:pPr>
        <w:pStyle w:val="Legenda"/>
        <w:keepNext/>
        <w:spacing w:line="240" w:lineRule="auto"/>
        <w:jc w:val="both"/>
        <w:rPr>
          <w:b w:val="0"/>
          <w:noProof/>
        </w:rPr>
      </w:pPr>
      <w:r>
        <w:rPr>
          <w:noProof/>
        </w:rPr>
        <mc:AlternateContent>
          <mc:Choice Requires="wps">
            <w:drawing>
              <wp:anchor distT="0" distB="0" distL="114300" distR="114300" simplePos="0" relativeHeight="251742208" behindDoc="0" locked="0" layoutInCell="1" allowOverlap="1" wp14:anchorId="7137CD79" wp14:editId="481D75DE">
                <wp:simplePos x="0" y="0"/>
                <wp:positionH relativeFrom="column">
                  <wp:posOffset>-3810</wp:posOffset>
                </wp:positionH>
                <wp:positionV relativeFrom="paragraph">
                  <wp:posOffset>4445</wp:posOffset>
                </wp:positionV>
                <wp:extent cx="4941570" cy="257175"/>
                <wp:effectExtent l="0" t="0" r="0" b="9525"/>
                <wp:wrapTopAndBottom/>
                <wp:docPr id="42" name="Caixa de Texto 42"/>
                <wp:cNvGraphicFramePr/>
                <a:graphic xmlns:a="http://schemas.openxmlformats.org/drawingml/2006/main">
                  <a:graphicData uri="http://schemas.microsoft.com/office/word/2010/wordprocessingShape">
                    <wps:wsp>
                      <wps:cNvSpPr txBox="1"/>
                      <wps:spPr>
                        <a:xfrm>
                          <a:off x="0" y="0"/>
                          <a:ext cx="4941570" cy="257175"/>
                        </a:xfrm>
                        <a:prstGeom prst="rect">
                          <a:avLst/>
                        </a:prstGeom>
                        <a:solidFill>
                          <a:prstClr val="white"/>
                        </a:solidFill>
                        <a:ln>
                          <a:noFill/>
                        </a:ln>
                      </wps:spPr>
                      <wps:txbx>
                        <w:txbxContent>
                          <w:p w14:paraId="181B200B" w14:textId="3C0F689F" w:rsidR="00A16561" w:rsidRPr="00790354" w:rsidRDefault="00A16561" w:rsidP="00566E7D">
                            <w:pPr>
                              <w:pStyle w:val="Legenda"/>
                              <w:jc w:val="left"/>
                              <w:rPr>
                                <w:noProof/>
                              </w:rPr>
                            </w:pPr>
                            <w:bookmarkStart w:id="77" w:name="_Toc183673464"/>
                            <w:r>
                              <w:t xml:space="preserve">Figura </w:t>
                            </w:r>
                            <w:r>
                              <w:fldChar w:fldCharType="begin"/>
                            </w:r>
                            <w:r>
                              <w:instrText xml:space="preserve"> SEQ Figura \* ARABIC </w:instrText>
                            </w:r>
                            <w:r>
                              <w:fldChar w:fldCharType="separate"/>
                            </w:r>
                            <w:r>
                              <w:rPr>
                                <w:noProof/>
                              </w:rPr>
                              <w:t>17</w:t>
                            </w:r>
                            <w:r>
                              <w:rPr>
                                <w:noProof/>
                              </w:rPr>
                              <w:fldChar w:fldCharType="end"/>
                            </w:r>
                            <w:r>
                              <w:t xml:space="preserve"> </w:t>
                            </w:r>
                            <w:r w:rsidRPr="001E7946">
                              <w:rPr>
                                <w:b w:val="0"/>
                                <w:bCs w:val="0"/>
                              </w:rPr>
                              <w:t>– Diagrama de caso de uso específico – Tipo Documento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7CD79" id="Caixa de Texto 42" o:spid="_x0000_s1034" type="#_x0000_t202" style="position:absolute;left:0;text-align:left;margin-left:-.3pt;margin-top:.35pt;width:389.1pt;height:20.2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" stroked="f">
                <v:textbox inset="0,0,0,0">
                  <w:txbxContent>
                    <w:p w14:paraId="181B200B" w14:textId="3C0F689F" w:rsidR="00A16561" w:rsidRPr="00790354" w:rsidRDefault="00A16561" w:rsidP="00566E7D">
                      <w:pPr>
                        <w:pStyle w:val="Legenda"/>
                        <w:jc w:val="left"/>
                        <w:rPr>
                          <w:noProof/>
                        </w:rPr>
                      </w:pPr>
                      <w:bookmarkStart w:id="78" w:name="_Toc183673464"/>
                      <w:r>
                        <w:t xml:space="preserve">Figura </w:t>
                      </w:r>
                      <w:r>
                        <w:fldChar w:fldCharType="begin"/>
                      </w:r>
                      <w:r>
                        <w:instrText xml:space="preserve"> SEQ Figura \* ARABIC </w:instrText>
                      </w:r>
                      <w:r>
                        <w:fldChar w:fldCharType="separate"/>
                      </w:r>
                      <w:r>
                        <w:rPr>
                          <w:noProof/>
                        </w:rPr>
                        <w:t>17</w:t>
                      </w:r>
                      <w:r>
                        <w:rPr>
                          <w:noProof/>
                        </w:rPr>
                        <w:fldChar w:fldCharType="end"/>
                      </w:r>
                      <w:r>
                        <w:t xml:space="preserve"> </w:t>
                      </w:r>
                      <w:r w:rsidRPr="001E7946">
                        <w:rPr>
                          <w:b w:val="0"/>
                          <w:bCs w:val="0"/>
                        </w:rPr>
                        <w:t>– Diagrama de caso de uso específico – Tipo Documento</w:t>
                      </w:r>
                      <w:bookmarkEnd w:id="78"/>
                    </w:p>
                  </w:txbxContent>
                </v:textbox>
                <w10:wrap type="topAndBottom"/>
              </v:shape>
            </w:pict>
          </mc:Fallback>
        </mc:AlternateContent>
      </w:r>
      <w:r w:rsidR="005D3BB0">
        <w:rPr>
          <w:noProof/>
        </w:rPr>
        <w:drawing>
          <wp:anchor distT="0" distB="0" distL="114300" distR="114300" simplePos="0" relativeHeight="251711488" behindDoc="0" locked="0" layoutInCell="1" allowOverlap="1" wp14:anchorId="04C082EB" wp14:editId="032E27C1">
            <wp:simplePos x="0" y="0"/>
            <wp:positionH relativeFrom="margin">
              <wp:posOffset>-635</wp:posOffset>
            </wp:positionH>
            <wp:positionV relativeFrom="paragraph">
              <wp:posOffset>258445</wp:posOffset>
            </wp:positionV>
            <wp:extent cx="4941570" cy="3016250"/>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299" t="5728" b="16434"/>
                    <a:stretch/>
                  </pic:blipFill>
                  <pic:spPr bwMode="auto">
                    <a:xfrm>
                      <a:off x="0" y="0"/>
                      <a:ext cx="4941570" cy="301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620060" w14:textId="397D247B" w:rsidR="00912AC3" w:rsidRDefault="00912AC3" w:rsidP="00912AC3">
      <w:pPr>
        <w:ind w:firstLine="0"/>
      </w:pPr>
      <w:r w:rsidRPr="00571983">
        <w:rPr>
          <w:sz w:val="20"/>
        </w:rPr>
        <w:t>Fonte: Elaborado pelos autores</w:t>
      </w:r>
      <w:r>
        <w:t>.</w:t>
      </w:r>
    </w:p>
    <w:p w14:paraId="2EA861A1" w14:textId="7DD0F33D" w:rsidR="00912AC3" w:rsidRDefault="00912AC3" w:rsidP="00912AC3">
      <w:pPr>
        <w:ind w:firstLine="0"/>
      </w:pPr>
    </w:p>
    <w:p w14:paraId="429E23E8" w14:textId="6132A3E1" w:rsidR="00912AC3" w:rsidRDefault="004771C5" w:rsidP="005D3BB0">
      <w:r w:rsidRPr="00D033D2">
        <w:t>Observa-se no Quadro 2</w:t>
      </w:r>
      <w:r>
        <w:t>0</w:t>
      </w:r>
      <w:r w:rsidR="00912AC3" w:rsidRPr="0020102D">
        <w:t xml:space="preserve"> o processo do caso de uso "</w:t>
      </w:r>
      <w:r w:rsidR="00912AC3">
        <w:t>Listar Tipo Documento</w:t>
      </w:r>
      <w:r w:rsidR="00912AC3" w:rsidRPr="0020102D">
        <w:t xml:space="preserve">", especificando as fases que o gestor deve percorrer para </w:t>
      </w:r>
      <w:r w:rsidR="00912AC3">
        <w:t>listar</w:t>
      </w:r>
      <w:r w:rsidR="00912AC3" w:rsidRPr="0020102D">
        <w:t xml:space="preserve"> as informações de </w:t>
      </w:r>
      <w:r w:rsidR="00912AC3">
        <w:t>Tipo Documento</w:t>
      </w:r>
      <w:r w:rsidR="00912AC3" w:rsidRPr="0020102D">
        <w:t xml:space="preserve"> no software.</w:t>
      </w:r>
    </w:p>
    <w:p w14:paraId="6EC5C67A" w14:textId="77777777" w:rsidR="005D3BB0" w:rsidRDefault="005D3BB0" w:rsidP="005D3BB0"/>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pPr>
              <w:pStyle w:val="Textopargrafo"/>
              <w:numPr>
                <w:ilvl w:val="0"/>
                <w:numId w:val="17"/>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pPr>
              <w:pStyle w:val="Textopargrafo"/>
              <w:numPr>
                <w:ilvl w:val="0"/>
                <w:numId w:val="17"/>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pPr>
              <w:pStyle w:val="Textopargrafo"/>
              <w:numPr>
                <w:ilvl w:val="0"/>
                <w:numId w:val="17"/>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pPr>
              <w:pStyle w:val="Textopargrafo"/>
              <w:numPr>
                <w:ilvl w:val="0"/>
                <w:numId w:val="17"/>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pPr>
              <w:pStyle w:val="Textopargrafo"/>
              <w:numPr>
                <w:ilvl w:val="0"/>
                <w:numId w:val="17"/>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19D715B9" w:rsidR="00912AC3" w:rsidRDefault="00D033D2" w:rsidP="00912AC3">
      <w:r w:rsidRPr="00D033D2">
        <w:t>Observa-se no Quadro 2</w:t>
      </w:r>
      <w:r>
        <w:t xml:space="preserve">1 </w:t>
      </w:r>
      <w:r w:rsidR="00912AC3" w:rsidRPr="0020102D">
        <w:t xml:space="preserve">o processo do caso de uso "Alterar </w:t>
      </w:r>
      <w:r w:rsidR="00912AC3">
        <w:t>Tipo Documento</w:t>
      </w:r>
      <w:r w:rsidR="00912AC3" w:rsidRPr="0020102D">
        <w:t xml:space="preserve">", especificando as fases que o gestor deve percorrer para alterar as informações de </w:t>
      </w:r>
      <w:r w:rsidR="00912AC3">
        <w:t>Tipos Documento</w:t>
      </w:r>
      <w:r w:rsidR="00912AC3"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pPr>
              <w:pStyle w:val="Textopargrafo"/>
              <w:numPr>
                <w:ilvl w:val="0"/>
                <w:numId w:val="14"/>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pPr>
              <w:pStyle w:val="Textopargrafo"/>
              <w:numPr>
                <w:ilvl w:val="0"/>
                <w:numId w:val="14"/>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pPr>
              <w:pStyle w:val="Textopargrafo"/>
              <w:numPr>
                <w:ilvl w:val="0"/>
                <w:numId w:val="13"/>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CB6B180" w:rsidR="00912AC3" w:rsidRPr="0073302B" w:rsidRDefault="00912AC3">
            <w:pPr>
              <w:pStyle w:val="Textopargrafo"/>
              <w:numPr>
                <w:ilvl w:val="1"/>
                <w:numId w:val="13"/>
              </w:numPr>
              <w:tabs>
                <w:tab w:val="left" w:pos="376"/>
              </w:tabs>
              <w:spacing w:after="0" w:line="240" w:lineRule="auto"/>
              <w:ind w:left="34" w:hanging="28"/>
              <w:jc w:val="left"/>
            </w:pPr>
            <w:r>
              <w:t xml:space="preserve">Sistema falha ao se comunicar com a </w:t>
            </w:r>
            <w:r w:rsidR="00566E7D">
              <w:t>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pPr>
              <w:pStyle w:val="Textopargrafo"/>
              <w:numPr>
                <w:ilvl w:val="1"/>
                <w:numId w:val="13"/>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pPr>
              <w:pStyle w:val="Textopargrafo"/>
              <w:numPr>
                <w:ilvl w:val="1"/>
                <w:numId w:val="13"/>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12FDF8FF" w:rsidR="00912AC3" w:rsidRDefault="004771C5" w:rsidP="00912AC3">
      <w:r w:rsidRPr="00D033D2">
        <w:t>Observa-se no Quadro 2</w:t>
      </w:r>
      <w:r>
        <w:t xml:space="preserve">2 </w:t>
      </w:r>
      <w:r w:rsidR="00912AC3" w:rsidRPr="0020102D">
        <w:t>o processo do caso de uso "</w:t>
      </w:r>
      <w:r w:rsidR="00912AC3">
        <w:t>Consultar Tipo Documento</w:t>
      </w:r>
      <w:r w:rsidR="00912AC3" w:rsidRPr="0020102D">
        <w:t xml:space="preserve">", especificando as fases que o gestor deve percorrer para </w:t>
      </w:r>
      <w:r w:rsidR="00912AC3">
        <w:t>consultar</w:t>
      </w:r>
      <w:r w:rsidR="00912AC3" w:rsidRPr="0020102D">
        <w:t xml:space="preserve"> as informações de </w:t>
      </w:r>
      <w:r w:rsidR="00912AC3">
        <w:t>Tipos Documento</w:t>
      </w:r>
      <w:r w:rsidR="00912AC3"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pPr>
              <w:pStyle w:val="Textopargrafo"/>
              <w:numPr>
                <w:ilvl w:val="0"/>
                <w:numId w:val="15"/>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pPr>
              <w:pStyle w:val="Textopargrafo"/>
              <w:numPr>
                <w:ilvl w:val="0"/>
                <w:numId w:val="15"/>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pPr>
              <w:pStyle w:val="Textopargrafo"/>
              <w:numPr>
                <w:ilvl w:val="0"/>
                <w:numId w:val="16"/>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pPr>
              <w:pStyle w:val="Textopargrafo"/>
              <w:numPr>
                <w:ilvl w:val="0"/>
                <w:numId w:val="16"/>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08037326" w:rsidR="00912AC3" w:rsidRDefault="004771C5" w:rsidP="00912AC3">
      <w:pPr>
        <w:ind w:firstLine="709"/>
      </w:pPr>
      <w:r w:rsidRPr="00D033D2">
        <w:t>Observa-se no Quadro 2</w:t>
      </w:r>
      <w:r>
        <w:t xml:space="preserve">3 o </w:t>
      </w:r>
      <w:r w:rsidR="00912AC3" w:rsidRPr="00A62763">
        <w:t xml:space="preserve">procedimento para o caso de uso Cadastrar </w:t>
      </w:r>
      <w:r w:rsidR="00912AC3">
        <w:t>TipoDocumento</w:t>
      </w:r>
      <w:r w:rsidR="00912AC3" w:rsidRPr="00A62763">
        <w:t xml:space="preserve">, especificando as fases que um administrador realiza ao interagir com o sistema para inserir ou modificar informações de </w:t>
      </w:r>
      <w:r w:rsidR="00912AC3">
        <w:t>TipoDocumento</w:t>
      </w:r>
      <w:r w:rsidR="00912AC3"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pPr>
              <w:pStyle w:val="Textopargrafo"/>
              <w:numPr>
                <w:ilvl w:val="0"/>
                <w:numId w:val="12"/>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pPr>
              <w:pStyle w:val="Textopargrafo"/>
              <w:numPr>
                <w:ilvl w:val="0"/>
                <w:numId w:val="12"/>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pPr>
              <w:pStyle w:val="Textopargrafo"/>
              <w:numPr>
                <w:ilvl w:val="0"/>
                <w:numId w:val="12"/>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pPr>
              <w:pStyle w:val="Textopargrafo"/>
              <w:numPr>
                <w:ilvl w:val="0"/>
                <w:numId w:val="12"/>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pPr>
              <w:pStyle w:val="Textopargrafo"/>
              <w:numPr>
                <w:ilvl w:val="0"/>
                <w:numId w:val="12"/>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pPr>
              <w:pStyle w:val="Textopargrafo"/>
              <w:numPr>
                <w:ilvl w:val="0"/>
                <w:numId w:val="13"/>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pPr>
              <w:pStyle w:val="Textopargrafo"/>
              <w:numPr>
                <w:ilvl w:val="2"/>
                <w:numId w:val="13"/>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pPr>
              <w:pStyle w:val="Textopargrafo"/>
              <w:numPr>
                <w:ilvl w:val="2"/>
                <w:numId w:val="13"/>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pPr>
              <w:pStyle w:val="Textopargrafo"/>
              <w:numPr>
                <w:ilvl w:val="2"/>
                <w:numId w:val="13"/>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pPr>
              <w:pStyle w:val="Textopargrafo"/>
              <w:numPr>
                <w:ilvl w:val="2"/>
                <w:numId w:val="13"/>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659380CB" w:rsidR="00912AC3" w:rsidRDefault="004771C5" w:rsidP="00912AC3">
      <w:r w:rsidRPr="00D033D2">
        <w:t>Observa-se no Quadro 2</w:t>
      </w:r>
      <w:r>
        <w:t xml:space="preserve">4 o </w:t>
      </w:r>
      <w:r w:rsidR="00912AC3">
        <w:t xml:space="preserve">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79"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pPr>
              <w:numPr>
                <w:ilvl w:val="0"/>
                <w:numId w:val="23"/>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pPr>
              <w:numPr>
                <w:ilvl w:val="0"/>
                <w:numId w:val="23"/>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pPr>
              <w:numPr>
                <w:ilvl w:val="0"/>
                <w:numId w:val="23"/>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pPr>
              <w:numPr>
                <w:ilvl w:val="0"/>
                <w:numId w:val="23"/>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pPr>
              <w:numPr>
                <w:ilvl w:val="0"/>
                <w:numId w:val="23"/>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pPr>
              <w:numPr>
                <w:ilvl w:val="0"/>
                <w:numId w:val="13"/>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pPr>
              <w:numPr>
                <w:ilvl w:val="2"/>
                <w:numId w:val="13"/>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pPr>
              <w:numPr>
                <w:ilvl w:val="2"/>
                <w:numId w:val="13"/>
              </w:numPr>
              <w:jc w:val="left"/>
            </w:pPr>
            <w:r>
              <w:t>Sistema retorna ao fluxo normal</w:t>
            </w:r>
          </w:p>
        </w:tc>
      </w:tr>
    </w:tbl>
    <w:bookmarkEnd w:id="79"/>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2C38CEC5" w:rsidR="00912AC3" w:rsidRDefault="004771C5" w:rsidP="00912AC3">
      <w:r w:rsidRPr="00D033D2">
        <w:t>Observa-se no Quadro 2</w:t>
      </w:r>
      <w:r>
        <w:t xml:space="preserve">5 o </w:t>
      </w:r>
      <w:r w:rsidR="00912AC3" w:rsidRPr="0020102D">
        <w:t>processo do caso de uso "</w:t>
      </w:r>
      <w:r w:rsidR="00912AC3">
        <w:t>Listar Tipo Estágio</w:t>
      </w:r>
      <w:r w:rsidR="00912AC3" w:rsidRPr="0020102D">
        <w:t xml:space="preserve">", especificando as fases que o gestor deve percorrer para </w:t>
      </w:r>
      <w:r w:rsidR="00912AC3">
        <w:t>listar</w:t>
      </w:r>
      <w:r w:rsidR="00912AC3" w:rsidRPr="0020102D">
        <w:t xml:space="preserve"> as informações de </w:t>
      </w:r>
      <w:r w:rsidR="00912AC3">
        <w:t>Tipo Estágio</w:t>
      </w:r>
      <w:r w:rsidR="00912AC3"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pPr>
              <w:pStyle w:val="Textopargrafo"/>
              <w:numPr>
                <w:ilvl w:val="0"/>
                <w:numId w:val="24"/>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pPr>
              <w:pStyle w:val="Textopargrafo"/>
              <w:numPr>
                <w:ilvl w:val="0"/>
                <w:numId w:val="24"/>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pPr>
              <w:pStyle w:val="Textopargrafo"/>
              <w:numPr>
                <w:ilvl w:val="0"/>
                <w:numId w:val="24"/>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pPr>
              <w:pStyle w:val="Textopargrafo"/>
              <w:numPr>
                <w:ilvl w:val="0"/>
                <w:numId w:val="24"/>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pPr>
              <w:pStyle w:val="Textopargrafo"/>
              <w:numPr>
                <w:ilvl w:val="0"/>
                <w:numId w:val="24"/>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2AFA4737" w:rsidR="00912AC3" w:rsidRDefault="004771C5" w:rsidP="00912AC3">
      <w:r w:rsidRPr="00D033D2">
        <w:t>Observa-se no Quadro 2</w:t>
      </w:r>
      <w:r>
        <w:t xml:space="preserve">6 o </w:t>
      </w:r>
      <w:r w:rsidR="00912AC3" w:rsidRPr="0020102D">
        <w:t xml:space="preserve">processo do caso de uso "Alterar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pPr>
              <w:pStyle w:val="Textopargrafo"/>
              <w:numPr>
                <w:ilvl w:val="0"/>
                <w:numId w:val="14"/>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pPr>
              <w:pStyle w:val="Textopargrafo"/>
              <w:numPr>
                <w:ilvl w:val="0"/>
                <w:numId w:val="14"/>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4C0517F1"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r w:rsidR="00F25513">
              <w:t>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65A0CD07" w:rsidR="00912AC3" w:rsidRDefault="004771C5" w:rsidP="00912AC3">
      <w:r w:rsidRPr="00D033D2">
        <w:t>Observa-se no Quadro 2</w:t>
      </w:r>
      <w:r>
        <w:t xml:space="preserve">7 </w:t>
      </w:r>
      <w:r w:rsidR="00912AC3" w:rsidRPr="0020102D">
        <w:t>o processo do caso de uso "</w:t>
      </w:r>
      <w:r w:rsidR="00912AC3">
        <w:t>Consultar</w:t>
      </w:r>
      <w:r w:rsidR="00912AC3" w:rsidRPr="0020102D">
        <w:t xml:space="preserve"> </w:t>
      </w:r>
      <w:r w:rsidR="00912AC3">
        <w:t>Tipo Estágio</w:t>
      </w:r>
      <w:r w:rsidR="00912AC3" w:rsidRPr="0020102D">
        <w:t xml:space="preserve">", especificando as fases que o gestor deve percorrer para alterar as informações de </w:t>
      </w:r>
      <w:r w:rsidR="00912AC3">
        <w:t>Tipo Estágio</w:t>
      </w:r>
      <w:r w:rsidR="00912AC3"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pPr>
              <w:pStyle w:val="Textopargrafo"/>
              <w:numPr>
                <w:ilvl w:val="0"/>
                <w:numId w:val="15"/>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pPr>
              <w:pStyle w:val="Textopargrafo"/>
              <w:numPr>
                <w:ilvl w:val="0"/>
                <w:numId w:val="15"/>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pPr>
              <w:pStyle w:val="Textopargrafo"/>
              <w:numPr>
                <w:ilvl w:val="0"/>
                <w:numId w:val="15"/>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pPr>
              <w:pStyle w:val="Textopargrafo"/>
              <w:numPr>
                <w:ilvl w:val="0"/>
                <w:numId w:val="22"/>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pPr>
              <w:pStyle w:val="Textopargrafo"/>
              <w:numPr>
                <w:ilvl w:val="0"/>
                <w:numId w:val="22"/>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2D5AF05F" w:rsidR="00912AC3" w:rsidRPr="009A5FF4" w:rsidRDefault="004771C5" w:rsidP="00912AC3">
      <w:pPr>
        <w:ind w:firstLine="709"/>
      </w:pPr>
      <w:r w:rsidRPr="00D033D2">
        <w:t>Observa-se no Quadro 2</w:t>
      </w:r>
      <w:r>
        <w:t xml:space="preserve">8 </w:t>
      </w:r>
      <w:r w:rsidR="00912AC3" w:rsidRPr="00A62763">
        <w:t xml:space="preserve">o procedimento para o caso de uso Cadastrar </w:t>
      </w:r>
      <w:proofErr w:type="spellStart"/>
      <w:r w:rsidR="00912AC3">
        <w:t>TipoEstágio</w:t>
      </w:r>
      <w:proofErr w:type="spellEnd"/>
      <w:r w:rsidR="00912AC3" w:rsidRPr="00A62763">
        <w:t xml:space="preserve">, especificando as fases que um administrador realiza ao interagir com o sistema para inserir ou modificar informações de </w:t>
      </w:r>
      <w:r w:rsidR="00F25513">
        <w:t>TipoEstagio</w:t>
      </w:r>
      <w:r w:rsidR="00912AC3"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80"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80"/>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pPr>
              <w:pStyle w:val="Textopargrafo"/>
              <w:numPr>
                <w:ilvl w:val="0"/>
                <w:numId w:val="2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pPr>
              <w:pStyle w:val="Textopargrafo"/>
              <w:numPr>
                <w:ilvl w:val="0"/>
                <w:numId w:val="2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pPr>
              <w:pStyle w:val="Textopargrafo"/>
              <w:numPr>
                <w:ilvl w:val="0"/>
                <w:numId w:val="23"/>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B698D11" w:rsidR="00912AC3" w:rsidRPr="009A5FF4" w:rsidRDefault="004771C5" w:rsidP="002B204E">
      <w:pPr>
        <w:ind w:firstLine="709"/>
      </w:pPr>
      <w:r w:rsidRPr="00D033D2">
        <w:t>Observa-se no Quadro 2</w:t>
      </w:r>
      <w:r>
        <w:t xml:space="preserve">9 </w:t>
      </w:r>
      <w:r w:rsidR="00912AC3">
        <w:t xml:space="preserve">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pPr>
              <w:numPr>
                <w:ilvl w:val="0"/>
                <w:numId w:val="23"/>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pPr>
              <w:numPr>
                <w:ilvl w:val="0"/>
                <w:numId w:val="23"/>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pPr>
              <w:numPr>
                <w:ilvl w:val="0"/>
                <w:numId w:val="23"/>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pPr>
              <w:numPr>
                <w:ilvl w:val="0"/>
                <w:numId w:val="23"/>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pPr>
              <w:numPr>
                <w:ilvl w:val="0"/>
                <w:numId w:val="23"/>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pPr>
              <w:numPr>
                <w:ilvl w:val="0"/>
                <w:numId w:val="13"/>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pPr>
              <w:numPr>
                <w:ilvl w:val="2"/>
                <w:numId w:val="13"/>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pPr>
              <w:numPr>
                <w:ilvl w:val="2"/>
                <w:numId w:val="13"/>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pPr>
              <w:numPr>
                <w:ilvl w:val="2"/>
                <w:numId w:val="13"/>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2C69D3BA" w:rsidR="00912AC3" w:rsidRDefault="00912AC3" w:rsidP="00912AC3">
      <w:r w:rsidRPr="00F42F99">
        <w:t xml:space="preserve">Na Figura </w:t>
      </w:r>
      <w:r w:rsidR="0026058A">
        <w:t>1</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068BC245" w14:textId="19DC5F39" w:rsidR="00912AC3" w:rsidRPr="002D2EA5" w:rsidRDefault="00D1184D" w:rsidP="00DB053D">
      <w:r>
        <w:rPr>
          <w:noProof/>
        </w:rPr>
        <mc:AlternateContent>
          <mc:Choice Requires="wps">
            <w:drawing>
              <wp:anchor distT="0" distB="0" distL="114300" distR="114300" simplePos="0" relativeHeight="251744256" behindDoc="0" locked="0" layoutInCell="1" allowOverlap="1" wp14:anchorId="5B7F0196" wp14:editId="67357CE7">
                <wp:simplePos x="0" y="0"/>
                <wp:positionH relativeFrom="column">
                  <wp:posOffset>-289560</wp:posOffset>
                </wp:positionH>
                <wp:positionV relativeFrom="paragraph">
                  <wp:posOffset>250190</wp:posOffset>
                </wp:positionV>
                <wp:extent cx="5760720" cy="257175"/>
                <wp:effectExtent l="0" t="0" r="0" b="9525"/>
                <wp:wrapTopAndBottom/>
                <wp:docPr id="43" name="Caixa de Texto 43"/>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73C8EF70" w14:textId="355D62E4" w:rsidR="00A16561" w:rsidRPr="00DB053D" w:rsidRDefault="00A16561" w:rsidP="00DB053D">
                            <w:pPr>
                              <w:pStyle w:val="Legenda"/>
                              <w:jc w:val="left"/>
                              <w:rPr>
                                <w:b w:val="0"/>
                                <w:bCs w:val="0"/>
                                <w:noProof/>
                              </w:rPr>
                            </w:pPr>
                            <w:bookmarkStart w:id="81" w:name="_Toc183673465"/>
                            <w:r>
                              <w:t xml:space="preserve">Figura </w:t>
                            </w:r>
                            <w:r>
                              <w:fldChar w:fldCharType="begin"/>
                            </w:r>
                            <w:r>
                              <w:instrText xml:space="preserve"> SEQ Figura \* ARABIC </w:instrText>
                            </w:r>
                            <w:r>
                              <w:fldChar w:fldCharType="separate"/>
                            </w:r>
                            <w:r>
                              <w:rPr>
                                <w:noProof/>
                              </w:rPr>
                              <w:t>18</w:t>
                            </w:r>
                            <w:r>
                              <w:rPr>
                                <w:noProof/>
                              </w:rPr>
                              <w:fldChar w:fldCharType="end"/>
                            </w:r>
                            <w:r>
                              <w:t xml:space="preserve"> </w:t>
                            </w:r>
                            <w:r w:rsidRPr="00DB053D">
                              <w:rPr>
                                <w:b w:val="0"/>
                                <w:bCs w:val="0"/>
                              </w:rPr>
                              <w:t>– Diagrama de caso de uso específico – Documento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0196" id="Caixa de Texto 43" o:spid="_x0000_s1035" type="#_x0000_t202" style="position:absolute;left:0;text-align:left;margin-left:-22.8pt;margin-top:19.7pt;width:453.6pt;height:20.2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" stroked="f">
                <v:textbox inset="0,0,0,0">
                  <w:txbxContent>
                    <w:p w14:paraId="73C8EF70" w14:textId="355D62E4" w:rsidR="00A16561" w:rsidRPr="00DB053D" w:rsidRDefault="00A16561" w:rsidP="00DB053D">
                      <w:pPr>
                        <w:pStyle w:val="Legenda"/>
                        <w:jc w:val="left"/>
                        <w:rPr>
                          <w:b w:val="0"/>
                          <w:bCs w:val="0"/>
                          <w:noProof/>
                        </w:rPr>
                      </w:pPr>
                      <w:bookmarkStart w:id="82" w:name="_Toc183673465"/>
                      <w:r>
                        <w:t xml:space="preserve">Figura </w:t>
                      </w:r>
                      <w:r>
                        <w:fldChar w:fldCharType="begin"/>
                      </w:r>
                      <w:r>
                        <w:instrText xml:space="preserve"> SEQ Figura \* ARABIC </w:instrText>
                      </w:r>
                      <w:r>
                        <w:fldChar w:fldCharType="separate"/>
                      </w:r>
                      <w:r>
                        <w:rPr>
                          <w:noProof/>
                        </w:rPr>
                        <w:t>18</w:t>
                      </w:r>
                      <w:r>
                        <w:rPr>
                          <w:noProof/>
                        </w:rPr>
                        <w:fldChar w:fldCharType="end"/>
                      </w:r>
                      <w:r>
                        <w:t xml:space="preserve"> </w:t>
                      </w:r>
                      <w:r w:rsidRPr="00DB053D">
                        <w:rPr>
                          <w:b w:val="0"/>
                          <w:bCs w:val="0"/>
                        </w:rPr>
                        <w:t>– Diagrama de caso de uso específico – Documento</w:t>
                      </w:r>
                      <w:bookmarkEnd w:id="82"/>
                    </w:p>
                  </w:txbxContent>
                </v:textbox>
                <w10:wrap type="topAndBottom"/>
              </v:shape>
            </w:pict>
          </mc:Fallback>
        </mc:AlternateContent>
      </w:r>
      <w:r>
        <w:rPr>
          <w:noProof/>
        </w:rPr>
        <w:drawing>
          <wp:anchor distT="0" distB="0" distL="114300" distR="114300" simplePos="0" relativeHeight="251701248" behindDoc="0" locked="0" layoutInCell="1" allowOverlap="1" wp14:anchorId="61B4874E" wp14:editId="405BD5AC">
            <wp:simplePos x="0" y="0"/>
            <wp:positionH relativeFrom="column">
              <wp:posOffset>-175260</wp:posOffset>
            </wp:positionH>
            <wp:positionV relativeFrom="paragraph">
              <wp:posOffset>310515</wp:posOffset>
            </wp:positionV>
            <wp:extent cx="5760720" cy="4010025"/>
            <wp:effectExtent l="0" t="0" r="0" b="9525"/>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0" t="8770" r="-110" b="4006"/>
                    <a:stretch/>
                  </pic:blipFill>
                  <pic:spPr bwMode="auto">
                    <a:xfrm>
                      <a:off x="0" y="0"/>
                      <a:ext cx="5760720" cy="4010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4665C4" w14:textId="14EED304" w:rsidR="00912AC3" w:rsidRDefault="00912AC3" w:rsidP="00912AC3">
      <w:pPr>
        <w:ind w:firstLine="0"/>
      </w:pPr>
      <w:r w:rsidRPr="00571983">
        <w:rPr>
          <w:sz w:val="20"/>
        </w:rPr>
        <w:t>Fonte: Elaborado pelos autores</w:t>
      </w:r>
      <w:r>
        <w:t>.</w:t>
      </w:r>
    </w:p>
    <w:p w14:paraId="153ED2A8" w14:textId="77777777" w:rsidR="00DB053D" w:rsidRDefault="00DB053D" w:rsidP="00912AC3">
      <w:pPr>
        <w:ind w:firstLine="0"/>
      </w:pPr>
    </w:p>
    <w:p w14:paraId="14BAE028" w14:textId="3A0DB13B" w:rsidR="00912AC3" w:rsidRDefault="004771C5" w:rsidP="00912AC3">
      <w:r w:rsidRPr="00D033D2">
        <w:t xml:space="preserve">Observa-se no Quadro </w:t>
      </w:r>
      <w:r>
        <w:t xml:space="preserve">30 </w:t>
      </w:r>
      <w:r w:rsidR="00912AC3" w:rsidRPr="0020102D">
        <w:t>o processo do caso de uso "</w:t>
      </w:r>
      <w:r w:rsidR="00912AC3">
        <w:t>Listar Documento</w:t>
      </w:r>
      <w:r w:rsidR="00912AC3" w:rsidRPr="0020102D">
        <w:t xml:space="preserve">", especificando as fases que o gestor deve percorrer para </w:t>
      </w:r>
      <w:r w:rsidR="00912AC3">
        <w:t>listar</w:t>
      </w:r>
      <w:r w:rsidR="00912AC3" w:rsidRPr="0020102D">
        <w:t xml:space="preserve"> as informações de</w:t>
      </w:r>
      <w:r w:rsidR="00912AC3">
        <w:t xml:space="preserve"> Documento</w:t>
      </w:r>
      <w:r w:rsidR="00912AC3"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pPr>
              <w:pStyle w:val="Textopargrafo"/>
              <w:numPr>
                <w:ilvl w:val="0"/>
                <w:numId w:val="24"/>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pPr>
              <w:pStyle w:val="Textopargrafo"/>
              <w:numPr>
                <w:ilvl w:val="0"/>
                <w:numId w:val="24"/>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pPr>
              <w:pStyle w:val="Textopargrafo"/>
              <w:numPr>
                <w:ilvl w:val="0"/>
                <w:numId w:val="24"/>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pPr>
              <w:pStyle w:val="Textopargrafo"/>
              <w:numPr>
                <w:ilvl w:val="0"/>
                <w:numId w:val="24"/>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pPr>
              <w:pStyle w:val="Textopargrafo"/>
              <w:numPr>
                <w:ilvl w:val="0"/>
                <w:numId w:val="24"/>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pPr>
              <w:pStyle w:val="Textopargrafo"/>
              <w:numPr>
                <w:ilvl w:val="0"/>
                <w:numId w:val="15"/>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pPr>
              <w:pStyle w:val="Textopargrafo"/>
              <w:numPr>
                <w:ilvl w:val="1"/>
                <w:numId w:val="15"/>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1357230E" w:rsidR="00912AC3" w:rsidRPr="009A5FF4" w:rsidRDefault="004771C5" w:rsidP="00912AC3">
      <w:r w:rsidRPr="00D033D2">
        <w:t xml:space="preserve">Observa-se no Quadro </w:t>
      </w:r>
      <w:r>
        <w:t xml:space="preserve">31 </w:t>
      </w:r>
      <w:r w:rsidR="00912AC3" w:rsidRPr="0020102D">
        <w:t xml:space="preserve">o processo do caso de uso "Alterar </w:t>
      </w:r>
      <w:r w:rsidR="00912AC3">
        <w:t>Documento</w:t>
      </w:r>
      <w:r w:rsidR="00912AC3" w:rsidRPr="0020102D">
        <w:t xml:space="preserve">", especificando as fases que o gestor deve percorrer para alterar as informações de </w:t>
      </w:r>
      <w:r w:rsidR="00912AC3">
        <w:t>Documento</w:t>
      </w:r>
      <w:r w:rsidR="00912AC3"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pPr>
              <w:pStyle w:val="Textopargrafo"/>
              <w:numPr>
                <w:ilvl w:val="0"/>
                <w:numId w:val="14"/>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pPr>
              <w:pStyle w:val="Textopargrafo"/>
              <w:numPr>
                <w:ilvl w:val="0"/>
                <w:numId w:val="14"/>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pPr>
              <w:pStyle w:val="Textopargrafo"/>
              <w:numPr>
                <w:ilvl w:val="0"/>
                <w:numId w:val="14"/>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pPr>
              <w:pStyle w:val="Textopargrafo"/>
              <w:numPr>
                <w:ilvl w:val="0"/>
                <w:numId w:val="14"/>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pPr>
              <w:pStyle w:val="Textopargrafo"/>
              <w:numPr>
                <w:ilvl w:val="0"/>
                <w:numId w:val="14"/>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pPr>
              <w:pStyle w:val="Textopargrafo"/>
              <w:numPr>
                <w:ilvl w:val="0"/>
                <w:numId w:val="14"/>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pPr>
              <w:pStyle w:val="Textopargrafo"/>
              <w:numPr>
                <w:ilvl w:val="0"/>
                <w:numId w:val="24"/>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pPr>
              <w:pStyle w:val="Textopargrafo"/>
              <w:numPr>
                <w:ilvl w:val="1"/>
                <w:numId w:val="2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pPr>
              <w:pStyle w:val="Textopargrafo"/>
              <w:numPr>
                <w:ilvl w:val="1"/>
                <w:numId w:val="24"/>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pPr>
              <w:pStyle w:val="Textopargrafo"/>
              <w:numPr>
                <w:ilvl w:val="1"/>
                <w:numId w:val="24"/>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3542B178" w14:textId="0939E6D7" w:rsidR="00912AC3" w:rsidRDefault="00912AC3" w:rsidP="00DB053D">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pPr>
              <w:pStyle w:val="Textopargrafo"/>
              <w:numPr>
                <w:ilvl w:val="0"/>
                <w:numId w:val="15"/>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pPr>
              <w:pStyle w:val="Textopargrafo"/>
              <w:numPr>
                <w:ilvl w:val="0"/>
                <w:numId w:val="15"/>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pPr>
              <w:pStyle w:val="Textopargrafo"/>
              <w:numPr>
                <w:ilvl w:val="0"/>
                <w:numId w:val="15"/>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pPr>
              <w:pStyle w:val="Textopargrafo"/>
              <w:numPr>
                <w:ilvl w:val="0"/>
                <w:numId w:val="15"/>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pPr>
              <w:pStyle w:val="Textopargrafo"/>
              <w:numPr>
                <w:ilvl w:val="0"/>
                <w:numId w:val="22"/>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pPr>
              <w:pStyle w:val="Textopargrafo"/>
              <w:numPr>
                <w:ilvl w:val="0"/>
                <w:numId w:val="22"/>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pPr>
              <w:pStyle w:val="Textopargrafo"/>
              <w:numPr>
                <w:ilvl w:val="2"/>
                <w:numId w:val="15"/>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pPr>
              <w:pStyle w:val="Textopargrafo"/>
              <w:numPr>
                <w:ilvl w:val="2"/>
                <w:numId w:val="15"/>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pPr>
              <w:pStyle w:val="Textopargrafo"/>
              <w:numPr>
                <w:ilvl w:val="2"/>
                <w:numId w:val="15"/>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05E39942" w:rsidR="00912AC3" w:rsidRDefault="004771C5" w:rsidP="00912AC3">
      <w:pPr>
        <w:ind w:firstLine="709"/>
      </w:pPr>
      <w:r w:rsidRPr="00D033D2">
        <w:t xml:space="preserve">Observa-se no Quadro </w:t>
      </w:r>
      <w:r>
        <w:t xml:space="preserve">33 </w:t>
      </w:r>
      <w:r w:rsidR="00912AC3" w:rsidRPr="00A62763">
        <w:t xml:space="preserve">o procedimento para o caso de uso Cadastrar </w:t>
      </w:r>
      <w:r w:rsidR="00912AC3">
        <w:t>Documento</w:t>
      </w:r>
      <w:r w:rsidR="00912AC3" w:rsidRPr="00A62763">
        <w:t xml:space="preserve">, especificando as fases que um administrador realiza ao interagir com o sistema para inserir ou modificar informações de </w:t>
      </w:r>
      <w:r w:rsidR="00912AC3">
        <w:t>Documento</w:t>
      </w:r>
      <w:r w:rsidR="00912AC3"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pPr>
              <w:pStyle w:val="Textopargrafo"/>
              <w:numPr>
                <w:ilvl w:val="0"/>
                <w:numId w:val="23"/>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pPr>
              <w:pStyle w:val="Textopargrafo"/>
              <w:numPr>
                <w:ilvl w:val="0"/>
                <w:numId w:val="23"/>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pPr>
              <w:pStyle w:val="Textopargrafo"/>
              <w:numPr>
                <w:ilvl w:val="0"/>
                <w:numId w:val="23"/>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pPr>
              <w:pStyle w:val="Textopargrafo"/>
              <w:numPr>
                <w:ilvl w:val="0"/>
                <w:numId w:val="23"/>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pPr>
              <w:pStyle w:val="Textopargrafo"/>
              <w:numPr>
                <w:ilvl w:val="0"/>
                <w:numId w:val="23"/>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pPr>
              <w:pStyle w:val="Textopargrafo"/>
              <w:numPr>
                <w:ilvl w:val="0"/>
                <w:numId w:val="24"/>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pPr>
              <w:pStyle w:val="Textopargrafo"/>
              <w:numPr>
                <w:ilvl w:val="2"/>
                <w:numId w:val="24"/>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pPr>
              <w:pStyle w:val="Textopargrafo"/>
              <w:numPr>
                <w:ilvl w:val="2"/>
                <w:numId w:val="24"/>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pPr>
              <w:pStyle w:val="Textopargrafo"/>
              <w:numPr>
                <w:ilvl w:val="2"/>
                <w:numId w:val="24"/>
              </w:numPr>
              <w:tabs>
                <w:tab w:val="left" w:pos="940"/>
              </w:tabs>
              <w:spacing w:after="0" w:line="240" w:lineRule="auto"/>
              <w:ind w:left="373" w:firstLine="0"/>
              <w:jc w:val="left"/>
            </w:pPr>
            <w:r>
              <w:t>Sistema retorna ao fluxo normal pelo item 7</w:t>
            </w:r>
          </w:p>
        </w:tc>
      </w:tr>
    </w:tbl>
    <w:p w14:paraId="70B98B8B" w14:textId="77777777" w:rsidR="007542C2" w:rsidRDefault="00912AC3" w:rsidP="007542C2">
      <w:pPr>
        <w:ind w:firstLine="0"/>
        <w:rPr>
          <w:sz w:val="20"/>
        </w:rPr>
      </w:pPr>
      <w:r w:rsidRPr="00A7751D">
        <w:rPr>
          <w:sz w:val="20"/>
        </w:rPr>
        <w:t>Fonte: Elaborado pelos autores</w:t>
      </w:r>
    </w:p>
    <w:p w14:paraId="25BC158C" w14:textId="77777777" w:rsidR="004771C5" w:rsidRDefault="004771C5" w:rsidP="007542C2">
      <w:pPr>
        <w:ind w:firstLine="0"/>
        <w:rPr>
          <w:sz w:val="20"/>
        </w:rPr>
      </w:pPr>
    </w:p>
    <w:p w14:paraId="207FE3DF" w14:textId="373C62BD" w:rsidR="00912AC3" w:rsidRPr="009A5FF4" w:rsidRDefault="004771C5" w:rsidP="007542C2">
      <w:pPr>
        <w:ind w:firstLine="709"/>
      </w:pPr>
      <w:r w:rsidRPr="00D033D2">
        <w:t xml:space="preserve">Observa-se no Quadro </w:t>
      </w:r>
      <w:r>
        <w:t xml:space="preserve">34 </w:t>
      </w:r>
      <w:r w:rsidR="00912AC3">
        <w:t>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pPr>
              <w:pStyle w:val="PargrafodaLista"/>
              <w:numPr>
                <w:ilvl w:val="0"/>
                <w:numId w:val="23"/>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pPr>
              <w:pStyle w:val="PargrafodaLista"/>
              <w:numPr>
                <w:ilvl w:val="0"/>
                <w:numId w:val="23"/>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pPr>
              <w:numPr>
                <w:ilvl w:val="0"/>
                <w:numId w:val="23"/>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pPr>
              <w:numPr>
                <w:ilvl w:val="0"/>
                <w:numId w:val="23"/>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pPr>
              <w:numPr>
                <w:ilvl w:val="0"/>
                <w:numId w:val="23"/>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pPr>
              <w:numPr>
                <w:ilvl w:val="0"/>
                <w:numId w:val="23"/>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pPr>
              <w:numPr>
                <w:ilvl w:val="0"/>
                <w:numId w:val="23"/>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pPr>
              <w:numPr>
                <w:ilvl w:val="0"/>
                <w:numId w:val="13"/>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pPr>
              <w:numPr>
                <w:ilvl w:val="2"/>
                <w:numId w:val="13"/>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pPr>
              <w:numPr>
                <w:ilvl w:val="2"/>
                <w:numId w:val="13"/>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pPr>
              <w:numPr>
                <w:ilvl w:val="2"/>
                <w:numId w:val="13"/>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pPr>
        <w:pStyle w:val="Ttulo2"/>
        <w:numPr>
          <w:ilvl w:val="1"/>
          <w:numId w:val="20"/>
        </w:numPr>
      </w:pPr>
      <w:bookmarkStart w:id="83" w:name="_Toc182206930"/>
      <w:r w:rsidRPr="000959C0">
        <w:t xml:space="preserve">Diagrama de </w:t>
      </w:r>
      <w:r w:rsidR="00AD24F8">
        <w:t>Sequência</w:t>
      </w:r>
      <w:bookmarkEnd w:id="83"/>
    </w:p>
    <w:p w14:paraId="3687B57B" w14:textId="77777777" w:rsidR="00F52B9C" w:rsidRPr="00F52B9C" w:rsidRDefault="00F52B9C" w:rsidP="00F52B9C"/>
    <w:p w14:paraId="555BDA24" w14:textId="77777777" w:rsidR="004771C5" w:rsidRPr="004771C5" w:rsidRDefault="004771C5" w:rsidP="004771C5">
      <w:r w:rsidRPr="004771C5">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 (GUEDES, 2011).</w:t>
      </w:r>
    </w:p>
    <w:p w14:paraId="3FCC7C02" w14:textId="77777777" w:rsidR="004771C5" w:rsidRPr="004771C5" w:rsidRDefault="004771C5" w:rsidP="004771C5">
      <w:pPr>
        <w:rPr>
          <w:b/>
          <w:bCs/>
        </w:rPr>
      </w:pPr>
      <w:r w:rsidRPr="004771C5">
        <w:rPr>
          <w:b/>
          <w:bCs/>
        </w:rPr>
        <w:t>A estrutura básica de um diagrama de sequência inclui:</w:t>
      </w:r>
    </w:p>
    <w:p w14:paraId="22BE25E8" w14:textId="77777777" w:rsidR="004771C5" w:rsidRPr="004771C5" w:rsidRDefault="004771C5">
      <w:pPr>
        <w:numPr>
          <w:ilvl w:val="0"/>
          <w:numId w:val="27"/>
        </w:numPr>
      </w:pPr>
      <w:r w:rsidRPr="004771C5">
        <w:rPr>
          <w:b/>
          <w:bCs/>
        </w:rPr>
        <w:t>Objetos/Atores</w:t>
      </w:r>
      <w:r w:rsidRPr="004771C5">
        <w:t>: Representados na parte superior do diagrama como caixas retangulares. Cada objeto ou ator é uma entidade que participa da interação.</w:t>
      </w:r>
    </w:p>
    <w:p w14:paraId="73C0EC33" w14:textId="77777777" w:rsidR="004771C5" w:rsidRPr="004771C5" w:rsidRDefault="004771C5">
      <w:pPr>
        <w:numPr>
          <w:ilvl w:val="0"/>
          <w:numId w:val="27"/>
        </w:numPr>
      </w:pPr>
      <w:r w:rsidRPr="004771C5">
        <w:rPr>
          <w:b/>
          <w:bCs/>
        </w:rPr>
        <w:t>Linha de Vida (Lifeline)</w:t>
      </w:r>
      <w:r w:rsidRPr="004771C5">
        <w:t>: Uma linha vertical que desce de cada objeto, representando sua existência ao longo do tempo. Eventos ou mensagens podem ser enviados ou recebidos ao longo dessa linha de vida.</w:t>
      </w:r>
    </w:p>
    <w:p w14:paraId="4B326633" w14:textId="77777777" w:rsidR="004771C5" w:rsidRPr="004771C5" w:rsidRDefault="004771C5">
      <w:pPr>
        <w:numPr>
          <w:ilvl w:val="0"/>
          <w:numId w:val="27"/>
        </w:numPr>
      </w:pPr>
      <w:r w:rsidRPr="004771C5">
        <w:rPr>
          <w:b/>
          <w:bCs/>
        </w:rPr>
        <w:t>Mensagens</w:t>
      </w:r>
      <w:r w:rsidRPr="004771C5">
        <w:t>: Representadas como setas horizontais, que indicam a comunicação entre os objetos. As mensagens podem ser síncronas, assíncronas ou de retorno, e cada tipo de comunicação tem um tipo específico de seta no diagrama.</w:t>
      </w:r>
    </w:p>
    <w:p w14:paraId="67878E2A" w14:textId="77777777" w:rsidR="004771C5" w:rsidRDefault="004771C5">
      <w:pPr>
        <w:numPr>
          <w:ilvl w:val="0"/>
          <w:numId w:val="27"/>
        </w:numPr>
      </w:pPr>
      <w:r w:rsidRPr="004771C5">
        <w:rPr>
          <w:b/>
          <w:bCs/>
        </w:rPr>
        <w:t>Ativações (Activation Bars)</w:t>
      </w:r>
      <w:r w:rsidRPr="004771C5">
        <w:t>: Blocos verticais sobre a linha de vida que representam o tempo em que um objeto está realizando uma ação ou esperando uma resposta (GUEDES, 2011).</w:t>
      </w:r>
    </w:p>
    <w:p w14:paraId="598E3DF8" w14:textId="77777777" w:rsidR="00BC681C" w:rsidRPr="004771C5" w:rsidRDefault="00BC681C" w:rsidP="00BC681C">
      <w:pPr>
        <w:ind w:left="720" w:firstLine="0"/>
      </w:pP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5DCC10F" w:rsidR="00E5048E" w:rsidRPr="001754FC" w:rsidRDefault="00C43DB7" w:rsidP="00FE6B94">
      <w:pPr>
        <w:pStyle w:val="Ttulo3"/>
        <w:numPr>
          <w:ilvl w:val="2"/>
          <w:numId w:val="29"/>
        </w:numPr>
        <w:jc w:val="left"/>
      </w:pPr>
      <w:bookmarkStart w:id="84" w:name="_Toc182206931"/>
      <w:r w:rsidRPr="001754FC">
        <w:t>Diagrama de Sequência para Cadastro de TipoEstagio</w:t>
      </w:r>
      <w:bookmarkEnd w:id="84"/>
    </w:p>
    <w:p w14:paraId="7EE11D41" w14:textId="50A8C69F" w:rsidR="00E57D17" w:rsidRPr="00A71844" w:rsidRDefault="00E57D17" w:rsidP="00C43DB7">
      <w:pPr>
        <w:pStyle w:val="PargrafodaLista"/>
        <w:keepNext/>
        <w:ind w:left="0" w:firstLine="0"/>
        <w:outlineLvl w:val="1"/>
        <w:rPr>
          <w:smallCaps/>
          <w:vanish/>
        </w:rPr>
      </w:pPr>
      <w:bookmarkStart w:id="85"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2E4B5550" w:rsidR="00E57D17" w:rsidRDefault="00E57D17" w:rsidP="00E57D17">
      <w:bookmarkStart w:id="86"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rsidR="003752AF">
        <w:t>TipoEstagio</w:t>
      </w:r>
      <w:r>
        <w:t xml:space="preserve"> </w:t>
      </w:r>
      <w:r w:rsidRPr="0027273F">
        <w:t>atualizada à interface, confirmando o sucesso da operação ao administrador.</w:t>
      </w:r>
    </w:p>
    <w:p w14:paraId="44170C12" w14:textId="4486547B" w:rsidR="00F230DE" w:rsidRPr="00F230DE" w:rsidRDefault="00B32A77" w:rsidP="006E76AD">
      <w:r>
        <w:rPr>
          <w:noProof/>
        </w:rPr>
        <mc:AlternateContent>
          <mc:Choice Requires="wps">
            <w:drawing>
              <wp:anchor distT="0" distB="0" distL="114300" distR="114300" simplePos="0" relativeHeight="251746304" behindDoc="0" locked="0" layoutInCell="1" allowOverlap="1" wp14:anchorId="77E1774D" wp14:editId="73643CC0">
                <wp:simplePos x="0" y="0"/>
                <wp:positionH relativeFrom="column">
                  <wp:posOffset>-45085</wp:posOffset>
                </wp:positionH>
                <wp:positionV relativeFrom="paragraph">
                  <wp:posOffset>289560</wp:posOffset>
                </wp:positionV>
                <wp:extent cx="5581650" cy="457200"/>
                <wp:effectExtent l="0" t="0" r="0" b="0"/>
                <wp:wrapTopAndBottom/>
                <wp:docPr id="44" name="Caixa de Texto 44"/>
                <wp:cNvGraphicFramePr/>
                <a:graphic xmlns:a="http://schemas.openxmlformats.org/drawingml/2006/main">
                  <a:graphicData uri="http://schemas.microsoft.com/office/word/2010/wordprocessingShape">
                    <wps:wsp>
                      <wps:cNvSpPr txBox="1"/>
                      <wps:spPr>
                        <a:xfrm>
                          <a:off x="0" y="0"/>
                          <a:ext cx="5581650" cy="457200"/>
                        </a:xfrm>
                        <a:prstGeom prst="rect">
                          <a:avLst/>
                        </a:prstGeom>
                        <a:solidFill>
                          <a:prstClr val="white"/>
                        </a:solidFill>
                        <a:ln>
                          <a:noFill/>
                        </a:ln>
                      </wps:spPr>
                      <wps:txbx>
                        <w:txbxContent>
                          <w:p w14:paraId="743F3EB7" w14:textId="0E09B909" w:rsidR="00A16561" w:rsidRPr="00A84911" w:rsidRDefault="00A16561" w:rsidP="00B32A77">
                            <w:pPr>
                              <w:pStyle w:val="Legenda"/>
                              <w:jc w:val="left"/>
                              <w:rPr>
                                <w:noProof/>
                              </w:rPr>
                            </w:pPr>
                            <w:bookmarkStart w:id="87" w:name="_Toc183673466"/>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r w:rsidRPr="00B32A77">
                              <w:rPr>
                                <w:b w:val="0"/>
                                <w:bCs w:val="0"/>
                                <w:noProof/>
                              </w:rPr>
                              <w:t>– Diagrama de Sequência - Ator Administrador: Fluxo de Cadastro de TipoEstagio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7E1774D" id="Caixa de Texto 44" o:spid="_x0000_s1036" type="#_x0000_t202" style="position:absolute;left:0;text-align:left;margin-left:-3.55pt;margin-top:22.8pt;width:439.5pt;height:36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" stroked="f">
                <v:textbox inset="0,0,0,0">
                  <w:txbxContent>
                    <w:p w14:paraId="743F3EB7" w14:textId="0E09B909" w:rsidR="00A16561" w:rsidRPr="00A84911" w:rsidRDefault="00A16561" w:rsidP="00B32A77">
                      <w:pPr>
                        <w:pStyle w:val="Legenda"/>
                        <w:jc w:val="left"/>
                        <w:rPr>
                          <w:noProof/>
                        </w:rPr>
                      </w:pPr>
                      <w:bookmarkStart w:id="88" w:name="_Toc183673466"/>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r w:rsidRPr="00B32A77">
                        <w:rPr>
                          <w:b w:val="0"/>
                          <w:bCs w:val="0"/>
                          <w:noProof/>
                        </w:rPr>
                        <w:t>– Diagrama de Sequência - Ator Administrador: Fluxo de Cadastro de TipoEstagio</w:t>
                      </w:r>
                      <w:bookmarkEnd w:id="88"/>
                    </w:p>
                  </w:txbxContent>
                </v:textbox>
                <w10:wrap type="topAndBottom"/>
              </v:shape>
            </w:pict>
          </mc:Fallback>
        </mc:AlternateContent>
      </w:r>
      <w:r>
        <w:rPr>
          <w:noProof/>
        </w:rPr>
        <w:drawing>
          <wp:anchor distT="0" distB="0" distL="114300" distR="114300" simplePos="0" relativeHeight="251714560" behindDoc="0" locked="0" layoutInCell="1" allowOverlap="1" wp14:anchorId="2C72236E" wp14:editId="266453CB">
            <wp:simplePos x="0" y="0"/>
            <wp:positionH relativeFrom="column">
              <wp:posOffset>-44263</wp:posOffset>
            </wp:positionH>
            <wp:positionV relativeFrom="paragraph">
              <wp:posOffset>883285</wp:posOffset>
            </wp:positionV>
            <wp:extent cx="5581650" cy="2831882"/>
            <wp:effectExtent l="0" t="0" r="0" b="698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69" t="4319" r="1430" b="3949"/>
                    <a:stretch/>
                  </pic:blipFill>
                  <pic:spPr bwMode="auto">
                    <a:xfrm>
                      <a:off x="0" y="0"/>
                      <a:ext cx="5581650" cy="2831882"/>
                    </a:xfrm>
                    <a:prstGeom prst="rect">
                      <a:avLst/>
                    </a:prstGeom>
                    <a:noFill/>
                    <a:ln>
                      <a:noFill/>
                    </a:ln>
                    <a:extLst>
                      <a:ext uri="{53640926-AAD7-44D8-BBD7-CCE9431645EC}">
                        <a14:shadowObscured xmlns:a14="http://schemas.microsoft.com/office/drawing/2010/main"/>
                      </a:ext>
                    </a:extLst>
                  </pic:spPr>
                </pic:pic>
              </a:graphicData>
            </a:graphic>
          </wp:anchor>
        </w:drawing>
      </w:r>
    </w:p>
    <w:p w14:paraId="42A4BF39" w14:textId="1CB7CCFD" w:rsidR="00C43DB7" w:rsidRDefault="00E57D17" w:rsidP="00E57D17">
      <w:pPr>
        <w:ind w:firstLine="0"/>
        <w:rPr>
          <w:sz w:val="20"/>
          <w:szCs w:val="16"/>
        </w:rPr>
      </w:pPr>
      <w:r w:rsidRPr="005D79D4">
        <w:rPr>
          <w:sz w:val="20"/>
          <w:szCs w:val="16"/>
        </w:rPr>
        <w:t>Fonte: Elaborado pelos Autores.</w:t>
      </w:r>
    </w:p>
    <w:p w14:paraId="01126ED4" w14:textId="77777777" w:rsidR="007542C2" w:rsidRDefault="007542C2" w:rsidP="00E57D17">
      <w:pPr>
        <w:ind w:firstLine="0"/>
        <w:rPr>
          <w:sz w:val="20"/>
          <w:szCs w:val="16"/>
        </w:rPr>
      </w:pPr>
    </w:p>
    <w:p w14:paraId="42A3E463" w14:textId="3B9094A0" w:rsidR="00C43DB7" w:rsidRPr="00C43DB7" w:rsidRDefault="00E57D17" w:rsidP="00FE6B94">
      <w:pPr>
        <w:pStyle w:val="Ttulo3"/>
        <w:numPr>
          <w:ilvl w:val="2"/>
          <w:numId w:val="29"/>
        </w:numPr>
        <w:jc w:val="left"/>
      </w:pPr>
      <w:bookmarkStart w:id="89" w:name="_Toc182206932"/>
      <w:bookmarkEnd w:id="85"/>
      <w:bookmarkEnd w:id="86"/>
      <w:r w:rsidRPr="000908BF">
        <w:t>Diagrama de Sequência para Exclusão de TipoEstagio</w:t>
      </w:r>
      <w:bookmarkEnd w:id="89"/>
    </w:p>
    <w:p w14:paraId="4FCDCF80" w14:textId="553A1885" w:rsidR="006211F9" w:rsidRDefault="00E57D17" w:rsidP="00E57D17">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2396C210" w14:textId="77777777" w:rsidR="006211F9" w:rsidRDefault="006211F9" w:rsidP="00E57D17"/>
    <w:p w14:paraId="3494C111" w14:textId="78B47790" w:rsidR="00E57D17" w:rsidRPr="00A156A4" w:rsidRDefault="006211F9" w:rsidP="00A156A4">
      <w:pPr>
        <w:pStyle w:val="Legenda"/>
        <w:keepNext/>
        <w:jc w:val="left"/>
      </w:pPr>
      <w:r>
        <w:rPr>
          <w:noProof/>
        </w:rPr>
        <mc:AlternateContent>
          <mc:Choice Requires="wps">
            <w:drawing>
              <wp:anchor distT="0" distB="0" distL="114300" distR="114300" simplePos="0" relativeHeight="251748352" behindDoc="0" locked="0" layoutInCell="1" allowOverlap="1" wp14:anchorId="3E5BC5B3" wp14:editId="27F8A020">
                <wp:simplePos x="0" y="0"/>
                <wp:positionH relativeFrom="column">
                  <wp:posOffset>-76835</wp:posOffset>
                </wp:positionH>
                <wp:positionV relativeFrom="paragraph">
                  <wp:posOffset>-71120</wp:posOffset>
                </wp:positionV>
                <wp:extent cx="5619750" cy="457200"/>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1E805CBF" w14:textId="2C7A0A1F" w:rsidR="00A16561" w:rsidRPr="008D25C8" w:rsidRDefault="00A16561" w:rsidP="006211F9">
                            <w:pPr>
                              <w:pStyle w:val="Legenda"/>
                              <w:jc w:val="left"/>
                              <w:rPr>
                                <w:noProof/>
                                <w:color w:val="000000" w:themeColor="text1"/>
                                <w:sz w:val="20"/>
                              </w:rPr>
                            </w:pPr>
                            <w:bookmarkStart w:id="90" w:name="_Toc183673467"/>
                            <w:r>
                              <w:t xml:space="preserve">Figura </w:t>
                            </w:r>
                            <w:r>
                              <w:fldChar w:fldCharType="begin"/>
                            </w:r>
                            <w:r>
                              <w:instrText xml:space="preserve"> SEQ Figura \* ARABIC </w:instrText>
                            </w:r>
                            <w:r>
                              <w:fldChar w:fldCharType="separate"/>
                            </w:r>
                            <w:r>
                              <w:rPr>
                                <w:noProof/>
                              </w:rPr>
                              <w:t>20</w:t>
                            </w:r>
                            <w:r>
                              <w:rPr>
                                <w:noProof/>
                              </w:rPr>
                              <w:fldChar w:fldCharType="end"/>
                            </w:r>
                            <w:r w:rsidRPr="009E4587">
                              <w:t xml:space="preserve"> </w:t>
                            </w:r>
                            <w:r w:rsidRPr="009E4587">
                              <w:rPr>
                                <w:b w:val="0"/>
                                <w:bCs w:val="0"/>
                              </w:rPr>
                              <w:t>– Diagrama de Sequência - Ator Instituição de Ensino: Fluxo de Excluir de TipoEstagio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5BC5B3" id="Caixa de Texto 45" o:spid="_x0000_s1037" type="#_x0000_t202" style="position:absolute;margin-left:-6.05pt;margin-top:-5.6pt;width:442.5pt;height:36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" stroked="f">
                <v:textbox inset="0,0,0,0">
                  <w:txbxContent>
                    <w:p w14:paraId="1E805CBF" w14:textId="2C7A0A1F" w:rsidR="00A16561" w:rsidRPr="008D25C8" w:rsidRDefault="00A16561" w:rsidP="006211F9">
                      <w:pPr>
                        <w:pStyle w:val="Legenda"/>
                        <w:jc w:val="left"/>
                        <w:rPr>
                          <w:noProof/>
                          <w:color w:val="000000" w:themeColor="text1"/>
                          <w:sz w:val="20"/>
                        </w:rPr>
                      </w:pPr>
                      <w:bookmarkStart w:id="91" w:name="_Toc183673467"/>
                      <w:r>
                        <w:t xml:space="preserve">Figura </w:t>
                      </w:r>
                      <w:r>
                        <w:fldChar w:fldCharType="begin"/>
                      </w:r>
                      <w:r>
                        <w:instrText xml:space="preserve"> SEQ Figura \* ARABIC </w:instrText>
                      </w:r>
                      <w:r>
                        <w:fldChar w:fldCharType="separate"/>
                      </w:r>
                      <w:r>
                        <w:rPr>
                          <w:noProof/>
                        </w:rPr>
                        <w:t>20</w:t>
                      </w:r>
                      <w:r>
                        <w:rPr>
                          <w:noProof/>
                        </w:rPr>
                        <w:fldChar w:fldCharType="end"/>
                      </w:r>
                      <w:r w:rsidRPr="009E4587">
                        <w:t xml:space="preserve"> </w:t>
                      </w:r>
                      <w:r w:rsidRPr="009E4587">
                        <w:rPr>
                          <w:b w:val="0"/>
                          <w:bCs w:val="0"/>
                        </w:rPr>
                        <w:t>– Diagrama de Sequência - Ator Instituição de Ensino: Fluxo de Excluir de TipoEstagio</w:t>
                      </w:r>
                      <w:bookmarkEnd w:id="91"/>
                    </w:p>
                  </w:txbxContent>
                </v:textbox>
                <w10:wrap type="topAndBottom"/>
              </v:shape>
            </w:pict>
          </mc:Fallback>
        </mc:AlternateContent>
      </w:r>
      <w:r w:rsidRPr="00A156A4">
        <w:rPr>
          <w:noProof/>
          <w:color w:val="000000" w:themeColor="text1"/>
          <w:sz w:val="20"/>
          <w:szCs w:val="22"/>
        </w:rPr>
        <w:drawing>
          <wp:anchor distT="0" distB="0" distL="114300" distR="114300" simplePos="0" relativeHeight="251715584" behindDoc="0" locked="0" layoutInCell="1" allowOverlap="1" wp14:anchorId="7D72534B" wp14:editId="366C7875">
            <wp:simplePos x="0" y="0"/>
            <wp:positionH relativeFrom="column">
              <wp:posOffset>-76835</wp:posOffset>
            </wp:positionH>
            <wp:positionV relativeFrom="paragraph">
              <wp:posOffset>386080</wp:posOffset>
            </wp:positionV>
            <wp:extent cx="5619750" cy="352425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213" t="3078" r="1235" b="2051"/>
                    <a:stretch/>
                  </pic:blipFill>
                  <pic:spPr bwMode="auto">
                    <a:xfrm>
                      <a:off x="0" y="0"/>
                      <a:ext cx="5619750" cy="352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6A70" w14:textId="619E682A" w:rsidR="00E57D17" w:rsidRDefault="00E57D17" w:rsidP="007F3E64">
      <w:pPr>
        <w:ind w:firstLine="0"/>
        <w:rPr>
          <w:color w:val="000000" w:themeColor="text1"/>
          <w:sz w:val="20"/>
          <w:szCs w:val="22"/>
        </w:rPr>
      </w:pPr>
      <w:r w:rsidRPr="008755E4">
        <w:rPr>
          <w:color w:val="000000" w:themeColor="text1"/>
          <w:sz w:val="20"/>
          <w:szCs w:val="22"/>
        </w:rPr>
        <w:t>Fonte: Elaborado pelos autores.</w:t>
      </w:r>
    </w:p>
    <w:p w14:paraId="5339BAC1" w14:textId="192B3654" w:rsidR="007F3E64" w:rsidRDefault="007F3E64" w:rsidP="00E57D17">
      <w:pPr>
        <w:rPr>
          <w:color w:val="000000" w:themeColor="text1"/>
          <w:sz w:val="20"/>
          <w:szCs w:val="22"/>
        </w:rPr>
      </w:pPr>
    </w:p>
    <w:p w14:paraId="29CFFE79" w14:textId="77777777" w:rsidR="007542C2" w:rsidRDefault="007542C2" w:rsidP="00E57D17">
      <w:pPr>
        <w:rPr>
          <w:color w:val="000000" w:themeColor="text1"/>
          <w:sz w:val="20"/>
          <w:szCs w:val="22"/>
        </w:rPr>
      </w:pPr>
    </w:p>
    <w:p w14:paraId="1D3EC5D4" w14:textId="624B1B30" w:rsidR="00E57D17" w:rsidRPr="001754FC" w:rsidRDefault="00E57D17" w:rsidP="00FE6B94">
      <w:pPr>
        <w:pStyle w:val="Ttulo3"/>
        <w:numPr>
          <w:ilvl w:val="2"/>
          <w:numId w:val="29"/>
        </w:numPr>
      </w:pPr>
      <w:bookmarkStart w:id="92" w:name="_Toc182206933"/>
      <w:r w:rsidRPr="001754FC">
        <w:t>Diagrama de Sequência para Listagem de TipoEstagio</w:t>
      </w:r>
      <w:bookmarkEnd w:id="92"/>
    </w:p>
    <w:p w14:paraId="0C381A6E" w14:textId="2CB4DC1A" w:rsidR="00E57D17"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proofErr w:type="spellStart"/>
      <w:r>
        <w:t>TiçoEstagioService</w:t>
      </w:r>
      <w:proofErr w:type="spellEnd"/>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7602BDD2" w14:textId="554D473A" w:rsidR="007249D6" w:rsidRPr="00F35479" w:rsidRDefault="00F35479" w:rsidP="00F35479">
      <w:pPr>
        <w:pStyle w:val="Legenda"/>
        <w:keepNext/>
        <w:jc w:val="left"/>
        <w:rPr>
          <w:b w:val="0"/>
          <w:bCs w:val="0"/>
        </w:rPr>
      </w:pPr>
      <w:r>
        <w:rPr>
          <w:noProof/>
        </w:rPr>
        <mc:AlternateContent>
          <mc:Choice Requires="wps">
            <w:drawing>
              <wp:anchor distT="0" distB="0" distL="114300" distR="114300" simplePos="0" relativeHeight="251750400" behindDoc="0" locked="0" layoutInCell="1" allowOverlap="1" wp14:anchorId="35580BFB" wp14:editId="05EF11E9">
                <wp:simplePos x="0" y="0"/>
                <wp:positionH relativeFrom="column">
                  <wp:posOffset>-99060</wp:posOffset>
                </wp:positionH>
                <wp:positionV relativeFrom="paragraph">
                  <wp:posOffset>4445</wp:posOffset>
                </wp:positionV>
                <wp:extent cx="5651500" cy="228600"/>
                <wp:effectExtent l="0" t="0" r="6350" b="0"/>
                <wp:wrapTopAndBottom/>
                <wp:docPr id="46" name="Caixa de Texto 46"/>
                <wp:cNvGraphicFramePr/>
                <a:graphic xmlns:a="http://schemas.openxmlformats.org/drawingml/2006/main">
                  <a:graphicData uri="http://schemas.microsoft.com/office/word/2010/wordprocessingShape">
                    <wps:wsp>
                      <wps:cNvSpPr txBox="1"/>
                      <wps:spPr>
                        <a:xfrm>
                          <a:off x="0" y="0"/>
                          <a:ext cx="5651500" cy="228600"/>
                        </a:xfrm>
                        <a:prstGeom prst="rect">
                          <a:avLst/>
                        </a:prstGeom>
                        <a:solidFill>
                          <a:prstClr val="white"/>
                        </a:solidFill>
                        <a:ln>
                          <a:noFill/>
                        </a:ln>
                      </wps:spPr>
                      <wps:txbx>
                        <w:txbxContent>
                          <w:p w14:paraId="6D996178" w14:textId="27E571D9" w:rsidR="00A16561" w:rsidRPr="00CE52B5" w:rsidRDefault="00A16561" w:rsidP="00F35479">
                            <w:pPr>
                              <w:pStyle w:val="Legenda"/>
                              <w:jc w:val="left"/>
                              <w:rPr>
                                <w:noProof/>
                                <w:color w:val="000000" w:themeColor="text1"/>
                                <w:sz w:val="20"/>
                              </w:rPr>
                            </w:pPr>
                            <w:bookmarkStart w:id="93" w:name="_Toc183673468"/>
                            <w:r>
                              <w:t xml:space="preserve">Figura </w:t>
                            </w:r>
                            <w:r>
                              <w:fldChar w:fldCharType="begin"/>
                            </w:r>
                            <w:r>
                              <w:instrText xml:space="preserve"> SEQ Figura \* ARABIC </w:instrText>
                            </w:r>
                            <w:r>
                              <w:fldChar w:fldCharType="separate"/>
                            </w:r>
                            <w:r>
                              <w:rPr>
                                <w:noProof/>
                              </w:rPr>
                              <w:t>21</w:t>
                            </w:r>
                            <w:r>
                              <w:rPr>
                                <w:noProof/>
                              </w:rPr>
                              <w:fldChar w:fldCharType="end"/>
                            </w:r>
                            <w:r w:rsidRPr="00A02313">
                              <w:rPr>
                                <w:noProof/>
                              </w:rPr>
                              <w:t xml:space="preserve"> </w:t>
                            </w:r>
                            <w:r w:rsidRPr="00F35479">
                              <w:rPr>
                                <w:b w:val="0"/>
                                <w:bCs w:val="0"/>
                                <w:noProof/>
                              </w:rPr>
                              <w:t>– Diagrama de Sequência - Ator Administrador: Fluxo de Listar de TipoEstagio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80BFB" id="Caixa de Texto 46" o:spid="_x0000_s1038" type="#_x0000_t202" style="position:absolute;margin-left:-7.8pt;margin-top:.35pt;width:445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" stroked="f">
                <v:textbox inset="0,0,0,0">
                  <w:txbxContent>
                    <w:p w14:paraId="6D996178" w14:textId="27E571D9" w:rsidR="00A16561" w:rsidRPr="00CE52B5" w:rsidRDefault="00A16561" w:rsidP="00F35479">
                      <w:pPr>
                        <w:pStyle w:val="Legenda"/>
                        <w:jc w:val="left"/>
                        <w:rPr>
                          <w:noProof/>
                          <w:color w:val="000000" w:themeColor="text1"/>
                          <w:sz w:val="20"/>
                        </w:rPr>
                      </w:pPr>
                      <w:bookmarkStart w:id="94" w:name="_Toc183673468"/>
                      <w:r>
                        <w:t xml:space="preserve">Figura </w:t>
                      </w:r>
                      <w:r>
                        <w:fldChar w:fldCharType="begin"/>
                      </w:r>
                      <w:r>
                        <w:instrText xml:space="preserve"> SEQ Figura \* ARABIC </w:instrText>
                      </w:r>
                      <w:r>
                        <w:fldChar w:fldCharType="separate"/>
                      </w:r>
                      <w:r>
                        <w:rPr>
                          <w:noProof/>
                        </w:rPr>
                        <w:t>21</w:t>
                      </w:r>
                      <w:r>
                        <w:rPr>
                          <w:noProof/>
                        </w:rPr>
                        <w:fldChar w:fldCharType="end"/>
                      </w:r>
                      <w:r w:rsidRPr="00A02313">
                        <w:rPr>
                          <w:noProof/>
                        </w:rPr>
                        <w:t xml:space="preserve"> </w:t>
                      </w:r>
                      <w:r w:rsidRPr="00F35479">
                        <w:rPr>
                          <w:b w:val="0"/>
                          <w:bCs w:val="0"/>
                          <w:noProof/>
                        </w:rPr>
                        <w:t>– Diagrama de Sequência - Ator Administrador: Fluxo de Listar de TipoEstagio</w:t>
                      </w:r>
                      <w:bookmarkEnd w:id="94"/>
                    </w:p>
                  </w:txbxContent>
                </v:textbox>
                <w10:wrap type="topAndBottom"/>
              </v:shape>
            </w:pict>
          </mc:Fallback>
        </mc:AlternateContent>
      </w:r>
      <w:r w:rsidR="00F230DE" w:rsidRPr="00D7735F">
        <w:rPr>
          <w:noProof/>
          <w:color w:val="000000" w:themeColor="text1"/>
          <w:sz w:val="20"/>
          <w:szCs w:val="22"/>
        </w:rPr>
        <w:drawing>
          <wp:anchor distT="0" distB="0" distL="114300" distR="114300" simplePos="0" relativeHeight="251713536" behindDoc="0" locked="0" layoutInCell="1" allowOverlap="1" wp14:anchorId="2AC4DF71" wp14:editId="3ACEF88E">
            <wp:simplePos x="0" y="0"/>
            <wp:positionH relativeFrom="column">
              <wp:posOffset>-95885</wp:posOffset>
            </wp:positionH>
            <wp:positionV relativeFrom="paragraph">
              <wp:posOffset>313690</wp:posOffset>
            </wp:positionV>
            <wp:extent cx="5651500" cy="2921000"/>
            <wp:effectExtent l="0" t="635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82" t="3266" r="1014" b="2857"/>
                    <a:stretch/>
                  </pic:blipFill>
                  <pic:spPr bwMode="auto">
                    <a:xfrm>
                      <a:off x="0" y="0"/>
                      <a:ext cx="5651500" cy="292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D17" w:rsidRPr="00F35479">
        <w:rPr>
          <w:b w:val="0"/>
          <w:bCs w:val="0"/>
          <w:color w:val="000000" w:themeColor="text1"/>
          <w:sz w:val="20"/>
          <w:szCs w:val="22"/>
        </w:rPr>
        <w:t>Fonte: Elaborado pelos autores.</w:t>
      </w:r>
    </w:p>
    <w:p w14:paraId="27EE6EBA" w14:textId="77777777" w:rsidR="00F230DE" w:rsidRDefault="00F230DE" w:rsidP="00D7735F">
      <w:pPr>
        <w:ind w:firstLine="0"/>
        <w:rPr>
          <w:color w:val="000000" w:themeColor="text1"/>
          <w:sz w:val="20"/>
          <w:szCs w:val="22"/>
        </w:rPr>
      </w:pPr>
    </w:p>
    <w:p w14:paraId="715C24B8" w14:textId="518648A8" w:rsidR="00E57D17" w:rsidRPr="001754FC" w:rsidRDefault="001754FC" w:rsidP="00FE6B94">
      <w:pPr>
        <w:pStyle w:val="Ttulo3"/>
        <w:numPr>
          <w:ilvl w:val="2"/>
          <w:numId w:val="29"/>
        </w:numPr>
      </w:pPr>
      <w:r>
        <w:t xml:space="preserve"> </w:t>
      </w:r>
      <w:bookmarkStart w:id="95" w:name="_Toc182206934"/>
      <w:r w:rsidR="00E57D17" w:rsidRPr="001754FC">
        <w:t>Diagrama de Sequência para Alterar de TipoEstagio</w:t>
      </w:r>
      <w:bookmarkEnd w:id="95"/>
    </w:p>
    <w:p w14:paraId="76F989E5" w14:textId="36272121"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w:t>
      </w:r>
      <w:r w:rsidR="00F25513">
        <w:t>p</w:t>
      </w:r>
      <w:r>
        <w:t>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4C0CB39C" w14:textId="58E42FA1" w:rsidR="00E57D17" w:rsidRPr="005A123E" w:rsidRDefault="005A123E" w:rsidP="008820DB">
      <w:pPr>
        <w:pStyle w:val="Legenda"/>
        <w:keepNext/>
        <w:jc w:val="left"/>
        <w:rPr>
          <w:b w:val="0"/>
          <w:bCs w:val="0"/>
        </w:rPr>
      </w:pPr>
      <w:r w:rsidRPr="005A123E">
        <w:rPr>
          <w:b w:val="0"/>
          <w:bCs w:val="0"/>
          <w:noProof/>
          <w:color w:val="000000" w:themeColor="text1"/>
          <w:sz w:val="20"/>
          <w:szCs w:val="22"/>
        </w:rPr>
        <w:drawing>
          <wp:anchor distT="0" distB="0" distL="114300" distR="114300" simplePos="0" relativeHeight="251716608" behindDoc="0" locked="0" layoutInCell="1" allowOverlap="1" wp14:anchorId="2E4BB46A" wp14:editId="50D068B2">
            <wp:simplePos x="0" y="0"/>
            <wp:positionH relativeFrom="page">
              <wp:posOffset>891540</wp:posOffset>
            </wp:positionH>
            <wp:positionV relativeFrom="paragraph">
              <wp:posOffset>462915</wp:posOffset>
            </wp:positionV>
            <wp:extent cx="5664200" cy="3517900"/>
            <wp:effectExtent l="0" t="0" r="0" b="635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992" t="3080" r="683" b="2106"/>
                    <a:stretch/>
                  </pic:blipFill>
                  <pic:spPr bwMode="auto">
                    <a:xfrm>
                      <a:off x="0" y="0"/>
                      <a:ext cx="566420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123E">
        <w:rPr>
          <w:b w:val="0"/>
          <w:bCs w:val="0"/>
          <w:noProof/>
        </w:rPr>
        <mc:AlternateContent>
          <mc:Choice Requires="wps">
            <w:drawing>
              <wp:anchor distT="0" distB="0" distL="114300" distR="114300" simplePos="0" relativeHeight="251752448" behindDoc="0" locked="0" layoutInCell="1" allowOverlap="1" wp14:anchorId="5E717BC2" wp14:editId="6BACC989">
                <wp:simplePos x="0" y="0"/>
                <wp:positionH relativeFrom="column">
                  <wp:posOffset>-131445</wp:posOffset>
                </wp:positionH>
                <wp:positionV relativeFrom="paragraph">
                  <wp:posOffset>0</wp:posOffset>
                </wp:positionV>
                <wp:extent cx="5664200" cy="457200"/>
                <wp:effectExtent l="0" t="0" r="0" b="0"/>
                <wp:wrapTopAndBottom/>
                <wp:docPr id="47" name="Caixa de Texto 4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58AEC687" w14:textId="184A198E" w:rsidR="00A16561" w:rsidRPr="00786280" w:rsidRDefault="00A16561" w:rsidP="008820DB">
                            <w:pPr>
                              <w:pStyle w:val="Legenda"/>
                              <w:jc w:val="left"/>
                              <w:rPr>
                                <w:noProof/>
                                <w:color w:val="000000" w:themeColor="text1"/>
                                <w:sz w:val="20"/>
                              </w:rPr>
                            </w:pPr>
                            <w:bookmarkStart w:id="96" w:name="_Toc183673469"/>
                            <w:r>
                              <w:t xml:space="preserve">Figura </w:t>
                            </w:r>
                            <w:r>
                              <w:fldChar w:fldCharType="begin"/>
                            </w:r>
                            <w:r>
                              <w:instrText xml:space="preserve"> SEQ Figura \* ARABIC </w:instrText>
                            </w:r>
                            <w:r>
                              <w:fldChar w:fldCharType="separate"/>
                            </w:r>
                            <w:r>
                              <w:rPr>
                                <w:noProof/>
                              </w:rPr>
                              <w:t>22</w:t>
                            </w:r>
                            <w:r>
                              <w:rPr>
                                <w:noProof/>
                              </w:rPr>
                              <w:fldChar w:fldCharType="end"/>
                            </w:r>
                            <w:r w:rsidRPr="00B2240E">
                              <w:rPr>
                                <w:b w:val="0"/>
                                <w:bCs w:val="0"/>
                              </w:rPr>
                              <w:t xml:space="preserve"> – Diagrama de Sequência – Ator Instituição Ensino: Fluxo de Alterar de TipoEstagio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717BC2" id="Caixa de Texto 47" o:spid="_x0000_s1039" type="#_x0000_t202" style="position:absolute;margin-left:-10.35pt;margin-top:0;width:44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NuNgIAAHAEAAAOAAAAZHJzL2Uyb0RvYy54bWysVFFv2yAQfp+0/4B4X5x0aTp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" stroked="f">
                <v:textbox inset="0,0,0,0">
                  <w:txbxContent>
                    <w:p w14:paraId="58AEC687" w14:textId="184A198E" w:rsidR="00A16561" w:rsidRPr="00786280" w:rsidRDefault="00A16561" w:rsidP="008820DB">
                      <w:pPr>
                        <w:pStyle w:val="Legenda"/>
                        <w:jc w:val="left"/>
                        <w:rPr>
                          <w:noProof/>
                          <w:color w:val="000000" w:themeColor="text1"/>
                          <w:sz w:val="20"/>
                        </w:rPr>
                      </w:pPr>
                      <w:bookmarkStart w:id="97" w:name="_Toc183673469"/>
                      <w:r>
                        <w:t xml:space="preserve">Figura </w:t>
                      </w:r>
                      <w:r>
                        <w:fldChar w:fldCharType="begin"/>
                      </w:r>
                      <w:r>
                        <w:instrText xml:space="preserve"> SEQ Figura \* ARABIC </w:instrText>
                      </w:r>
                      <w:r>
                        <w:fldChar w:fldCharType="separate"/>
                      </w:r>
                      <w:r>
                        <w:rPr>
                          <w:noProof/>
                        </w:rPr>
                        <w:t>22</w:t>
                      </w:r>
                      <w:r>
                        <w:rPr>
                          <w:noProof/>
                        </w:rPr>
                        <w:fldChar w:fldCharType="end"/>
                      </w:r>
                      <w:r w:rsidRPr="00B2240E">
                        <w:rPr>
                          <w:b w:val="0"/>
                          <w:bCs w:val="0"/>
                        </w:rPr>
                        <w:t xml:space="preserve"> – Diagrama de Sequência – Ator Instituição Ensino: Fluxo de Alterar de TipoEstagio</w:t>
                      </w:r>
                      <w:bookmarkEnd w:id="97"/>
                    </w:p>
                  </w:txbxContent>
                </v:textbox>
                <w10:wrap type="topAndBottom"/>
              </v:shape>
            </w:pict>
          </mc:Fallback>
        </mc:AlternateContent>
      </w:r>
      <w:r w:rsidR="00E57D17" w:rsidRPr="005A123E">
        <w:rPr>
          <w:b w:val="0"/>
          <w:bCs w:val="0"/>
          <w:color w:val="000000" w:themeColor="text1"/>
          <w:sz w:val="20"/>
          <w:szCs w:val="22"/>
        </w:rPr>
        <w:t>Fonte: Elaborado pelos autores.</w:t>
      </w:r>
    </w:p>
    <w:p w14:paraId="0DA3D03A" w14:textId="094ECA3C" w:rsidR="007249D6" w:rsidRDefault="007249D6" w:rsidP="006905F7">
      <w:pPr>
        <w:ind w:firstLine="0"/>
        <w:rPr>
          <w:color w:val="000000" w:themeColor="text1"/>
          <w:sz w:val="20"/>
          <w:szCs w:val="22"/>
        </w:rPr>
      </w:pPr>
    </w:p>
    <w:p w14:paraId="2EB1149F" w14:textId="5A70F3C6" w:rsidR="007249D6" w:rsidRDefault="007249D6" w:rsidP="006905F7">
      <w:pPr>
        <w:ind w:firstLine="0"/>
        <w:rPr>
          <w:color w:val="000000" w:themeColor="text1"/>
          <w:sz w:val="20"/>
          <w:szCs w:val="22"/>
        </w:rPr>
      </w:pPr>
    </w:p>
    <w:p w14:paraId="3A44CEDE" w14:textId="2F172B6F" w:rsidR="007249D6" w:rsidRDefault="007249D6" w:rsidP="006905F7">
      <w:pPr>
        <w:ind w:firstLine="0"/>
        <w:rPr>
          <w:color w:val="000000" w:themeColor="text1"/>
          <w:sz w:val="20"/>
          <w:szCs w:val="22"/>
        </w:rPr>
      </w:pPr>
    </w:p>
    <w:p w14:paraId="10B5597E" w14:textId="77777777" w:rsidR="007249D6" w:rsidRDefault="007249D6" w:rsidP="006905F7">
      <w:pPr>
        <w:ind w:firstLine="0"/>
        <w:rPr>
          <w:color w:val="000000" w:themeColor="text1"/>
          <w:sz w:val="20"/>
          <w:szCs w:val="22"/>
        </w:rPr>
      </w:pPr>
    </w:p>
    <w:p w14:paraId="0C62244F" w14:textId="64FD16AB" w:rsidR="004A430D" w:rsidRDefault="004A430D" w:rsidP="006905F7">
      <w:pPr>
        <w:ind w:firstLine="0"/>
      </w:pPr>
    </w:p>
    <w:p w14:paraId="15480DC3" w14:textId="14C18A5A" w:rsidR="0014713C" w:rsidRPr="00DC25C8" w:rsidRDefault="000908BF" w:rsidP="00DC25C8">
      <w:pPr>
        <w:pStyle w:val="Ttulo2"/>
        <w:numPr>
          <w:ilvl w:val="1"/>
          <w:numId w:val="29"/>
        </w:numPr>
        <w:jc w:val="left"/>
        <w:rPr>
          <w:sz w:val="19"/>
          <w:szCs w:val="19"/>
        </w:rPr>
      </w:pPr>
      <w:bookmarkStart w:id="98" w:name="_Toc182206935"/>
      <w:r>
        <w:t>D</w:t>
      </w:r>
      <w:r w:rsidRPr="001754FC">
        <w:rPr>
          <w:sz w:val="19"/>
          <w:szCs w:val="19"/>
        </w:rPr>
        <w:t>IAGRAMA</w:t>
      </w:r>
      <w:r>
        <w:t xml:space="preserve"> </w:t>
      </w:r>
      <w:r w:rsidRPr="001754FC">
        <w:rPr>
          <w:sz w:val="19"/>
          <w:szCs w:val="19"/>
        </w:rPr>
        <w:t>DE ATIVIDADE</w:t>
      </w:r>
      <w:bookmarkEnd w:id="98"/>
      <w:r w:rsidR="005808BF">
        <w:rPr>
          <w:noProof/>
        </w:rPr>
        <mc:AlternateContent>
          <mc:Choice Requires="wps">
            <w:drawing>
              <wp:anchor distT="0" distB="0" distL="114300" distR="114300" simplePos="0" relativeHeight="251756544" behindDoc="0" locked="0" layoutInCell="1" allowOverlap="1" wp14:anchorId="172FEDD7" wp14:editId="7C8F1552">
                <wp:simplePos x="0" y="0"/>
                <wp:positionH relativeFrom="column">
                  <wp:posOffset>-156210</wp:posOffset>
                </wp:positionH>
                <wp:positionV relativeFrom="paragraph">
                  <wp:posOffset>358775</wp:posOffset>
                </wp:positionV>
                <wp:extent cx="5664200" cy="228600"/>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664200" cy="228600"/>
                        </a:xfrm>
                        <a:prstGeom prst="rect">
                          <a:avLst/>
                        </a:prstGeom>
                        <a:solidFill>
                          <a:prstClr val="white"/>
                        </a:solidFill>
                        <a:ln>
                          <a:noFill/>
                        </a:ln>
                      </wps:spPr>
                      <wps:txbx>
                        <w:txbxContent>
                          <w:p w14:paraId="4DF2C9EE" w14:textId="3B6778A2" w:rsidR="00A16561" w:rsidRPr="0014713C" w:rsidRDefault="00A16561" w:rsidP="0014713C">
                            <w:pPr>
                              <w:pStyle w:val="Legenda"/>
                              <w:jc w:val="left"/>
                              <w:rPr>
                                <w:b w:val="0"/>
                                <w:bCs w:val="0"/>
                                <w:smallCaps/>
                                <w:noProof/>
                                <w:color w:val="000000" w:themeColor="text1"/>
                                <w:sz w:val="20"/>
                                <w:szCs w:val="22"/>
                              </w:rPr>
                            </w:pPr>
                            <w:bookmarkStart w:id="99" w:name="_Toc183673470"/>
                            <w:r>
                              <w:t xml:space="preserve">Figura </w:t>
                            </w:r>
                            <w:r>
                              <w:fldChar w:fldCharType="begin"/>
                            </w:r>
                            <w:r>
                              <w:instrText xml:space="preserve"> SEQ Figura \* ARABIC </w:instrText>
                            </w:r>
                            <w:r>
                              <w:fldChar w:fldCharType="separate"/>
                            </w:r>
                            <w:r>
                              <w:rPr>
                                <w:noProof/>
                              </w:rPr>
                              <w:t>23</w:t>
                            </w:r>
                            <w:r>
                              <w:rPr>
                                <w:noProof/>
                              </w:rP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FEDD7" id="Caixa de Texto 52" o:spid="_x0000_s1040" type="#_x0000_t202" style="position:absolute;left:0;text-align:left;margin-left:-12.3pt;margin-top:28.25pt;width:446pt;height:1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" stroked="f">
                <v:textbox inset="0,0,0,0">
                  <w:txbxContent>
                    <w:p w14:paraId="4DF2C9EE" w14:textId="3B6778A2" w:rsidR="00A16561" w:rsidRPr="0014713C" w:rsidRDefault="00A16561" w:rsidP="0014713C">
                      <w:pPr>
                        <w:pStyle w:val="Legenda"/>
                        <w:jc w:val="left"/>
                        <w:rPr>
                          <w:b w:val="0"/>
                          <w:bCs w:val="0"/>
                          <w:smallCaps/>
                          <w:noProof/>
                          <w:color w:val="000000" w:themeColor="text1"/>
                          <w:sz w:val="20"/>
                          <w:szCs w:val="22"/>
                        </w:rPr>
                      </w:pPr>
                      <w:bookmarkStart w:id="100" w:name="_Toc183673470"/>
                      <w:r>
                        <w:t xml:space="preserve">Figura </w:t>
                      </w:r>
                      <w:r>
                        <w:fldChar w:fldCharType="begin"/>
                      </w:r>
                      <w:r>
                        <w:instrText xml:space="preserve"> SEQ Figura \* ARABIC </w:instrText>
                      </w:r>
                      <w:r>
                        <w:fldChar w:fldCharType="separate"/>
                      </w:r>
                      <w:r>
                        <w:rPr>
                          <w:noProof/>
                        </w:rPr>
                        <w:t>23</w:t>
                      </w:r>
                      <w:r>
                        <w:rPr>
                          <w:noProof/>
                        </w:rPr>
                        <w:fldChar w:fldCharType="end"/>
                      </w:r>
                      <w:r>
                        <w:t xml:space="preserve"> </w:t>
                      </w:r>
                      <w:r w:rsidRPr="0014713C">
                        <w:rPr>
                          <w:b w:val="0"/>
                          <w:bCs w:val="0"/>
                          <w:szCs w:val="24"/>
                        </w:rPr>
                        <w:t>–</w:t>
                      </w:r>
                      <w:r w:rsidRPr="0014713C">
                        <w:rPr>
                          <w:b w:val="0"/>
                          <w:bCs w:val="0"/>
                        </w:rPr>
                        <w:t xml:space="preserve"> </w:t>
                      </w:r>
                      <w:r w:rsidRPr="0014713C">
                        <w:rPr>
                          <w:b w:val="0"/>
                          <w:bCs w:val="0"/>
                          <w:noProof/>
                        </w:rPr>
                        <w:t>Diagrama de Atividade</w:t>
                      </w:r>
                      <w:bookmarkEnd w:id="100"/>
                    </w:p>
                  </w:txbxContent>
                </v:textbox>
                <w10:wrap type="topAndBottom"/>
              </v:shape>
            </w:pict>
          </mc:Fallback>
        </mc:AlternateContent>
      </w:r>
    </w:p>
    <w:p w14:paraId="0505EAC0" w14:textId="2CC34C42" w:rsidR="000908BF" w:rsidRDefault="0014713C" w:rsidP="00DC25C8">
      <w:pPr>
        <w:pStyle w:val="Legenda"/>
        <w:keepNext/>
        <w:jc w:val="left"/>
        <w:rPr>
          <w:b w:val="0"/>
          <w:bCs w:val="0"/>
          <w:color w:val="000000" w:themeColor="text1"/>
          <w:sz w:val="20"/>
          <w:szCs w:val="22"/>
        </w:rPr>
      </w:pPr>
      <w:r w:rsidRPr="005A123E">
        <w:rPr>
          <w:b w:val="0"/>
          <w:bCs w:val="0"/>
          <w:color w:val="000000" w:themeColor="text1"/>
          <w:sz w:val="20"/>
          <w:szCs w:val="22"/>
        </w:rPr>
        <w:t>Fonte: Elaborado pelos autores.</w:t>
      </w:r>
    </w:p>
    <w:p w14:paraId="592C2CE7" w14:textId="77777777" w:rsidR="00DC25C8" w:rsidRPr="00DC25C8" w:rsidRDefault="00DC25C8" w:rsidP="00DC25C8"/>
    <w:p w14:paraId="5583FE9A" w14:textId="05E71829" w:rsidR="00DC25C8" w:rsidRPr="00DC25C8" w:rsidRDefault="000908BF" w:rsidP="00DC25C8">
      <w:pPr>
        <w:pStyle w:val="Ttulo2"/>
        <w:numPr>
          <w:ilvl w:val="1"/>
          <w:numId w:val="29"/>
        </w:numPr>
        <w:rPr>
          <w:sz w:val="19"/>
          <w:szCs w:val="19"/>
        </w:rPr>
      </w:pPr>
      <w:bookmarkStart w:id="101" w:name="_Toc182206936"/>
      <w:r>
        <w:t>D</w:t>
      </w:r>
      <w:r w:rsidRPr="00443400">
        <w:rPr>
          <w:sz w:val="19"/>
          <w:szCs w:val="19"/>
        </w:rPr>
        <w:t>IAGRAMA</w:t>
      </w:r>
      <w:r w:rsidRPr="000908BF">
        <w:t xml:space="preserve"> </w:t>
      </w:r>
      <w:r w:rsidRPr="00443400">
        <w:rPr>
          <w:sz w:val="19"/>
          <w:szCs w:val="19"/>
        </w:rPr>
        <w:t>DE MÁQUINA DE ESTADOS</w:t>
      </w:r>
      <w:bookmarkEnd w:id="101"/>
    </w:p>
    <w:p w14:paraId="6DB357CB" w14:textId="77495091" w:rsidR="00DC25C8" w:rsidRDefault="00DC25C8" w:rsidP="00DC25C8">
      <w:pPr>
        <w:pStyle w:val="Legenda"/>
        <w:keepNext/>
        <w:jc w:val="left"/>
        <w:rPr>
          <w:b w:val="0"/>
          <w:bCs w:val="0"/>
        </w:rPr>
      </w:pPr>
      <w:r>
        <w:rPr>
          <w:noProof/>
        </w:rPr>
        <mc:AlternateContent>
          <mc:Choice Requires="wps">
            <w:drawing>
              <wp:anchor distT="0" distB="0" distL="114300" distR="114300" simplePos="0" relativeHeight="251761664" behindDoc="0" locked="0" layoutInCell="1" allowOverlap="1" wp14:anchorId="7C0512DB" wp14:editId="27D2E8AB">
                <wp:simplePos x="0" y="0"/>
                <wp:positionH relativeFrom="column">
                  <wp:posOffset>-188595</wp:posOffset>
                </wp:positionH>
                <wp:positionV relativeFrom="paragraph">
                  <wp:posOffset>5715</wp:posOffset>
                </wp:positionV>
                <wp:extent cx="5664200" cy="457200"/>
                <wp:effectExtent l="0" t="0" r="0" b="0"/>
                <wp:wrapTopAndBottom/>
                <wp:docPr id="57" name="Caixa de Texto 57"/>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2C2C0427" w14:textId="00AB9B06" w:rsidR="00A16561" w:rsidRPr="00DC25C8" w:rsidRDefault="00A16561" w:rsidP="00DC25C8">
                            <w:pPr>
                              <w:pStyle w:val="Legenda"/>
                              <w:jc w:val="left"/>
                              <w:rPr>
                                <w:b w:val="0"/>
                                <w:bCs w:val="0"/>
                                <w:noProof/>
                              </w:rPr>
                            </w:pPr>
                            <w:bookmarkStart w:id="102" w:name="_Toc183673471"/>
                            <w:r>
                              <w:t xml:space="preserve">Figura </w:t>
                            </w:r>
                            <w:r>
                              <w:fldChar w:fldCharType="begin"/>
                            </w:r>
                            <w:r>
                              <w:instrText xml:space="preserve"> SEQ Figura \* ARABIC </w:instrText>
                            </w:r>
                            <w:r>
                              <w:fldChar w:fldCharType="separate"/>
                            </w:r>
                            <w:r>
                              <w:rPr>
                                <w:noProof/>
                              </w:rPr>
                              <w:t>24</w:t>
                            </w:r>
                            <w:r>
                              <w:rPr>
                                <w:noProof/>
                              </w:rPr>
                              <w:fldChar w:fldCharType="end"/>
                            </w:r>
                            <w:r>
                              <w:t xml:space="preserve"> </w:t>
                            </w:r>
                            <w:r w:rsidRPr="00DC25C8">
                              <w:rPr>
                                <w:b w:val="0"/>
                                <w:bCs w:val="0"/>
                                <w:noProof/>
                              </w:rPr>
                              <w:t>– Diagrama de Máquina de Estado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0512DB" id="Caixa de Texto 57" o:spid="_x0000_s1041" type="#_x0000_t202" style="position:absolute;margin-left:-14.85pt;margin-top:.45pt;width:446pt;height:36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" stroked="f">
                <v:textbox inset="0,0,0,0">
                  <w:txbxContent>
                    <w:p w14:paraId="2C2C0427" w14:textId="00AB9B06" w:rsidR="00A16561" w:rsidRPr="00DC25C8" w:rsidRDefault="00A16561" w:rsidP="00DC25C8">
                      <w:pPr>
                        <w:pStyle w:val="Legenda"/>
                        <w:jc w:val="left"/>
                        <w:rPr>
                          <w:b w:val="0"/>
                          <w:bCs w:val="0"/>
                          <w:noProof/>
                        </w:rPr>
                      </w:pPr>
                      <w:bookmarkStart w:id="103" w:name="_Toc183673471"/>
                      <w:r>
                        <w:t xml:space="preserve">Figura </w:t>
                      </w:r>
                      <w:r>
                        <w:fldChar w:fldCharType="begin"/>
                      </w:r>
                      <w:r>
                        <w:instrText xml:space="preserve"> SEQ Figura \* ARABIC </w:instrText>
                      </w:r>
                      <w:r>
                        <w:fldChar w:fldCharType="separate"/>
                      </w:r>
                      <w:r>
                        <w:rPr>
                          <w:noProof/>
                        </w:rPr>
                        <w:t>24</w:t>
                      </w:r>
                      <w:r>
                        <w:rPr>
                          <w:noProof/>
                        </w:rPr>
                        <w:fldChar w:fldCharType="end"/>
                      </w:r>
                      <w:r>
                        <w:t xml:space="preserve"> </w:t>
                      </w:r>
                      <w:r w:rsidRPr="00DC25C8">
                        <w:rPr>
                          <w:b w:val="0"/>
                          <w:bCs w:val="0"/>
                          <w:noProof/>
                        </w:rPr>
                        <w:t>– Diagrama de Máquina de Estado</w:t>
                      </w:r>
                      <w:bookmarkEnd w:id="103"/>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4C57F4B9" wp14:editId="52A4C9AE">
                <wp:simplePos x="0" y="0"/>
                <wp:positionH relativeFrom="column">
                  <wp:posOffset>-131445</wp:posOffset>
                </wp:positionH>
                <wp:positionV relativeFrom="paragraph">
                  <wp:posOffset>0</wp:posOffset>
                </wp:positionV>
                <wp:extent cx="5664200" cy="457200"/>
                <wp:effectExtent l="0" t="0" r="0" b="0"/>
                <wp:wrapTopAndBottom/>
                <wp:docPr id="55" name="Caixa de Texto 55"/>
                <wp:cNvGraphicFramePr/>
                <a:graphic xmlns:a="http://schemas.openxmlformats.org/drawingml/2006/main">
                  <a:graphicData uri="http://schemas.microsoft.com/office/word/2010/wordprocessingShape">
                    <wps:wsp>
                      <wps:cNvSpPr txBox="1"/>
                      <wps:spPr>
                        <a:xfrm>
                          <a:off x="0" y="0"/>
                          <a:ext cx="5664200" cy="457200"/>
                        </a:xfrm>
                        <a:prstGeom prst="rect">
                          <a:avLst/>
                        </a:prstGeom>
                        <a:solidFill>
                          <a:prstClr val="white"/>
                        </a:solidFill>
                        <a:ln>
                          <a:noFill/>
                        </a:ln>
                      </wps:spPr>
                      <wps:txbx>
                        <w:txbxContent>
                          <w:p w14:paraId="65544A4D" w14:textId="6A399999" w:rsidR="00A16561" w:rsidRDefault="00A16561" w:rsidP="00DC25C8">
                            <w:pPr>
                              <w:pStyle w:val="Legenda"/>
                              <w:jc w:val="left"/>
                              <w:rPr>
                                <w:noProof/>
                                <w:color w:val="000000" w:themeColor="text1"/>
                                <w:sz w:val="20"/>
                              </w:rPr>
                            </w:pPr>
                            <w:bookmarkStart w:id="104" w:name="_Toc183673472"/>
                            <w:r>
                              <w:t xml:space="preserve">Figura </w:t>
                            </w:r>
                            <w:r>
                              <w:fldChar w:fldCharType="begin"/>
                            </w:r>
                            <w:r>
                              <w:instrText xml:space="preserve"> SEQ Figura \* ARABIC </w:instrText>
                            </w:r>
                            <w:r>
                              <w:fldChar w:fldCharType="separate"/>
                            </w:r>
                            <w:r>
                              <w:rPr>
                                <w:noProof/>
                              </w:rPr>
                              <w:t>25</w:t>
                            </w:r>
                            <w:r>
                              <w:rPr>
                                <w:noProof/>
                              </w:rPr>
                              <w:fldChar w:fldCharType="end"/>
                            </w:r>
                            <w:r>
                              <w:rPr>
                                <w:b w:val="0"/>
                                <w:bCs w:val="0"/>
                              </w:rPr>
                              <w:t xml:space="preserve"> – Diagrama de Sequência – Ator Instituição Ensino: Fluxo de Alterar de TipoEstagio</w:t>
                            </w:r>
                            <w:bookmarkEnd w:id="104"/>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57F4B9" id="Caixa de Texto 55" o:spid="_x0000_s1042" type="#_x0000_t202" style="position:absolute;margin-left:-10.35pt;margin-top:0;width:446pt;height:3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" stroked="f">
                <v:textbox inset="0,0,0,0">
                  <w:txbxContent>
                    <w:p w14:paraId="65544A4D" w14:textId="6A399999" w:rsidR="00A16561" w:rsidRDefault="00A16561" w:rsidP="00DC25C8">
                      <w:pPr>
                        <w:pStyle w:val="Legenda"/>
                        <w:jc w:val="left"/>
                        <w:rPr>
                          <w:noProof/>
                          <w:color w:val="000000" w:themeColor="text1"/>
                          <w:sz w:val="20"/>
                        </w:rPr>
                      </w:pPr>
                      <w:bookmarkStart w:id="105" w:name="_Toc183673472"/>
                      <w:r>
                        <w:t xml:space="preserve">Figura </w:t>
                      </w:r>
                      <w:r>
                        <w:fldChar w:fldCharType="begin"/>
                      </w:r>
                      <w:r>
                        <w:instrText xml:space="preserve"> SEQ Figura \* ARABIC </w:instrText>
                      </w:r>
                      <w:r>
                        <w:fldChar w:fldCharType="separate"/>
                      </w:r>
                      <w:r>
                        <w:rPr>
                          <w:noProof/>
                        </w:rPr>
                        <w:t>25</w:t>
                      </w:r>
                      <w:r>
                        <w:rPr>
                          <w:noProof/>
                        </w:rPr>
                        <w:fldChar w:fldCharType="end"/>
                      </w:r>
                      <w:r>
                        <w:rPr>
                          <w:b w:val="0"/>
                          <w:bCs w:val="0"/>
                        </w:rPr>
                        <w:t xml:space="preserve"> – Diagrama de Sequência – Ator Instituição Ensino: Fluxo de Alterar de TipoEstagio</w:t>
                      </w:r>
                      <w:bookmarkEnd w:id="105"/>
                    </w:p>
                  </w:txbxContent>
                </v:textbox>
                <w10:wrap type="topAndBottom"/>
              </v:shape>
            </w:pict>
          </mc:Fallback>
        </mc:AlternateContent>
      </w:r>
      <w:r>
        <w:rPr>
          <w:b w:val="0"/>
          <w:bCs w:val="0"/>
          <w:color w:val="000000" w:themeColor="text1"/>
          <w:sz w:val="20"/>
          <w:szCs w:val="22"/>
        </w:rPr>
        <w:t>Fonte: Elaborado pelos autores.</w:t>
      </w:r>
    </w:p>
    <w:p w14:paraId="0831CEA4" w14:textId="77777777" w:rsidR="00DC25C8" w:rsidRDefault="00DC25C8" w:rsidP="00DC25C8"/>
    <w:p w14:paraId="6E8F388F" w14:textId="77777777" w:rsidR="00DC25C8" w:rsidRDefault="00DC25C8" w:rsidP="00DC25C8"/>
    <w:p w14:paraId="46E84ECC" w14:textId="77777777" w:rsidR="00DC25C8" w:rsidRDefault="00DC25C8" w:rsidP="00DC25C8"/>
    <w:p w14:paraId="57442F22" w14:textId="77777777" w:rsidR="00DC25C8" w:rsidRDefault="00DC25C8" w:rsidP="00DC25C8"/>
    <w:p w14:paraId="6A6B7DBD" w14:textId="77777777" w:rsidR="00DC25C8" w:rsidRDefault="00DC25C8" w:rsidP="00DC25C8"/>
    <w:p w14:paraId="3D3EBD01" w14:textId="77777777" w:rsidR="00DC25C8" w:rsidRPr="00DC25C8" w:rsidRDefault="00DC25C8" w:rsidP="00FE3869">
      <w:pPr>
        <w:ind w:firstLine="0"/>
      </w:pPr>
    </w:p>
    <w:p w14:paraId="66CF192F" w14:textId="6F691FB7" w:rsidR="007944D7" w:rsidRDefault="0082521E" w:rsidP="00FE6B94">
      <w:pPr>
        <w:pStyle w:val="Ttulo1"/>
        <w:numPr>
          <w:ilvl w:val="0"/>
          <w:numId w:val="29"/>
        </w:numPr>
      </w:pPr>
      <w:bookmarkStart w:id="106" w:name="_Toc182206937"/>
      <w:r w:rsidRPr="002B3561">
        <w:t>DEFINIÇÃO DA INTERFACE COM O USUÁRIO</w:t>
      </w:r>
      <w:bookmarkEnd w:id="106"/>
    </w:p>
    <w:p w14:paraId="2E5D3B0F" w14:textId="77777777" w:rsidR="003D3B9F"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w:t>
      </w:r>
    </w:p>
    <w:p w14:paraId="6E14F02A" w14:textId="77777777" w:rsidR="003D3B9F" w:rsidRDefault="003B28AB" w:rsidP="000E1624">
      <w:pPr>
        <w:ind w:firstLine="709"/>
      </w:pPr>
      <w:r>
        <w:t xml:space="preserve">Para os alunos, a interface permite o cadastro de perfil, busca e candidatura a vagas, envio de currículos e registro de atividades realizadas durante o estágio. As empresas utilizam a plataforma para divulgar vagas, gerenciar candidatos e avaliar estagiários. </w:t>
      </w:r>
    </w:p>
    <w:p w14:paraId="7094383E" w14:textId="77777777" w:rsidR="009A4271" w:rsidRDefault="003B28AB" w:rsidP="000E1624">
      <w:pPr>
        <w:ind w:firstLine="709"/>
      </w:pPr>
      <w:r>
        <w:t xml:space="preserve">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w:t>
      </w:r>
    </w:p>
    <w:p w14:paraId="2E0058D8" w14:textId="3463B7F0" w:rsidR="00FC4B8E" w:rsidRPr="00FC4B8E" w:rsidRDefault="003B28AB" w:rsidP="000E1624">
      <w:pPr>
        <w:ind w:firstLine="709"/>
      </w:pPr>
      <w:r>
        <w:t>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107" w:name="_Toc182206938"/>
      <w:r w:rsidRPr="002B3561">
        <w:t>D</w:t>
      </w:r>
      <w:r w:rsidR="00E95E07">
        <w:t>ESCRIÇÃO DO CENÁRIO</w:t>
      </w:r>
      <w:bookmarkEnd w:id="107"/>
    </w:p>
    <w:p w14:paraId="5118E8F4" w14:textId="77777777" w:rsidR="009A4271"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w:t>
      </w:r>
    </w:p>
    <w:p w14:paraId="7A0CC3DA" w14:textId="77777777" w:rsidR="009A4271" w:rsidRDefault="00AB7CF7" w:rsidP="000E1624">
      <w:pPr>
        <w:ind w:firstLine="709"/>
      </w:pPr>
      <w:r w:rsidRPr="00AB7CF7">
        <w:t xml:space="preserve">Segundo </w:t>
      </w:r>
      <w:r w:rsidR="009A4271">
        <w:t>o</w:t>
      </w:r>
      <w:r w:rsidRPr="00AB7CF7">
        <w:t xml:space="preserve"> pioneiro no campo da usabilidade e design, a UX vai muito além das interfaces visuais e funcionais; ela abrange todas as percepções, emoções e experiências subjetivas geradas durante o uso de um produto ou serviço. </w:t>
      </w:r>
    </w:p>
    <w:p w14:paraId="59FD6509" w14:textId="77777777" w:rsidR="009A4271" w:rsidRDefault="00AB7CF7" w:rsidP="000E1624">
      <w:pPr>
        <w:ind w:firstLine="709"/>
      </w:pPr>
      <w:r w:rsidRPr="00AB7CF7">
        <w:t>Norman</w:t>
      </w:r>
      <w:r w:rsidR="009A4271">
        <w:t xml:space="preserve"> (2013)</w:t>
      </w:r>
      <w:r w:rsidRPr="00AB7CF7">
        <w:t xml:space="preserve"> destaca que a experiência do usuário inclui aspectos como emoções, memórias e expectativas, enfatizando que até elementos que parecem "invisíveis" no design, como a facilidade de uso e a resposta emocional, podem influenciar diretamente a percepção geral da experiência. </w:t>
      </w:r>
    </w:p>
    <w:p w14:paraId="4C0DF6B2" w14:textId="0097C8C2" w:rsidR="00AB7CF7" w:rsidRPr="00AB7CF7" w:rsidRDefault="00AB7CF7" w:rsidP="000E1624">
      <w:pPr>
        <w:ind w:firstLine="709"/>
      </w:pPr>
      <w:r w:rsidRPr="00AB7CF7">
        <w:t>Ele é conhecido por sua abordagem que conecta o design a fatores humanos e emocionais, algo crucial para o sucesso de produtos no mercado.</w:t>
      </w:r>
    </w:p>
    <w:p w14:paraId="224DD7EE" w14:textId="77777777" w:rsidR="009A4271" w:rsidRDefault="00301968" w:rsidP="000E1624">
      <w:pPr>
        <w:ind w:firstLine="709"/>
      </w:pPr>
      <w:r>
        <w:t xml:space="preserve">Segundo </w:t>
      </w:r>
      <w:r w:rsidR="00AB7CF7" w:rsidRPr="00AB7CF7">
        <w:t>Garrett (2011)</w:t>
      </w:r>
      <w:r>
        <w:t xml:space="preserve"> </w:t>
      </w:r>
      <w:r w:rsidR="00AB7CF7" w:rsidRPr="00AB7CF7">
        <w:t xml:space="preserve">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w:t>
      </w:r>
    </w:p>
    <w:p w14:paraId="4EBDF6C9" w14:textId="6919EAB4" w:rsidR="00AB7CF7" w:rsidRPr="00AB7CF7" w:rsidRDefault="00AB7CF7" w:rsidP="000E1624">
      <w:pPr>
        <w:ind w:firstLine="709"/>
      </w:pPr>
      <w:r w:rsidRPr="00AB7CF7">
        <w:t>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607AF740" w14:textId="77777777" w:rsidR="009A4271" w:rsidRDefault="00301968" w:rsidP="000E1624">
      <w:pPr>
        <w:ind w:firstLine="709"/>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w:t>
      </w:r>
    </w:p>
    <w:p w14:paraId="1A120EA2" w14:textId="4DD4317A" w:rsidR="00C769B9" w:rsidRDefault="00AB7CF7" w:rsidP="000E1624">
      <w:pPr>
        <w:ind w:firstLine="709"/>
        <w:rPr>
          <w:szCs w:val="24"/>
        </w:rPr>
      </w:pPr>
      <w:r w:rsidRPr="00AB7CF7">
        <w:t>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15276B08" w14:textId="6F0A9F3D" w:rsidR="009A4271" w:rsidRDefault="00C769B9" w:rsidP="00435D91">
      <w:pPr>
        <w:ind w:firstLine="709"/>
        <w:rPr>
          <w:szCs w:val="24"/>
        </w:rPr>
      </w:pPr>
      <w:r w:rsidRPr="00C769B9">
        <w:rPr>
          <w:szCs w:val="24"/>
        </w:rPr>
        <w:t xml:space="preserve">De acordo com a Figura </w:t>
      </w:r>
      <w:r w:rsidR="00FE3869">
        <w:rPr>
          <w:szCs w:val="24"/>
        </w:rPr>
        <w:t>26</w:t>
      </w:r>
      <w:r w:rsidRPr="00C769B9">
        <w:rPr>
          <w:szCs w:val="24"/>
        </w:rPr>
        <w:t>, observamos o cenário da instituição de ensino superior, onde estão representados alguns dos principais elementos que compõem o sistema.</w:t>
      </w:r>
    </w:p>
    <w:p w14:paraId="26162F09" w14:textId="47D23D51" w:rsidR="00301968" w:rsidRPr="00FE3869" w:rsidRDefault="00FE3869" w:rsidP="00FE3869">
      <w:pPr>
        <w:ind w:firstLine="709"/>
        <w:rPr>
          <w:szCs w:val="24"/>
        </w:rPr>
      </w:pPr>
      <w:r>
        <w:rPr>
          <w:noProof/>
        </w:rPr>
        <w:drawing>
          <wp:anchor distT="0" distB="0" distL="114300" distR="114300" simplePos="0" relativeHeight="251719680" behindDoc="0" locked="0" layoutInCell="1" allowOverlap="1" wp14:anchorId="5030AFAC" wp14:editId="200D8478">
            <wp:simplePos x="0" y="0"/>
            <wp:positionH relativeFrom="column">
              <wp:posOffset>-3810</wp:posOffset>
            </wp:positionH>
            <wp:positionV relativeFrom="paragraph">
              <wp:posOffset>469265</wp:posOffset>
            </wp:positionV>
            <wp:extent cx="4610100" cy="3728720"/>
            <wp:effectExtent l="0" t="0" r="0" b="508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434" t="1895" r="1544" b="1693"/>
                    <a:stretch/>
                  </pic:blipFill>
                  <pic:spPr bwMode="auto">
                    <a:xfrm>
                      <a:off x="0" y="0"/>
                      <a:ext cx="4610100" cy="372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0" locked="0" layoutInCell="1" allowOverlap="1" wp14:anchorId="196C68FB" wp14:editId="4FD29DE5">
                <wp:simplePos x="0" y="0"/>
                <wp:positionH relativeFrom="column">
                  <wp:posOffset>-3810</wp:posOffset>
                </wp:positionH>
                <wp:positionV relativeFrom="paragraph">
                  <wp:posOffset>225425</wp:posOffset>
                </wp:positionV>
                <wp:extent cx="4610100" cy="247650"/>
                <wp:effectExtent l="0" t="0" r="0" b="0"/>
                <wp:wrapTopAndBottom/>
                <wp:docPr id="58" name="Caixa de Texto 58"/>
                <wp:cNvGraphicFramePr/>
                <a:graphic xmlns:a="http://schemas.openxmlformats.org/drawingml/2006/main">
                  <a:graphicData uri="http://schemas.microsoft.com/office/word/2010/wordprocessingShape">
                    <wps:wsp>
                      <wps:cNvSpPr txBox="1"/>
                      <wps:spPr>
                        <a:xfrm>
                          <a:off x="0" y="0"/>
                          <a:ext cx="4610100" cy="247650"/>
                        </a:xfrm>
                        <a:prstGeom prst="rect">
                          <a:avLst/>
                        </a:prstGeom>
                        <a:solidFill>
                          <a:prstClr val="white"/>
                        </a:solidFill>
                        <a:ln>
                          <a:noFill/>
                        </a:ln>
                      </wps:spPr>
                      <wps:txbx>
                        <w:txbxContent>
                          <w:p w14:paraId="238E3BD0" w14:textId="6B171256" w:rsidR="00A16561" w:rsidRPr="00CA1F9D" w:rsidRDefault="00A16561" w:rsidP="00FE3869">
                            <w:pPr>
                              <w:pStyle w:val="Legenda"/>
                              <w:jc w:val="left"/>
                              <w:rPr>
                                <w:noProof/>
                              </w:rPr>
                            </w:pPr>
                            <w:bookmarkStart w:id="108" w:name="_Toc183673473"/>
                            <w:r>
                              <w:t xml:space="preserve">Figura </w:t>
                            </w:r>
                            <w:r>
                              <w:fldChar w:fldCharType="begin"/>
                            </w:r>
                            <w:r>
                              <w:instrText xml:space="preserve"> SEQ Figura \* ARABIC </w:instrText>
                            </w:r>
                            <w:r>
                              <w:fldChar w:fldCharType="separate"/>
                            </w:r>
                            <w:r>
                              <w:rPr>
                                <w:noProof/>
                              </w:rPr>
                              <w:t>26</w:t>
                            </w:r>
                            <w:r>
                              <w:rPr>
                                <w:noProof/>
                              </w:rPr>
                              <w:fldChar w:fldCharType="end"/>
                            </w:r>
                            <w:r>
                              <w:t xml:space="preserve"> </w:t>
                            </w:r>
                            <w:r w:rsidRPr="00FE3869">
                              <w:rPr>
                                <w:b w:val="0"/>
                                <w:bCs w:val="0"/>
                                <w:noProof/>
                              </w:rPr>
                              <w:t>– Primeiro cenário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C68FB" id="Caixa de Texto 58" o:spid="_x0000_s1043" type="#_x0000_t202" style="position:absolute;left:0;text-align:left;margin-left:-.3pt;margin-top:17.75pt;width:363pt;height:1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" stroked="f">
                <v:textbox inset="0,0,0,0">
                  <w:txbxContent>
                    <w:p w14:paraId="238E3BD0" w14:textId="6B171256" w:rsidR="00A16561" w:rsidRPr="00CA1F9D" w:rsidRDefault="00A16561" w:rsidP="00FE3869">
                      <w:pPr>
                        <w:pStyle w:val="Legenda"/>
                        <w:jc w:val="left"/>
                        <w:rPr>
                          <w:noProof/>
                        </w:rPr>
                      </w:pPr>
                      <w:bookmarkStart w:id="109" w:name="_Toc183673473"/>
                      <w:r>
                        <w:t xml:space="preserve">Figura </w:t>
                      </w:r>
                      <w:r>
                        <w:fldChar w:fldCharType="begin"/>
                      </w:r>
                      <w:r>
                        <w:instrText xml:space="preserve"> SEQ Figura \* ARABIC </w:instrText>
                      </w:r>
                      <w:r>
                        <w:fldChar w:fldCharType="separate"/>
                      </w:r>
                      <w:r>
                        <w:rPr>
                          <w:noProof/>
                        </w:rPr>
                        <w:t>26</w:t>
                      </w:r>
                      <w:r>
                        <w:rPr>
                          <w:noProof/>
                        </w:rPr>
                        <w:fldChar w:fldCharType="end"/>
                      </w:r>
                      <w:r>
                        <w:t xml:space="preserve"> </w:t>
                      </w:r>
                      <w:r w:rsidRPr="00FE3869">
                        <w:rPr>
                          <w:b w:val="0"/>
                          <w:bCs w:val="0"/>
                          <w:noProof/>
                        </w:rPr>
                        <w:t>– Primeiro cenário</w:t>
                      </w:r>
                      <w:bookmarkEnd w:id="109"/>
                    </w:p>
                  </w:txbxContent>
                </v:textbox>
                <w10:wrap type="topAndBottom"/>
              </v:shape>
            </w:pict>
          </mc:Fallback>
        </mc:AlternateContent>
      </w:r>
    </w:p>
    <w:p w14:paraId="4809131F" w14:textId="33466F66" w:rsidR="009A4271" w:rsidRDefault="006905F7" w:rsidP="009A4271">
      <w:pPr>
        <w:ind w:firstLine="0"/>
        <w:rPr>
          <w:sz w:val="20"/>
        </w:rPr>
      </w:pPr>
      <w:r w:rsidRPr="006905F7">
        <w:rPr>
          <w:sz w:val="20"/>
        </w:rPr>
        <w:t xml:space="preserve"> </w:t>
      </w:r>
      <w:r>
        <w:rPr>
          <w:sz w:val="20"/>
        </w:rPr>
        <w:t xml:space="preserve">Fonte: Elaborado pelos autores. </w:t>
      </w:r>
    </w:p>
    <w:p w14:paraId="302C6B7B" w14:textId="77777777" w:rsidR="00435D91" w:rsidRDefault="00435D91" w:rsidP="009A4271">
      <w:pPr>
        <w:ind w:firstLine="0"/>
        <w:rPr>
          <w:sz w:val="20"/>
        </w:rPr>
      </w:pPr>
    </w:p>
    <w:p w14:paraId="6A36F5B1" w14:textId="77777777" w:rsidR="00435D91" w:rsidRDefault="00435D91" w:rsidP="00435D91">
      <w:pPr>
        <w:ind w:firstLine="709"/>
        <w:rPr>
          <w:szCs w:val="24"/>
        </w:rPr>
      </w:pPr>
      <w:r w:rsidRPr="00C769B9">
        <w:rPr>
          <w:szCs w:val="24"/>
        </w:rPr>
        <w:t xml:space="preserve">Entre esses elementos, destacam-se os alunos, que são os potenciais candidatos ao estágio em empresas conveniadas, bem como os orientadores acadêmicos, que têm a função de acompanhar e guiar esses alunos durante o processo de estágio. </w:t>
      </w:r>
    </w:p>
    <w:p w14:paraId="597C70B9" w14:textId="77777777" w:rsidR="00435D91" w:rsidRDefault="00435D91" w:rsidP="00435D91">
      <w:pPr>
        <w:ind w:firstLine="709"/>
        <w:rPr>
          <w:szCs w:val="24"/>
        </w:rPr>
      </w:pPr>
      <w:r w:rsidRPr="00C769B9">
        <w:rPr>
          <w:szCs w:val="24"/>
        </w:rPr>
        <w:t xml:space="preserve">Além disso, identificamos também a presença de possíveis administradores do sistema, responsáveis por gerenciar as operações, supervisão e integração entre os demais componentes, garantindo o funcionamento eficiente do sistema de estágios. </w:t>
      </w:r>
    </w:p>
    <w:p w14:paraId="50E1318E" w14:textId="1C6E901E" w:rsidR="00435D91" w:rsidRDefault="00435D91" w:rsidP="00435D91">
      <w:pPr>
        <w:ind w:firstLine="709"/>
        <w:rPr>
          <w:szCs w:val="24"/>
        </w:rPr>
      </w:pPr>
      <w:r w:rsidRPr="00C769B9">
        <w:rPr>
          <w:szCs w:val="24"/>
        </w:rPr>
        <w:t>O diagrama retrata, portanto, a interconexão entre os diferentes atores envolvidos, demonstrando o fluxo de informações e responsabilidades que circulam entre eles dentro do contexto institucional.</w:t>
      </w:r>
    </w:p>
    <w:p w14:paraId="3FAAD03B" w14:textId="0BC36825" w:rsidR="00832116" w:rsidRPr="002D0E9A" w:rsidRDefault="002D0E9A" w:rsidP="002D0E9A">
      <w:pPr>
        <w:ind w:firstLine="709"/>
        <w:rPr>
          <w:szCs w:val="24"/>
        </w:rPr>
      </w:pPr>
      <w:r>
        <w:rPr>
          <w:noProof/>
        </w:rPr>
        <w:drawing>
          <wp:anchor distT="0" distB="0" distL="114300" distR="114300" simplePos="0" relativeHeight="251721728" behindDoc="0" locked="0" layoutInCell="1" allowOverlap="1" wp14:anchorId="71FA76F6" wp14:editId="3E57E9FE">
            <wp:simplePos x="0" y="0"/>
            <wp:positionH relativeFrom="margin">
              <wp:posOffset>91440</wp:posOffset>
            </wp:positionH>
            <wp:positionV relativeFrom="paragraph">
              <wp:posOffset>410210</wp:posOffset>
            </wp:positionV>
            <wp:extent cx="4622800" cy="4124325"/>
            <wp:effectExtent l="0" t="0" r="6350" b="952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54" t="1957" r="1345" b="2055"/>
                    <a:stretch/>
                  </pic:blipFill>
                  <pic:spPr bwMode="auto">
                    <a:xfrm>
                      <a:off x="0" y="0"/>
                      <a:ext cx="4622800" cy="4124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3CD1BF2" wp14:editId="2F4FF383">
                <wp:simplePos x="0" y="0"/>
                <wp:positionH relativeFrom="column">
                  <wp:posOffset>91440</wp:posOffset>
                </wp:positionH>
                <wp:positionV relativeFrom="paragraph">
                  <wp:posOffset>217805</wp:posOffset>
                </wp:positionV>
                <wp:extent cx="4622800" cy="190500"/>
                <wp:effectExtent l="0" t="0" r="6350" b="0"/>
                <wp:wrapTopAndBottom/>
                <wp:docPr id="59" name="Caixa de Texto 59"/>
                <wp:cNvGraphicFramePr/>
                <a:graphic xmlns:a="http://schemas.openxmlformats.org/drawingml/2006/main">
                  <a:graphicData uri="http://schemas.microsoft.com/office/word/2010/wordprocessingShape">
                    <wps:wsp>
                      <wps:cNvSpPr txBox="1"/>
                      <wps:spPr>
                        <a:xfrm>
                          <a:off x="0" y="0"/>
                          <a:ext cx="4622800" cy="190500"/>
                        </a:xfrm>
                        <a:prstGeom prst="rect">
                          <a:avLst/>
                        </a:prstGeom>
                        <a:solidFill>
                          <a:prstClr val="white"/>
                        </a:solidFill>
                        <a:ln>
                          <a:noFill/>
                        </a:ln>
                      </wps:spPr>
                      <wps:txbx>
                        <w:txbxContent>
                          <w:p w14:paraId="65CC814F" w14:textId="729CEC58" w:rsidR="00A16561" w:rsidRPr="002D0E9A" w:rsidRDefault="00A16561" w:rsidP="002D0E9A">
                            <w:pPr>
                              <w:pStyle w:val="Legenda"/>
                              <w:jc w:val="left"/>
                              <w:rPr>
                                <w:b w:val="0"/>
                                <w:bCs w:val="0"/>
                                <w:noProof/>
                              </w:rPr>
                            </w:pPr>
                            <w:bookmarkStart w:id="110" w:name="_Toc183673474"/>
                            <w:r>
                              <w:t xml:space="preserve">Figura </w:t>
                            </w:r>
                            <w:r>
                              <w:fldChar w:fldCharType="begin"/>
                            </w:r>
                            <w:r>
                              <w:instrText xml:space="preserve"> SEQ Figura \* ARABIC </w:instrText>
                            </w:r>
                            <w:r>
                              <w:fldChar w:fldCharType="separate"/>
                            </w:r>
                            <w:r>
                              <w:rPr>
                                <w:noProof/>
                              </w:rPr>
                              <w:t>27</w:t>
                            </w:r>
                            <w:r>
                              <w:rPr>
                                <w:noProof/>
                              </w:rPr>
                              <w:fldChar w:fldCharType="end"/>
                            </w:r>
                            <w:r w:rsidRPr="00B56BC3">
                              <w:rPr>
                                <w:noProof/>
                              </w:rPr>
                              <w:t xml:space="preserve"> </w:t>
                            </w:r>
                            <w:r w:rsidRPr="002D0E9A">
                              <w:rPr>
                                <w:b w:val="0"/>
                                <w:bCs w:val="0"/>
                                <w:noProof/>
                              </w:rPr>
                              <w:t>– Segundo cenário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D1BF2" id="Caixa de Texto 59" o:spid="_x0000_s1044" type="#_x0000_t202" style="position:absolute;left:0;text-align:left;margin-left:7.2pt;margin-top:17.15pt;width:364pt;height: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" stroked="f">
                <v:textbox inset="0,0,0,0">
                  <w:txbxContent>
                    <w:p w14:paraId="65CC814F" w14:textId="729CEC58" w:rsidR="00A16561" w:rsidRPr="002D0E9A" w:rsidRDefault="00A16561" w:rsidP="002D0E9A">
                      <w:pPr>
                        <w:pStyle w:val="Legenda"/>
                        <w:jc w:val="left"/>
                        <w:rPr>
                          <w:b w:val="0"/>
                          <w:bCs w:val="0"/>
                          <w:noProof/>
                        </w:rPr>
                      </w:pPr>
                      <w:bookmarkStart w:id="111" w:name="_Toc183673474"/>
                      <w:r>
                        <w:t xml:space="preserve">Figura </w:t>
                      </w:r>
                      <w:r>
                        <w:fldChar w:fldCharType="begin"/>
                      </w:r>
                      <w:r>
                        <w:instrText xml:space="preserve"> SEQ Figura \* ARABIC </w:instrText>
                      </w:r>
                      <w:r>
                        <w:fldChar w:fldCharType="separate"/>
                      </w:r>
                      <w:r>
                        <w:rPr>
                          <w:noProof/>
                        </w:rPr>
                        <w:t>27</w:t>
                      </w:r>
                      <w:r>
                        <w:rPr>
                          <w:noProof/>
                        </w:rPr>
                        <w:fldChar w:fldCharType="end"/>
                      </w:r>
                      <w:r w:rsidRPr="00B56BC3">
                        <w:rPr>
                          <w:noProof/>
                        </w:rPr>
                        <w:t xml:space="preserve"> </w:t>
                      </w:r>
                      <w:r w:rsidRPr="002D0E9A">
                        <w:rPr>
                          <w:b w:val="0"/>
                          <w:bCs w:val="0"/>
                          <w:noProof/>
                        </w:rPr>
                        <w:t>– Segundo cenário</w:t>
                      </w:r>
                      <w:bookmarkEnd w:id="111"/>
                    </w:p>
                  </w:txbxContent>
                </v:textbox>
                <w10:wrap type="topAndBottom"/>
              </v:shape>
            </w:pict>
          </mc:Fallback>
        </mc:AlternateContent>
      </w:r>
    </w:p>
    <w:p w14:paraId="6BBE9910" w14:textId="7CD53BF9" w:rsidR="00832116" w:rsidRDefault="00832116" w:rsidP="00832116">
      <w:pPr>
        <w:ind w:firstLine="0"/>
        <w:rPr>
          <w:sz w:val="20"/>
        </w:rPr>
      </w:pPr>
      <w:r>
        <w:rPr>
          <w:sz w:val="20"/>
        </w:rPr>
        <w:t xml:space="preserve">Fonte: Elaborado pelos autores. </w:t>
      </w:r>
    </w:p>
    <w:p w14:paraId="1B6ABD57" w14:textId="77777777" w:rsidR="00832116" w:rsidRDefault="00832116" w:rsidP="00832116">
      <w:pPr>
        <w:ind w:firstLine="0"/>
        <w:rPr>
          <w:szCs w:val="24"/>
        </w:rPr>
      </w:pPr>
    </w:p>
    <w:p w14:paraId="6EBAC939" w14:textId="4DD5D867" w:rsidR="000E1624" w:rsidRPr="009A4271" w:rsidRDefault="007A1497" w:rsidP="009A4271">
      <w:pPr>
        <w:ind w:firstLine="709"/>
        <w:rPr>
          <w:sz w:val="20"/>
        </w:rPr>
      </w:pPr>
      <w:r w:rsidRPr="007A1497">
        <w:rPr>
          <w:szCs w:val="24"/>
        </w:rPr>
        <w:t>Conforme ilustrado na</w:t>
      </w:r>
      <w:r>
        <w:rPr>
          <w:szCs w:val="24"/>
        </w:rPr>
        <w:t xml:space="preserve"> Figura </w:t>
      </w:r>
      <w:r w:rsidR="00FE3869">
        <w:rPr>
          <w:szCs w:val="24"/>
        </w:rPr>
        <w:t>27</w:t>
      </w:r>
      <w:r w:rsidRPr="007A1497">
        <w:rPr>
          <w:szCs w:val="24"/>
        </w:rPr>
        <w:t xml:space="preserve">, observamos o ambiente de trabalho do estagiário após a aprovação nos requisitos definidos na </w:t>
      </w:r>
      <w:r w:rsidRPr="007A1497">
        <w:rPr>
          <w:bCs/>
          <w:szCs w:val="24"/>
        </w:rPr>
        <w:t xml:space="preserve">Figura </w:t>
      </w:r>
      <w:r w:rsidR="002D0E9A">
        <w:rPr>
          <w:bCs/>
          <w:szCs w:val="24"/>
        </w:rPr>
        <w:t>26</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6206B9A" w14:textId="77777777" w:rsidR="009A4271" w:rsidRDefault="007A1497" w:rsidP="009A4271">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2DF0941A" w14:textId="77777777" w:rsidR="009A4271" w:rsidRDefault="007A1497" w:rsidP="009A4271">
      <w:pPr>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4E679178" w14:textId="25C04F6C" w:rsidR="00D61104" w:rsidRDefault="007A1497" w:rsidP="00832116">
      <w:pPr>
        <w:ind w:firstLine="709"/>
        <w:rPr>
          <w:szCs w:val="24"/>
        </w:rPr>
      </w:pPr>
      <w:r w:rsidRPr="007A1497">
        <w:rPr>
          <w:szCs w:val="24"/>
        </w:rPr>
        <w:t xml:space="preserve">A interação entre estagiário, administradores e orientadores acadêmicos, como representada na </w:t>
      </w:r>
      <w:r w:rsidRPr="007A1497">
        <w:rPr>
          <w:bCs/>
          <w:szCs w:val="24"/>
        </w:rPr>
        <w:t xml:space="preserve">Figura </w:t>
      </w:r>
      <w:r w:rsidR="00F02D2D">
        <w:rPr>
          <w:bCs/>
          <w:szCs w:val="24"/>
        </w:rPr>
        <w:t>27</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07035870" w14:textId="77777777" w:rsidR="00832116" w:rsidRPr="00B6588B" w:rsidRDefault="00832116" w:rsidP="00832116">
      <w:pPr>
        <w:ind w:firstLine="709"/>
      </w:pPr>
    </w:p>
    <w:p w14:paraId="6BCBF466" w14:textId="64ADFBFC" w:rsidR="00B6588B" w:rsidRPr="002B3561" w:rsidRDefault="00B6588B" w:rsidP="00C7545B">
      <w:pPr>
        <w:pStyle w:val="Ttulo2"/>
        <w:numPr>
          <w:ilvl w:val="1"/>
          <w:numId w:val="9"/>
        </w:numPr>
        <w:tabs>
          <w:tab w:val="num" w:pos="851"/>
        </w:tabs>
        <w:ind w:left="426"/>
      </w:pPr>
      <w:bookmarkStart w:id="112" w:name="_Toc182206939"/>
      <w:r w:rsidRPr="002B3561">
        <w:t>D</w:t>
      </w:r>
      <w:r w:rsidR="00E95E07">
        <w:t>ESCRIÇÃO DAS PERSONAS</w:t>
      </w:r>
      <w:bookmarkEnd w:id="112"/>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42B65BED" w14:textId="20F706F8" w:rsidR="006905F7" w:rsidRPr="00630B34" w:rsidRDefault="00FB3FE2" w:rsidP="00630B34">
      <w:pPr>
        <w:pStyle w:val="Legenda"/>
        <w:keepNext/>
        <w:jc w:val="left"/>
        <w:rPr>
          <w:b w:val="0"/>
          <w:bCs w:val="0"/>
          <w:noProof/>
        </w:rPr>
      </w:pPr>
      <w:r>
        <w:rPr>
          <w:noProof/>
        </w:rPr>
        <mc:AlternateContent>
          <mc:Choice Requires="wps">
            <w:drawing>
              <wp:anchor distT="0" distB="0" distL="114300" distR="114300" simplePos="0" relativeHeight="251767808" behindDoc="0" locked="0" layoutInCell="1" allowOverlap="1" wp14:anchorId="42AE1CB2" wp14:editId="5AE5F919">
                <wp:simplePos x="0" y="0"/>
                <wp:positionH relativeFrom="column">
                  <wp:posOffset>-3810</wp:posOffset>
                </wp:positionH>
                <wp:positionV relativeFrom="paragraph">
                  <wp:posOffset>4445</wp:posOffset>
                </wp:positionV>
                <wp:extent cx="5760720" cy="24765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60720" cy="247650"/>
                        </a:xfrm>
                        <a:prstGeom prst="rect">
                          <a:avLst/>
                        </a:prstGeom>
                        <a:solidFill>
                          <a:prstClr val="white"/>
                        </a:solidFill>
                        <a:ln>
                          <a:noFill/>
                        </a:ln>
                      </wps:spPr>
                      <wps:txbx>
                        <w:txbxContent>
                          <w:p w14:paraId="39005A43" w14:textId="10ADC7A0" w:rsidR="00A16561" w:rsidRPr="00FB3FE2" w:rsidRDefault="00A16561" w:rsidP="00FB3FE2">
                            <w:pPr>
                              <w:pStyle w:val="Legenda"/>
                              <w:jc w:val="left"/>
                              <w:rPr>
                                <w:b w:val="0"/>
                                <w:bCs w:val="0"/>
                                <w:noProof/>
                              </w:rPr>
                            </w:pPr>
                            <w:bookmarkStart w:id="113" w:name="_Toc183673475"/>
                            <w:r>
                              <w:t xml:space="preserve">Figura </w:t>
                            </w:r>
                            <w:r>
                              <w:fldChar w:fldCharType="begin"/>
                            </w:r>
                            <w:r>
                              <w:instrText xml:space="preserve"> SEQ Figura \* ARABIC </w:instrText>
                            </w:r>
                            <w:r>
                              <w:fldChar w:fldCharType="separate"/>
                            </w:r>
                            <w:r>
                              <w:rPr>
                                <w:noProof/>
                              </w:rPr>
                              <w:t>28</w:t>
                            </w:r>
                            <w:r>
                              <w:rPr>
                                <w:noProof/>
                              </w:rPr>
                              <w:fldChar w:fldCharType="end"/>
                            </w:r>
                            <w:r>
                              <w:t xml:space="preserve"> </w:t>
                            </w:r>
                            <w:r w:rsidRPr="00FB3FE2">
                              <w:rPr>
                                <w:b w:val="0"/>
                                <w:bCs w:val="0"/>
                                <w:noProof/>
                              </w:rPr>
                              <w:t>– Primeira persona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E1CB2" id="Caixa de Texto 60" o:spid="_x0000_s1045" type="#_x0000_t202" style="position:absolute;margin-left:-.3pt;margin-top:.35pt;width:453.6pt;height:19.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" stroked="f">
                <v:textbox inset="0,0,0,0">
                  <w:txbxContent>
                    <w:p w14:paraId="39005A43" w14:textId="10ADC7A0" w:rsidR="00A16561" w:rsidRPr="00FB3FE2" w:rsidRDefault="00A16561" w:rsidP="00FB3FE2">
                      <w:pPr>
                        <w:pStyle w:val="Legenda"/>
                        <w:jc w:val="left"/>
                        <w:rPr>
                          <w:b w:val="0"/>
                          <w:bCs w:val="0"/>
                          <w:noProof/>
                        </w:rPr>
                      </w:pPr>
                      <w:bookmarkStart w:id="114" w:name="_Toc183673475"/>
                      <w:r>
                        <w:t xml:space="preserve">Figura </w:t>
                      </w:r>
                      <w:r>
                        <w:fldChar w:fldCharType="begin"/>
                      </w:r>
                      <w:r>
                        <w:instrText xml:space="preserve"> SEQ Figura \* ARABIC </w:instrText>
                      </w:r>
                      <w:r>
                        <w:fldChar w:fldCharType="separate"/>
                      </w:r>
                      <w:r>
                        <w:rPr>
                          <w:noProof/>
                        </w:rPr>
                        <w:t>28</w:t>
                      </w:r>
                      <w:r>
                        <w:rPr>
                          <w:noProof/>
                        </w:rPr>
                        <w:fldChar w:fldCharType="end"/>
                      </w:r>
                      <w:r>
                        <w:t xml:space="preserve"> </w:t>
                      </w:r>
                      <w:r w:rsidRPr="00FB3FE2">
                        <w:rPr>
                          <w:b w:val="0"/>
                          <w:bCs w:val="0"/>
                          <w:noProof/>
                        </w:rPr>
                        <w:t>– Primeira persona</w:t>
                      </w:r>
                      <w:bookmarkEnd w:id="114"/>
                    </w:p>
                  </w:txbxContent>
                </v:textbox>
                <w10:wrap type="topAndBottom"/>
              </v:shape>
            </w:pict>
          </mc:Fallback>
        </mc:AlternateContent>
      </w:r>
      <w:r w:rsidR="00E5048E">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30B34">
        <w:rPr>
          <w:b w:val="0"/>
          <w:bCs w:val="0"/>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2E9C8B7B" w14:textId="440442AC" w:rsidR="003516EA" w:rsidRPr="00634058" w:rsidRDefault="00634058" w:rsidP="006905F7">
      <w:pPr>
        <w:ind w:firstLine="0"/>
      </w:pPr>
      <w:r>
        <w:rPr>
          <w:noProof/>
        </w:rPr>
        <w:drawing>
          <wp:anchor distT="0" distB="0" distL="114300" distR="114300" simplePos="0" relativeHeight="251683840" behindDoc="0" locked="0" layoutInCell="1" allowOverlap="1" wp14:anchorId="61B26207" wp14:editId="3218906F">
            <wp:simplePos x="0" y="0"/>
            <wp:positionH relativeFrom="margin">
              <wp:posOffset>0</wp:posOffset>
            </wp:positionH>
            <wp:positionV relativeFrom="paragraph">
              <wp:posOffset>303530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Pr>
          <w:noProof/>
        </w:rPr>
        <mc:AlternateContent>
          <mc:Choice Requires="wps">
            <w:drawing>
              <wp:anchor distT="0" distB="0" distL="114300" distR="114300" simplePos="0" relativeHeight="251769856" behindDoc="0" locked="0" layoutInCell="1" allowOverlap="1" wp14:anchorId="70C74E56" wp14:editId="78664955">
                <wp:simplePos x="0" y="0"/>
                <wp:positionH relativeFrom="column">
                  <wp:posOffset>-3810</wp:posOffset>
                </wp:positionH>
                <wp:positionV relativeFrom="paragraph">
                  <wp:posOffset>61595</wp:posOffset>
                </wp:positionV>
                <wp:extent cx="5760720" cy="238125"/>
                <wp:effectExtent l="0" t="0" r="0" b="9525"/>
                <wp:wrapTopAndBottom/>
                <wp:docPr id="61" name="Caixa de Texto 61"/>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5D58075C" w14:textId="6C73510A" w:rsidR="00A16561" w:rsidRPr="001E67A4" w:rsidRDefault="00A16561" w:rsidP="00634058">
                            <w:pPr>
                              <w:pStyle w:val="Legenda"/>
                              <w:jc w:val="left"/>
                              <w:rPr>
                                <w:noProof/>
                              </w:rPr>
                            </w:pPr>
                            <w:bookmarkStart w:id="115" w:name="_Toc183673476"/>
                            <w:r>
                              <w:t xml:space="preserve">Figura </w:t>
                            </w:r>
                            <w:r>
                              <w:fldChar w:fldCharType="begin"/>
                            </w:r>
                            <w:r>
                              <w:instrText xml:space="preserve"> SEQ Figura \* ARABIC </w:instrText>
                            </w:r>
                            <w:r>
                              <w:fldChar w:fldCharType="separate"/>
                            </w:r>
                            <w:r>
                              <w:rPr>
                                <w:noProof/>
                              </w:rPr>
                              <w:t>29</w:t>
                            </w:r>
                            <w:r>
                              <w:rPr>
                                <w:noProof/>
                              </w:rPr>
                              <w:fldChar w:fldCharType="end"/>
                            </w:r>
                            <w:r w:rsidRPr="00500200">
                              <w:rPr>
                                <w:noProof/>
                              </w:rPr>
                              <w:t xml:space="preserve"> </w:t>
                            </w:r>
                            <w:r w:rsidRPr="00634058">
                              <w:rPr>
                                <w:b w:val="0"/>
                                <w:bCs w:val="0"/>
                                <w:noProof/>
                              </w:rPr>
                              <w:t>– Segunda persona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74E56" id="Caixa de Texto 61" o:spid="_x0000_s1046" type="#_x0000_t202" style="position:absolute;left:0;text-align:left;margin-left:-.3pt;margin-top:4.85pt;width:453.6pt;height:18.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zYNgIAAHAEAAAOAAAAZHJzL2Uyb0RvYy54bWysVFFv2yAQfp+0/4B4X5xkalp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" stroked="f">
                <v:textbox inset="0,0,0,0">
                  <w:txbxContent>
                    <w:p w14:paraId="5D58075C" w14:textId="6C73510A" w:rsidR="00A16561" w:rsidRPr="001E67A4" w:rsidRDefault="00A16561" w:rsidP="00634058">
                      <w:pPr>
                        <w:pStyle w:val="Legenda"/>
                        <w:jc w:val="left"/>
                        <w:rPr>
                          <w:noProof/>
                        </w:rPr>
                      </w:pPr>
                      <w:bookmarkStart w:id="116" w:name="_Toc183673476"/>
                      <w:r>
                        <w:t xml:space="preserve">Figura </w:t>
                      </w:r>
                      <w:r>
                        <w:fldChar w:fldCharType="begin"/>
                      </w:r>
                      <w:r>
                        <w:instrText xml:space="preserve"> SEQ Figura \* ARABIC </w:instrText>
                      </w:r>
                      <w:r>
                        <w:fldChar w:fldCharType="separate"/>
                      </w:r>
                      <w:r>
                        <w:rPr>
                          <w:noProof/>
                        </w:rPr>
                        <w:t>29</w:t>
                      </w:r>
                      <w:r>
                        <w:rPr>
                          <w:noProof/>
                        </w:rPr>
                        <w:fldChar w:fldCharType="end"/>
                      </w:r>
                      <w:r w:rsidRPr="00500200">
                        <w:rPr>
                          <w:noProof/>
                        </w:rPr>
                        <w:t xml:space="preserve"> </w:t>
                      </w:r>
                      <w:r w:rsidRPr="00634058">
                        <w:rPr>
                          <w:b w:val="0"/>
                          <w:bCs w:val="0"/>
                          <w:noProof/>
                        </w:rPr>
                        <w:t>– Segunda persona</w:t>
                      </w:r>
                      <w:bookmarkEnd w:id="116"/>
                    </w:p>
                  </w:txbxContent>
                </v:textbox>
                <w10:wrap type="topAndBottom"/>
              </v:shape>
            </w:pict>
          </mc:Fallback>
        </mc:AlternateContent>
      </w:r>
      <w:r w:rsidR="006905F7" w:rsidRPr="006905F7">
        <w:t xml:space="preserve"> </w:t>
      </w:r>
      <w:r w:rsidR="006905F7">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117" w:name="_Toc182206940"/>
      <w:r>
        <w:t>E</w:t>
      </w:r>
      <w:r w:rsidRPr="00296547">
        <w:rPr>
          <w:sz w:val="19"/>
          <w:szCs w:val="19"/>
        </w:rPr>
        <w:t>SBOÇOS DE</w:t>
      </w:r>
      <w:r>
        <w:t xml:space="preserve"> </w:t>
      </w:r>
      <w:r w:rsidRPr="00296547">
        <w:rPr>
          <w:sz w:val="19"/>
          <w:szCs w:val="19"/>
        </w:rPr>
        <w:t>TELA (WIREFRAME)</w:t>
      </w:r>
      <w:bookmarkEnd w:id="11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661735AA" w:rsidR="00EB6FA3" w:rsidRDefault="00EB6FA3" w:rsidP="00EB6FA3">
      <w:pPr>
        <w:ind w:firstLine="709"/>
      </w:pPr>
      <w:r>
        <w:t>Conforme</w:t>
      </w:r>
      <w:r w:rsidR="004771C5">
        <w:t xml:space="preserve"> </w:t>
      </w:r>
      <w:r>
        <w:t>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23729772" w:rsidR="00EB6FA3" w:rsidRDefault="00863785" w:rsidP="00EB6FA3">
      <w:pPr>
        <w:ind w:firstLine="709"/>
      </w:pPr>
      <w:r>
        <w:rPr>
          <w:noProof/>
        </w:rPr>
        <mc:AlternateContent>
          <mc:Choice Requires="wps">
            <w:drawing>
              <wp:anchor distT="0" distB="0" distL="114300" distR="114300" simplePos="0" relativeHeight="251771904" behindDoc="0" locked="0" layoutInCell="1" allowOverlap="1" wp14:anchorId="33B3F4B9" wp14:editId="60EBE021">
                <wp:simplePos x="0" y="0"/>
                <wp:positionH relativeFrom="column">
                  <wp:posOffset>-51435</wp:posOffset>
                </wp:positionH>
                <wp:positionV relativeFrom="paragraph">
                  <wp:posOffset>217805</wp:posOffset>
                </wp:positionV>
                <wp:extent cx="5760720" cy="238125"/>
                <wp:effectExtent l="0" t="0" r="0"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3AD270E8" w14:textId="486941C3" w:rsidR="00A16561" w:rsidRPr="00A644A0" w:rsidRDefault="00A16561" w:rsidP="00863785">
                            <w:pPr>
                              <w:pStyle w:val="Legenda"/>
                              <w:jc w:val="left"/>
                              <w:rPr>
                                <w:noProof/>
                              </w:rPr>
                            </w:pPr>
                            <w:bookmarkStart w:id="118" w:name="_Toc183673477"/>
                            <w:r>
                              <w:t xml:space="preserve">Figura </w:t>
                            </w:r>
                            <w:r>
                              <w:fldChar w:fldCharType="begin"/>
                            </w:r>
                            <w:r>
                              <w:instrText xml:space="preserve"> SEQ Figura \* ARABIC </w:instrText>
                            </w:r>
                            <w:r>
                              <w:fldChar w:fldCharType="separate"/>
                            </w:r>
                            <w:r>
                              <w:rPr>
                                <w:noProof/>
                              </w:rPr>
                              <w:t>30</w:t>
                            </w:r>
                            <w:r>
                              <w:rPr>
                                <w:noProof/>
                              </w:rPr>
                              <w:fldChar w:fldCharType="end"/>
                            </w:r>
                            <w:r>
                              <w:t xml:space="preserve"> </w:t>
                            </w:r>
                            <w:r w:rsidRPr="00FD6F0F">
                              <w:rPr>
                                <w:b w:val="0"/>
                                <w:bCs w:val="0"/>
                              </w:rPr>
                              <w:t>– Wireframe da Tela de Login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3F4B9" id="Caixa de Texto 62" o:spid="_x0000_s1047" type="#_x0000_t202" style="position:absolute;left:0;text-align:left;margin-left:-4.05pt;margin-top:17.15pt;width:453.6pt;height:18.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" stroked="f">
                <v:textbox inset="0,0,0,0">
                  <w:txbxContent>
                    <w:p w14:paraId="3AD270E8" w14:textId="486941C3" w:rsidR="00A16561" w:rsidRPr="00A644A0" w:rsidRDefault="00A16561" w:rsidP="00863785">
                      <w:pPr>
                        <w:pStyle w:val="Legenda"/>
                        <w:jc w:val="left"/>
                        <w:rPr>
                          <w:noProof/>
                        </w:rPr>
                      </w:pPr>
                      <w:bookmarkStart w:id="119" w:name="_Toc183673477"/>
                      <w:r>
                        <w:t xml:space="preserve">Figura </w:t>
                      </w:r>
                      <w:r>
                        <w:fldChar w:fldCharType="begin"/>
                      </w:r>
                      <w:r>
                        <w:instrText xml:space="preserve"> SEQ Figura \* ARABIC </w:instrText>
                      </w:r>
                      <w:r>
                        <w:fldChar w:fldCharType="separate"/>
                      </w:r>
                      <w:r>
                        <w:rPr>
                          <w:noProof/>
                        </w:rPr>
                        <w:t>30</w:t>
                      </w:r>
                      <w:r>
                        <w:rPr>
                          <w:noProof/>
                        </w:rPr>
                        <w:fldChar w:fldCharType="end"/>
                      </w:r>
                      <w:r>
                        <w:t xml:space="preserve"> </w:t>
                      </w:r>
                      <w:r w:rsidRPr="00FD6F0F">
                        <w:rPr>
                          <w:b w:val="0"/>
                          <w:bCs w:val="0"/>
                        </w:rPr>
                        <w:t>– Wireframe da Tela de Login</w:t>
                      </w:r>
                      <w:bookmarkEnd w:id="119"/>
                    </w:p>
                  </w:txbxContent>
                </v:textbox>
                <w10:wrap type="square"/>
              </v:shape>
            </w:pict>
          </mc:Fallback>
        </mc:AlternateContent>
      </w:r>
    </w:p>
    <w:p w14:paraId="6615EC6D" w14:textId="2EF0925F" w:rsidR="00EB6FA3" w:rsidRPr="00863785" w:rsidRDefault="00EB6FA3" w:rsidP="00EB6FA3">
      <w:pPr>
        <w:ind w:firstLine="0"/>
      </w:pPr>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rPr>
          <w:sz w:val="20"/>
          <w:szCs w:val="16"/>
        </w:rPr>
        <w:t>Fonte: Elaborado pelos autores.</w:t>
      </w:r>
    </w:p>
    <w:p w14:paraId="721BF89F" w14:textId="77777777" w:rsidR="00EB6FA3" w:rsidRDefault="00EB6FA3" w:rsidP="00EB6FA3"/>
    <w:p w14:paraId="72753837" w14:textId="5014038A" w:rsidR="00EB6FA3" w:rsidRDefault="00EB6FA3" w:rsidP="008A53A9">
      <w:r w:rsidRPr="00555B47">
        <w:t xml:space="preserve">O wireframe de login no sistema EstagioTech (Figura </w:t>
      </w:r>
      <w:r w:rsidR="00863785">
        <w:t>30</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4521CBB5" w14:textId="455CBE1A" w:rsidR="00EB6FA3" w:rsidRDefault="00582C7F" w:rsidP="00582C7F">
      <w:r>
        <w:rPr>
          <w:noProof/>
        </w:rPr>
        <w:drawing>
          <wp:anchor distT="0" distB="0" distL="114300" distR="114300" simplePos="0" relativeHeight="251708416" behindDoc="0" locked="0" layoutInCell="1" allowOverlap="1" wp14:anchorId="1BA08145" wp14:editId="30958D6C">
            <wp:simplePos x="0" y="0"/>
            <wp:positionH relativeFrom="margin">
              <wp:posOffset>0</wp:posOffset>
            </wp:positionH>
            <wp:positionV relativeFrom="paragraph">
              <wp:posOffset>424180</wp:posOffset>
            </wp:positionV>
            <wp:extent cx="5760720" cy="5572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557212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528CCD60" wp14:editId="1682BB81">
                <wp:simplePos x="0" y="0"/>
                <wp:positionH relativeFrom="column">
                  <wp:posOffset>-3810</wp:posOffset>
                </wp:positionH>
                <wp:positionV relativeFrom="paragraph">
                  <wp:posOffset>185420</wp:posOffset>
                </wp:positionV>
                <wp:extent cx="5760720" cy="238125"/>
                <wp:effectExtent l="0" t="0" r="0" b="9525"/>
                <wp:wrapSquare wrapText="bothSides"/>
                <wp:docPr id="63" name="Caixa de Texto 63"/>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00F3B23C" w14:textId="51D978CD" w:rsidR="00A16561" w:rsidRPr="004752AB" w:rsidRDefault="00A16561" w:rsidP="00582C7F">
                            <w:pPr>
                              <w:pStyle w:val="Legenda"/>
                              <w:jc w:val="left"/>
                              <w:rPr>
                                <w:noProof/>
                              </w:rPr>
                            </w:pPr>
                            <w:bookmarkStart w:id="120" w:name="_Toc183673478"/>
                            <w:r>
                              <w:t xml:space="preserve">Figura </w:t>
                            </w:r>
                            <w:r>
                              <w:fldChar w:fldCharType="begin"/>
                            </w:r>
                            <w:r>
                              <w:instrText xml:space="preserve"> SEQ Figura \* ARABIC </w:instrText>
                            </w:r>
                            <w:r>
                              <w:fldChar w:fldCharType="separate"/>
                            </w:r>
                            <w:r>
                              <w:rPr>
                                <w:noProof/>
                              </w:rPr>
                              <w:t>31</w:t>
                            </w:r>
                            <w:r>
                              <w:rPr>
                                <w:noProof/>
                              </w:rPr>
                              <w:fldChar w:fldCharType="end"/>
                            </w:r>
                            <w:r>
                              <w:t xml:space="preserve"> </w:t>
                            </w:r>
                            <w:r w:rsidRPr="00D50145">
                              <w:rPr>
                                <w:b w:val="0"/>
                                <w:bCs w:val="0"/>
                                <w:noProof/>
                              </w:rPr>
                              <w:t>– Wireframe da Tela Principal do Administrador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CCD60" id="Caixa de Texto 63" o:spid="_x0000_s1048" type="#_x0000_t202" style="position:absolute;left:0;text-align:left;margin-left:-.3pt;margin-top:14.6pt;width:453.6pt;height:18.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" stroked="f">
                <v:textbox inset="0,0,0,0">
                  <w:txbxContent>
                    <w:p w14:paraId="00F3B23C" w14:textId="51D978CD" w:rsidR="00A16561" w:rsidRPr="004752AB" w:rsidRDefault="00A16561" w:rsidP="00582C7F">
                      <w:pPr>
                        <w:pStyle w:val="Legenda"/>
                        <w:jc w:val="left"/>
                        <w:rPr>
                          <w:noProof/>
                        </w:rPr>
                      </w:pPr>
                      <w:bookmarkStart w:id="121" w:name="_Toc183673478"/>
                      <w:r>
                        <w:t xml:space="preserve">Figura </w:t>
                      </w:r>
                      <w:r>
                        <w:fldChar w:fldCharType="begin"/>
                      </w:r>
                      <w:r>
                        <w:instrText xml:space="preserve"> SEQ Figura \* ARABIC </w:instrText>
                      </w:r>
                      <w:r>
                        <w:fldChar w:fldCharType="separate"/>
                      </w:r>
                      <w:r>
                        <w:rPr>
                          <w:noProof/>
                        </w:rPr>
                        <w:t>31</w:t>
                      </w:r>
                      <w:r>
                        <w:rPr>
                          <w:noProof/>
                        </w:rPr>
                        <w:fldChar w:fldCharType="end"/>
                      </w:r>
                      <w:r>
                        <w:t xml:space="preserve"> </w:t>
                      </w:r>
                      <w:r w:rsidRPr="00D50145">
                        <w:rPr>
                          <w:b w:val="0"/>
                          <w:bCs w:val="0"/>
                          <w:noProof/>
                        </w:rPr>
                        <w:t>– Wireframe da Tela Principal do Administrador</w:t>
                      </w:r>
                      <w:bookmarkEnd w:id="121"/>
                    </w:p>
                  </w:txbxContent>
                </v:textbox>
                <w10:wrap type="square"/>
              </v:shape>
            </w:pict>
          </mc:Fallback>
        </mc:AlternateConten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DF03F43" w:rsidR="00EB6FA3" w:rsidRDefault="00EB6FA3" w:rsidP="00EB6FA3">
      <w:r w:rsidRPr="000D755F">
        <w:t xml:space="preserve">O wireframe da tela </w:t>
      </w:r>
      <w:r>
        <w:t>principal</w:t>
      </w:r>
      <w:r w:rsidRPr="000D755F">
        <w:t xml:space="preserve"> no sistema EstagioTech (Figura </w:t>
      </w:r>
      <w:r w:rsidR="008C5927">
        <w:t>31</w:t>
      </w:r>
      <w:r w:rsidRPr="000D755F">
        <w:t xml:space="preserve">)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40466B7C" w14:textId="69210C22" w:rsidR="00EB6FA3" w:rsidRPr="00C03C05" w:rsidRDefault="004A3F1D" w:rsidP="00EB6FA3">
      <w:pPr>
        <w:ind w:firstLine="0"/>
        <w:rPr>
          <w:sz w:val="20"/>
          <w:szCs w:val="16"/>
        </w:rPr>
      </w:pPr>
      <w:r>
        <w:rPr>
          <w:noProof/>
        </w:rPr>
        <w:drawing>
          <wp:anchor distT="0" distB="0" distL="114300" distR="114300" simplePos="0" relativeHeight="251709440" behindDoc="0" locked="0" layoutInCell="1" allowOverlap="1" wp14:anchorId="4EEDBDC5" wp14:editId="43682AE3">
            <wp:simplePos x="0" y="0"/>
            <wp:positionH relativeFrom="margin">
              <wp:posOffset>0</wp:posOffset>
            </wp:positionH>
            <wp:positionV relativeFrom="paragraph">
              <wp:posOffset>241935</wp:posOffset>
            </wp:positionV>
            <wp:extent cx="5760720" cy="60769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6076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76000" behindDoc="0" locked="0" layoutInCell="1" allowOverlap="1" wp14:anchorId="2F7A1946" wp14:editId="4E1338A4">
                <wp:simplePos x="0" y="0"/>
                <wp:positionH relativeFrom="column">
                  <wp:posOffset>-3810</wp:posOffset>
                </wp:positionH>
                <wp:positionV relativeFrom="paragraph">
                  <wp:posOffset>4445</wp:posOffset>
                </wp:positionV>
                <wp:extent cx="5760720" cy="238125"/>
                <wp:effectExtent l="0" t="0" r="0" b="9525"/>
                <wp:wrapSquare wrapText="bothSides"/>
                <wp:docPr id="388115712" name="Caixa de Texto 388115712"/>
                <wp:cNvGraphicFramePr/>
                <a:graphic xmlns:a="http://schemas.openxmlformats.org/drawingml/2006/main">
                  <a:graphicData uri="http://schemas.microsoft.com/office/word/2010/wordprocessingShape">
                    <wps:wsp>
                      <wps:cNvSpPr txBox="1"/>
                      <wps:spPr>
                        <a:xfrm>
                          <a:off x="0" y="0"/>
                          <a:ext cx="5760720" cy="238125"/>
                        </a:xfrm>
                        <a:prstGeom prst="rect">
                          <a:avLst/>
                        </a:prstGeom>
                        <a:solidFill>
                          <a:prstClr val="white"/>
                        </a:solidFill>
                        <a:ln>
                          <a:noFill/>
                        </a:ln>
                      </wps:spPr>
                      <wps:txbx>
                        <w:txbxContent>
                          <w:p w14:paraId="29C5C03C" w14:textId="1EA99811" w:rsidR="00A16561" w:rsidRPr="0032462D" w:rsidRDefault="00A16561" w:rsidP="004A3F1D">
                            <w:pPr>
                              <w:pStyle w:val="Legenda"/>
                              <w:jc w:val="left"/>
                              <w:rPr>
                                <w:noProof/>
                              </w:rPr>
                            </w:pPr>
                            <w:bookmarkStart w:id="122" w:name="_Toc183673479"/>
                            <w:r>
                              <w:t xml:space="preserve">Figura </w:t>
                            </w:r>
                            <w:r>
                              <w:fldChar w:fldCharType="begin"/>
                            </w:r>
                            <w:r>
                              <w:instrText xml:space="preserve"> SEQ Figura \* ARABIC </w:instrText>
                            </w:r>
                            <w:r>
                              <w:fldChar w:fldCharType="separate"/>
                            </w:r>
                            <w:r>
                              <w:rPr>
                                <w:noProof/>
                              </w:rPr>
                              <w:t>32</w:t>
                            </w:r>
                            <w:r>
                              <w:rPr>
                                <w:noProof/>
                              </w:rPr>
                              <w:fldChar w:fldCharType="end"/>
                            </w:r>
                            <w:r>
                              <w:t xml:space="preserve"> </w:t>
                            </w:r>
                            <w:r w:rsidRPr="00843ABB">
                              <w:rPr>
                                <w:b w:val="0"/>
                                <w:bCs w:val="0"/>
                                <w:noProof/>
                              </w:rPr>
                              <w:t>– Wireframe da Tela de Controle de Estágios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A1946" id="Caixa de Texto 388115712" o:spid="_x0000_s1049" type="#_x0000_t202" style="position:absolute;left:0;text-align:left;margin-left:-.3pt;margin-top:.35pt;width:453.6pt;height:1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" stroked="f">
                <v:textbox inset="0,0,0,0">
                  <w:txbxContent>
                    <w:p w14:paraId="29C5C03C" w14:textId="1EA99811" w:rsidR="00A16561" w:rsidRPr="0032462D" w:rsidRDefault="00A16561" w:rsidP="004A3F1D">
                      <w:pPr>
                        <w:pStyle w:val="Legenda"/>
                        <w:jc w:val="left"/>
                        <w:rPr>
                          <w:noProof/>
                        </w:rPr>
                      </w:pPr>
                      <w:bookmarkStart w:id="123" w:name="_Toc183673479"/>
                      <w:r>
                        <w:t xml:space="preserve">Figura </w:t>
                      </w:r>
                      <w:r>
                        <w:fldChar w:fldCharType="begin"/>
                      </w:r>
                      <w:r>
                        <w:instrText xml:space="preserve"> SEQ Figura \* ARABIC </w:instrText>
                      </w:r>
                      <w:r>
                        <w:fldChar w:fldCharType="separate"/>
                      </w:r>
                      <w:r>
                        <w:rPr>
                          <w:noProof/>
                        </w:rPr>
                        <w:t>32</w:t>
                      </w:r>
                      <w:r>
                        <w:rPr>
                          <w:noProof/>
                        </w:rPr>
                        <w:fldChar w:fldCharType="end"/>
                      </w:r>
                      <w:r>
                        <w:t xml:space="preserve"> </w:t>
                      </w:r>
                      <w:r w:rsidRPr="00843ABB">
                        <w:rPr>
                          <w:b w:val="0"/>
                          <w:bCs w:val="0"/>
                          <w:noProof/>
                        </w:rPr>
                        <w:t>– Wireframe da Tela de Controle de Estágios</w:t>
                      </w:r>
                      <w:bookmarkEnd w:id="123"/>
                    </w:p>
                  </w:txbxContent>
                </v:textbox>
                <w10:wrap type="square"/>
              </v:shape>
            </w:pict>
          </mc:Fallback>
        </mc:AlternateContent>
      </w:r>
      <w:r w:rsidR="00EB6FA3" w:rsidRPr="00C03C05">
        <w:rPr>
          <w:sz w:val="20"/>
          <w:szCs w:val="16"/>
        </w:rPr>
        <w:t>Fonte: Elaborado pelos autores.</w:t>
      </w:r>
    </w:p>
    <w:p w14:paraId="68963D66" w14:textId="77777777" w:rsidR="00EB6FA3" w:rsidRDefault="00EB6FA3" w:rsidP="00EB6FA3"/>
    <w:p w14:paraId="66BE6B96" w14:textId="58337831" w:rsidR="00EB6FA3" w:rsidRDefault="00EB6FA3" w:rsidP="00EB6FA3">
      <w:r>
        <w:t>Este</w:t>
      </w:r>
      <w:r w:rsidR="002B204E">
        <w:t>s</w:t>
      </w:r>
      <w:r>
        <w:t xml:space="preserve"> </w:t>
      </w:r>
      <w:r w:rsidR="002B204E">
        <w:t>Wireframes</w:t>
      </w:r>
      <w:r>
        <w:t xml:space="preserve"> representa a página de controle de estagiários (</w:t>
      </w:r>
      <w:r w:rsidR="004A3F1D">
        <w:t>F</w:t>
      </w:r>
      <w:r>
        <w:t xml:space="preserve">igura </w:t>
      </w:r>
      <w:r w:rsidR="004A3F1D">
        <w:t>32</w:t>
      </w:r>
      <w:r>
        <w:t xml:space="preserve">)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3CBF80AF" w14:textId="5B50F76B" w:rsidR="00EB6FA3" w:rsidRDefault="00EB6FA3" w:rsidP="008A53A9">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9B88029" w14:textId="0E85A977" w:rsidR="00EB6FA3" w:rsidRDefault="004A3F1D" w:rsidP="004A3F1D">
      <w:r>
        <w:rPr>
          <w:noProof/>
        </w:rPr>
        <w:drawing>
          <wp:anchor distT="0" distB="0" distL="114300" distR="114300" simplePos="0" relativeHeight="251710464" behindDoc="0" locked="0" layoutInCell="1" allowOverlap="1" wp14:anchorId="431557BB" wp14:editId="6C990D50">
            <wp:simplePos x="0" y="0"/>
            <wp:positionH relativeFrom="margin">
              <wp:posOffset>0</wp:posOffset>
            </wp:positionH>
            <wp:positionV relativeFrom="paragraph">
              <wp:posOffset>419735</wp:posOffset>
            </wp:positionV>
            <wp:extent cx="5571490" cy="4419600"/>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1490" cy="4419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21FBCE0E" wp14:editId="4CB2285D">
                <wp:simplePos x="0" y="0"/>
                <wp:positionH relativeFrom="column">
                  <wp:posOffset>-3810</wp:posOffset>
                </wp:positionH>
                <wp:positionV relativeFrom="paragraph">
                  <wp:posOffset>187325</wp:posOffset>
                </wp:positionV>
                <wp:extent cx="5571490" cy="228600"/>
                <wp:effectExtent l="0" t="0" r="0" b="0"/>
                <wp:wrapSquare wrapText="bothSides"/>
                <wp:docPr id="388115713" name="Caixa de Texto 388115713"/>
                <wp:cNvGraphicFramePr/>
                <a:graphic xmlns:a="http://schemas.openxmlformats.org/drawingml/2006/main">
                  <a:graphicData uri="http://schemas.microsoft.com/office/word/2010/wordprocessingShape">
                    <wps:wsp>
                      <wps:cNvSpPr txBox="1"/>
                      <wps:spPr>
                        <a:xfrm>
                          <a:off x="0" y="0"/>
                          <a:ext cx="5571490" cy="228600"/>
                        </a:xfrm>
                        <a:prstGeom prst="rect">
                          <a:avLst/>
                        </a:prstGeom>
                        <a:solidFill>
                          <a:prstClr val="white"/>
                        </a:solidFill>
                        <a:ln>
                          <a:noFill/>
                        </a:ln>
                      </wps:spPr>
                      <wps:txbx>
                        <w:txbxContent>
                          <w:p w14:paraId="334AE928" w14:textId="6A8C9187" w:rsidR="00A16561" w:rsidRPr="002D2C9A" w:rsidRDefault="00A16561" w:rsidP="004A3F1D">
                            <w:pPr>
                              <w:pStyle w:val="Legenda"/>
                              <w:jc w:val="left"/>
                              <w:rPr>
                                <w:noProof/>
                              </w:rPr>
                            </w:pPr>
                            <w:bookmarkStart w:id="124" w:name="_Toc183673480"/>
                            <w:r>
                              <w:t xml:space="preserve">Figura </w:t>
                            </w:r>
                            <w:r>
                              <w:fldChar w:fldCharType="begin"/>
                            </w:r>
                            <w:r>
                              <w:instrText xml:space="preserve"> SEQ Figura \* ARABIC </w:instrText>
                            </w:r>
                            <w:r>
                              <w:fldChar w:fldCharType="separate"/>
                            </w:r>
                            <w:r>
                              <w:rPr>
                                <w:noProof/>
                              </w:rPr>
                              <w:t>33</w:t>
                            </w:r>
                            <w:r>
                              <w:rPr>
                                <w:noProof/>
                              </w:rPr>
                              <w:fldChar w:fldCharType="end"/>
                            </w:r>
                            <w:r>
                              <w:t xml:space="preserve"> </w:t>
                            </w:r>
                            <w:r w:rsidRPr="00D15D27">
                              <w:rPr>
                                <w:b w:val="0"/>
                                <w:bCs w:val="0"/>
                                <w:noProof/>
                              </w:rPr>
                              <w:t>– Wireframe da Tela de Documentos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BCE0E" id="Caixa de Texto 388115713" o:spid="_x0000_s1050" type="#_x0000_t202" style="position:absolute;left:0;text-align:left;margin-left:-.3pt;margin-top:14.75pt;width:438.7pt;height:1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" stroked="f">
                <v:textbox inset="0,0,0,0">
                  <w:txbxContent>
                    <w:p w14:paraId="334AE928" w14:textId="6A8C9187" w:rsidR="00A16561" w:rsidRPr="002D2C9A" w:rsidRDefault="00A16561" w:rsidP="004A3F1D">
                      <w:pPr>
                        <w:pStyle w:val="Legenda"/>
                        <w:jc w:val="left"/>
                        <w:rPr>
                          <w:noProof/>
                        </w:rPr>
                      </w:pPr>
                      <w:bookmarkStart w:id="125" w:name="_Toc183673480"/>
                      <w:r>
                        <w:t xml:space="preserve">Figura </w:t>
                      </w:r>
                      <w:r>
                        <w:fldChar w:fldCharType="begin"/>
                      </w:r>
                      <w:r>
                        <w:instrText xml:space="preserve"> SEQ Figura \* ARABIC </w:instrText>
                      </w:r>
                      <w:r>
                        <w:fldChar w:fldCharType="separate"/>
                      </w:r>
                      <w:r>
                        <w:rPr>
                          <w:noProof/>
                        </w:rPr>
                        <w:t>33</w:t>
                      </w:r>
                      <w:r>
                        <w:rPr>
                          <w:noProof/>
                        </w:rPr>
                        <w:fldChar w:fldCharType="end"/>
                      </w:r>
                      <w:r>
                        <w:t xml:space="preserve"> </w:t>
                      </w:r>
                      <w:r w:rsidRPr="00D15D27">
                        <w:rPr>
                          <w:b w:val="0"/>
                          <w:bCs w:val="0"/>
                          <w:noProof/>
                        </w:rPr>
                        <w:t>– Wireframe da Tela de Documentos</w:t>
                      </w:r>
                      <w:bookmarkEnd w:id="125"/>
                    </w:p>
                  </w:txbxContent>
                </v:textbox>
                <w10:wrap type="square"/>
              </v:shape>
            </w:pict>
          </mc:Fallback>
        </mc:AlternateContent>
      </w:r>
    </w:p>
    <w:p w14:paraId="25FB3F34" w14:textId="7C3425D6" w:rsidR="00EB6FA3" w:rsidRDefault="00EB6FA3" w:rsidP="00EB6FA3">
      <w:pPr>
        <w:ind w:firstLine="0"/>
        <w:rPr>
          <w:sz w:val="20"/>
          <w:szCs w:val="16"/>
        </w:rPr>
      </w:pPr>
      <w:r w:rsidRPr="00C03C05">
        <w:rPr>
          <w:sz w:val="20"/>
          <w:szCs w:val="16"/>
        </w:rPr>
        <w:t>Fonte: Elaborado pelos autores.</w:t>
      </w:r>
    </w:p>
    <w:p w14:paraId="27A7BBA1" w14:textId="77777777" w:rsidR="004A3F1D" w:rsidRPr="008A53A9" w:rsidRDefault="004A3F1D" w:rsidP="00EB6FA3">
      <w:pPr>
        <w:ind w:firstLine="0"/>
        <w:rPr>
          <w:sz w:val="20"/>
          <w:szCs w:val="16"/>
        </w:rPr>
      </w:pPr>
    </w:p>
    <w:p w14:paraId="32B46890" w14:textId="11702A10" w:rsidR="00EB6FA3" w:rsidRDefault="00EB6FA3" w:rsidP="00EB6FA3">
      <w:pPr>
        <w:pStyle w:val="Pargrafos"/>
      </w:pPr>
      <w:r>
        <w:t>Este wireframe representa a tela de documentos (</w:t>
      </w:r>
      <w:r w:rsidR="004A3F1D">
        <w:t>F</w:t>
      </w:r>
      <w:r>
        <w:t xml:space="preserve">igura </w:t>
      </w:r>
      <w:r w:rsidR="001243A4">
        <w:t>33</w:t>
      </w:r>
      <w:r>
        <w:t>)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04400D58" w:rsidR="00EB6FA3" w:rsidRDefault="00EB6FA3" w:rsidP="00EB6FA3">
      <w:pPr>
        <w:ind w:firstLine="0"/>
      </w:pPr>
      <w:r>
        <w:t xml:space="preserve">Seção de Documento, </w:t>
      </w:r>
      <w:r w:rsidR="001243A4">
        <w:t>a</w:t>
      </w:r>
      <w:r>
        <w:t>baixo das informações do estagiário, temos o título "DOCUMENTO 01", que identifica o conteúdo principal da página: a visualização de um documento específico associado ao estagiário.</w:t>
      </w:r>
    </w:p>
    <w:p w14:paraId="721B6B0B" w14:textId="77777777" w:rsidR="006F47B8" w:rsidRPr="006F47B8" w:rsidRDefault="006F47B8" w:rsidP="006F47B8">
      <w:r w:rsidRPr="006F47B8">
        <w:t>Opções de ação para o documento nesta seção estão disponíveis três ícones de ação. Visualizar documento é um botão que permite ao usuário abrir o documento para visualização. O ícone de pasta, provavelmente, refere-se a uma opção para armazenar ou acessar o local do documento. Já o ícone de impressão permite a impressão direta do documento, proporcionando acesso rápido para gerar cópias físicas.</w:t>
      </w:r>
    </w:p>
    <w:p w14:paraId="20E67F6E" w14:textId="77777777" w:rsidR="006F47B8" w:rsidRPr="006F47B8" w:rsidRDefault="006F47B8" w:rsidP="006F47B8">
      <w:r w:rsidRPr="006F47B8">
        <w:t>Na direita, há uma caixa destacada que indica o status de "Documento Validado pela Administração", com uma data de validade claramente visível: "Válido até: 16/10/2024". Essa informação fornece aos usuários dados sobre a autenticidade e o prazo de validade do documento, o que é essencial para processos formais.</w:t>
      </w:r>
    </w:p>
    <w:p w14:paraId="45B3714F" w14:textId="77777777" w:rsidR="006F47B8" w:rsidRPr="006F47B8" w:rsidRDefault="006F47B8" w:rsidP="006F47B8">
      <w:r w:rsidRPr="006F47B8">
        <w:t>O conteúdo do documento aparece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126" w:name="_Toc182206941"/>
      <w:r>
        <w:t>P</w:t>
      </w:r>
      <w:r w:rsidRPr="00296547">
        <w:rPr>
          <w:sz w:val="19"/>
          <w:szCs w:val="19"/>
        </w:rPr>
        <w:t>ROTÓTIPOS DE TELA</w:t>
      </w:r>
      <w:bookmarkEnd w:id="126"/>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50BFC2EC"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4EC2DF92" w14:textId="3A07CE9D" w:rsidR="00EB6FA3" w:rsidRDefault="006F47B8" w:rsidP="006F47B8">
      <w:r w:rsidRPr="00E078C5">
        <w:rPr>
          <w:noProof/>
        </w:rPr>
        <w:drawing>
          <wp:anchor distT="0" distB="0" distL="114300" distR="114300" simplePos="0" relativeHeight="251703296" behindDoc="1" locked="0" layoutInCell="1" allowOverlap="1" wp14:anchorId="5F5098A7" wp14:editId="62511503">
            <wp:simplePos x="0" y="0"/>
            <wp:positionH relativeFrom="margin">
              <wp:posOffset>0</wp:posOffset>
            </wp:positionH>
            <wp:positionV relativeFrom="paragraph">
              <wp:posOffset>406400</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Pr>
          <w:noProof/>
        </w:rPr>
        <mc:AlternateContent>
          <mc:Choice Requires="wps">
            <w:drawing>
              <wp:anchor distT="0" distB="0" distL="114300" distR="114300" simplePos="0" relativeHeight="251780096" behindDoc="1" locked="0" layoutInCell="1" allowOverlap="1" wp14:anchorId="20F133D6" wp14:editId="094B0899">
                <wp:simplePos x="0" y="0"/>
                <wp:positionH relativeFrom="column">
                  <wp:posOffset>-3810</wp:posOffset>
                </wp:positionH>
                <wp:positionV relativeFrom="paragraph">
                  <wp:posOffset>179705</wp:posOffset>
                </wp:positionV>
                <wp:extent cx="5760720" cy="228600"/>
                <wp:effectExtent l="0" t="0" r="0" b="0"/>
                <wp:wrapTight wrapText="bothSides">
                  <wp:wrapPolygon edited="0">
                    <wp:start x="0" y="0"/>
                    <wp:lineTo x="0" y="19800"/>
                    <wp:lineTo x="21500" y="19800"/>
                    <wp:lineTo x="21500" y="0"/>
                    <wp:lineTo x="0" y="0"/>
                  </wp:wrapPolygon>
                </wp:wrapTight>
                <wp:docPr id="388115714" name="Caixa de Texto 388115714"/>
                <wp:cNvGraphicFramePr/>
                <a:graphic xmlns:a="http://schemas.openxmlformats.org/drawingml/2006/main">
                  <a:graphicData uri="http://schemas.microsoft.com/office/word/2010/wordprocessingShape">
                    <wps:wsp>
                      <wps:cNvSpPr txBox="1"/>
                      <wps:spPr>
                        <a:xfrm>
                          <a:off x="0" y="0"/>
                          <a:ext cx="5760720" cy="228600"/>
                        </a:xfrm>
                        <a:prstGeom prst="rect">
                          <a:avLst/>
                        </a:prstGeom>
                        <a:solidFill>
                          <a:prstClr val="white"/>
                        </a:solidFill>
                        <a:ln>
                          <a:noFill/>
                        </a:ln>
                      </wps:spPr>
                      <wps:txbx>
                        <w:txbxContent>
                          <w:p w14:paraId="79B3F18F" w14:textId="56BFE61F" w:rsidR="00A16561" w:rsidRPr="005A70CD" w:rsidRDefault="00A16561" w:rsidP="006F47B8">
                            <w:pPr>
                              <w:pStyle w:val="Legenda"/>
                              <w:jc w:val="left"/>
                              <w:rPr>
                                <w:noProof/>
                              </w:rPr>
                            </w:pPr>
                            <w:bookmarkStart w:id="127" w:name="_Toc183673481"/>
                            <w:r>
                              <w:t xml:space="preserve">Figura </w:t>
                            </w:r>
                            <w:r>
                              <w:fldChar w:fldCharType="begin"/>
                            </w:r>
                            <w:r>
                              <w:instrText xml:space="preserve"> SEQ Figura \* ARABIC </w:instrText>
                            </w:r>
                            <w:r>
                              <w:fldChar w:fldCharType="separate"/>
                            </w:r>
                            <w:r>
                              <w:rPr>
                                <w:noProof/>
                              </w:rPr>
                              <w:t>34</w:t>
                            </w:r>
                            <w:r>
                              <w:rPr>
                                <w:noProof/>
                              </w:rPr>
                              <w:fldChar w:fldCharType="end"/>
                            </w:r>
                            <w:r>
                              <w:t xml:space="preserve"> </w:t>
                            </w:r>
                            <w:r w:rsidRPr="00B946EA">
                              <w:rPr>
                                <w:b w:val="0"/>
                                <w:bCs w:val="0"/>
                                <w:noProof/>
                              </w:rPr>
                              <w:t>– Protótipo da tela de cadastro do Administrador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133D6" id="Caixa de Texto 388115714" o:spid="_x0000_s1051" type="#_x0000_t202" style="position:absolute;left:0;text-align:left;margin-left:-.3pt;margin-top:14.15pt;width:453.6pt;height:18pt;z-index:-25153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" stroked="f">
                <v:textbox inset="0,0,0,0">
                  <w:txbxContent>
                    <w:p w14:paraId="79B3F18F" w14:textId="56BFE61F" w:rsidR="00A16561" w:rsidRPr="005A70CD" w:rsidRDefault="00A16561" w:rsidP="006F47B8">
                      <w:pPr>
                        <w:pStyle w:val="Legenda"/>
                        <w:jc w:val="left"/>
                        <w:rPr>
                          <w:noProof/>
                        </w:rPr>
                      </w:pPr>
                      <w:bookmarkStart w:id="128" w:name="_Toc183673481"/>
                      <w:r>
                        <w:t xml:space="preserve">Figura </w:t>
                      </w:r>
                      <w:r>
                        <w:fldChar w:fldCharType="begin"/>
                      </w:r>
                      <w:r>
                        <w:instrText xml:space="preserve"> SEQ Figura \* ARABIC </w:instrText>
                      </w:r>
                      <w:r>
                        <w:fldChar w:fldCharType="separate"/>
                      </w:r>
                      <w:r>
                        <w:rPr>
                          <w:noProof/>
                        </w:rPr>
                        <w:t>34</w:t>
                      </w:r>
                      <w:r>
                        <w:rPr>
                          <w:noProof/>
                        </w:rPr>
                        <w:fldChar w:fldCharType="end"/>
                      </w:r>
                      <w:r>
                        <w:t xml:space="preserve"> </w:t>
                      </w:r>
                      <w:r w:rsidRPr="00B946EA">
                        <w:rPr>
                          <w:b w:val="0"/>
                          <w:bCs w:val="0"/>
                          <w:noProof/>
                        </w:rPr>
                        <w:t>– Protótipo da tela de cadastro do Administrador</w:t>
                      </w:r>
                      <w:bookmarkEnd w:id="128"/>
                    </w:p>
                  </w:txbxContent>
                </v:textbox>
                <w10:wrap type="tight"/>
              </v:shape>
            </w:pict>
          </mc:Fallback>
        </mc:AlternateContent>
      </w:r>
    </w:p>
    <w:p w14:paraId="0CEE8704" w14:textId="0EEF8866" w:rsidR="00C331FC" w:rsidRDefault="00EB6FA3" w:rsidP="00EB6FA3">
      <w:pPr>
        <w:ind w:firstLine="0"/>
        <w:rPr>
          <w:sz w:val="20"/>
        </w:rPr>
      </w:pPr>
      <w:r>
        <w:rPr>
          <w:sz w:val="20"/>
        </w:rPr>
        <w:t xml:space="preserve">Fonte: Elaborado pelos autores. </w:t>
      </w:r>
    </w:p>
    <w:p w14:paraId="613853ED" w14:textId="77777777" w:rsidR="006F47B8" w:rsidRPr="008A53A9" w:rsidRDefault="006F47B8" w:rsidP="00EB6FA3">
      <w:pPr>
        <w:ind w:firstLine="0"/>
        <w:rPr>
          <w:sz w:val="20"/>
        </w:rPr>
      </w:pPr>
    </w:p>
    <w:p w14:paraId="546A741C" w14:textId="2B3F1A0A" w:rsidR="00EB6FA3" w:rsidRDefault="00EB6FA3" w:rsidP="00EB6FA3">
      <w:r>
        <w:t>O protótipo de tela para o Cadastro do Administrador</w:t>
      </w:r>
      <w:r w:rsidR="008A53A9">
        <w:t xml:space="preserve"> (Figura </w:t>
      </w:r>
      <w:r w:rsidR="006F47B8">
        <w:t>34</w:t>
      </w:r>
      <w:r w:rsidR="008A53A9">
        <w:t>)</w:t>
      </w:r>
      <w:r>
        <w:t xml:space="preserve">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pPr>
        <w:pStyle w:val="PargrafodaLista"/>
        <w:numPr>
          <w:ilvl w:val="0"/>
          <w:numId w:val="28"/>
        </w:numPr>
      </w:pPr>
      <w:r>
        <w:t>Senha e Confirmação de Senha: Campos duplos para garantir a precisão da senha cadastrada.</w:t>
      </w:r>
    </w:p>
    <w:p w14:paraId="63C10EF1" w14:textId="77777777" w:rsidR="00EB6FA3" w:rsidRDefault="00EB6FA3">
      <w:pPr>
        <w:pStyle w:val="PargrafodaLista"/>
        <w:numPr>
          <w:ilvl w:val="0"/>
          <w:numId w:val="28"/>
        </w:numPr>
      </w:pPr>
      <w:r>
        <w:t>CPF: Campo destinado ao registro do CPF, assegurando a identificação única do usuário.</w:t>
      </w:r>
    </w:p>
    <w:p w14:paraId="00671350" w14:textId="77777777" w:rsidR="00EB6FA3" w:rsidRDefault="00EB6FA3">
      <w:pPr>
        <w:pStyle w:val="PargrafodaLista"/>
        <w:numPr>
          <w:ilvl w:val="0"/>
          <w:numId w:val="28"/>
        </w:numPr>
      </w:pPr>
      <w:r>
        <w:t>Termos de Uso: Uma caixa de seleção para que o administrador aceite os termos de uso, promovendo conformidade e segurança jurídica.</w:t>
      </w:r>
    </w:p>
    <w:p w14:paraId="187E24F6" w14:textId="65FB700B" w:rsidR="00656797" w:rsidRDefault="00EB6FA3" w:rsidP="00656797">
      <w:r>
        <w:t>Adicionalmente, o botão “Já tenho cadastro” é oferecido para redirecionar os usuários que já possuem uma conta para a tela de login, evitando registros duplicados e aprimorando a navegação.</w:t>
      </w:r>
    </w:p>
    <w:p w14:paraId="16F08AE8" w14:textId="66236645" w:rsidR="00656797" w:rsidRDefault="00656797" w:rsidP="00EB6FA3">
      <w:pPr>
        <w:ind w:firstLine="0"/>
        <w:rPr>
          <w:sz w:val="20"/>
          <w:szCs w:val="16"/>
        </w:rPr>
      </w:pPr>
      <w:r w:rsidRPr="00E078C5">
        <w:rPr>
          <w:noProof/>
        </w:rPr>
        <w:drawing>
          <wp:anchor distT="0" distB="0" distL="114300" distR="114300" simplePos="0" relativeHeight="251706368" behindDoc="1" locked="0" layoutInCell="1" allowOverlap="1" wp14:anchorId="588D6346" wp14:editId="7EFA47F3">
            <wp:simplePos x="0" y="0"/>
            <wp:positionH relativeFrom="margin">
              <wp:posOffset>-137160</wp:posOffset>
            </wp:positionH>
            <wp:positionV relativeFrom="paragraph">
              <wp:posOffset>505460</wp:posOffset>
            </wp:positionV>
            <wp:extent cx="5638800" cy="419290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8800" cy="419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1" locked="0" layoutInCell="1" allowOverlap="1" wp14:anchorId="45029182" wp14:editId="015213A8">
                <wp:simplePos x="0" y="0"/>
                <wp:positionH relativeFrom="column">
                  <wp:posOffset>-137160</wp:posOffset>
                </wp:positionH>
                <wp:positionV relativeFrom="paragraph">
                  <wp:posOffset>247650</wp:posOffset>
                </wp:positionV>
                <wp:extent cx="5760720" cy="257175"/>
                <wp:effectExtent l="0" t="0" r="0" b="9525"/>
                <wp:wrapTight wrapText="bothSides">
                  <wp:wrapPolygon edited="0">
                    <wp:start x="0" y="0"/>
                    <wp:lineTo x="0" y="20800"/>
                    <wp:lineTo x="21500" y="20800"/>
                    <wp:lineTo x="21500" y="0"/>
                    <wp:lineTo x="0" y="0"/>
                  </wp:wrapPolygon>
                </wp:wrapTight>
                <wp:docPr id="388115716" name="Caixa de Texto 388115716"/>
                <wp:cNvGraphicFramePr/>
                <a:graphic xmlns:a="http://schemas.openxmlformats.org/drawingml/2006/main">
                  <a:graphicData uri="http://schemas.microsoft.com/office/word/2010/wordprocessingShape">
                    <wps:wsp>
                      <wps:cNvSpPr txBox="1"/>
                      <wps:spPr>
                        <a:xfrm>
                          <a:off x="0" y="0"/>
                          <a:ext cx="5760720" cy="257175"/>
                        </a:xfrm>
                        <a:prstGeom prst="rect">
                          <a:avLst/>
                        </a:prstGeom>
                        <a:solidFill>
                          <a:prstClr val="white"/>
                        </a:solidFill>
                        <a:ln>
                          <a:noFill/>
                        </a:ln>
                      </wps:spPr>
                      <wps:txbx>
                        <w:txbxContent>
                          <w:p w14:paraId="1B7F0548" w14:textId="2EDA3270" w:rsidR="00A16561" w:rsidRPr="002E77D7" w:rsidRDefault="00A16561" w:rsidP="00F73130">
                            <w:pPr>
                              <w:pStyle w:val="Legenda"/>
                              <w:jc w:val="left"/>
                              <w:rPr>
                                <w:noProof/>
                              </w:rPr>
                            </w:pPr>
                            <w:bookmarkStart w:id="129" w:name="_Toc183673482"/>
                            <w:r>
                              <w:t xml:space="preserve">Figura </w:t>
                            </w:r>
                            <w:r>
                              <w:fldChar w:fldCharType="begin"/>
                            </w:r>
                            <w:r>
                              <w:instrText xml:space="preserve"> SEQ Figura \* ARABIC </w:instrText>
                            </w:r>
                            <w:r>
                              <w:fldChar w:fldCharType="separate"/>
                            </w:r>
                            <w:r>
                              <w:rPr>
                                <w:noProof/>
                              </w:rPr>
                              <w:t>35</w:t>
                            </w:r>
                            <w:r>
                              <w:rPr>
                                <w:noProof/>
                              </w:rPr>
                              <w:fldChar w:fldCharType="end"/>
                            </w:r>
                            <w:r>
                              <w:t xml:space="preserve"> </w:t>
                            </w:r>
                            <w:r w:rsidRPr="00D6252E">
                              <w:rPr>
                                <w:b w:val="0"/>
                                <w:bCs w:val="0"/>
                                <w:noProof/>
                              </w:rPr>
                              <w:t>- Protótipo da Tela de Login do Administrador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29182" id="Caixa de Texto 388115716" o:spid="_x0000_s1052" type="#_x0000_t202" style="position:absolute;left:0;text-align:left;margin-left:-10.8pt;margin-top:19.5pt;width:453.6pt;height:20.25pt;z-index:-25153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" stroked="f">
                <v:textbox inset="0,0,0,0">
                  <w:txbxContent>
                    <w:p w14:paraId="1B7F0548" w14:textId="2EDA3270" w:rsidR="00A16561" w:rsidRPr="002E77D7" w:rsidRDefault="00A16561" w:rsidP="00F73130">
                      <w:pPr>
                        <w:pStyle w:val="Legenda"/>
                        <w:jc w:val="left"/>
                        <w:rPr>
                          <w:noProof/>
                        </w:rPr>
                      </w:pPr>
                      <w:bookmarkStart w:id="130" w:name="_Toc183673482"/>
                      <w:r>
                        <w:t xml:space="preserve">Figura </w:t>
                      </w:r>
                      <w:r>
                        <w:fldChar w:fldCharType="begin"/>
                      </w:r>
                      <w:r>
                        <w:instrText xml:space="preserve"> SEQ Figura \* ARABIC </w:instrText>
                      </w:r>
                      <w:r>
                        <w:fldChar w:fldCharType="separate"/>
                      </w:r>
                      <w:r>
                        <w:rPr>
                          <w:noProof/>
                        </w:rPr>
                        <w:t>35</w:t>
                      </w:r>
                      <w:r>
                        <w:rPr>
                          <w:noProof/>
                        </w:rPr>
                        <w:fldChar w:fldCharType="end"/>
                      </w:r>
                      <w:r>
                        <w:t xml:space="preserve"> </w:t>
                      </w:r>
                      <w:r w:rsidRPr="00D6252E">
                        <w:rPr>
                          <w:b w:val="0"/>
                          <w:bCs w:val="0"/>
                          <w:noProof/>
                        </w:rPr>
                        <w:t>- Protótipo da Tela de Login do Administrador</w:t>
                      </w:r>
                      <w:bookmarkEnd w:id="130"/>
                    </w:p>
                  </w:txbxContent>
                </v:textbox>
                <w10:wrap type="tight"/>
              </v:shape>
            </w:pict>
          </mc:Fallback>
        </mc:AlternateContent>
      </w:r>
    </w:p>
    <w:p w14:paraId="199C87E4" w14:textId="500A605E" w:rsidR="00656797" w:rsidRDefault="00C331FC" w:rsidP="00656797">
      <w:pPr>
        <w:ind w:firstLine="0"/>
      </w:pPr>
      <w:r w:rsidRPr="00C03C05">
        <w:rPr>
          <w:sz w:val="20"/>
          <w:szCs w:val="16"/>
        </w:rPr>
        <w:t>Fonte: Elaborado pelos autores.</w:t>
      </w:r>
    </w:p>
    <w:p w14:paraId="0426B61E" w14:textId="49D2087D" w:rsidR="00EB6FA3" w:rsidRDefault="00EB6FA3" w:rsidP="00EB6FA3">
      <w:r>
        <w:t>O protótipo de tela para o Login do Administrador</w:t>
      </w:r>
      <w:r w:rsidR="008A53A9">
        <w:t xml:space="preserve"> (Figura </w:t>
      </w:r>
      <w:r w:rsidR="00656797">
        <w:t>36</w:t>
      </w:r>
      <w:r w:rsidR="008A53A9">
        <w:t xml:space="preserve">) </w:t>
      </w:r>
      <w:r>
        <w:t>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6D802621" w:rsidR="00EB6FA3" w:rsidRDefault="004771C5" w:rsidP="00EB6FA3">
      <w:r>
        <w:t>O campo de senha garante que o processo de autenticação ocorra de forma segura</w:t>
      </w:r>
      <w:r w:rsidR="00AF7D26">
        <w:t xml:space="preserve"> e confiável.</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512FE74B" w14:textId="120C7634" w:rsidR="00187BF2" w:rsidRDefault="00EB6FA3" w:rsidP="00187BF2">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164E82F9" w14:textId="1F3DF8C3" w:rsidR="008A53A9" w:rsidRDefault="008A53A9" w:rsidP="00187BF2">
      <w:r>
        <w:t xml:space="preserve">O protótipo de tela para o Controle de Estagiários (Figura </w:t>
      </w:r>
      <w:r w:rsidR="00EE5420">
        <w:t>36</w:t>
      </w:r>
      <w:r>
        <w:t>)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654CC355" w14:textId="0028BAA8" w:rsidR="00C331FC" w:rsidRPr="00EE5420" w:rsidRDefault="00053BA0" w:rsidP="00EE5420">
      <w:pPr>
        <w:pStyle w:val="Legenda"/>
        <w:spacing w:line="240" w:lineRule="auto"/>
        <w:jc w:val="left"/>
        <w:rPr>
          <w:b w:val="0"/>
          <w:bCs w:val="0"/>
          <w:noProof/>
          <w:sz w:val="22"/>
          <w:szCs w:val="18"/>
        </w:rPr>
      </w:pPr>
      <w:bookmarkStart w:id="131" w:name="_Toc152524971"/>
      <w:r>
        <w:rPr>
          <w:noProof/>
        </w:rPr>
        <mc:AlternateContent>
          <mc:Choice Requires="wps">
            <w:drawing>
              <wp:anchor distT="0" distB="0" distL="114300" distR="114300" simplePos="0" relativeHeight="251786240" behindDoc="0" locked="0" layoutInCell="1" allowOverlap="1" wp14:anchorId="5A441730" wp14:editId="2DDB8760">
                <wp:simplePos x="0" y="0"/>
                <wp:positionH relativeFrom="column">
                  <wp:posOffset>-175260</wp:posOffset>
                </wp:positionH>
                <wp:positionV relativeFrom="paragraph">
                  <wp:posOffset>0</wp:posOffset>
                </wp:positionV>
                <wp:extent cx="5760720" cy="457200"/>
                <wp:effectExtent l="0" t="0" r="0" b="0"/>
                <wp:wrapTopAndBottom/>
                <wp:docPr id="388115717" name="Caixa de Texto 388115717"/>
                <wp:cNvGraphicFramePr/>
                <a:graphic xmlns:a="http://schemas.openxmlformats.org/drawingml/2006/main">
                  <a:graphicData uri="http://schemas.microsoft.com/office/word/2010/wordprocessingShape">
                    <wps:wsp>
                      <wps:cNvSpPr txBox="1"/>
                      <wps:spPr>
                        <a:xfrm>
                          <a:off x="0" y="0"/>
                          <a:ext cx="5760720" cy="457200"/>
                        </a:xfrm>
                        <a:prstGeom prst="rect">
                          <a:avLst/>
                        </a:prstGeom>
                        <a:solidFill>
                          <a:prstClr val="white"/>
                        </a:solidFill>
                        <a:ln>
                          <a:noFill/>
                        </a:ln>
                      </wps:spPr>
                      <wps:txbx>
                        <w:txbxContent>
                          <w:p w14:paraId="1DBD16B9" w14:textId="3B72ED51" w:rsidR="00A16561" w:rsidRPr="00F344C7" w:rsidRDefault="00A16561" w:rsidP="00053BA0">
                            <w:pPr>
                              <w:pStyle w:val="Legenda"/>
                              <w:jc w:val="left"/>
                              <w:rPr>
                                <w:noProof/>
                                <w:color w:val="FF0000"/>
                              </w:rPr>
                            </w:pPr>
                            <w:bookmarkStart w:id="132" w:name="_Toc183673483"/>
                            <w:r>
                              <w:t xml:space="preserve">Figura </w:t>
                            </w:r>
                            <w:r>
                              <w:fldChar w:fldCharType="begin"/>
                            </w:r>
                            <w:r>
                              <w:instrText xml:space="preserve"> SEQ Figura \* ARABIC </w:instrText>
                            </w:r>
                            <w:r>
                              <w:fldChar w:fldCharType="separate"/>
                            </w:r>
                            <w:r>
                              <w:rPr>
                                <w:noProof/>
                              </w:rPr>
                              <w:t>36</w:t>
                            </w:r>
                            <w:r>
                              <w:rPr>
                                <w:noProof/>
                              </w:rPr>
                              <w:fldChar w:fldCharType="end"/>
                            </w:r>
                            <w:r>
                              <w:t xml:space="preserve"> </w:t>
                            </w:r>
                            <w:r w:rsidRPr="00545100">
                              <w:rPr>
                                <w:b w:val="0"/>
                                <w:bCs w:val="0"/>
                                <w:noProof/>
                              </w:rPr>
                              <w:t>– Protótipo da Tela de Controle dos Estagiários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441730" id="Caixa de Texto 388115717" o:spid="_x0000_s1053" type="#_x0000_t202" style="position:absolute;margin-left:-13.8pt;margin-top:0;width:453.6pt;height:36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" stroked="f">
                <v:textbox inset="0,0,0,0">
                  <w:txbxContent>
                    <w:p w14:paraId="1DBD16B9" w14:textId="3B72ED51" w:rsidR="00A16561" w:rsidRPr="00F344C7" w:rsidRDefault="00A16561" w:rsidP="00053BA0">
                      <w:pPr>
                        <w:pStyle w:val="Legenda"/>
                        <w:jc w:val="left"/>
                        <w:rPr>
                          <w:noProof/>
                          <w:color w:val="FF0000"/>
                        </w:rPr>
                      </w:pPr>
                      <w:bookmarkStart w:id="133" w:name="_Toc183673483"/>
                      <w:r>
                        <w:t xml:space="preserve">Figura </w:t>
                      </w:r>
                      <w:r>
                        <w:fldChar w:fldCharType="begin"/>
                      </w:r>
                      <w:r>
                        <w:instrText xml:space="preserve"> SEQ Figura \* ARABIC </w:instrText>
                      </w:r>
                      <w:r>
                        <w:fldChar w:fldCharType="separate"/>
                      </w:r>
                      <w:r>
                        <w:rPr>
                          <w:noProof/>
                        </w:rPr>
                        <w:t>36</w:t>
                      </w:r>
                      <w:r>
                        <w:rPr>
                          <w:noProof/>
                        </w:rPr>
                        <w:fldChar w:fldCharType="end"/>
                      </w:r>
                      <w:r>
                        <w:t xml:space="preserve"> </w:t>
                      </w:r>
                      <w:r w:rsidRPr="00545100">
                        <w:rPr>
                          <w:b w:val="0"/>
                          <w:bCs w:val="0"/>
                          <w:noProof/>
                        </w:rPr>
                        <w:t>– Protótipo da Tela de Controle dos Estagiários</w:t>
                      </w:r>
                      <w:bookmarkEnd w:id="133"/>
                    </w:p>
                  </w:txbxContent>
                </v:textbox>
                <w10:wrap type="topAndBottom"/>
              </v:shape>
            </w:pict>
          </mc:Fallback>
        </mc:AlternateContent>
      </w:r>
      <w:r w:rsidR="00C331FC" w:rsidRPr="00E078C5">
        <w:rPr>
          <w:noProof/>
          <w:color w:val="FF0000"/>
        </w:rPr>
        <w:drawing>
          <wp:anchor distT="0" distB="0" distL="114300" distR="114300" simplePos="0" relativeHeight="251704320" behindDoc="0" locked="0" layoutInCell="1" allowOverlap="1" wp14:anchorId="2FEBBADC" wp14:editId="7C7CC0B4">
            <wp:simplePos x="0" y="0"/>
            <wp:positionH relativeFrom="page">
              <wp:posOffset>904875</wp:posOffset>
            </wp:positionH>
            <wp:positionV relativeFrom="paragraph">
              <wp:posOffset>223520</wp:posOffset>
            </wp:positionV>
            <wp:extent cx="5760720" cy="5743575"/>
            <wp:effectExtent l="0" t="0" r="0" b="952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5743575"/>
                    </a:xfrm>
                    <a:prstGeom prst="rect">
                      <a:avLst/>
                    </a:prstGeom>
                  </pic:spPr>
                </pic:pic>
              </a:graphicData>
            </a:graphic>
            <wp14:sizeRelV relativeFrom="margin">
              <wp14:pctHeight>0</wp14:pctHeight>
            </wp14:sizeRelV>
          </wp:anchor>
        </w:drawing>
      </w:r>
      <w:bookmarkEnd w:id="131"/>
      <w:r w:rsidR="00C331FC" w:rsidRPr="00EE5420">
        <w:rPr>
          <w:b w:val="0"/>
          <w:bCs w:val="0"/>
          <w:sz w:val="20"/>
          <w:szCs w:val="16"/>
        </w:rPr>
        <w:t>Fonte: Elaborado pelos autores.</w:t>
      </w:r>
    </w:p>
    <w:p w14:paraId="1E8EBF47" w14:textId="77777777" w:rsidR="00C331FC" w:rsidRDefault="00C331FC" w:rsidP="00EB6FA3">
      <w:pPr>
        <w:ind w:firstLine="0"/>
      </w:pPr>
    </w:p>
    <w:p w14:paraId="7C70984C" w14:textId="7F878BE0" w:rsidR="00EB6FA3" w:rsidRDefault="00EB6FA3" w:rsidP="00EB6FA3">
      <w:pPr>
        <w:ind w:firstLine="709"/>
      </w:pPr>
      <w:r>
        <w:t xml:space="preserve">O protótipo de tela para o Controle de </w:t>
      </w:r>
      <w:r w:rsidR="00EE5420">
        <w:t>Estagiários no</w:t>
      </w:r>
      <w:r>
        <w:t xml:space="preserve">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0E9375D9" w14:textId="341A50D8" w:rsidR="00EB6FA3" w:rsidRDefault="006C4D49" w:rsidP="00EB6FA3">
      <w:pPr>
        <w:pStyle w:val="Legenda"/>
        <w:spacing w:line="240" w:lineRule="auto"/>
        <w:jc w:val="both"/>
        <w:rPr>
          <w:sz w:val="22"/>
          <w:szCs w:val="18"/>
        </w:rPr>
      </w:pPr>
      <w:r>
        <w:rPr>
          <w:noProof/>
        </w:rPr>
        <w:drawing>
          <wp:anchor distT="0" distB="0" distL="114300" distR="114300" simplePos="0" relativeHeight="251705344" behindDoc="1" locked="0" layoutInCell="1" allowOverlap="1" wp14:anchorId="34E31108" wp14:editId="688DE3AD">
            <wp:simplePos x="0" y="0"/>
            <wp:positionH relativeFrom="margin">
              <wp:posOffset>10160</wp:posOffset>
            </wp:positionH>
            <wp:positionV relativeFrom="paragraph">
              <wp:posOffset>492760</wp:posOffset>
            </wp:positionV>
            <wp:extent cx="5760085" cy="4724400"/>
            <wp:effectExtent l="0" t="0" r="0" b="0"/>
            <wp:wrapTight wrapText="bothSides">
              <wp:wrapPolygon edited="0">
                <wp:start x="0" y="0"/>
                <wp:lineTo x="0" y="1394"/>
                <wp:lineTo x="10787" y="1394"/>
                <wp:lineTo x="2215" y="1916"/>
                <wp:lineTo x="1643" y="2003"/>
                <wp:lineTo x="1643" y="5313"/>
                <wp:lineTo x="4143" y="5574"/>
                <wp:lineTo x="13644" y="5574"/>
                <wp:lineTo x="12359" y="6097"/>
                <wp:lineTo x="10787" y="6968"/>
                <wp:lineTo x="0" y="7229"/>
                <wp:lineTo x="0" y="21513"/>
                <wp:lineTo x="21502" y="21513"/>
                <wp:lineTo x="21502" y="7055"/>
                <wp:lineTo x="16073" y="6968"/>
                <wp:lineTo x="16216" y="5748"/>
                <wp:lineTo x="15216" y="5574"/>
                <wp:lineTo x="15859" y="4529"/>
                <wp:lineTo x="15859" y="4181"/>
                <wp:lineTo x="16788" y="4181"/>
                <wp:lineTo x="19859" y="3135"/>
                <wp:lineTo x="20002" y="2003"/>
                <wp:lineTo x="19431" y="1916"/>
                <wp:lineTo x="10787" y="1394"/>
                <wp:lineTo x="21502" y="139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72440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88288" behindDoc="1" locked="0" layoutInCell="1" allowOverlap="1" wp14:anchorId="413C277A" wp14:editId="3A2DB152">
                <wp:simplePos x="0" y="0"/>
                <wp:positionH relativeFrom="column">
                  <wp:posOffset>-3810</wp:posOffset>
                </wp:positionH>
                <wp:positionV relativeFrom="paragraph">
                  <wp:posOffset>252095</wp:posOffset>
                </wp:positionV>
                <wp:extent cx="5760085" cy="228600"/>
                <wp:effectExtent l="0" t="0" r="0" b="0"/>
                <wp:wrapTight wrapText="bothSides">
                  <wp:wrapPolygon edited="0">
                    <wp:start x="0" y="0"/>
                    <wp:lineTo x="0" y="19800"/>
                    <wp:lineTo x="21502" y="19800"/>
                    <wp:lineTo x="21502" y="0"/>
                    <wp:lineTo x="0" y="0"/>
                  </wp:wrapPolygon>
                </wp:wrapTight>
                <wp:docPr id="388115718" name="Caixa de Texto 388115718"/>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4AB72A36" w14:textId="0774508E" w:rsidR="00A16561" w:rsidRPr="00726C6B" w:rsidRDefault="00A16561" w:rsidP="006C4D49">
                            <w:pPr>
                              <w:pStyle w:val="Legenda"/>
                              <w:jc w:val="left"/>
                              <w:rPr>
                                <w:noProof/>
                              </w:rPr>
                            </w:pPr>
                            <w:bookmarkStart w:id="134" w:name="_Toc183673484"/>
                            <w:r>
                              <w:t xml:space="preserve">Figura </w:t>
                            </w:r>
                            <w:r>
                              <w:fldChar w:fldCharType="begin"/>
                            </w:r>
                            <w:r>
                              <w:instrText xml:space="preserve"> SEQ Figura \* ARABIC </w:instrText>
                            </w:r>
                            <w:r>
                              <w:fldChar w:fldCharType="separate"/>
                            </w:r>
                            <w:r>
                              <w:rPr>
                                <w:noProof/>
                              </w:rPr>
                              <w:t>37</w:t>
                            </w:r>
                            <w:r>
                              <w:rPr>
                                <w:noProof/>
                              </w:rPr>
                              <w:fldChar w:fldCharType="end"/>
                            </w:r>
                            <w:r w:rsidRPr="003067F3">
                              <w:rPr>
                                <w:b w:val="0"/>
                                <w:bCs w:val="0"/>
                                <w:noProof/>
                              </w:rPr>
                              <w:t>– Protótipo da Tela Painel de Tarefas do Estagiário para o Administrador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3C277A" id="Caixa de Texto 388115718" o:spid="_x0000_s1054" type="#_x0000_t202" style="position:absolute;left:0;text-align:left;margin-left:-.3pt;margin-top:19.85pt;width:453.55pt;height:18pt;z-index:-25152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" stroked="f">
                <v:textbox inset="0,0,0,0">
                  <w:txbxContent>
                    <w:p w14:paraId="4AB72A36" w14:textId="0774508E" w:rsidR="00A16561" w:rsidRPr="00726C6B" w:rsidRDefault="00A16561" w:rsidP="006C4D49">
                      <w:pPr>
                        <w:pStyle w:val="Legenda"/>
                        <w:jc w:val="left"/>
                        <w:rPr>
                          <w:noProof/>
                        </w:rPr>
                      </w:pPr>
                      <w:bookmarkStart w:id="135" w:name="_Toc183673484"/>
                      <w:r>
                        <w:t xml:space="preserve">Figura </w:t>
                      </w:r>
                      <w:r>
                        <w:fldChar w:fldCharType="begin"/>
                      </w:r>
                      <w:r>
                        <w:instrText xml:space="preserve"> SEQ Figura \* ARABIC </w:instrText>
                      </w:r>
                      <w:r>
                        <w:fldChar w:fldCharType="separate"/>
                      </w:r>
                      <w:r>
                        <w:rPr>
                          <w:noProof/>
                        </w:rPr>
                        <w:t>37</w:t>
                      </w:r>
                      <w:r>
                        <w:rPr>
                          <w:noProof/>
                        </w:rPr>
                        <w:fldChar w:fldCharType="end"/>
                      </w:r>
                      <w:r w:rsidRPr="003067F3">
                        <w:rPr>
                          <w:b w:val="0"/>
                          <w:bCs w:val="0"/>
                          <w:noProof/>
                        </w:rPr>
                        <w:t>– Protótipo da Tela Painel de Tarefas do Estagiário para o Administrador</w:t>
                      </w:r>
                      <w:bookmarkEnd w:id="135"/>
                    </w:p>
                  </w:txbxContent>
                </v:textbox>
                <w10:wrap type="tight"/>
              </v:shape>
            </w:pict>
          </mc:Fallback>
        </mc:AlternateContent>
      </w:r>
    </w:p>
    <w:p w14:paraId="4A1CBA22" w14:textId="79412186" w:rsidR="00EB6FA3" w:rsidRDefault="00EB6FA3" w:rsidP="00EB6FA3">
      <w:pPr>
        <w:pStyle w:val="Legenda"/>
        <w:spacing w:line="240" w:lineRule="auto"/>
        <w:jc w:val="both"/>
        <w:rPr>
          <w:sz w:val="22"/>
          <w:szCs w:val="18"/>
        </w:rPr>
      </w:pPr>
    </w:p>
    <w:p w14:paraId="4B1D7BF3" w14:textId="05FEE326" w:rsidR="00EB6FA3" w:rsidRPr="005231DE" w:rsidRDefault="00EB6FA3" w:rsidP="00EB6FA3">
      <w:pPr>
        <w:pStyle w:val="Legenda"/>
        <w:spacing w:line="240" w:lineRule="auto"/>
        <w:jc w:val="both"/>
        <w:rPr>
          <w:noProof/>
          <w:sz w:val="22"/>
          <w:szCs w:val="18"/>
        </w:rPr>
      </w:pPr>
    </w:p>
    <w:p w14:paraId="4528EBB3" w14:textId="448F2AF6" w:rsidR="00EB6FA3" w:rsidRDefault="00EB6FA3" w:rsidP="00EB6FA3">
      <w:pPr>
        <w:rPr>
          <w:color w:val="FF0000"/>
        </w:rPr>
      </w:pPr>
    </w:p>
    <w:p w14:paraId="4DE7045F" w14:textId="77777777" w:rsidR="00EB6FA3" w:rsidRDefault="00EB6FA3" w:rsidP="00EB6FA3">
      <w:pPr>
        <w:rPr>
          <w:color w:val="FF0000"/>
        </w:rPr>
      </w:pPr>
    </w:p>
    <w:p w14:paraId="432092A9" w14:textId="77777777" w:rsidR="00EB6FA3" w:rsidRDefault="00EB6FA3" w:rsidP="0080581C">
      <w:pPr>
        <w:ind w:firstLine="0"/>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4FEAD6E2" w14:textId="77777777" w:rsidR="00EB6FA3" w:rsidRDefault="00EB6FA3" w:rsidP="00EB6FA3">
      <w:pPr>
        <w:ind w:firstLine="0"/>
      </w:pPr>
    </w:p>
    <w:p w14:paraId="7F42817A" w14:textId="543AE90D" w:rsidR="00EB6FA3" w:rsidRDefault="00EB6FA3" w:rsidP="00EB6FA3">
      <w:pPr>
        <w:ind w:firstLine="0"/>
      </w:pPr>
      <w:r>
        <w:tab/>
        <w:t>O protótipo da tela Painel de Tarefas</w:t>
      </w:r>
      <w:r w:rsidR="008A53A9">
        <w:t xml:space="preserve"> (Figura </w:t>
      </w:r>
      <w:r w:rsidR="002D7964">
        <w:t>37</w:t>
      </w:r>
      <w:r w:rsidR="008A53A9">
        <w:t>)</w:t>
      </w:r>
      <w:r>
        <w:t xml:space="preserve">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1A30D29D" w14:textId="0BF79B70" w:rsidR="00EB6FA3" w:rsidRDefault="00EB6FA3" w:rsidP="008A53A9">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372CE942" w14:textId="77777777" w:rsidR="006C4D49" w:rsidRDefault="006C4D49" w:rsidP="008A53A9">
      <w:pPr>
        <w:pStyle w:val="Pargrafos"/>
      </w:pPr>
    </w:p>
    <w:p w14:paraId="2C4284DB" w14:textId="77777777" w:rsidR="008A53A9" w:rsidRPr="00DF106F" w:rsidRDefault="008A53A9" w:rsidP="008A53A9">
      <w:pPr>
        <w:pStyle w:val="Pargrafos"/>
      </w:pPr>
    </w:p>
    <w:p w14:paraId="1E96ED23" w14:textId="2195B794" w:rsidR="00EB6FA3" w:rsidRDefault="00EB6FA3" w:rsidP="00EB6FA3">
      <w:pPr>
        <w:pStyle w:val="Legenda"/>
        <w:spacing w:line="240" w:lineRule="auto"/>
        <w:jc w:val="both"/>
        <w:rPr>
          <w:color w:val="FF0000"/>
        </w:rPr>
      </w:pPr>
    </w:p>
    <w:p w14:paraId="60BCB50F" w14:textId="4797D00E" w:rsidR="00DD6A1F" w:rsidRDefault="00DD6A1F" w:rsidP="00DD6A1F">
      <w:pPr>
        <w:pStyle w:val="Legenda"/>
        <w:keepNext/>
        <w:jc w:val="both"/>
      </w:pPr>
      <w:bookmarkStart w:id="136" w:name="_Toc183673485"/>
      <w:r>
        <w:t xml:space="preserve">Figura </w:t>
      </w:r>
      <w:r w:rsidR="00A16561">
        <w:fldChar w:fldCharType="begin"/>
      </w:r>
      <w:r w:rsidR="00A16561">
        <w:instrText xml:space="preserve"> SEQ Figura \* ARABIC </w:instrText>
      </w:r>
      <w:r w:rsidR="00A16561">
        <w:fldChar w:fldCharType="separate"/>
      </w:r>
      <w:r w:rsidR="005B4441">
        <w:rPr>
          <w:noProof/>
        </w:rPr>
        <w:t>38</w:t>
      </w:r>
      <w:r w:rsidR="00A16561">
        <w:rPr>
          <w:noProof/>
        </w:rPr>
        <w:fldChar w:fldCharType="end"/>
      </w:r>
      <w:r>
        <w:t xml:space="preserve"> </w:t>
      </w:r>
      <w:r w:rsidRPr="00BA471A">
        <w:rPr>
          <w:b w:val="0"/>
          <w:bCs w:val="0"/>
          <w:noProof/>
        </w:rPr>
        <w:t>– Protótipo da Tela de Tarefas Concluidas para o Administrador</w:t>
      </w:r>
      <w:bookmarkEnd w:id="136"/>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1C864EC9">
            <wp:extent cx="5760720" cy="47339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33925"/>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04388708" w:rsidR="00EB6FA3" w:rsidRDefault="00EB6FA3" w:rsidP="00EB6FA3">
      <w:pPr>
        <w:pStyle w:val="Pargrafos"/>
      </w:pPr>
      <w:r>
        <w:t>O protótipo da tela de Tarefas Concluídas</w:t>
      </w:r>
      <w:r w:rsidR="008A53A9">
        <w:t xml:space="preserve"> (Figura </w:t>
      </w:r>
      <w:r w:rsidR="00DD6A1F">
        <w:t>38</w:t>
      </w:r>
      <w:r w:rsidR="008A53A9">
        <w:t>)</w:t>
      </w:r>
      <w:r>
        <w:t xml:space="preserve">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137" w:name="_Toc182206942"/>
      <w:r>
        <w:rPr>
          <w:caps w:val="0"/>
        </w:rPr>
        <w:t>BANCO DE DADOS</w:t>
      </w:r>
      <w:bookmarkEnd w:id="137"/>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6926D7E4" w:rsid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w:t>
      </w:r>
      <w:r w:rsidR="00E762EA">
        <w:rPr>
          <w:rStyle w:val="Refdenotaderodap"/>
        </w:rPr>
        <w:footnoteReference w:id="1"/>
      </w:r>
      <w:r w:rsidR="00CA54A9">
        <w:rPr>
          <w:rStyle w:val="Refdenotadefim"/>
        </w:rPr>
        <w:endnoteReference w:id="1"/>
      </w:r>
      <w:r w:rsidRPr="002161DB">
        <w:t xml:space="preserve">.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w:t>
      </w:r>
      <w:proofErr w:type="gramStart"/>
      <w:r w:rsidRPr="002161DB">
        <w:t>Date</w:t>
      </w:r>
      <w:proofErr w:type="gramEnd"/>
      <w:r w:rsidRPr="002161DB">
        <w:t>, 2003).</w:t>
      </w:r>
    </w:p>
    <w:p w14:paraId="22769A40" w14:textId="75C99A98" w:rsidR="006D259E" w:rsidRPr="002161DB" w:rsidRDefault="006D259E" w:rsidP="0048267C">
      <w:r w:rsidRPr="006D259E">
        <w:t xml:space="preserve">O PostgreSQL foi escolhido </w:t>
      </w:r>
      <w:r>
        <w:t>para o nosso projeto</w:t>
      </w:r>
      <w:r w:rsidRPr="006D259E">
        <w:t xml:space="preserve"> devido à sua combinação de confiabilidade, flexibilidade e recursos avançados, que o tornam um dos sistemas de gerenciamento de banco de dados mais robustos e versáteis disponíveis. Como um banco de dados relacional de código aberto, o PostgreSQL é altamente compatível com o padrão SQL e oferece suporte a transações ACID, garantindo consistência e integridade de dados mesmo em cenários críticos, como sistemas financeiros e de ERP (PostgreSQL Global Development Group, 2023). Além disso, ele se destaca por seu suporte a tipos de dados avançados, como JSON/JSONB, que permitem lidar com dados </w:t>
      </w:r>
      <w:r w:rsidR="00FE6B94" w:rsidRPr="006D259E">
        <w:t>semiestruturados</w:t>
      </w:r>
      <w:r w:rsidRPr="006D259E">
        <w:t>, proporcionando uma integração eficiente entre o modelo relacional e as demandas modernas por flexibilidade, típicas de bancos NoSQL (Worsley &amp; Drake, 2022).</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138" w:name="_Toc178233927"/>
      <w:bookmarkStart w:id="139" w:name="_Toc182206943"/>
      <w:bookmarkEnd w:id="138"/>
      <w:r w:rsidRPr="00981C54">
        <w:t>Modelo Entidade Relacionamento</w:t>
      </w:r>
      <w:bookmarkEnd w:id="139"/>
    </w:p>
    <w:p w14:paraId="0C046A4A" w14:textId="77777777" w:rsidR="002B13E8" w:rsidRPr="002B13E8" w:rsidRDefault="002B13E8" w:rsidP="002B13E8"/>
    <w:p w14:paraId="6B001E76" w14:textId="5FE20136" w:rsidR="00165FEB" w:rsidRPr="00165FEB" w:rsidRDefault="00165FEB" w:rsidP="00165FEB">
      <w:bookmarkStart w:id="140" w:name="_Toc320011802"/>
      <w:r w:rsidRPr="00165FEB">
        <w:t>O Modelo Entidade-Relacionamento (MER) é uma metodologia de modelagem de dados amplamente utilizada para representar, de forma abstrata, as estruturas e os relacionamentos entre dados em um sistema. Desenvolvido por Chen</w:t>
      </w:r>
      <w:r w:rsidR="00AF7D26">
        <w:t xml:space="preserve"> (</w:t>
      </w:r>
      <w:r w:rsidRPr="00165FEB">
        <w:t>1976</w:t>
      </w:r>
      <w:r w:rsidR="00AF7D26">
        <w:t>)</w:t>
      </w:r>
      <w:r w:rsidRPr="00165FEB">
        <w:t>,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0925AC95" w14:textId="77777777" w:rsidR="00AF7D26"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w:t>
      </w:r>
    </w:p>
    <w:p w14:paraId="356F6603" w14:textId="093D3940" w:rsidR="00165FEB" w:rsidRPr="00165FEB" w:rsidRDefault="00165FEB" w:rsidP="00165FEB">
      <w:r w:rsidRPr="00165FEB">
        <w:t>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 xml:space="preserve">Na figura </w:t>
      </w:r>
      <w:r w:rsidR="00514238">
        <w:t>39</w:t>
      </w:r>
      <w:r>
        <w:t xml:space="preserve"> </w:t>
      </w:r>
      <w:r w:rsidR="00AF7D26">
        <w:t>pode se observar</w:t>
      </w:r>
      <w:r>
        <w:t xml:space="preserve"> um exemplo no contexto do projeto atual</w:t>
      </w:r>
    </w:p>
    <w:bookmarkEnd w:id="140"/>
    <w:p w14:paraId="42FEB019" w14:textId="101B4E3A" w:rsidR="00C331FC" w:rsidRPr="007D05F8" w:rsidRDefault="007D05F8" w:rsidP="00C331FC">
      <w:pPr>
        <w:ind w:firstLine="0"/>
        <w:rPr>
          <w:noProof/>
        </w:rPr>
      </w:pPr>
      <w:r>
        <w:rPr>
          <w:noProof/>
        </w:rPr>
        <mc:AlternateContent>
          <mc:Choice Requires="wps">
            <w:drawing>
              <wp:anchor distT="0" distB="0" distL="114300" distR="114300" simplePos="0" relativeHeight="251790336" behindDoc="0" locked="0" layoutInCell="1" allowOverlap="1" wp14:anchorId="59002CE0" wp14:editId="0859DAD0">
                <wp:simplePos x="0" y="0"/>
                <wp:positionH relativeFrom="column">
                  <wp:posOffset>-309880</wp:posOffset>
                </wp:positionH>
                <wp:positionV relativeFrom="paragraph">
                  <wp:posOffset>0</wp:posOffset>
                </wp:positionV>
                <wp:extent cx="5741035" cy="457200"/>
                <wp:effectExtent l="0" t="0" r="0" b="0"/>
                <wp:wrapTopAndBottom/>
                <wp:docPr id="388115719" name="Caixa de Texto 388115719"/>
                <wp:cNvGraphicFramePr/>
                <a:graphic xmlns:a="http://schemas.openxmlformats.org/drawingml/2006/main">
                  <a:graphicData uri="http://schemas.microsoft.com/office/word/2010/wordprocessingShape">
                    <wps:wsp>
                      <wps:cNvSpPr txBox="1"/>
                      <wps:spPr>
                        <a:xfrm>
                          <a:off x="0" y="0"/>
                          <a:ext cx="5741035" cy="457200"/>
                        </a:xfrm>
                        <a:prstGeom prst="rect">
                          <a:avLst/>
                        </a:prstGeom>
                        <a:solidFill>
                          <a:prstClr val="white"/>
                        </a:solidFill>
                        <a:ln>
                          <a:noFill/>
                        </a:ln>
                      </wps:spPr>
                      <wps:txbx>
                        <w:txbxContent>
                          <w:p w14:paraId="64A92755" w14:textId="072833E0" w:rsidR="00A16561" w:rsidRPr="00AE166F" w:rsidRDefault="00A16561" w:rsidP="007D05F8">
                            <w:pPr>
                              <w:pStyle w:val="Legenda"/>
                              <w:jc w:val="left"/>
                              <w:rPr>
                                <w:noProof/>
                              </w:rPr>
                            </w:pPr>
                            <w:bookmarkStart w:id="141" w:name="_Toc183673486"/>
                            <w:r>
                              <w:t xml:space="preserve">Figura </w:t>
                            </w:r>
                            <w:r>
                              <w:fldChar w:fldCharType="begin"/>
                            </w:r>
                            <w:r>
                              <w:instrText xml:space="preserve"> SEQ Figura \* ARABIC </w:instrText>
                            </w:r>
                            <w:r>
                              <w:fldChar w:fldCharType="separate"/>
                            </w:r>
                            <w:r>
                              <w:rPr>
                                <w:noProof/>
                              </w:rPr>
                              <w:t>39</w:t>
                            </w:r>
                            <w:r>
                              <w:rPr>
                                <w:noProof/>
                              </w:rPr>
                              <w:fldChar w:fldCharType="end"/>
                            </w:r>
                            <w:r>
                              <w:t xml:space="preserve"> </w:t>
                            </w:r>
                            <w:r w:rsidRPr="00B85DC1">
                              <w:rPr>
                                <w:b w:val="0"/>
                                <w:bCs w:val="0"/>
                                <w:noProof/>
                              </w:rPr>
                              <w:t>– Mapeamento do Objeto Relacional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002CE0" id="Caixa de Texto 388115719" o:spid="_x0000_s1055" type="#_x0000_t202" style="position:absolute;left:0;text-align:left;margin-left:-24.4pt;margin-top:0;width:452.05pt;height:36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" stroked="f">
                <v:textbox inset="0,0,0,0">
                  <w:txbxContent>
                    <w:p w14:paraId="64A92755" w14:textId="072833E0" w:rsidR="00A16561" w:rsidRPr="00AE166F" w:rsidRDefault="00A16561" w:rsidP="007D05F8">
                      <w:pPr>
                        <w:pStyle w:val="Legenda"/>
                        <w:jc w:val="left"/>
                        <w:rPr>
                          <w:noProof/>
                        </w:rPr>
                      </w:pPr>
                      <w:bookmarkStart w:id="142" w:name="_Toc183673486"/>
                      <w:r>
                        <w:t xml:space="preserve">Figura </w:t>
                      </w:r>
                      <w:r>
                        <w:fldChar w:fldCharType="begin"/>
                      </w:r>
                      <w:r>
                        <w:instrText xml:space="preserve"> SEQ Figura \* ARABIC </w:instrText>
                      </w:r>
                      <w:r>
                        <w:fldChar w:fldCharType="separate"/>
                      </w:r>
                      <w:r>
                        <w:rPr>
                          <w:noProof/>
                        </w:rPr>
                        <w:t>39</w:t>
                      </w:r>
                      <w:r>
                        <w:rPr>
                          <w:noProof/>
                        </w:rPr>
                        <w:fldChar w:fldCharType="end"/>
                      </w:r>
                      <w:r>
                        <w:t xml:space="preserve"> </w:t>
                      </w:r>
                      <w:r w:rsidRPr="00B85DC1">
                        <w:rPr>
                          <w:b w:val="0"/>
                          <w:bCs w:val="0"/>
                          <w:noProof/>
                        </w:rPr>
                        <w:t>– Mapeamento do Objeto Relacional</w:t>
                      </w:r>
                      <w:bookmarkEnd w:id="142"/>
                    </w:p>
                  </w:txbxContent>
                </v:textbox>
                <w10:wrap type="topAndBottom"/>
              </v:shape>
            </w:pict>
          </mc:Fallback>
        </mc:AlternateContent>
      </w:r>
      <w:r w:rsidR="00674FE3" w:rsidRPr="00810621">
        <w:rPr>
          <w:noProof/>
        </w:rPr>
        <w:drawing>
          <wp:anchor distT="0" distB="0" distL="114300" distR="114300" simplePos="0" relativeHeight="251722752" behindDoc="0" locked="0" layoutInCell="1" allowOverlap="1" wp14:anchorId="18412104" wp14:editId="746DD15D">
            <wp:simplePos x="0" y="0"/>
            <wp:positionH relativeFrom="column">
              <wp:posOffset>-1612265</wp:posOffset>
            </wp:positionH>
            <wp:positionV relativeFrom="paragraph">
              <wp:posOffset>1568450</wp:posOffset>
            </wp:positionV>
            <wp:extent cx="8345170" cy="5741035"/>
            <wp:effectExtent l="6667" t="0" r="5398" b="5397"/>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8345170" cy="5741035"/>
                    </a:xfrm>
                    <a:prstGeom prst="rect">
                      <a:avLst/>
                    </a:prstGeom>
                  </pic:spPr>
                </pic:pic>
              </a:graphicData>
            </a:graphic>
            <wp14:sizeRelH relativeFrom="margin">
              <wp14:pctWidth>0</wp14:pctWidth>
            </wp14:sizeRelH>
          </wp:anchor>
        </w:drawing>
      </w:r>
      <w:r w:rsidR="00C331FC"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143" w:name="_Toc182206944"/>
      <w:r>
        <w:t>Script das tabelas</w:t>
      </w:r>
      <w:bookmarkEnd w:id="143"/>
    </w:p>
    <w:p w14:paraId="34663BE2" w14:textId="77777777" w:rsidR="002B13E8" w:rsidRPr="002B13E8" w:rsidRDefault="002B13E8" w:rsidP="002B13E8"/>
    <w:p w14:paraId="3D373929" w14:textId="77777777" w:rsidR="0027010B" w:rsidRDefault="00AF7D26" w:rsidP="002B13E8">
      <w:r w:rsidRPr="00AF7D26">
        <w:t>Scripts das tabelas, conforme abordado por Machado (2020), consistem em diretrizes ou conjuntos de comandos redigidos em uma linguagem de consulta estruturada (SQL) com o propósito de criar, modificar ou remover tabelas em um banco de dados. Esses conjuntos de instruções são utilizados para estabelecer a estrutura de um banco de dados relacional, abrangendo definições de tabelas, campos e restrições.</w:t>
      </w:r>
    </w:p>
    <w:p w14:paraId="2079ADB0" w14:textId="7380CEC4" w:rsidR="00AF7D26" w:rsidRDefault="00BD3DC1" w:rsidP="002B13E8">
      <w:r w:rsidRPr="00BD3DC1">
        <w:t xml:space="preserve">Os scripts apresentados têm como objetivo principal estabelecer a estrutura de um banco de dados relacional, contemplando etapas essenciais como a criação de tabelas, a definição de campos e a implementação de restrições para garantir a integridade dos dados. Esses elementos são fundamentais para o correto funcionamento e a organização do banco. A disposição desses scripts está detalhadamente apresentada nos </w:t>
      </w:r>
      <w:r>
        <w:t>(</w:t>
      </w:r>
      <w:r w:rsidRPr="00BD3DC1">
        <w:t>Quadros 32 a</w:t>
      </w:r>
      <w:r w:rsidR="008F336A">
        <w:t>o Quadro</w:t>
      </w:r>
      <w:r w:rsidRPr="00BD3DC1">
        <w:t xml:space="preserve"> 52</w:t>
      </w:r>
      <w:r w:rsidR="008F336A">
        <w:t>)</w:t>
      </w:r>
      <w:r w:rsidRPr="00BD3DC1">
        <w:t>.</w:t>
      </w:r>
    </w:p>
    <w:p w14:paraId="08D3B154" w14:textId="77777777" w:rsidR="00BD3DC1" w:rsidRDefault="00BD3DC1" w:rsidP="002B13E8"/>
    <w:p w14:paraId="0EF3B835" w14:textId="3BE2CD61" w:rsidR="0058407B" w:rsidRDefault="0058407B" w:rsidP="0058407B">
      <w:pPr>
        <w:pStyle w:val="Legenda"/>
        <w:keepNext/>
        <w:jc w:val="left"/>
      </w:pPr>
      <w:bookmarkStart w:id="144" w:name="_Toc152310851"/>
      <w:r>
        <w:t xml:space="preserve">Quadro </w:t>
      </w:r>
      <w:r w:rsidR="008A1480">
        <w:t>3</w:t>
      </w:r>
      <w:r w:rsidR="00D22F84">
        <w:t>2</w:t>
      </w:r>
      <w:r>
        <w:t xml:space="preserve"> </w:t>
      </w:r>
      <w:r w:rsidRPr="007C45DB">
        <w:rPr>
          <w:b w:val="0"/>
        </w:rPr>
        <w:t>– Script SQL – Tabela</w:t>
      </w:r>
      <w:bookmarkEnd w:id="144"/>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AC48F9"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AC48F9">
              <w:rPr>
                <w:color w:val="000000" w:themeColor="text1"/>
                <w:szCs w:val="24"/>
              </w:rPr>
              <w:t>CONSTRAINT "</w:t>
            </w:r>
            <w:proofErr w:type="spellStart"/>
            <w:r w:rsidRPr="00AC48F9">
              <w:rPr>
                <w:color w:val="000000" w:themeColor="text1"/>
                <w:szCs w:val="24"/>
              </w:rPr>
              <w:t>FK_aluno_aluno_AlunoModelAlunoId</w:t>
            </w:r>
            <w:proofErr w:type="spellEnd"/>
            <w:r w:rsidRPr="00AC48F9">
              <w:rPr>
                <w:color w:val="000000" w:themeColor="text1"/>
                <w:szCs w:val="24"/>
              </w:rPr>
              <w:t xml:space="preserve">" FOREIGN KEY </w:t>
            </w:r>
            <w:proofErr w:type="gramStart"/>
            <w:r w:rsidRPr="00AC48F9">
              <w:rPr>
                <w:color w:val="000000" w:themeColor="text1"/>
                <w:szCs w:val="24"/>
              </w:rPr>
              <w:t>(”</w:t>
            </w:r>
            <w:proofErr w:type="spellStart"/>
            <w:r w:rsidRPr="00AC48F9">
              <w:rPr>
                <w:color w:val="000000" w:themeColor="text1"/>
                <w:szCs w:val="24"/>
              </w:rPr>
              <w:t>AlunoModelAlunoId</w:t>
            </w:r>
            <w:proofErr w:type="spellEnd"/>
            <w:proofErr w:type="gramEnd"/>
            <w:r w:rsidRPr="00AC48F9">
              <w:rPr>
                <w:color w:val="000000" w:themeColor="text1"/>
                <w:szCs w:val="24"/>
              </w:rPr>
              <w:t>”) REFERENCES aluno (</w:t>
            </w:r>
            <w:proofErr w:type="spellStart"/>
            <w:r w:rsidRPr="00AC48F9">
              <w:rPr>
                <w:color w:val="000000" w:themeColor="text1"/>
                <w:szCs w:val="24"/>
              </w:rPr>
              <w:t>alunoid</w:t>
            </w:r>
            <w:proofErr w:type="spellEnd"/>
            <w:r w:rsidRPr="00AC48F9">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145" w:name="_Toc152310852"/>
      <w:r>
        <w:t xml:space="preserve">Quadro </w:t>
      </w:r>
      <w:r w:rsidR="008A1480">
        <w:t>3</w:t>
      </w:r>
      <w:r w:rsidR="00D22F84">
        <w:t>3</w:t>
      </w:r>
      <w:r>
        <w:t xml:space="preserve"> </w:t>
      </w:r>
      <w:r w:rsidRPr="007C45DB">
        <w:rPr>
          <w:b w:val="0"/>
          <w:noProof/>
        </w:rPr>
        <w:t xml:space="preserve">– Script SQL – Tabela </w:t>
      </w:r>
      <w:bookmarkEnd w:id="145"/>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REFERENCES tipoestagio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D033D2"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D033D2">
              <w:rPr>
                <w:color w:val="000000" w:themeColor="text1"/>
                <w:szCs w:val="24"/>
              </w:rPr>
              <w:t>"</w:t>
            </w:r>
            <w:proofErr w:type="spellStart"/>
            <w:r w:rsidRPr="00D033D2">
              <w:rPr>
                <w:color w:val="000000" w:themeColor="text1"/>
                <w:szCs w:val="24"/>
              </w:rPr>
              <w:t>CoordenadorEstagioidCoordenadorEstagio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7756BDB" w14:textId="5D01E8BA"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coordenadorestagioid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2EB78ED2" w14:textId="51C99915"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52EED518" w14:textId="4E793091"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TipoEstagioidTipoEstagio</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2F71EC83" w14:textId="7E338E24"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tipoestagioid</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NOT NULL,</w:t>
            </w:r>
          </w:p>
          <w:p w14:paraId="408B1B8E" w14:textId="333CF3F6"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proofErr w:type="spellStart"/>
            <w:r w:rsidRPr="00D033D2">
              <w:rPr>
                <w:color w:val="000000" w:themeColor="text1"/>
                <w:szCs w:val="24"/>
              </w:rPr>
              <w:t>SupervisorEstagioModelidSupervisor</w:t>
            </w:r>
            <w:proofErr w:type="spellEnd"/>
            <w:r w:rsidRPr="00D033D2">
              <w:rPr>
                <w:color w:val="000000" w:themeColor="text1"/>
                <w:szCs w:val="24"/>
              </w:rPr>
              <w:t xml:space="preserve">" </w:t>
            </w:r>
            <w:proofErr w:type="spellStart"/>
            <w:r w:rsidRPr="00D033D2">
              <w:rPr>
                <w:color w:val="000000" w:themeColor="text1"/>
                <w:szCs w:val="24"/>
              </w:rPr>
              <w:t>integer</w:t>
            </w:r>
            <w:proofErr w:type="spellEnd"/>
            <w:r w:rsidRPr="00D033D2">
              <w:rPr>
                <w:color w:val="000000" w:themeColor="text1"/>
                <w:szCs w:val="24"/>
              </w:rPr>
              <w:t xml:space="preserve"> NULL,</w:t>
            </w:r>
          </w:p>
          <w:p w14:paraId="33ACF8BE" w14:textId="6EC179AC" w:rsidR="00C47A4C" w:rsidRPr="00D033D2"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CONSTRAINT "</w:t>
            </w:r>
            <w:proofErr w:type="spellStart"/>
            <w:r w:rsidRPr="00D033D2">
              <w:rPr>
                <w:color w:val="000000" w:themeColor="text1"/>
                <w:szCs w:val="24"/>
              </w:rPr>
              <w:t>PK_contratoestagio</w:t>
            </w:r>
            <w:proofErr w:type="spellEnd"/>
            <w:r w:rsidRPr="00D033D2">
              <w:rPr>
                <w:color w:val="000000" w:themeColor="text1"/>
                <w:szCs w:val="24"/>
              </w:rPr>
              <w:t>" PRIMARY KEY ("</w:t>
            </w:r>
            <w:proofErr w:type="spellStart"/>
            <w:r w:rsidRPr="00D033D2">
              <w:rPr>
                <w:color w:val="000000" w:themeColor="text1"/>
                <w:szCs w:val="24"/>
              </w:rPr>
              <w:t>ContratoEstagioid</w:t>
            </w:r>
            <w:proofErr w:type="spellEnd"/>
            <w:r w:rsidRPr="00D033D2">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D033D2">
              <w:rPr>
                <w:color w:val="000000" w:themeColor="text1"/>
                <w:szCs w:val="24"/>
              </w:rPr>
              <w:t xml:space="preserve">    </w:t>
            </w:r>
            <w:r w:rsidRPr="00EB6FA3">
              <w:rPr>
                <w:color w:val="000000" w:themeColor="text1"/>
                <w:szCs w:val="24"/>
              </w:rPr>
              <w:t>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r w:rsidRPr="00EB6FA3">
              <w:rPr>
                <w:color w:val="000000" w:themeColor="text1"/>
                <w:szCs w:val="24"/>
              </w:rPr>
              <w:t>tipoestagio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E7AFA3C" w14:textId="3BBFB126" w:rsidR="0080581C" w:rsidRDefault="000D5C2D" w:rsidP="000D5C2D">
      <w:pPr>
        <w:ind w:firstLine="0"/>
        <w:rPr>
          <w:sz w:val="20"/>
          <w:szCs w:val="16"/>
        </w:rPr>
      </w:pPr>
      <w:r w:rsidRPr="00C03C05">
        <w:rPr>
          <w:sz w:val="20"/>
          <w:szCs w:val="16"/>
        </w:rPr>
        <w:t>Fonte: Elaborado pelos autores.</w:t>
      </w:r>
    </w:p>
    <w:p w14:paraId="39B3B7EB" w14:textId="77777777" w:rsidR="008F336A" w:rsidRDefault="008F336A" w:rsidP="000D5C2D">
      <w:pPr>
        <w:ind w:firstLine="0"/>
        <w:rPr>
          <w:sz w:val="20"/>
          <w:szCs w:val="16"/>
        </w:rPr>
      </w:pPr>
    </w:p>
    <w:p w14:paraId="691D7A26" w14:textId="18DFC639" w:rsidR="00B1423E" w:rsidRDefault="00B1423E" w:rsidP="00B1423E">
      <w:pPr>
        <w:pStyle w:val="Ttulo2"/>
        <w:numPr>
          <w:ilvl w:val="1"/>
          <w:numId w:val="9"/>
        </w:numPr>
        <w:tabs>
          <w:tab w:val="num" w:pos="-1011"/>
        </w:tabs>
        <w:ind w:left="426"/>
      </w:pPr>
      <w:bookmarkStart w:id="146" w:name="_Toc182206945"/>
      <w:r w:rsidRPr="00981C54">
        <w:t xml:space="preserve">Modelo </w:t>
      </w:r>
      <w:r>
        <w:t>Objeto Relacional-ORM</w:t>
      </w:r>
      <w:bookmarkEnd w:id="146"/>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0BD80D02"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r w:rsidR="005C7966" w:rsidRPr="00B1423E">
        <w:t>SQLAlchemy Entity</w:t>
      </w:r>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w:t>
      </w:r>
      <w:proofErr w:type="spellStart"/>
      <w:r w:rsidR="002E3A53">
        <w:t>utlizado</w:t>
      </w:r>
      <w:proofErr w:type="spellEnd"/>
      <w:r w:rsidR="002E3A53">
        <w:t xml:space="preserve">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147" w:name="_Toc182206946"/>
      <w:r>
        <w:rPr>
          <w:caps w:val="0"/>
        </w:rPr>
        <w:t>ARQUITETURA DE SOFTWARE</w:t>
      </w:r>
      <w:bookmarkEnd w:id="147"/>
    </w:p>
    <w:p w14:paraId="2751BA7B" w14:textId="77777777" w:rsidR="00092253" w:rsidRPr="00092253" w:rsidRDefault="00092253" w:rsidP="00092253">
      <w:pPr>
        <w:pStyle w:val="Pargrafo"/>
      </w:pPr>
    </w:p>
    <w:p w14:paraId="6AE72170" w14:textId="77777777" w:rsidR="00713EF7" w:rsidRDefault="002161DB" w:rsidP="00092253">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10646626" w14:textId="7E1FDA18" w:rsidR="00713EF7" w:rsidRDefault="00092253" w:rsidP="00092253">
      <w:r w:rsidRPr="00092253">
        <w:t xml:space="preserve">A arquitetura de software desempenha um papel fundamental no projeto </w:t>
      </w:r>
      <w:r w:rsidR="00A16561" w:rsidRPr="00092253">
        <w:t>EstagioTech</w:t>
      </w:r>
      <w:r w:rsidRPr="00092253">
        <w:t>, que está sendo implementado com a adoção de diversas abordagens arquitetônicas. Essa estratégia visa assegurar eficiência, escalabilidade e flexibilidade, atendendo aos requisitos do sistema de forma robusta e adaptável</w:t>
      </w:r>
      <w:r w:rsidR="002161DB">
        <w:t xml:space="preserve">. </w:t>
      </w:r>
      <w:r w:rsidR="00275747" w:rsidRPr="00275747">
        <w:t>A Arquitetura em Camadas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(P</w:t>
      </w:r>
      <w:r w:rsidR="00275747">
        <w:t>ressman</w:t>
      </w:r>
      <w:r w:rsidR="00275747" w:rsidRPr="00275747">
        <w:t>, 2016).</w:t>
      </w:r>
    </w:p>
    <w:p w14:paraId="783A8C32" w14:textId="712D271B" w:rsidR="00275747" w:rsidRDefault="00275747" w:rsidP="00AF2F86">
      <w:r w:rsidRPr="00275747">
        <w:t>A arquitetura de microsserviços divide o sistema em serviços independentes, como o Serviço de Usuário (cadastro, autenticação e autorização), Serviço de Estágios (gestão de atividades, prazos e encerramentos) e o Serviço de Notificações (envio de alertas por e-mail e mensagens) (N</w:t>
      </w:r>
      <w:r>
        <w:t>ewman</w:t>
      </w:r>
      <w:r w:rsidRPr="00275747">
        <w:t>, 2015).</w:t>
      </w:r>
    </w:p>
    <w:p w14:paraId="428495E5" w14:textId="0749B4B8" w:rsidR="00275747" w:rsidRDefault="00275747" w:rsidP="00092253">
      <w:r w:rsidRPr="00275747">
        <w:t>A Arquitetura Orientada a Eventos permite que o sistema reaja automaticamente a eventos importantes, como a criação de um novo estágio ou a conclusão de uma tarefa, acionando notificações e atualizando o status do estágio de forma automática. A Arquitetura Baseada em API</w:t>
      </w:r>
      <w:r w:rsidR="00AF2F86">
        <w:rPr>
          <w:rStyle w:val="Refdenotaderodap"/>
        </w:rPr>
        <w:footnoteReference w:id="2"/>
      </w:r>
      <w:r w:rsidRPr="00275747">
        <w:t xml:space="preserve"> facilita a integração entre diferentes módulos do sistema e outros sistemas externos, permitindo o acesso seguro e eficiente aos dados por meio de APIs, como a API de Gerenciamento de Estágios e a API de Autenticação (F</w:t>
      </w:r>
      <w:r>
        <w:t>owler,</w:t>
      </w:r>
      <w:r w:rsidRPr="00275747">
        <w:t xml:space="preserve"> 2017)</w:t>
      </w:r>
      <w:r>
        <w:t>.</w:t>
      </w:r>
    </w:p>
    <w:p w14:paraId="1147037F" w14:textId="6C5DE950" w:rsidR="00AF2F86" w:rsidRDefault="002161DB" w:rsidP="00AF2F86">
      <w:r>
        <w:t xml:space="preserve">Por fim, a </w:t>
      </w:r>
      <w:r w:rsidRPr="00AF2F86">
        <w:t>Arquitetura Serverless</w:t>
      </w:r>
      <w:r>
        <w:t xml:space="preserve"> utiliza a nuvem para executar funções de </w:t>
      </w:r>
      <w:r w:rsidRPr="00AF2F86">
        <w:t>back-end</w:t>
      </w:r>
      <w:r>
        <w:t xml:space="preserve">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r w:rsidR="00713EF7">
        <w:t>estágios</w:t>
      </w:r>
      <w:r>
        <w:t>.</w:t>
      </w:r>
    </w:p>
    <w:p w14:paraId="478D5CBB" w14:textId="77777777" w:rsidR="00092253" w:rsidRDefault="00092253" w:rsidP="002161DB">
      <w:pPr>
        <w:pStyle w:val="Pargrafo"/>
        <w:spacing w:line="360" w:lineRule="auto"/>
      </w:pPr>
    </w:p>
    <w:p w14:paraId="6945705C" w14:textId="2EABDC91" w:rsidR="002161DB" w:rsidRDefault="002161DB" w:rsidP="0048267C">
      <w:pPr>
        <w:pStyle w:val="Ttulo2"/>
        <w:numPr>
          <w:ilvl w:val="1"/>
          <w:numId w:val="9"/>
        </w:numPr>
        <w:tabs>
          <w:tab w:val="num" w:pos="-1011"/>
        </w:tabs>
        <w:ind w:left="426"/>
      </w:pPr>
      <w:bookmarkStart w:id="148" w:name="_Toc182206947"/>
      <w:r>
        <w:t>Arquitetura de Desenvolvimento</w:t>
      </w:r>
      <w:bookmarkEnd w:id="148"/>
    </w:p>
    <w:p w14:paraId="6044E2DD" w14:textId="77777777" w:rsidR="00092253" w:rsidRPr="00092253" w:rsidRDefault="00092253" w:rsidP="00092253"/>
    <w:p w14:paraId="23EC0F6A" w14:textId="77777777" w:rsidR="00092253" w:rsidRPr="00092253" w:rsidRDefault="002161DB" w:rsidP="00092253">
      <w:r w:rsidRPr="00092253">
        <w:t>A arquitetura de desenvolvimento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r w:rsidR="00092253" w:rsidRPr="00092253">
        <w:t>]</w:t>
      </w:r>
    </w:p>
    <w:p w14:paraId="6EA03096" w14:textId="09307B04" w:rsidR="000D5C2D" w:rsidRPr="00092253" w:rsidRDefault="002161DB" w:rsidP="00092253">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sidRPr="00092253">
        <w:rPr>
          <w:bCs/>
        </w:rPr>
        <w:t>Camada de Interface (</w:t>
      </w:r>
      <w:r w:rsidR="00713EF7" w:rsidRPr="00092253">
        <w:rPr>
          <w:bCs/>
        </w:rPr>
        <w:t>f</w:t>
      </w:r>
      <w:r w:rsidRPr="00092253">
        <w:rPr>
          <w:bCs/>
        </w:rPr>
        <w:t>rontend)</w:t>
      </w:r>
      <w:r w:rsidRPr="00092253">
        <w:t>,</w:t>
      </w:r>
      <w:r>
        <w:t xml:space="preserve"> desenvolvida com frameworks modernos como React, Angular ou Vue.js, focando na experiência do usuário; a </w:t>
      </w:r>
      <w:r w:rsidRPr="00092253">
        <w:rPr>
          <w:bCs/>
        </w:rPr>
        <w:t>Camada de Aplicação</w:t>
      </w:r>
      <w:r w:rsidRPr="00092253">
        <w:rPr>
          <w:b/>
          <w:bCs/>
        </w:rPr>
        <w:t xml:space="preserve"> </w:t>
      </w:r>
      <w:r w:rsidRPr="00092253">
        <w:rPr>
          <w:bCs/>
        </w:rPr>
        <w:t>(</w:t>
      </w:r>
      <w:r w:rsidR="00713EF7" w:rsidRPr="00092253">
        <w:rPr>
          <w:bCs/>
        </w:rPr>
        <w:t>b</w:t>
      </w:r>
      <w:r w:rsidRPr="00092253">
        <w:rPr>
          <w:bCs/>
        </w:rPr>
        <w:t>ackend)</w:t>
      </w:r>
      <w:r w:rsidRPr="00092253">
        <w:t>,</w:t>
      </w:r>
      <w:r>
        <w:t xml:space="preserve"> onde a lógica de negócios será implementada com linguagens como Node.js, Java ou Python, utilizando micro serviços e APIs para serviços essenciais como autenticação e gestão de estágios; e a </w:t>
      </w:r>
      <w:r w:rsidRPr="00092253">
        <w:rPr>
          <w:bCs/>
        </w:rPr>
        <w:t>Camada de Acesso a Dados</w:t>
      </w:r>
      <w:r>
        <w:t xml:space="preserve">, que utilizará bancos relacionais (MySQL ou PostgreSQL) e NoSQL (MongoDB) para persistência de dados estruturados e não estruturados. A adoção de </w:t>
      </w:r>
      <w:r w:rsidRPr="00092253">
        <w:rPr>
          <w:bCs/>
        </w:rPr>
        <w:t>metodologias ágeis</w:t>
      </w:r>
      <w:r>
        <w:t xml:space="preserve">, como Scrum ou Kanban, e a implementação de pipelines de </w:t>
      </w:r>
      <w:r w:rsidRPr="00092253">
        <w:rPr>
          <w:bCs/>
        </w:rPr>
        <w:t>Integração Contínua/Entrega Contínua (CI/CD)</w:t>
      </w:r>
      <w:r>
        <w:t xml:space="preserve"> com ferramentas como Jenkins ou GitLab CI garantirá entregas contínuas e automatizadas</w:t>
      </w:r>
      <w:r w:rsidR="000D5C2D">
        <w:t>.</w:t>
      </w:r>
    </w:p>
    <w:p w14:paraId="3B933F3F" w14:textId="6E6A3D70" w:rsidR="00092253" w:rsidRDefault="002161DB" w:rsidP="00092253">
      <w:r>
        <w:t xml:space="preserve">Testes automatizados, como unitários, de integração e de interface, serão implementados com ferramentas como JUnit, </w:t>
      </w:r>
      <w:r w:rsidR="00713EF7">
        <w:t>mocha</w:t>
      </w:r>
      <w:r>
        <w:t xml:space="preserve"> ou Selenium para assegurar a qualidade do sistema. O </w:t>
      </w:r>
      <w:r w:rsidRPr="00092253">
        <w:rPr>
          <w:bCs/>
        </w:rPr>
        <w:t>versionamento</w:t>
      </w:r>
      <w:r>
        <w:t xml:space="preserve"> será controlado pelo Git, com boas práticas de controle de versões (Git Flow). O gerenciamento de dependências será realizado com npm, Yarn, Maven ou pip, e o </w:t>
      </w:r>
      <w:r w:rsidRPr="00092253">
        <w:rPr>
          <w:bCs/>
        </w:rPr>
        <w:t>gerenciamento de configuração</w:t>
      </w:r>
      <w:r>
        <w:t xml:space="preserve"> utilizará Docker e Kubernetes para garantir ambientes replicáveis. </w:t>
      </w:r>
      <w:r w:rsidRPr="00092253">
        <w:rPr>
          <w:bCs/>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w:t>
      </w:r>
      <w:r w:rsidR="00713EF7">
        <w:t>micro serviços</w:t>
      </w:r>
      <w:r>
        <w:t xml:space="preserve"> e APIs, com metodologias ágeis e monitoramento contínuo, garantindo escalabilidade, segurança e confiabilidade ao sistema.</w:t>
      </w:r>
    </w:p>
    <w:p w14:paraId="047405F5" w14:textId="77777777" w:rsidR="00092253" w:rsidRDefault="00092253" w:rsidP="00092253"/>
    <w:p w14:paraId="33E2B1A5" w14:textId="77777777" w:rsidR="00092253" w:rsidRDefault="00092253" w:rsidP="00092253"/>
    <w:p w14:paraId="3E9AE220" w14:textId="1274CFF3" w:rsidR="000D5C2D" w:rsidRPr="000D5C2D" w:rsidRDefault="004710A2" w:rsidP="000D5C2D">
      <w:pPr>
        <w:pStyle w:val="Ttulo2"/>
        <w:numPr>
          <w:ilvl w:val="0"/>
          <w:numId w:val="0"/>
        </w:numPr>
      </w:pPr>
      <w:bookmarkStart w:id="149" w:name="_Toc182206948"/>
      <w:r>
        <w:t xml:space="preserve">6.1.1 </w:t>
      </w:r>
      <w:r w:rsidR="00E44FF0">
        <w:t>Back</w:t>
      </w:r>
      <w:r w:rsidR="00E81C8D">
        <w:t>-End</w:t>
      </w:r>
      <w:bookmarkEnd w:id="149"/>
    </w:p>
    <w:p w14:paraId="538FCAC2" w14:textId="77777777" w:rsidR="00B23D5F" w:rsidRDefault="00B23D5F" w:rsidP="000D5C2D">
      <w:pPr>
        <w:ind w:firstLine="709"/>
      </w:pPr>
      <w:bookmarkStart w:id="150" w:name="_Toc152337810"/>
      <w:bookmarkStart w:id="151" w:name="_Toc152524972"/>
    </w:p>
    <w:p w14:paraId="031FC666" w14:textId="4E6056F1" w:rsidR="00DB20E7" w:rsidRPr="00DB20E7" w:rsidRDefault="00DB20E7" w:rsidP="002D6524">
      <w:r w:rsidRPr="00DB20E7">
        <w:t xml:space="preserve">O back-end do </w:t>
      </w:r>
      <w:r w:rsidR="00174154" w:rsidRPr="00DB20E7">
        <w:t>EstagioTech</w:t>
      </w:r>
      <w:r w:rsidRPr="00DB20E7">
        <w:t xml:space="preserve"> foi desenvolvido utilizando C#, uma linguagem de programação criada pela Microsoft. Lançada oficialmente em 2000, C# foi projetada sob a liderança de Anders Hejlsberg, o mesmo criador das linguagens Turbo Pascal e Delphi. Essa linguagem é amplamente utilizada para o desenvolvimento de aplicações robustas e escaláveis, sendo uma escolha ideal para sistemas complexos como o </w:t>
      </w:r>
      <w:r w:rsidR="00174154" w:rsidRPr="00DB20E7">
        <w:t>EstagioTech</w:t>
      </w:r>
      <w:r w:rsidRPr="00DB20E7">
        <w:t xml:space="preserve"> (ALBAHER, 2021).</w:t>
      </w:r>
    </w:p>
    <w:p w14:paraId="750AF16C" w14:textId="77777777" w:rsidR="00DB20E7" w:rsidRPr="00DB20E7" w:rsidRDefault="00DB20E7" w:rsidP="002D6524">
      <w:r w:rsidRPr="00DB20E7">
        <w:t xml:space="preserve">O sistema foi estruturado em uma arquitetura composta por diversas camadas, cada uma desempenhando um papel específico na organização e funcionamento do software. A camada </w:t>
      </w:r>
      <w:r w:rsidRPr="00DB20E7">
        <w:rPr>
          <w:i/>
          <w:iCs/>
        </w:rPr>
        <w:t>Context</w:t>
      </w:r>
      <w:r w:rsidRPr="00DB20E7">
        <w:t xml:space="preserve"> é responsável pela configuração do Entity Framework Core, uma ferramenta ORM (</w:t>
      </w:r>
      <w:r w:rsidRPr="00DB20E7">
        <w:rPr>
          <w:i/>
          <w:iCs/>
        </w:rPr>
        <w:t>Object-Relational Mapping</w:t>
      </w:r>
      <w:r w:rsidRPr="00DB20E7">
        <w:t>) que permite a interação com o banco de dados. Nessa camada, encontram-se as classes de contexto, que definem e mapeiam as tabelas do banco de dados com as entidades da aplicação, possibilitando a realização de operações de CRUD (</w:t>
      </w:r>
      <w:r w:rsidRPr="00DB20E7">
        <w:rPr>
          <w:i/>
          <w:iCs/>
        </w:rPr>
        <w:t>Create, Read, Update, Delete</w:t>
      </w:r>
      <w:r w:rsidRPr="00DB20E7">
        <w:t>) de forma eficiente (JUNIOR, 2020).</w:t>
      </w:r>
    </w:p>
    <w:p w14:paraId="3FDCA92F" w14:textId="77777777" w:rsidR="00DB20E7" w:rsidRPr="00DB20E7" w:rsidRDefault="00DB20E7" w:rsidP="002D6524">
      <w:r w:rsidRPr="00DB20E7">
        <w:t xml:space="preserve">Os </w:t>
      </w:r>
      <w:r w:rsidRPr="00DB20E7">
        <w:rPr>
          <w:i/>
          <w:iCs/>
        </w:rPr>
        <w:t>Controllers</w:t>
      </w:r>
      <w:r w:rsidRPr="00DB20E7">
        <w:t xml:space="preserve"> atuam como intermediários entre as requisições dos usuários e as camadas internas do sistema. Eles são responsáveis por receber as requisições HTTP, processá-las e retornar as respostas apropriadas. Cada controlador gerencia um conjunto específico de rotas e métodos da API, facilitando a organização e o isolamento das funcionalidades (PRESSMAN, 2016). Além disso, a camada de </w:t>
      </w:r>
      <w:r w:rsidRPr="00DB20E7">
        <w:rPr>
          <w:i/>
          <w:iCs/>
        </w:rPr>
        <w:t>Migration</w:t>
      </w:r>
      <w:r w:rsidRPr="00DB20E7">
        <w:t xml:space="preserve"> permite que o Entity Framework Core gerencie alterações no esquema do banco de dados, garantindo que as mudanças realizadas nos modelos de dados da aplicação sejam refletidas de maneira consistente no banco. Isso inclui a criação ou modificação de tabelas e colunas, promovendo a evolução do sistema de forma controlada (FREEMAN, 2018).</w:t>
      </w:r>
    </w:p>
    <w:p w14:paraId="0F533EAD" w14:textId="1391706D" w:rsidR="00DB20E7" w:rsidRPr="00DB20E7" w:rsidRDefault="00DB20E7" w:rsidP="002D6524">
      <w:r w:rsidRPr="00DB20E7">
        <w:t xml:space="preserve">A camada de Modelos de Dados define as classes que representam as entidades do sistema. Essas classes contêm propriedades e relacionamentos que refletem a estrutura do banco de dados e servem como base para as operações realizadas em outras partes do sistema (ALBAHER, 2021). Já a camada de Repositórios implementa o padrão de projeto </w:t>
      </w:r>
      <w:r w:rsidRPr="00DB20E7">
        <w:rPr>
          <w:i/>
          <w:iCs/>
        </w:rPr>
        <w:t>Repository Pattern,</w:t>
      </w:r>
      <w:r w:rsidRPr="00DB20E7">
        <w:t xml:space="preserve"> </w:t>
      </w:r>
      <w:r w:rsidR="00174154" w:rsidRPr="00DB20E7">
        <w:t>que</w:t>
      </w:r>
      <w:r w:rsidRPr="00DB20E7">
        <w:t xml:space="preserve"> organiza e desacopla o acesso aos dados. Essa camada fornece métodos específicos para a manipulação de dados, permitindo que a lógica de acesso seja alterada sem impactar outras partes do sistema (EVANS, 2004).</w:t>
      </w:r>
    </w:p>
    <w:p w14:paraId="07983B15" w14:textId="77777777" w:rsidR="00DB20E7" w:rsidRPr="00DB20E7" w:rsidRDefault="00DB20E7" w:rsidP="002D6524">
      <w:r w:rsidRPr="00DB20E7">
        <w:t xml:space="preserve">A lógica de negócios é centralizada na camada de Serviços, que encapsula as regras e operações mais complexas que manipulam os dados do sistema. Essa camada interage com os repositórios para realizar buscas ou persistir informações e inclui validações, cálculos e outras regras específicas da aplicação (PRESSMAN, 2016). Além disso, o arquivo </w:t>
      </w:r>
      <w:r w:rsidRPr="00DB20E7">
        <w:rPr>
          <w:i/>
          <w:iCs/>
        </w:rPr>
        <w:t>appsettings.json</w:t>
      </w:r>
      <w:r w:rsidRPr="00DB20E7">
        <w:t xml:space="preserve"> é utilizado como o principal meio de configuração da aplicação, armazenando informações como </w:t>
      </w:r>
      <w:proofErr w:type="spellStart"/>
      <w:r w:rsidRPr="00DB20E7">
        <w:rPr>
          <w:i/>
          <w:iCs/>
        </w:rPr>
        <w:t>strings</w:t>
      </w:r>
      <w:proofErr w:type="spellEnd"/>
      <w:r w:rsidRPr="00DB20E7">
        <w:t xml:space="preserve"> de conexão com o banco de dados, configurações de autenticação e parâmetros de </w:t>
      </w:r>
      <w:r w:rsidRPr="00DB20E7">
        <w:rPr>
          <w:i/>
          <w:iCs/>
        </w:rPr>
        <w:t>logging.</w:t>
      </w:r>
      <w:r w:rsidRPr="00DB20E7">
        <w:t xml:space="preserve"> Essa abordagem permite uma gestão mais simples e segura das configurações para diferentes ambientes (JUNIOR, 2020).</w:t>
      </w:r>
    </w:p>
    <w:p w14:paraId="4DF8940F" w14:textId="7DF689CB" w:rsidR="00713EF7" w:rsidRDefault="00DB20E7" w:rsidP="008167B2">
      <w:pPr>
        <w:ind w:firstLine="709"/>
      </w:pPr>
      <w:r w:rsidRPr="00DB20E7">
        <w:t>Por fim, o Dockerfile contém as instruções necessárias para criar uma imagem Docker da aplicação. Isso garante que o sistema possa ser empacotado e executado de maneira consistente em qualquer ambiente que suporte Docker, simplificando o processo de implantação e aumentando a portabilidade e escalabilidade do software (MERENDA, 2019).</w:t>
      </w:r>
      <w:bookmarkEnd w:id="150"/>
      <w:bookmarkEnd w:id="151"/>
    </w:p>
    <w:p w14:paraId="6BA43D16" w14:textId="77777777" w:rsidR="008167B2" w:rsidRPr="008167B2" w:rsidRDefault="008167B2" w:rsidP="008167B2">
      <w:pPr>
        <w:ind w:firstLine="709"/>
      </w:pPr>
      <w:r w:rsidRPr="008167B2">
        <w:t>O C# desempenha um papel fundamental na construção de uma API robusta e eficiente. Como destacado por Anders Hejlsberg, arquiteto-chefe da linguagem C# na Microsoft, “C# é projetado para ser uma linguagem de programação simples, moderna e orientada a objetos” (HEJLSBERG, 2012). A escolha dessa linguagem está alinhada às necessidades do projeto e ao conteúdo aprendido no curso, sendo complementada pelo suporte de um docente capacitado, o que facilita a resolução de dúvidas. Entre as principais características do C#, destaca-se a fácil manutenção, essencial para projetos que demandam escalabilidade e continuidade.</w:t>
      </w:r>
    </w:p>
    <w:p w14:paraId="16C85667" w14:textId="0839F29E" w:rsidR="008167B2" w:rsidRPr="008167B2" w:rsidRDefault="008167B2" w:rsidP="008167B2">
      <w:pPr>
        <w:ind w:firstLine="709"/>
      </w:pPr>
      <w:r w:rsidRPr="008167B2">
        <w:t>Martin Fowler, especialista em padrões de arquitetura de software, ressalta que “C# é particularmente adequado para a implementação de arquiteturas em camadas” (FOWLER, 200</w:t>
      </w:r>
      <w:r w:rsidR="00174154">
        <w:t>4</w:t>
      </w:r>
      <w:r w:rsidRPr="008167B2">
        <w:t xml:space="preserve">). No </w:t>
      </w:r>
      <w:r w:rsidR="00174154" w:rsidRPr="008167B2">
        <w:t>EstagioTech</w:t>
      </w:r>
      <w:r w:rsidRPr="008167B2">
        <w:t>, o uso dessa abordagem traz benefícios como coesão e flexibilidade, permitindo uma separação clara de responsabilidades entre os componentes do sistema e promovendo a escalabilidade e a manutenção eficiente.</w:t>
      </w:r>
    </w:p>
    <w:p w14:paraId="1EA765FE" w14:textId="712CC520" w:rsidR="008167B2" w:rsidRPr="008167B2" w:rsidRDefault="008167B2" w:rsidP="008167B2">
      <w:pPr>
        <w:ind w:firstLine="709"/>
      </w:pPr>
      <w:r w:rsidRPr="008167B2">
        <w:t>Scott Guthrie, Vice-Presidente Executivo da Microsoft Cloud + AI, enfatiza a integração do C# com o ecossistema .NET, destacando que o acesso a uma ampla gama de bibliotecas e ferramentas permite uma comunicação eficiente entre as diferentes camadas da aplicação e o banco de dados</w:t>
      </w:r>
      <w:r>
        <w:t xml:space="preserve"> do EstagioTech</w:t>
      </w:r>
      <w:r w:rsidRPr="008167B2">
        <w:t>. Essa integração cria uma base sólida para o desenvolvimento contínuo e sustentável da API, assegurando a consistência e a confiabilidade do sistema (GUTHRIE, 2019)</w:t>
      </w:r>
    </w:p>
    <w:p w14:paraId="093E156E" w14:textId="77777777" w:rsidR="0077145D" w:rsidRDefault="0077145D" w:rsidP="0077145D">
      <w:pPr>
        <w:ind w:firstLine="0"/>
      </w:pPr>
    </w:p>
    <w:p w14:paraId="4F5AC7B0" w14:textId="0BC5DFCB" w:rsidR="00713EF7" w:rsidRDefault="008A1480" w:rsidP="005B4441">
      <w:pPr>
        <w:pStyle w:val="Ttulo2"/>
        <w:numPr>
          <w:ilvl w:val="0"/>
          <w:numId w:val="0"/>
        </w:numPr>
      </w:pPr>
      <w:bookmarkStart w:id="152" w:name="_Toc182206949"/>
      <w:r>
        <w:t xml:space="preserve">6.1.2 </w:t>
      </w:r>
      <w:r w:rsidR="00E81C8D">
        <w:t>Front-End-Web</w:t>
      </w:r>
      <w:bookmarkEnd w:id="152"/>
    </w:p>
    <w:p w14:paraId="4127345B" w14:textId="77777777" w:rsidR="005B4441" w:rsidRPr="005B4441" w:rsidRDefault="005B4441" w:rsidP="005B4441"/>
    <w:p w14:paraId="5D40716C" w14:textId="718C52E6" w:rsidR="00BF4CE3" w:rsidRDefault="00BF4CE3" w:rsidP="00DB2A4C">
      <w:r>
        <w:t xml:space="preserve">O desenvolvimento do </w:t>
      </w:r>
      <w:r w:rsidRPr="005B4441">
        <w:rPr>
          <w:i/>
        </w:rPr>
        <w:t>front-end</w:t>
      </w:r>
      <w:r>
        <w:t xml:space="preserve"> web para o EstagioTech foi implementado utilizando TypeScript, uma escolha estratégica para garantir a robustez, a segurança e a escalabilidade da interface do usuário. TypeScript, sendo um </w:t>
      </w:r>
      <w:r w:rsidRPr="005B4441">
        <w:rPr>
          <w:i/>
        </w:rPr>
        <w:t>superset</w:t>
      </w:r>
      <w:r>
        <w:t xml:space="preserve"> do JavaScript com tipagem estática, permite maior controle sobre variáveis, parâmetros e retornos de funções, facilitando a detecção de erros ainda na fase de desenvolvimento e promovendo uma estrutura de código mais organizada e fácil de manter. Essa abordagem torna o sistema EstagioTech mais confiável e eficiente, reduzindo problemas em tempo de execução e melhorando a qualidade geral da aplicação.</w:t>
      </w:r>
    </w:p>
    <w:p w14:paraId="34BEEA7E" w14:textId="1CC85A74" w:rsidR="00A55460" w:rsidRPr="005B4441" w:rsidRDefault="00A16561" w:rsidP="005B4441">
      <w:r>
        <w:t xml:space="preserve">Além disso, o uso de TypeScript integra-se perfeitamente com frameworks como React (Meta, 2023), permitindo a criação de componentes modulares e reutilizáveis que facilitam a evolução contínua da interface do EstagioTech. </w:t>
      </w:r>
      <w:r w:rsidR="00BF4CE3">
        <w:t xml:space="preserve">A organização e clareza proporcionadas pelo TypeScript são essenciais para um projeto como o EstagioTech, que exige uma interface intuitiva, escalável e adaptável às necessidades dos usuários. Com esse </w:t>
      </w:r>
      <w:r w:rsidR="00BF4CE3" w:rsidRPr="00A16561">
        <w:rPr>
          <w:i/>
        </w:rPr>
        <w:t>front-end</w:t>
      </w:r>
      <w:r w:rsidR="00BF4CE3">
        <w:t>, o EstagioTech está estruturado para oferecer uma experiência de uso confiável e de alta qualidade, adequada aos padrões modernos de desenvolvimento web.</w:t>
      </w:r>
    </w:p>
    <w:p w14:paraId="1B36A7A0" w14:textId="0312A17A" w:rsidR="00A55460" w:rsidRPr="00B32D83" w:rsidRDefault="00174154" w:rsidP="00A55460">
      <w:pPr>
        <w:pStyle w:val="Pargrafos"/>
      </w:pPr>
      <w:r>
        <w:t>A escolha do Visual Studio Code como ambiente de desenvolvimento para o projeto EstagioTech reflete uma decisão estratégica orientada pela busca por versatilidade, eficiência e pela ampla adoção dessa ferramenta na comunidade de desenvolvimento (Microsoft, 2023).</w:t>
      </w:r>
    </w:p>
    <w:p w14:paraId="7BD5CAF0" w14:textId="77777777" w:rsidR="00174154" w:rsidRDefault="00A55460" w:rsidP="00A55460">
      <w:pPr>
        <w:pStyle w:val="Pargrafos"/>
      </w:pPr>
      <w:r w:rsidRPr="00B32D83">
        <w:t>Segundo</w:t>
      </w:r>
      <w:r w:rsidR="00174154">
        <w:t xml:space="preserve"> </w:t>
      </w:r>
      <w:r w:rsidR="00174154" w:rsidRPr="00B1423E">
        <w:t>(FOWLER, 2003)</w:t>
      </w:r>
      <w:r w:rsidRPr="00B32D83">
        <w:t xml:space="preserve">, renomado autor e especialista em engenharia de software, o Visual Studio Code destaca-se pela capacidade de expansão e pela ampla gama de extensões, possibilitando a personalização do ambiente conforme os requisitos de cada projeto. Essa flexibilidade permite integrar funcionalidades de depuração, controle de versão e gerenciamento de dependências, assegurando que o desenvolvedor disponha de um ambiente completo e acessível para atender às demandas do EstagioTech. </w:t>
      </w:r>
    </w:p>
    <w:p w14:paraId="1AC957AB" w14:textId="16E21F41" w:rsidR="00A55460" w:rsidRPr="00B32D83" w:rsidRDefault="00A55460" w:rsidP="00A55460">
      <w:pPr>
        <w:pStyle w:val="Pargrafos"/>
      </w:pPr>
      <w:r w:rsidRPr="00B32D83">
        <w:t>A interface intuitiva e o suporte a múltiplas linguagens de programação ampliam ainda mais as possibilidades de desenvolvimento, facilitando a construção de aplicações robustas e mantendo a organização e a acessibilidade do código.</w:t>
      </w:r>
    </w:p>
    <w:p w14:paraId="2D21BBF2" w14:textId="45E99A2B" w:rsidR="00A55460" w:rsidRPr="00B32D83" w:rsidRDefault="00A55460" w:rsidP="005B4441">
      <w:pPr>
        <w:pStyle w:val="Pargrafos"/>
      </w:pPr>
      <w:r w:rsidRPr="00B32D83">
        <w:t>Com uma infraestrutura que proporciona desempenho consistente, o Visual Studio Code também conta com uma vasta biblioteca de plugins, permitindo ao desenvolvedor ajustar a IDE de forma precisa e específica para otimizar o fluxo de trabalho. Assim, a escolha do Visual Studio Code vai além de sua popularidade; ela é fundamentada em sua capacidade de proporcionar um ambiente coeso, colaborativo e adaptável às necessidades do EstagioTech, reforçando a adoção de boas práticas e promovendo uma experiência de desenvolvimento mais eficiente e produtiva.</w:t>
      </w:r>
    </w:p>
    <w:p w14:paraId="0234105B" w14:textId="397958B9" w:rsidR="00A55460" w:rsidRDefault="005B4441" w:rsidP="00A55460">
      <w:pPr>
        <w:pStyle w:val="Pargrafos"/>
      </w:pPr>
      <w:r>
        <w:t xml:space="preserve">O </w:t>
      </w:r>
      <w:r w:rsidR="00A55460">
        <w:t>React</w:t>
      </w:r>
      <w:r>
        <w:t xml:space="preserve"> é</w:t>
      </w:r>
      <w:r w:rsidR="00A55460">
        <w:t xml:space="preserve"> um poderoso framework JavaScript desenvolvido pelo Facebook, cuja finalidade é simplificar o desenvolvimento de interfaces de usuário dinâmicas e eficientes. O React se destaca por sua arquitetura baseada em componentes reutilizáveis, permitindo a criação de interfaces interativas e altamente escaláveis, além de facilitar a manutenção e o crescimento progressivo da aplicação.</w:t>
      </w:r>
    </w:p>
    <w:p w14:paraId="22641394" w14:textId="2D394398" w:rsidR="00A55460" w:rsidRDefault="00174154" w:rsidP="00A55460">
      <w:pPr>
        <w:pStyle w:val="Pargrafos"/>
      </w:pPr>
      <w:r>
        <w:t xml:space="preserve">Segundo </w:t>
      </w:r>
      <w:r>
        <w:t>(</w:t>
      </w:r>
      <w:r>
        <w:t>W</w:t>
      </w:r>
      <w:r>
        <w:t xml:space="preserve">ALKE, </w:t>
      </w:r>
      <w:r>
        <w:t>2013), criador do React, essa abordagem de desenvolvimento baseada em componentes ajuda a fragmentar o layout da aplicação em peças mais gerenciáveis e customizáveis, assegurando um controle granular sobre o comportamento de cada elemento visual.</w:t>
      </w:r>
      <w:r>
        <w:t xml:space="preserve"> </w:t>
      </w:r>
      <w:r w:rsidR="00A55460">
        <w:t xml:space="preserve">Para o projeto EstagioTech, a escolha do React como framework para a implementação da interface de usuário baseia-se na capacidade do framework de oferecer uma experiência responsiva, atrativa e otimizada para os usuários. </w:t>
      </w:r>
    </w:p>
    <w:p w14:paraId="5AA5300F" w14:textId="1821BF23" w:rsidR="00A55460" w:rsidRPr="00B32D83" w:rsidRDefault="00A55460" w:rsidP="00A55460">
      <w:pPr>
        <w:pStyle w:val="Pargrafos"/>
      </w:pPr>
      <w:r>
        <w:t>Com o React, a equipe de desenvolvimento pode garantir que o sistema se adapte às melhores práticas de usabilidade e responda rapidamente às interações do usuário. A abordagem modular e componentizada do React não só facilita a manutenção do código, mas também simplifica a adição de novas funcionalidades, permitindo que o sistema evolua com eficiência e reduza o esforço de desenvolvimento a longo prazo.</w:t>
      </w:r>
    </w:p>
    <w:p w14:paraId="0E3188FE" w14:textId="604ED42F" w:rsidR="00A55460" w:rsidRDefault="00A55460" w:rsidP="00A55460">
      <w:pPr>
        <w:pStyle w:val="Pargrafos"/>
      </w:pPr>
      <w:r>
        <w:t>O TypeScript, desenvolvido pela Microsoft, é um superset do JavaScript, que expande as capacidades da linguagem ao introduzir uma camada adicional de tipagem estática, proporcionando um ambiente de desenvolvimento mais seguro e robusto. Essa tipagem estática contribui para que desenvolvedores identifiquem e corrijam potenciais problemas ainda na fase de codificação, otimizando o fluxo de trabalho e promovendo um software de qualidade superior</w:t>
      </w:r>
      <w:r w:rsidR="00F63574">
        <w:t xml:space="preserve"> </w:t>
      </w:r>
      <w:r w:rsidR="00F63574">
        <w:t>(TypeScript, 2023)</w:t>
      </w:r>
      <w:r>
        <w:t>.</w:t>
      </w:r>
    </w:p>
    <w:p w14:paraId="621485E5" w14:textId="11A7B19A" w:rsidR="00F63574" w:rsidRDefault="00A55460" w:rsidP="00AF2F86">
      <w:pPr>
        <w:pStyle w:val="Pargrafos"/>
      </w:pPr>
      <w:r>
        <w:t>Uma característica fundamental do TypeScript é sua compatibilidade nativa com JavaScript, que permite uma transição gradual e fluida para projetos já existentes em JavaScript, sem a necessidade de grandes alterações no código-base</w:t>
      </w:r>
      <w:r w:rsidR="00F63574">
        <w:t xml:space="preserve"> </w:t>
      </w:r>
      <w:r w:rsidR="00F63574">
        <w:t>(TypeScript, 2023)</w:t>
      </w:r>
      <w:r>
        <w:t xml:space="preserve">. </w:t>
      </w:r>
    </w:p>
    <w:p w14:paraId="0C6F3A55" w14:textId="77777777" w:rsidR="00960CD1" w:rsidRDefault="00960CD1" w:rsidP="00A55460">
      <w:pPr>
        <w:pStyle w:val="Pargrafos"/>
      </w:pPr>
      <w:r>
        <w:t>Além disso, o TypeScript integra recursos avançados de programação orientada a objetos, como classes, interfaces, herança e polimorfismo, o que facilita a construção de estruturas de código mais organizadas e modulares (Microsoft, 2023; DuMez, 2024). Esse suporte a padrões da orientação a objetos contribui para um desenvolvimento mais estruturado, garantindo uma melhor manutenção e escalabilidade do software ao longo do tempo (Microsoft, 2023).</w:t>
      </w:r>
    </w:p>
    <w:p w14:paraId="2740420C" w14:textId="77777777" w:rsidR="00960CD1" w:rsidRDefault="00960CD1" w:rsidP="00A55460">
      <w:pPr>
        <w:pStyle w:val="Pargrafos"/>
      </w:pPr>
      <w:r>
        <w:t>A linguagem é compilada para JavaScript, o que garante sua execução em qualquer ambiente compatível com JavaScript, desde navegadores até servidores e dispositivos móveis (Microsoft, 2023; JS, 2023). O TypeScript também inclui recursos como módulos, namespaces e tipagem explícita de bibliotecas externas, o que facilita a organização eficiente do código e contribui para uma experiência de desenvolvimento robusta e orientada a grandes projetos (Microsoft, 2023).</w:t>
      </w:r>
    </w:p>
    <w:p w14:paraId="6333793C" w14:textId="260BA185" w:rsidR="00A55460" w:rsidRDefault="00A55460" w:rsidP="00A55460">
      <w:pPr>
        <w:pStyle w:val="Pargrafos"/>
      </w:pPr>
      <w:r>
        <w:t>Além disso, sua integração com ferramentas de desenvolvimento modernas, como o Visual Studio Code, permite um desenvolvimento otimizado, com funcionalidades como autocompletar e inspeção de tipos em tempo real, tornando o ambiente mais produtivo e preciso para o programador.</w:t>
      </w:r>
    </w:p>
    <w:p w14:paraId="2D548FDB" w14:textId="39E6A181" w:rsidR="00A55460" w:rsidRDefault="00A55460" w:rsidP="00A55460">
      <w:pPr>
        <w:pStyle w:val="Pargrafos"/>
        <w:rPr>
          <w:b/>
        </w:rPr>
      </w:pPr>
      <w:r>
        <w:t xml:space="preserve">As vantagens proporcionadas pelo TypeScript se estendem para além da fase inicial de desenvolvimento, abrangendo também a manutenção e a evolução do software. A tipagem estática e a estruturação de código modular ajudam a preservar a integridade do código à medida que ele cresce, favorecendo o trabalho colaborativo e a longevidade do projeto. </w:t>
      </w:r>
    </w:p>
    <w:p w14:paraId="60CF9932" w14:textId="2F4821FD" w:rsidR="00B06C6F" w:rsidRDefault="00B06C6F" w:rsidP="00A55460">
      <w:pPr>
        <w:pStyle w:val="Pargrafos"/>
      </w:pPr>
      <w:r>
        <w:t xml:space="preserve">O Shadcn é uma coleção robusta de componentes de interface projetada para desenvolvedores que buscam qualidade e flexibilidade na criação de interfaces de usuário. Construído com as tecnologias </w:t>
      </w:r>
      <w:proofErr w:type="spellStart"/>
      <w:r>
        <w:t>Radix</w:t>
      </w:r>
      <w:proofErr w:type="spellEnd"/>
      <w:r>
        <w:t xml:space="preserve"> UI e </w:t>
      </w:r>
      <w:proofErr w:type="spellStart"/>
      <w:r>
        <w:t>Tailwind</w:t>
      </w:r>
      <w:proofErr w:type="spellEnd"/>
      <w:r>
        <w:t xml:space="preserve"> CSS, o Shadcn oferece componentes altamente personalizáveis e modulares, permitindo que você crie interfaces consistentes e de alto desempenho (Shadcn, 2023)</w:t>
      </w:r>
      <w:r>
        <w:t xml:space="preserve">. </w:t>
      </w:r>
    </w:p>
    <w:p w14:paraId="7D4CB402" w14:textId="05E969A5" w:rsidR="00B06C6F" w:rsidRDefault="00B06C6F" w:rsidP="00A55460">
      <w:pPr>
        <w:pStyle w:val="Pargrafos"/>
      </w:pPr>
      <w:r>
        <w:t>A modularidade e a flexibilidade são essenciais para atender aos mais altos padrões de design, tornando o Shadcn uma escolha popular para quem busca eficiência e desempenho ao desenvolver interfaces interativas (Shadcn, 2023</w:t>
      </w:r>
      <w:r>
        <w:t>)</w:t>
      </w:r>
    </w:p>
    <w:p w14:paraId="60D46192" w14:textId="6B5E7005" w:rsidR="00B06C6F" w:rsidRDefault="00B06C6F" w:rsidP="005F4BD7">
      <w:pPr>
        <w:pStyle w:val="Pargrafos"/>
      </w:pPr>
      <w:r>
        <w:t xml:space="preserve">A implementação dos componentes Shadcn </w:t>
      </w:r>
      <w:proofErr w:type="spellStart"/>
      <w:r>
        <w:t>é</w:t>
      </w:r>
      <w:proofErr w:type="spellEnd"/>
      <w:r>
        <w:t xml:space="preserve"> notavelmente simples e intuitiva: o desenvolvedor pode selecionar os elementos necessários, copiar o código fornecido e integrá-lo diretamente ao projeto em desenvolvimento (Shadcn, 2023; Shadcn Docs, 2023). Esse processo simplificado de integração permite uma incorporação fluida dos componentes ao fluxo de trabalho, reduzindo significativamente o tempo investido na criação de interfaces básicas e focando na personalização de detalhes específicos (Shadcn, 2023)</w:t>
      </w:r>
      <w:r>
        <w:t>.</w:t>
      </w:r>
    </w:p>
    <w:p w14:paraId="20FC6D66" w14:textId="002C1EC4" w:rsidR="00B06C6F" w:rsidRDefault="00B76E35" w:rsidP="005F4BD7">
      <w:pPr>
        <w:pStyle w:val="Pargrafos"/>
      </w:pPr>
      <w:r>
        <w:t>A partir do código base, os componentes podem ser facilmente adaptados e estilizados para atender às necessidades particulares do projeto, proporcionando uma experiência única e personalizada ao usuário final (Shadcn Docs, 2023)</w:t>
      </w:r>
      <w:r>
        <w:t>.</w:t>
      </w:r>
    </w:p>
    <w:p w14:paraId="02B63AF3" w14:textId="147B7F6E" w:rsidR="005F4BD7" w:rsidRDefault="00A55460" w:rsidP="005F4BD7">
      <w:pPr>
        <w:pStyle w:val="Pargrafos"/>
      </w:pPr>
      <w:r>
        <w:t>Ao adotar o Shadcn, a equipe de desenvolvimento ganha acesso a uma biblioteca de componentes esteticamente agradáveis e de fácil personalização, assegurando que o produto final não apenas atenda aos requisitos funcionais e visuais, mas também promova uma experiência do usuário eficiente e cativante. Em resumo, o Shadcn representa uma solução ideal para equipes que buscam agilidade, flexibilidade e qualidade na criação de interfaces de usuário, possibilitando a entrega de projetos com alta coesão visual e adaptabilidade.</w:t>
      </w:r>
    </w:p>
    <w:p w14:paraId="1436FE63" w14:textId="77777777" w:rsidR="005F4BD7" w:rsidRDefault="005F4BD7" w:rsidP="005F4BD7">
      <w:pPr>
        <w:pStyle w:val="Pargrafos"/>
        <w:ind w:firstLine="0"/>
      </w:pPr>
    </w:p>
    <w:p w14:paraId="636CBB23" w14:textId="64B6D71A" w:rsidR="005B4441" w:rsidRDefault="005B4441" w:rsidP="005B4441">
      <w:pPr>
        <w:pStyle w:val="Pargrafos"/>
        <w:keepNext/>
        <w:ind w:firstLine="0"/>
        <w:jc w:val="left"/>
      </w:pPr>
    </w:p>
    <w:p w14:paraId="3A580830" w14:textId="395D3289" w:rsidR="005F4BD7" w:rsidRPr="008167B2" w:rsidRDefault="005B4441" w:rsidP="005B4441">
      <w:pPr>
        <w:pStyle w:val="Legenda"/>
        <w:jc w:val="left"/>
        <w:rPr>
          <w:b w:val="0"/>
        </w:rPr>
      </w:pPr>
      <w:bookmarkStart w:id="153" w:name="_Toc183673487"/>
      <w:r>
        <w:rPr>
          <w:b w:val="0"/>
          <w:noProof/>
        </w:rPr>
        <w:drawing>
          <wp:anchor distT="0" distB="0" distL="114300" distR="114300" simplePos="0" relativeHeight="251794432" behindDoc="0" locked="0" layoutInCell="1" allowOverlap="1" wp14:anchorId="3BA813F4" wp14:editId="65F372A3">
            <wp:simplePos x="0" y="0"/>
            <wp:positionH relativeFrom="margin">
              <wp:align>right</wp:align>
            </wp:positionH>
            <wp:positionV relativeFrom="paragraph">
              <wp:posOffset>240030</wp:posOffset>
            </wp:positionV>
            <wp:extent cx="5760720" cy="287782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80">
                      <a:extLst>
                        <a:ext uri="{28A0092B-C50C-407E-A947-70E740481C1C}">
                          <a14:useLocalDpi xmlns:a14="http://schemas.microsoft.com/office/drawing/2010/main" val="0"/>
                        </a:ext>
                      </a:extLst>
                    </a:blip>
                    <a:stretch>
                      <a:fillRect/>
                    </a:stretch>
                  </pic:blipFill>
                  <pic:spPr>
                    <a:xfrm>
                      <a:off x="0" y="0"/>
                      <a:ext cx="5760720" cy="2877820"/>
                    </a:xfrm>
                    <a:prstGeom prst="rect">
                      <a:avLst/>
                    </a:prstGeom>
                  </pic:spPr>
                </pic:pic>
              </a:graphicData>
            </a:graphic>
          </wp:anchor>
        </w:drawing>
      </w:r>
      <w:r>
        <w:t xml:space="preserve">Figura </w:t>
      </w:r>
      <w:r w:rsidR="00A16561">
        <w:fldChar w:fldCharType="begin"/>
      </w:r>
      <w:r w:rsidR="00A16561">
        <w:instrText xml:space="preserve"> SEQ Figura \* ARABIC </w:instrText>
      </w:r>
      <w:r w:rsidR="00A16561">
        <w:fldChar w:fldCharType="separate"/>
      </w:r>
      <w:r>
        <w:rPr>
          <w:noProof/>
        </w:rPr>
        <w:t>40</w:t>
      </w:r>
      <w:r w:rsidR="00A16561">
        <w:rPr>
          <w:noProof/>
        </w:rPr>
        <w:fldChar w:fldCharType="end"/>
      </w:r>
      <w:r>
        <w:t xml:space="preserve"> </w:t>
      </w:r>
      <w:r w:rsidRPr="009018E5">
        <w:rPr>
          <w:b w:val="0"/>
        </w:rPr>
        <w:t xml:space="preserve">– Logos das </w:t>
      </w:r>
      <w:r>
        <w:rPr>
          <w:b w:val="0"/>
        </w:rPr>
        <w:t>ferramentas e linguagens</w:t>
      </w:r>
      <w:r w:rsidRPr="009018E5">
        <w:rPr>
          <w:b w:val="0"/>
        </w:rPr>
        <w:t xml:space="preserve"> utilizadas</w:t>
      </w:r>
      <w:bookmarkEnd w:id="153"/>
    </w:p>
    <w:p w14:paraId="0C7A8234" w14:textId="4FCFD2AE" w:rsidR="0089261D" w:rsidRPr="00B32D83" w:rsidRDefault="0089261D" w:rsidP="0089261D">
      <w:pPr>
        <w:pStyle w:val="Pargrafos"/>
        <w:ind w:firstLine="0"/>
      </w:pPr>
      <w:r w:rsidRPr="00B32D83">
        <w:t xml:space="preserve">Fonte: </w:t>
      </w:r>
      <w:r>
        <w:t>Elaborada pelos autores.</w:t>
      </w:r>
    </w:p>
    <w:p w14:paraId="7A14F55C" w14:textId="3B197B37" w:rsidR="0089261D" w:rsidRDefault="0089261D" w:rsidP="00713EF7"/>
    <w:p w14:paraId="6835F0B9" w14:textId="51F7ED72" w:rsidR="00E81C8D" w:rsidRDefault="00E81C8D" w:rsidP="00E81C8D">
      <w:pPr>
        <w:pStyle w:val="Ttulo2"/>
        <w:numPr>
          <w:ilvl w:val="0"/>
          <w:numId w:val="0"/>
        </w:numPr>
      </w:pPr>
      <w:bookmarkStart w:id="154" w:name="_Toc182206950"/>
      <w:r>
        <w:t>6.2 Segurança da Informação</w:t>
      </w:r>
      <w:bookmarkEnd w:id="154"/>
    </w:p>
    <w:p w14:paraId="45252C34" w14:textId="77777777" w:rsidR="00B06C6F" w:rsidRDefault="00B06C6F" w:rsidP="00E81C8D"/>
    <w:p w14:paraId="7860E9A2" w14:textId="744EA353" w:rsidR="00E81C8D" w:rsidRDefault="00E81C8D" w:rsidP="00E81C8D">
      <w:r w:rsidRPr="00385EA6">
        <w:t xml:space="preserve">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w:t>
      </w:r>
      <w:r w:rsidR="00B76E35">
        <w:t xml:space="preserve">(FONTES, </w:t>
      </w:r>
      <w:r>
        <w:t>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r w:rsidR="00E762EA">
        <w:t>.</w:t>
      </w:r>
    </w:p>
    <w:p w14:paraId="428B7884" w14:textId="61C349B3" w:rsidR="00E762EA" w:rsidRDefault="00E762EA" w:rsidP="00E81C8D">
      <w:r w:rsidRPr="00E762EA">
        <w:t xml:space="preserve">No </w:t>
      </w:r>
      <w:r w:rsidR="00B76E35" w:rsidRPr="00E762EA">
        <w:t>EstagioTech</w:t>
      </w:r>
      <w:r>
        <w:t>,</w:t>
      </w:r>
      <w:r w:rsidRPr="00E762EA">
        <w:t xml:space="preserve"> utilizamos a tecnologia JSON Web Token (JWT) para garantir a autenticação segura e eficiente dos usuários. Essa implementação permite que o sistema valide identidades de forma confiável, protegendo informações e assegurando uma comunicação segura entre cliente e servidor, essencial para o gerenciamento de dados relacionados aos estágios.</w:t>
      </w:r>
    </w:p>
    <w:p w14:paraId="487B0A73" w14:textId="77777777" w:rsidR="00AC48F9" w:rsidRDefault="00AC48F9" w:rsidP="00E81C8D">
      <w:r w:rsidRPr="00AC48F9">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 (JWT.IO, [2024]).</w:t>
      </w:r>
    </w:p>
    <w:p w14:paraId="6368930F" w14:textId="7C4C8D7D" w:rsidR="00E81C8D" w:rsidRPr="00CB2672" w:rsidRDefault="00E762EA" w:rsidP="00E81C8D">
      <w:r w:rsidRPr="00E762EA">
        <w:t xml:space="preserve">Um JWT é composto por três partes principais: o </w:t>
      </w:r>
      <w:r w:rsidRPr="00E762EA">
        <w:rPr>
          <w:i/>
          <w:iCs/>
        </w:rPr>
        <w:t>header</w:t>
      </w:r>
      <w:r w:rsidRPr="00E762EA">
        <w:t xml:space="preserve">, o </w:t>
      </w:r>
      <w:r w:rsidRPr="00E762EA">
        <w:rPr>
          <w:i/>
          <w:iCs/>
        </w:rPr>
        <w:t>payload</w:t>
      </w:r>
      <w:r w:rsidRPr="00E762EA">
        <w:t xml:space="preserve"> e a </w:t>
      </w:r>
      <w:r w:rsidRPr="00E762EA">
        <w:rPr>
          <w:i/>
          <w:iCs/>
        </w:rPr>
        <w:t>signature</w:t>
      </w:r>
      <w:r w:rsidRPr="00E762EA">
        <w:t>. O header, que é a primeira parte, contém informações sobre o tipo de token (geralmente especificado como “JWT”) (JWT.IO, [2024]).</w:t>
      </w:r>
      <w:r>
        <w:t xml:space="preserve"> </w:t>
      </w:r>
      <w:r w:rsidR="00E81C8D" w:rsidRPr="00CB2672">
        <w:t xml:space="preserve">e o algoritmo de criptografia que será usado para garantir a segurança do token. Esses algoritmos podem variar, mas os mais comuns são </w:t>
      </w:r>
      <w:r>
        <w:rPr>
          <w:rStyle w:val="Refdenotaderodap"/>
        </w:rPr>
        <w:footnoteReference w:id="3"/>
      </w:r>
      <w:r w:rsidR="00E81C8D" w:rsidRPr="00CB2672">
        <w:t>SHA-256 e RSA, que protegem o token contra falsificações.</w:t>
      </w:r>
    </w:p>
    <w:p w14:paraId="3DDEA321" w14:textId="2320CFF7" w:rsidR="00E81C8D" w:rsidRPr="00CB2672" w:rsidRDefault="00E762EA" w:rsidP="00E81C8D">
      <w:r w:rsidRPr="00E762EA">
        <w:t>Na segunda parte do token, temos o payload, onde ficam os dados que queremos transmitir de maneira segura. Esses dados são chamados de “claims” e podem incluir informações como o ID do usuário, o tempo de expiração do token, permissões de acesso, entre outros dados úteis para o sistema (JWT.IO, [2024]).</w:t>
      </w:r>
      <w:r>
        <w:t xml:space="preserve"> </w:t>
      </w:r>
      <w:r w:rsidR="00E81C8D" w:rsidRPr="00CB2672">
        <w:t xml:space="preserve">As informações contidas no </w:t>
      </w:r>
      <w:r w:rsidR="00E81C8D" w:rsidRPr="00CB2672">
        <w:rPr>
          <w:i/>
          <w:iCs/>
        </w:rPr>
        <w:t>payload</w:t>
      </w:r>
      <w:r w:rsidR="00E81C8D" w:rsidRPr="00CB2672">
        <w:t xml:space="preserve"> variam de acordo com a necessidade de cada aplicação e, geralmente, não são sensíveis, pois o token pode ser decodificado e as informações visualizadas por qualquer pessoa que o tenha. Por isso, é importante que o </w:t>
      </w:r>
      <w:r w:rsidR="00E81C8D" w:rsidRPr="00CB2672">
        <w:rPr>
          <w:i/>
          <w:iCs/>
        </w:rPr>
        <w:t>payload</w:t>
      </w:r>
      <w:r w:rsidR="00E81C8D" w:rsidRPr="00CB2672">
        <w:t xml:space="preserve"> contenha apenas dados básicos e não informações sigilosas.</w:t>
      </w:r>
    </w:p>
    <w:p w14:paraId="21250C6C" w14:textId="34752E88"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w:t>
      </w:r>
      <w:r w:rsidR="00E762EA">
        <w:t xml:space="preserve"> </w:t>
      </w:r>
      <w:r w:rsidR="00E762EA" w:rsidRPr="00E762EA">
        <w:t>(JWT.IO, [2024])</w:t>
      </w:r>
      <w:r w:rsidRPr="00CB2672">
        <w:t xml:space="preserve">.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2349291" w14:textId="07DCA795" w:rsidR="004169DC" w:rsidRPr="00B76E35" w:rsidRDefault="00E81C8D" w:rsidP="00B76E35">
      <w:r w:rsidRPr="00CB2672">
        <w:t>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w:t>
      </w:r>
      <w:r w:rsidR="00E762EA">
        <w:t xml:space="preserve"> </w:t>
      </w:r>
      <w:r w:rsidRPr="00CB2672">
        <w:t xml:space="preserve">confirmar sua identidade. O servidor verifica a </w:t>
      </w:r>
      <w:r w:rsidRPr="00CB2672">
        <w:rPr>
          <w:i/>
          <w:iCs/>
        </w:rPr>
        <w:t>signature</w:t>
      </w:r>
      <w:r w:rsidRPr="00CB2672">
        <w:t xml:space="preserve"> do token e, se tudo estiver correto, permite o acesso aos recursos solicitados.</w:t>
      </w:r>
    </w:p>
    <w:p w14:paraId="73C629FB" w14:textId="49DC2934" w:rsidR="0045363C" w:rsidRDefault="00E81C8D">
      <w:pPr>
        <w:pStyle w:val="Ttulo2"/>
        <w:numPr>
          <w:ilvl w:val="1"/>
          <w:numId w:val="26"/>
        </w:numPr>
      </w:pPr>
      <w:bookmarkStart w:id="155" w:name="_Toc182206951"/>
      <w:r>
        <w:t>Implantação</w:t>
      </w:r>
      <w:r w:rsidR="004C384A" w:rsidRPr="002B3561">
        <w:t xml:space="preserve"> </w:t>
      </w:r>
      <w:r w:rsidR="00545079">
        <w:t xml:space="preserve">do </w:t>
      </w:r>
      <w:r w:rsidR="00AD0DB0">
        <w:t>Sistema</w:t>
      </w:r>
      <w:bookmarkEnd w:id="155"/>
    </w:p>
    <w:p w14:paraId="1E259D23" w14:textId="77777777" w:rsidR="00B76E35" w:rsidRPr="00B76E35" w:rsidRDefault="00B76E35" w:rsidP="00B76E35"/>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58601FBC"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w:t>
      </w:r>
      <w:r w:rsidR="00B76E35">
        <w:t>1</w:t>
      </w:r>
      <w:r w:rsidRPr="00AD0DB0">
        <w:t>).</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2648005C" w:rsidR="001D6AB1" w:rsidRDefault="008F336A" w:rsidP="00AD0DB0">
      <w:r w:rsidRPr="00C331FC">
        <w:rPr>
          <w:noProof/>
        </w:rPr>
        <w:drawing>
          <wp:anchor distT="0" distB="0" distL="114300" distR="114300" simplePos="0" relativeHeight="251712512" behindDoc="0" locked="0" layoutInCell="1" allowOverlap="1" wp14:anchorId="14F5B218" wp14:editId="2E87841A">
            <wp:simplePos x="0" y="0"/>
            <wp:positionH relativeFrom="column">
              <wp:posOffset>56515</wp:posOffset>
            </wp:positionH>
            <wp:positionV relativeFrom="paragraph">
              <wp:posOffset>628650</wp:posOffset>
            </wp:positionV>
            <wp:extent cx="5499100" cy="1876425"/>
            <wp:effectExtent l="0" t="0" r="635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307" t="13129" r="1235" b="6044"/>
                    <a:stretch/>
                  </pic:blipFill>
                  <pic:spPr bwMode="auto">
                    <a:xfrm>
                      <a:off x="0" y="0"/>
                      <a:ext cx="549910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408" behindDoc="0" locked="0" layoutInCell="1" allowOverlap="1" wp14:anchorId="19BE0002" wp14:editId="3E05A8A2">
                <wp:simplePos x="0" y="0"/>
                <wp:positionH relativeFrom="column">
                  <wp:posOffset>100965</wp:posOffset>
                </wp:positionH>
                <wp:positionV relativeFrom="paragraph">
                  <wp:posOffset>326390</wp:posOffset>
                </wp:positionV>
                <wp:extent cx="5570220" cy="295275"/>
                <wp:effectExtent l="0" t="0" r="0" b="9525"/>
                <wp:wrapTopAndBottom/>
                <wp:docPr id="388115720" name="Caixa de Texto 388115720"/>
                <wp:cNvGraphicFramePr/>
                <a:graphic xmlns:a="http://schemas.openxmlformats.org/drawingml/2006/main">
                  <a:graphicData uri="http://schemas.microsoft.com/office/word/2010/wordprocessingShape">
                    <wps:wsp>
                      <wps:cNvSpPr txBox="1"/>
                      <wps:spPr>
                        <a:xfrm>
                          <a:off x="0" y="0"/>
                          <a:ext cx="5570220" cy="295275"/>
                        </a:xfrm>
                        <a:prstGeom prst="rect">
                          <a:avLst/>
                        </a:prstGeom>
                        <a:solidFill>
                          <a:prstClr val="white"/>
                        </a:solidFill>
                        <a:ln>
                          <a:noFill/>
                        </a:ln>
                      </wps:spPr>
                      <wps:txbx>
                        <w:txbxContent>
                          <w:p w14:paraId="168A68BA" w14:textId="4735E935" w:rsidR="00A16561" w:rsidRPr="008F336A" w:rsidRDefault="00A16561" w:rsidP="008F336A">
                            <w:pPr>
                              <w:pStyle w:val="Legenda"/>
                              <w:jc w:val="left"/>
                              <w:rPr>
                                <w:b w:val="0"/>
                                <w:bCs w:val="0"/>
                                <w:noProof/>
                              </w:rPr>
                            </w:pPr>
                            <w:bookmarkStart w:id="156" w:name="_Toc183673488"/>
                            <w:r>
                              <w:t xml:space="preserve">Figura </w:t>
                            </w:r>
                            <w:r>
                              <w:fldChar w:fldCharType="begin"/>
                            </w:r>
                            <w:r>
                              <w:instrText xml:space="preserve"> SEQ Figura \* ARABIC </w:instrText>
                            </w:r>
                            <w:r>
                              <w:fldChar w:fldCharType="separate"/>
                            </w:r>
                            <w:r>
                              <w:rPr>
                                <w:noProof/>
                              </w:rPr>
                              <w:t>41</w:t>
                            </w:r>
                            <w:r>
                              <w:rPr>
                                <w:noProof/>
                              </w:rPr>
                              <w:fldChar w:fldCharType="end"/>
                            </w:r>
                            <w:r>
                              <w:t xml:space="preserve"> </w:t>
                            </w:r>
                            <w:r w:rsidRPr="008F336A">
                              <w:rPr>
                                <w:b w:val="0"/>
                                <w:bCs w:val="0"/>
                                <w:noProof/>
                              </w:rPr>
                              <w:t>– Diagrama de Implantação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E0002" id="Caixa de Texto 388115720" o:spid="_x0000_s1056" type="#_x0000_t202" style="position:absolute;left:0;text-align:left;margin-left:7.95pt;margin-top:25.7pt;width:438.6pt;height:23.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" stroked="f">
                <v:textbox inset="0,0,0,0">
                  <w:txbxContent>
                    <w:p w14:paraId="168A68BA" w14:textId="4735E935" w:rsidR="00A16561" w:rsidRPr="008F336A" w:rsidRDefault="00A16561" w:rsidP="008F336A">
                      <w:pPr>
                        <w:pStyle w:val="Legenda"/>
                        <w:jc w:val="left"/>
                        <w:rPr>
                          <w:b w:val="0"/>
                          <w:bCs w:val="0"/>
                          <w:noProof/>
                        </w:rPr>
                      </w:pPr>
                      <w:bookmarkStart w:id="157" w:name="_Toc183673488"/>
                      <w:r>
                        <w:t xml:space="preserve">Figura </w:t>
                      </w:r>
                      <w:r>
                        <w:fldChar w:fldCharType="begin"/>
                      </w:r>
                      <w:r>
                        <w:instrText xml:space="preserve"> SEQ Figura \* ARABIC </w:instrText>
                      </w:r>
                      <w:r>
                        <w:fldChar w:fldCharType="separate"/>
                      </w:r>
                      <w:r>
                        <w:rPr>
                          <w:noProof/>
                        </w:rPr>
                        <w:t>41</w:t>
                      </w:r>
                      <w:r>
                        <w:rPr>
                          <w:noProof/>
                        </w:rPr>
                        <w:fldChar w:fldCharType="end"/>
                      </w:r>
                      <w:r>
                        <w:t xml:space="preserve"> </w:t>
                      </w:r>
                      <w:r w:rsidRPr="008F336A">
                        <w:rPr>
                          <w:b w:val="0"/>
                          <w:bCs w:val="0"/>
                          <w:noProof/>
                        </w:rPr>
                        <w:t>– Diagrama de Implantação</w:t>
                      </w:r>
                      <w:bookmarkEnd w:id="157"/>
                    </w:p>
                  </w:txbxContent>
                </v:textbox>
                <w10:wrap type="topAndBottom"/>
              </v:shape>
            </w:pict>
          </mc:Fallback>
        </mc:AlternateContent>
      </w:r>
    </w:p>
    <w:p w14:paraId="5D660CBB" w14:textId="5DA1F69F" w:rsidR="001D6AB1" w:rsidRDefault="001D6AB1" w:rsidP="001D6AB1">
      <w:pPr>
        <w:pStyle w:val="Legenda"/>
        <w:keepNext/>
        <w:spacing w:line="240" w:lineRule="auto"/>
        <w:jc w:val="both"/>
        <w:rPr>
          <w:b w:val="0"/>
          <w:bCs w:val="0"/>
          <w:noProof/>
        </w:rPr>
      </w:pPr>
    </w:p>
    <w:p w14:paraId="17F78C7B" w14:textId="62488E1F" w:rsidR="00F25513" w:rsidRPr="008F336A" w:rsidRDefault="00F25513" w:rsidP="008F336A">
      <w:pPr>
        <w:ind w:firstLine="0"/>
      </w:pPr>
      <w:r>
        <w:rPr>
          <w:sz w:val="20"/>
          <w:szCs w:val="16"/>
        </w:rPr>
        <w:t>Fonte: Elaborado pelos autores.</w:t>
      </w:r>
    </w:p>
    <w:p w14:paraId="16359F3E" w14:textId="77777777" w:rsidR="001D6AB1" w:rsidRDefault="001D6AB1" w:rsidP="008F336A">
      <w:pPr>
        <w:ind w:firstLine="0"/>
      </w:pPr>
    </w:p>
    <w:p w14:paraId="1F1446D0" w14:textId="77777777" w:rsidR="00636F9A" w:rsidRDefault="00B76E35" w:rsidP="00AD0DB0">
      <w:r>
        <w:t>O Docker, uma plataforma de virtualização compacta, permite o empacotamento, distribuição e execução de aplicações em contêineres, criando ambientes uniformes e padronizados para desenvolvimento, teste e produção (Atlassian, 2024; DigitalOcean, 2024).</w:t>
      </w:r>
    </w:p>
    <w:p w14:paraId="54F179A7" w14:textId="77777777" w:rsidR="00636F9A" w:rsidRDefault="00636F9A" w:rsidP="00AD0DB0">
      <w:r>
        <w:t>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(FreeCodeCamp, 2024; Docker, 2024).</w:t>
      </w:r>
    </w:p>
    <w:p w14:paraId="1A5A99EA" w14:textId="77777777" w:rsidR="00636F9A" w:rsidRDefault="00636F9A" w:rsidP="00AD0DB0">
      <w:r>
        <w:t>O Docker facilita a instalação e o escalonamento de aplicativos, seja na nuvem ou em servidores locais, sendo crucial para equipes de desenvolvimento que procuram rapidez e segurança na entrega de software (Atlassian, 2024; DigitalOcean, 2024).</w:t>
      </w:r>
    </w:p>
    <w:p w14:paraId="30CF9344" w14:textId="5939D2D8" w:rsidR="003C5539" w:rsidRDefault="003C5539" w:rsidP="00AD0DB0">
      <w:proofErr w:type="spellStart"/>
      <w:r w:rsidRPr="003C5539">
        <w:t>A</w:t>
      </w:r>
      <w:proofErr w:type="spellEnd"/>
      <w:r w:rsidRPr="003C5539">
        <w:t xml:space="preserve">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057BA2FA" w14:textId="22ECE360" w:rsidR="003C5539" w:rsidRDefault="003C5539" w:rsidP="003C5539">
      <w:r w:rsidRPr="003C5539">
        <w:t xml:space="preserve">Este estudo descreve a implementação de um sistema integral usando Docker para conectar o </w:t>
      </w:r>
      <w:r w:rsidRPr="00636F9A">
        <w:rPr>
          <w:i/>
        </w:rPr>
        <w:t>front-end</w:t>
      </w:r>
      <w:r w:rsidRPr="003C5539">
        <w:t xml:space="preserve">, o </w:t>
      </w:r>
      <w:r w:rsidRPr="00636F9A">
        <w:rPr>
          <w:i/>
        </w:rPr>
        <w:t>back-end</w:t>
      </w:r>
      <w:r w:rsidRPr="003C5539">
        <w:t xml:space="preserve"> e o banco de dados, ilustrando as configurações cruciais para que o sistema opere de forma unificada e eficaz.</w:t>
      </w:r>
    </w:p>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61F624AC" w:rsidR="00E81C8D" w:rsidRDefault="00264945" w:rsidP="00E81C8D">
      <w:r w:rsidRPr="00264945">
        <w:t xml:space="preserve">Depois, é crucial compilar a aplicação e todas as suas dependências, algo que pode ser realizado através do comando </w:t>
      </w:r>
      <w:r w:rsidR="00636F9A">
        <w:t>“</w:t>
      </w:r>
      <w:r w:rsidRPr="00264945">
        <w:t>dotnet publish -c Release</w:t>
      </w:r>
      <w:r w:rsidR="00636F9A">
        <w:t>”</w:t>
      </w:r>
      <w:r w:rsidRPr="00264945">
        <w:t xml:space="preserve">, produzindo o </w:t>
      </w:r>
      <w:r w:rsidRPr="00636F9A">
        <w:rPr>
          <w:i/>
        </w:rPr>
        <w:t>build</w:t>
      </w:r>
      <w:r w:rsidRPr="00264945">
        <w:t xml:space="preserve">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w:t>
      </w:r>
      <w:r w:rsidRPr="00636F9A">
        <w:rPr>
          <w:i/>
        </w:rPr>
        <w:t>back-end</w:t>
      </w:r>
      <w:r w:rsidRPr="00621F8C">
        <w:t xml:space="preserve"> está rodando. </w:t>
      </w:r>
    </w:p>
    <w:p w14:paraId="784509B4" w14:textId="77777777" w:rsidR="00C27287" w:rsidRDefault="00621F8C" w:rsidP="00E81C8D">
      <w:r w:rsidRPr="00621F8C">
        <w:t xml:space="preserve">Além disso, é necessário incluir um Dockerfile no diretório do </w:t>
      </w:r>
      <w:r w:rsidRPr="00636F9A">
        <w:rPr>
          <w:i/>
        </w:rPr>
        <w:t>front-end</w:t>
      </w:r>
      <w:r w:rsidRPr="00621F8C">
        <w:t xml:space="preserve">,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 xml:space="preserve">A construção do </w:t>
      </w:r>
      <w:r w:rsidRPr="00636F9A">
        <w:rPr>
          <w:i/>
        </w:rPr>
        <w:t>front-end</w:t>
      </w:r>
      <w:r w:rsidRPr="00621F8C">
        <w:t xml:space="preserve"> começa com a imagem `node:18`, e a aplicação compilada é servida usando `nginx:alpine`. Por fim, é preciso configurar o Nginx no arquivo `nginx.conf`, especificando o servidor para direcionar as requisições ao </w:t>
      </w:r>
      <w:r w:rsidRPr="00636F9A">
        <w:rPr>
          <w:i/>
        </w:rPr>
        <w:t>front-end</w:t>
      </w:r>
      <w:r w:rsidRPr="00621F8C">
        <w:t xml:space="preserve"> e, quando necessário, ao contêiner da API.</w:t>
      </w:r>
    </w:p>
    <w:p w14:paraId="59FB881D" w14:textId="77777777" w:rsidR="00C27287" w:rsidRDefault="00C27287" w:rsidP="00C27287">
      <w:r>
        <w:t xml:space="preserve">A integração entre os serviços de </w:t>
      </w:r>
      <w:r w:rsidRPr="00636F9A">
        <w:rPr>
          <w:i/>
        </w:rPr>
        <w:t>back-end</w:t>
      </w:r>
      <w:r>
        <w:t xml:space="preserve">, </w:t>
      </w:r>
      <w:r w:rsidRPr="00636F9A">
        <w:rPr>
          <w:i/>
        </w:rPr>
        <w:t>front-end</w:t>
      </w:r>
      <w:r>
        <w:t xml:space="preserve"> e banco de dados é gerenciada por meio do arquivo docker-compose.yml, que define as configurações de cada serviço, incluindo portas, variáveis de ambiente e as dependências entre os contêineres. </w:t>
      </w:r>
      <w:bookmarkStart w:id="158" w:name="_GoBack"/>
      <w:bookmarkEnd w:id="158"/>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46555D" w14:textId="396FB432" w:rsidR="003D42AD" w:rsidRDefault="00823F72" w:rsidP="007249D6">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629A7001" w14:textId="77777777" w:rsidR="00567EC4" w:rsidRPr="00DE0E82" w:rsidRDefault="0052593C">
      <w:pPr>
        <w:pStyle w:val="Ttulo1"/>
        <w:numPr>
          <w:ilvl w:val="0"/>
          <w:numId w:val="25"/>
        </w:numPr>
      </w:pPr>
      <w:bookmarkStart w:id="159" w:name="_Toc311676965"/>
      <w:bookmarkStart w:id="160" w:name="_Toc311677333"/>
      <w:bookmarkStart w:id="161" w:name="_Toc182206952"/>
      <w:r w:rsidRPr="00DE0E82">
        <w:t>CONCLUSÃO</w:t>
      </w:r>
      <w:bookmarkEnd w:id="159"/>
      <w:bookmarkEnd w:id="160"/>
      <w:bookmarkEnd w:id="161"/>
    </w:p>
    <w:p w14:paraId="59C7CE79" w14:textId="77777777" w:rsidR="00036E22" w:rsidRPr="00DE0E82" w:rsidRDefault="00036E22" w:rsidP="00036E22">
      <w:pPr>
        <w:pStyle w:val="Referncia"/>
        <w:rPr>
          <w:szCs w:val="24"/>
        </w:rPr>
      </w:pPr>
    </w:p>
    <w:p w14:paraId="64F145B9" w14:textId="77777777" w:rsidR="00B23D5F" w:rsidRPr="00B23D5F" w:rsidRDefault="00B23D5F" w:rsidP="00B23D5F">
      <w:r w:rsidRPr="00B23D5F">
        <w:t>O desenvolvimento e implementação de um sistema de contratação e gestão de estagiários para os alunos da Fatec Jales representam um avanço relevante para a otimização dos recursos internos da instituição. O projeto foi idealizado com o objetivo de reduzir burocracias e otimizar o tempo gasto na administração de estagiários, atendendo às necessidades de alunos e colaboradores e facilitando o processo de documentação. Desde a fase inicial, ficou evidente a dificuldade no recrutamento de novos talentos e a escassez de mão de obra qualificada para concretizar essa iniciativa.</w:t>
      </w:r>
    </w:p>
    <w:p w14:paraId="170CBF06" w14:textId="77777777" w:rsidR="00B23D5F" w:rsidRPr="00B23D5F" w:rsidRDefault="00B23D5F" w:rsidP="00B23D5F">
      <w:r w:rsidRPr="00B23D5F">
        <w:t>As etapas de entrevistas e validação demonstraram uma necessidade real de continuidade do sistema, o qual se mostrou capaz de suprir as demandas específicas da Fatec Jales. Além disso, o sistema apresenta potencial para replicação em outras instituições de ensino superior com necessidades semelhantes. Com expectativa positiva de aceitação por parte de alunos e docentes, o projeto é considerado uma solução prática para a redução de problemas frequentes na documentação e alocação de estagiários, proporcionando uma experiência mais organizada para todos os envolvidos.</w:t>
      </w:r>
    </w:p>
    <w:p w14:paraId="5F090379" w14:textId="77777777" w:rsidR="00B23D5F" w:rsidRPr="00B23D5F" w:rsidRDefault="00B23D5F" w:rsidP="00B23D5F">
      <w:r w:rsidRPr="00B23D5F">
        <w:t>Conclui-se, portanto, que o sistema de gestão de contratos de estágio atende não só às necessidades da Fatec Jales, mas também constitui uma solução viável e eficaz para a melhoria da contratação, organização e alocação de estagiários. Recomenda-se a plena implementação do sistema, aproveitando as lições aprendidas durante o desenvolvimento, e sugere-se a adaptação desse modelo por outras instituições de ensino superior para otimizar seus processos. Esse projeto, portanto, não apenas impulsiona o avanço tecnológico na gestão educacional, como também contribui para aprimorar a experiência do aluno no ambiente acadêmico.</w:t>
      </w:r>
    </w:p>
    <w:p w14:paraId="79EB9CAF" w14:textId="6C35BF1A" w:rsidR="00AB3C23" w:rsidRPr="00DE0E82" w:rsidRDefault="00AB3C23" w:rsidP="002B67E2">
      <w:pPr>
        <w:rPr>
          <w:szCs w:val="24"/>
        </w:rPr>
      </w:pPr>
    </w:p>
    <w:p w14:paraId="5EE6CCF9" w14:textId="77777777" w:rsidR="00567EC4" w:rsidRPr="00DE0E82" w:rsidRDefault="00567EC4" w:rsidP="000959C0">
      <w:pPr>
        <w:pStyle w:val="Ttulo1"/>
        <w:ind w:left="426"/>
        <w:rPr>
          <w:szCs w:val="24"/>
        </w:rPr>
      </w:pPr>
      <w:bookmarkStart w:id="162" w:name="_Toc311656349"/>
      <w:bookmarkStart w:id="163" w:name="_Toc311656616"/>
      <w:bookmarkStart w:id="164" w:name="_Toc311676966"/>
      <w:bookmarkStart w:id="165" w:name="_Toc311677334"/>
      <w:bookmarkStart w:id="166" w:name="_Toc182206953"/>
      <w:r w:rsidRPr="00DE0E82">
        <w:rPr>
          <w:szCs w:val="24"/>
        </w:rPr>
        <w:t>REFERÊNCIAS</w:t>
      </w:r>
      <w:bookmarkEnd w:id="162"/>
      <w:bookmarkEnd w:id="163"/>
      <w:bookmarkEnd w:id="164"/>
      <w:bookmarkEnd w:id="165"/>
      <w:bookmarkEnd w:id="166"/>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00BF7D77"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4D3CEF62" w14:textId="35B86270" w:rsidR="005F1728" w:rsidRDefault="005F1728" w:rsidP="00820EBA">
      <w:pPr>
        <w:ind w:firstLine="0"/>
        <w:jc w:val="left"/>
        <w:rPr>
          <w:rStyle w:val="ui-provider"/>
        </w:rPr>
      </w:pPr>
    </w:p>
    <w:p w14:paraId="5F3BE9AF" w14:textId="7C5D4315" w:rsidR="00A65CF2" w:rsidRDefault="00A65CF2" w:rsidP="00A65CF2">
      <w:pPr>
        <w:spacing w:line="240" w:lineRule="auto"/>
        <w:ind w:firstLine="0"/>
        <w:rPr>
          <w:szCs w:val="24"/>
        </w:rPr>
      </w:pPr>
      <w:r w:rsidRPr="0093633A">
        <w:rPr>
          <w:b/>
          <w:szCs w:val="24"/>
        </w:rPr>
        <w:t>MIRANDA, Matheus Zambon.</w:t>
      </w:r>
      <w:r>
        <w:rPr>
          <w:szCs w:val="24"/>
        </w:rPr>
        <w:t xml:space="preserve"> </w:t>
      </w:r>
      <w:r w:rsidRPr="0093633A">
        <w:rPr>
          <w:szCs w:val="24"/>
        </w:rPr>
        <w:t>SGE – Sistema de Gerenciamento de Estágios. 2018. Trabalho de Conclusão de Curso (Curso de Ciência da Computação) - Universidade Estadual de Mato Grosso do Sul, Dourados-MS, 2018. Orientador: Prof. Dr. Fabrício Sérgio de Paula. Disponível em: &lt;https://www.comp.uems.br/~PFC/PFC%20192.pdf&gt;. Acesso em: 19 jun. 2024.</w:t>
      </w:r>
    </w:p>
    <w:p w14:paraId="20E3836D" w14:textId="5335BDBF" w:rsidR="00A65CF2" w:rsidRDefault="00A65CF2" w:rsidP="00A65CF2">
      <w:pPr>
        <w:spacing w:line="240" w:lineRule="auto"/>
        <w:ind w:firstLine="0"/>
        <w:rPr>
          <w:szCs w:val="24"/>
        </w:rPr>
      </w:pPr>
    </w:p>
    <w:p w14:paraId="4FBD175C" w14:textId="486A1237" w:rsidR="00A65CF2" w:rsidRDefault="00A65CF2" w:rsidP="00A65CF2">
      <w:pPr>
        <w:spacing w:line="240" w:lineRule="auto"/>
        <w:ind w:firstLine="0"/>
        <w:rPr>
          <w:szCs w:val="24"/>
        </w:rPr>
      </w:pPr>
      <w:r>
        <w:rPr>
          <w:rStyle w:val="Forte"/>
        </w:rPr>
        <w:t>CERQUEIRA, Anthony Cavalcanti de.</w:t>
      </w:r>
      <w:r>
        <w:t xml:space="preserve"> Sistema de controle de alunos em estágio curricular. 2008. Trabalho de Conclusão de Curso (Bacharelado em Engenharia da Computação) – Universidade Federal de Pernambuco, Recife, 2008. Orientador: Sérgio Castelo Branco Soares. Disponível em: </w:t>
      </w:r>
      <w:r w:rsidRPr="00A65CF2">
        <w:t>https://www.ecomp.poli.br/ListaTCC/20081/anthony_v3.0_FINAL.pdf</w:t>
      </w:r>
      <w:r>
        <w:t>. Acesso em: 25 nov. 2024.</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7A1A7CF9" w14:textId="7B9039F2" w:rsidR="00297C5C" w:rsidRPr="00D033D2" w:rsidRDefault="00D61104" w:rsidP="009A4271">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D033D2">
        <w:t xml:space="preserve">CWORK SISTEMAS (2021). </w:t>
      </w:r>
      <w:r w:rsidRPr="00D033D2">
        <w:rPr>
          <w:b/>
          <w:bCs/>
        </w:rPr>
        <w:t>Logo C#.</w:t>
      </w:r>
      <w:r w:rsidRPr="00D033D2">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4B6A7754" w14:textId="77777777" w:rsidR="000F1D9F" w:rsidRDefault="000F1D9F" w:rsidP="000F1D9F">
      <w:pPr>
        <w:pStyle w:val="SemEspaamento"/>
        <w:ind w:firstLine="0"/>
        <w:rPr>
          <w:szCs w:val="24"/>
        </w:rPr>
      </w:pPr>
      <w:r w:rsidRPr="005B7CE5">
        <w:rPr>
          <w:szCs w:val="24"/>
        </w:rPr>
        <w:t xml:space="preserve">BRASIL. Lei nº 11.788, de 25 de setembro de 2008. Dispõe sobre o estágio de estudantes e dá outras providências. </w:t>
      </w:r>
      <w:r w:rsidRPr="005B7CE5">
        <w:rPr>
          <w:b/>
          <w:bCs/>
          <w:szCs w:val="24"/>
        </w:rPr>
        <w:t>Diário Oficial da União: seção 1</w:t>
      </w:r>
      <w:r w:rsidRPr="005B7CE5">
        <w:rPr>
          <w:szCs w:val="24"/>
        </w:rPr>
        <w:t xml:space="preserve">, Brasília, DF, 26 set. 2008. Disponível em: </w:t>
      </w:r>
      <w:hyperlink r:id="rId82" w:tgtFrame="_new" w:history="1">
        <w:r w:rsidRPr="004C39BE">
          <w:rPr>
            <w:szCs w:val="24"/>
          </w:rPr>
          <w:t>https://www.planalto.gov.br/ccivil_03/_Ato2007-2010/2008/Lei/L11788.htm</w:t>
        </w:r>
      </w:hyperlink>
      <w:r w:rsidRPr="005B7CE5">
        <w:rPr>
          <w:szCs w:val="24"/>
        </w:rPr>
        <w:t>. Acesso em: 2 nov. 2024.</w:t>
      </w:r>
    </w:p>
    <w:p w14:paraId="4B733F98" w14:textId="77777777" w:rsidR="00BD6AE4" w:rsidRDefault="00BD6AE4" w:rsidP="00CE26F2">
      <w:pPr>
        <w:spacing w:line="240" w:lineRule="auto"/>
        <w:ind w:firstLine="0"/>
      </w:pPr>
    </w:p>
    <w:p w14:paraId="51F951B6" w14:textId="16CEA80C"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FATEC Jales. Anexo 0</w:t>
      </w:r>
      <w:r w:rsidR="00D26D4B">
        <w:rPr>
          <w:color w:val="000000"/>
          <w:szCs w:val="24"/>
        </w:rPr>
        <w:t>2</w:t>
      </w:r>
      <w:r w:rsidRPr="00B6205D">
        <w:rPr>
          <w:color w:val="000000"/>
          <w:szCs w:val="24"/>
        </w:rPr>
        <w:t xml:space="preserve"> </w:t>
      </w:r>
      <w:r w:rsidR="00D26D4B">
        <w:rPr>
          <w:color w:val="000000"/>
          <w:szCs w:val="24"/>
        </w:rPr>
        <w:t>–</w:t>
      </w:r>
      <w:r w:rsidRPr="00B6205D">
        <w:rPr>
          <w:color w:val="000000"/>
          <w:szCs w:val="24"/>
        </w:rPr>
        <w:t xml:space="preserve"> </w:t>
      </w:r>
      <w:r w:rsidR="00D26D4B">
        <w:rPr>
          <w:color w:val="000000"/>
          <w:szCs w:val="24"/>
        </w:rPr>
        <w:t>Convênio de Concessão</w:t>
      </w:r>
      <w:r w:rsidRPr="00B6205D">
        <w:rPr>
          <w:color w:val="000000"/>
          <w:szCs w:val="24"/>
        </w:rPr>
        <w:t xml:space="preserve"> de Estágio. Jales: FATEC Jales,</w:t>
      </w:r>
    </w:p>
    <w:p w14:paraId="64C0A66E" w14:textId="77777777" w:rsidR="00B6205D" w:rsidRP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[ano de publicação]. Disponível em: https://www.fatecjales.edu.br/graduacao/estagio.</w:t>
      </w:r>
    </w:p>
    <w:p w14:paraId="51A1C557" w14:textId="57551DB6" w:rsidR="00B6205D" w:rsidRDefault="00B6205D" w:rsidP="00B6205D">
      <w:pPr>
        <w:autoSpaceDE w:val="0"/>
        <w:autoSpaceDN w:val="0"/>
        <w:adjustRightInd w:val="0"/>
        <w:spacing w:line="240" w:lineRule="auto"/>
        <w:ind w:firstLine="0"/>
        <w:jc w:val="left"/>
        <w:rPr>
          <w:color w:val="000000"/>
          <w:szCs w:val="24"/>
        </w:rPr>
      </w:pPr>
      <w:r w:rsidRPr="00B6205D">
        <w:rPr>
          <w:color w:val="000000"/>
          <w:szCs w:val="24"/>
        </w:rPr>
        <w:t>Acesso em: 22 nov. 2024.</w:t>
      </w:r>
    </w:p>
    <w:p w14:paraId="7761C4E7" w14:textId="7CCBC06F" w:rsidR="002E3CB6" w:rsidRDefault="002E3CB6" w:rsidP="00B6205D">
      <w:pPr>
        <w:autoSpaceDE w:val="0"/>
        <w:autoSpaceDN w:val="0"/>
        <w:adjustRightInd w:val="0"/>
        <w:spacing w:line="240" w:lineRule="auto"/>
        <w:ind w:firstLine="0"/>
        <w:jc w:val="left"/>
        <w:rPr>
          <w:color w:val="000000"/>
          <w:szCs w:val="24"/>
        </w:rPr>
      </w:pPr>
    </w:p>
    <w:p w14:paraId="2FA25F88" w14:textId="275FA7B5" w:rsidR="002E3CB6" w:rsidRPr="00B6205D" w:rsidRDefault="002E3CB6" w:rsidP="002E3CB6">
      <w:pPr>
        <w:autoSpaceDE w:val="0"/>
        <w:autoSpaceDN w:val="0"/>
        <w:adjustRightInd w:val="0"/>
        <w:spacing w:line="240" w:lineRule="auto"/>
        <w:ind w:firstLine="0"/>
        <w:jc w:val="left"/>
        <w:rPr>
          <w:color w:val="000000"/>
          <w:szCs w:val="24"/>
        </w:rPr>
      </w:pPr>
      <w:r w:rsidRPr="002E3CB6">
        <w:rPr>
          <w:color w:val="000000"/>
          <w:szCs w:val="24"/>
        </w:rPr>
        <w:t xml:space="preserve">FATEC Jales. Anexo 03 - Termo de Compromisso </w:t>
      </w:r>
      <w:r>
        <w:rPr>
          <w:color w:val="000000"/>
          <w:szCs w:val="24"/>
        </w:rPr>
        <w:t>para a Realização de Estágio Supervisionado</w:t>
      </w:r>
      <w:r w:rsidRPr="002E3CB6">
        <w:rPr>
          <w:color w:val="000000"/>
          <w:szCs w:val="24"/>
        </w:rPr>
        <w:t>. Jales: FATEC Jales,</w:t>
      </w:r>
      <w:r>
        <w:rPr>
          <w:color w:val="000000"/>
          <w:szCs w:val="24"/>
        </w:rPr>
        <w:t xml:space="preserve"> </w:t>
      </w:r>
      <w:r w:rsidRPr="002E3CB6">
        <w:rPr>
          <w:color w:val="000000"/>
          <w:szCs w:val="24"/>
        </w:rPr>
        <w:t>[ano de publicação]. Disponível em:</w:t>
      </w:r>
      <w:r>
        <w:rPr>
          <w:color w:val="000000"/>
          <w:szCs w:val="24"/>
        </w:rPr>
        <w:t xml:space="preserve"> </w:t>
      </w:r>
      <w:r w:rsidRPr="002E3CB6">
        <w:rPr>
          <w:color w:val="000000"/>
          <w:szCs w:val="24"/>
        </w:rPr>
        <w:t>https://www.fatecjales.edu.br/graduacao/estagio.</w:t>
      </w:r>
      <w:r>
        <w:rPr>
          <w:color w:val="000000"/>
          <w:szCs w:val="24"/>
        </w:rPr>
        <w:t xml:space="preserve"> </w:t>
      </w:r>
      <w:r w:rsidRPr="002E3CB6">
        <w:rPr>
          <w:color w:val="000000"/>
          <w:szCs w:val="24"/>
        </w:rPr>
        <w:t>Acesso em: 22 nov. 2024.</w:t>
      </w:r>
    </w:p>
    <w:p w14:paraId="461C6D54" w14:textId="77777777" w:rsidR="00B6205D" w:rsidRPr="00B6205D" w:rsidRDefault="00B6205D" w:rsidP="00B6205D">
      <w:pPr>
        <w:autoSpaceDE w:val="0"/>
        <w:autoSpaceDN w:val="0"/>
        <w:adjustRightInd w:val="0"/>
        <w:spacing w:line="240" w:lineRule="auto"/>
        <w:ind w:firstLine="0"/>
        <w:jc w:val="left"/>
        <w:rPr>
          <w:szCs w:val="24"/>
        </w:rPr>
      </w:pPr>
    </w:p>
    <w:p w14:paraId="7AB5D2E8" w14:textId="77777777" w:rsidR="002E3CB6" w:rsidRDefault="002E3CB6" w:rsidP="002E3CB6">
      <w:pPr>
        <w:spacing w:line="240" w:lineRule="auto"/>
        <w:ind w:firstLine="0"/>
      </w:pPr>
      <w:r>
        <w:t>FATEC Jales. Anexo 03 - Termo de Compromisso e Plano de Estágio. Jales: FATEC Jales,</w:t>
      </w:r>
    </w:p>
    <w:p w14:paraId="2C6902DF" w14:textId="77777777" w:rsidR="002E3CB6" w:rsidRDefault="002E3CB6" w:rsidP="002E3CB6">
      <w:pPr>
        <w:spacing w:line="240" w:lineRule="auto"/>
        <w:ind w:firstLine="0"/>
      </w:pPr>
      <w:r>
        <w:t>[ano de publicação]. Disponível em: https://www.fatecjales.edu.br/graduacao/estagio.</w:t>
      </w:r>
    </w:p>
    <w:p w14:paraId="1E37CBEB" w14:textId="39E45B2E" w:rsidR="00B6205D" w:rsidRDefault="002E3CB6" w:rsidP="002E3CB6">
      <w:pPr>
        <w:spacing w:line="240" w:lineRule="auto"/>
        <w:ind w:firstLine="0"/>
      </w:pPr>
      <w:r>
        <w:t>Acesso em: 22 nov. 2024.</w:t>
      </w:r>
    </w:p>
    <w:p w14:paraId="088AD499" w14:textId="510A9FBD" w:rsidR="002E3CB6" w:rsidRDefault="002E3CB6" w:rsidP="002E3CB6">
      <w:pPr>
        <w:spacing w:line="240" w:lineRule="auto"/>
        <w:ind w:firstLine="0"/>
      </w:pPr>
    </w:p>
    <w:p w14:paraId="4E030BBE" w14:textId="0F588B8E" w:rsidR="002E3CB6" w:rsidRDefault="002E3CB6" w:rsidP="002E3CB6">
      <w:pPr>
        <w:spacing w:line="240" w:lineRule="auto"/>
        <w:ind w:firstLine="0"/>
      </w:pPr>
      <w:r>
        <w:t>FATEC Jales. Anexo 05 - Termo de Compromisso e Plano de Estágio. Jales: FATEC Jales,</w:t>
      </w:r>
    </w:p>
    <w:p w14:paraId="65E66318" w14:textId="77777777" w:rsidR="002E3CB6" w:rsidRDefault="002E3CB6" w:rsidP="002E3CB6">
      <w:pPr>
        <w:spacing w:line="240" w:lineRule="auto"/>
        <w:ind w:firstLine="0"/>
      </w:pPr>
      <w:r>
        <w:t>[ano de publicação]. Disponível em: https://www.fatecjales.edu.br/graduacao/estagio.</w:t>
      </w:r>
    </w:p>
    <w:p w14:paraId="1F9EEB4E" w14:textId="52747F36" w:rsidR="002E3CB6" w:rsidRDefault="002E3CB6" w:rsidP="002E3CB6">
      <w:pPr>
        <w:spacing w:line="240" w:lineRule="auto"/>
        <w:ind w:firstLine="0"/>
      </w:pPr>
      <w:r>
        <w:t>Acesso em: 22 nov. 2024.</w:t>
      </w:r>
    </w:p>
    <w:p w14:paraId="46208136" w14:textId="77777777" w:rsidR="004B7BCF" w:rsidRDefault="004B7BCF" w:rsidP="00CE26F2">
      <w:pPr>
        <w:spacing w:line="240" w:lineRule="auto"/>
        <w:ind w:firstLine="0"/>
      </w:pPr>
    </w:p>
    <w:p w14:paraId="56CB9911" w14:textId="5E38DFB8" w:rsidR="000C175B" w:rsidRDefault="000C175B" w:rsidP="00B7677E">
      <w:pPr>
        <w:spacing w:line="240" w:lineRule="auto"/>
        <w:ind w:firstLine="0"/>
      </w:pPr>
    </w:p>
    <w:p w14:paraId="46EB8D0E" w14:textId="29CDABF7"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w:t>
      </w:r>
      <w:r w:rsidR="00F12AE6">
        <w:rPr>
          <w:lang w:val="en-US"/>
        </w:rPr>
        <w:t>18</w:t>
      </w:r>
      <w:r w:rsidRPr="00E4045B">
        <w:rPr>
          <w:lang w:val="en-US"/>
        </w:rPr>
        <w:t>.</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4194CAC4" w:rsidR="00F52B9C"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04338791" w14:textId="77777777" w:rsidR="00516431" w:rsidRPr="00B10F17" w:rsidRDefault="00516431" w:rsidP="00F52B9C">
      <w:pPr>
        <w:ind w:firstLine="0"/>
        <w:rPr>
          <w:szCs w:val="24"/>
          <w:lang w:val="en-US"/>
        </w:rPr>
      </w:pPr>
    </w:p>
    <w:p w14:paraId="508F9E13" w14:textId="47E4684B" w:rsidR="00165FEB"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081DBF1" w14:textId="77777777" w:rsidR="00516431" w:rsidRPr="00B10F17" w:rsidRDefault="00516431" w:rsidP="00F52B9C">
      <w:pPr>
        <w:ind w:firstLine="0"/>
        <w:rPr>
          <w:szCs w:val="24"/>
          <w:lang w:val="en-US"/>
        </w:rPr>
      </w:pPr>
    </w:p>
    <w:p w14:paraId="2BA44E2F" w14:textId="30DF6619" w:rsidR="00165FEB"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055C93BE" w14:textId="77777777" w:rsidR="00516431" w:rsidRPr="00B10F17" w:rsidRDefault="00516431" w:rsidP="00F52B9C">
      <w:pPr>
        <w:ind w:firstLine="0"/>
        <w:rPr>
          <w:szCs w:val="24"/>
          <w:lang w:val="en-US"/>
        </w:rPr>
      </w:pP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4B9C9E83" w:rsidR="00165FEB"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5279F429" w14:textId="77777777" w:rsidR="00516431" w:rsidRPr="00B10F17" w:rsidRDefault="00516431" w:rsidP="00F52B9C">
      <w:pPr>
        <w:ind w:firstLine="0"/>
        <w:rPr>
          <w:szCs w:val="24"/>
          <w:lang w:val="en-US"/>
        </w:rPr>
      </w:pPr>
    </w:p>
    <w:p w14:paraId="108AF9FE" w14:textId="2B98AA4E"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1ACA2AE9" w14:textId="77777777" w:rsidR="00516431" w:rsidRDefault="00516431" w:rsidP="00F52B9C">
      <w:pPr>
        <w:ind w:firstLine="0"/>
        <w:rPr>
          <w:szCs w:val="24"/>
        </w:rPr>
      </w:pPr>
    </w:p>
    <w:p w14:paraId="34183158" w14:textId="58DCE570"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2D5AEDC1" w14:textId="77777777" w:rsidR="00516431" w:rsidRDefault="00516431" w:rsidP="00F52B9C">
      <w:pPr>
        <w:ind w:firstLine="0"/>
        <w:rPr>
          <w:szCs w:val="24"/>
        </w:rPr>
      </w:pPr>
    </w:p>
    <w:p w14:paraId="08C075F3" w14:textId="145FC674" w:rsidR="002E3A53" w:rsidRDefault="002E3A53" w:rsidP="002E3A53">
      <w:pPr>
        <w:ind w:firstLine="0"/>
        <w:rPr>
          <w:szCs w:val="24"/>
          <w:lang w:val="en-US"/>
        </w:rPr>
      </w:pPr>
      <w:r w:rsidRPr="00A55460">
        <w:rPr>
          <w:szCs w:val="24"/>
        </w:rPr>
        <w:t xml:space="preserve">LERMAN, J. </w:t>
      </w:r>
      <w:r w:rsidRPr="00A55460">
        <w:rPr>
          <w:i/>
          <w:iCs/>
          <w:szCs w:val="24"/>
        </w:rPr>
        <w:t>Programming Entity Framework</w:t>
      </w:r>
      <w:r w:rsidRPr="00A55460">
        <w:rPr>
          <w:szCs w:val="24"/>
        </w:rPr>
        <w:t xml:space="preserve">. </w:t>
      </w:r>
      <w:r w:rsidRPr="002E3A53">
        <w:rPr>
          <w:szCs w:val="24"/>
          <w:lang w:val="en-US"/>
        </w:rPr>
        <w:t>2nd ed. Sebastopol: O'Reilly Media, 2012.</w:t>
      </w:r>
    </w:p>
    <w:p w14:paraId="394D129A" w14:textId="77777777" w:rsidR="00516431" w:rsidRPr="002E3A53" w:rsidRDefault="00516431" w:rsidP="002E3A53">
      <w:pPr>
        <w:ind w:firstLine="0"/>
        <w:rPr>
          <w:szCs w:val="24"/>
          <w:lang w:val="en-US"/>
        </w:rPr>
      </w:pPr>
    </w:p>
    <w:p w14:paraId="5A79922A" w14:textId="5CCF7C34" w:rsidR="002E3A53" w:rsidRDefault="002E3A53" w:rsidP="002E3A53">
      <w:pPr>
        <w:ind w:firstLine="0"/>
        <w:rPr>
          <w:szCs w:val="24"/>
          <w:lang w:val="en-US"/>
        </w:rPr>
      </w:pPr>
      <w:r w:rsidRPr="00D033D2">
        <w:rPr>
          <w:szCs w:val="24"/>
        </w:rPr>
        <w:t xml:space="preserve">SILBERSCHATZ, A.; KORTH, H. F.; SUDARSHAN, S. </w:t>
      </w:r>
      <w:r w:rsidRPr="00D033D2">
        <w:rPr>
          <w:i/>
          <w:iCs/>
          <w:szCs w:val="24"/>
        </w:rPr>
        <w:t>Sistemas de Banco de Dados</w:t>
      </w:r>
      <w:r w:rsidRPr="00D033D2">
        <w:rPr>
          <w:szCs w:val="24"/>
        </w:rPr>
        <w:t xml:space="preserve">. </w:t>
      </w:r>
      <w:r w:rsidRPr="00A55460">
        <w:rPr>
          <w:szCs w:val="24"/>
          <w:lang w:val="en-US"/>
        </w:rPr>
        <w:t>6. ed. São Paulo: Pearson Addison Wesley, 2011.</w:t>
      </w:r>
    </w:p>
    <w:p w14:paraId="1EDCC410" w14:textId="77777777" w:rsidR="00516431" w:rsidRPr="00A55460" w:rsidRDefault="00516431" w:rsidP="002E3A53">
      <w:pPr>
        <w:ind w:firstLine="0"/>
        <w:rPr>
          <w:szCs w:val="24"/>
          <w:lang w:val="en-US"/>
        </w:rPr>
      </w:pPr>
    </w:p>
    <w:p w14:paraId="66624535" w14:textId="4F7A10DC" w:rsidR="001F601C" w:rsidRPr="00CA79E2" w:rsidRDefault="001F601C" w:rsidP="002E3A53">
      <w:pPr>
        <w:ind w:firstLine="0"/>
        <w:rPr>
          <w:szCs w:val="24"/>
          <w:lang w:val="en-US"/>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CA79E2">
        <w:rPr>
          <w:szCs w:val="24"/>
          <w:lang w:val="en-US"/>
        </w:rPr>
        <w:t>Boston: Addison-Wesley, 2003.</w:t>
      </w:r>
    </w:p>
    <w:p w14:paraId="65B96892" w14:textId="77777777" w:rsidR="006D259E" w:rsidRPr="00CA79E2" w:rsidRDefault="006D259E" w:rsidP="002E3A53">
      <w:pPr>
        <w:ind w:firstLine="0"/>
        <w:rPr>
          <w:szCs w:val="24"/>
          <w:lang w:val="en-US"/>
        </w:rPr>
      </w:pPr>
    </w:p>
    <w:p w14:paraId="68B2243C" w14:textId="5EA5A4E3" w:rsidR="006D259E" w:rsidRPr="00CA79E2" w:rsidRDefault="006D259E" w:rsidP="002E3A53">
      <w:pPr>
        <w:ind w:firstLine="0"/>
        <w:rPr>
          <w:szCs w:val="24"/>
          <w:lang w:val="en-US"/>
        </w:rPr>
      </w:pPr>
      <w:r w:rsidRPr="006D259E">
        <w:rPr>
          <w:szCs w:val="24"/>
          <w:lang w:val="en-US"/>
        </w:rPr>
        <w:t xml:space="preserve">POSTGRESQL GLOBAL DEVELOPMENT GROUP. </w:t>
      </w:r>
      <w:r w:rsidRPr="00CA79E2">
        <w:rPr>
          <w:i/>
          <w:iCs/>
          <w:szCs w:val="24"/>
        </w:rPr>
        <w:t xml:space="preserve">PostgreSQL </w:t>
      </w:r>
      <w:proofErr w:type="spellStart"/>
      <w:r w:rsidRPr="00CA79E2">
        <w:rPr>
          <w:i/>
          <w:iCs/>
          <w:szCs w:val="24"/>
        </w:rPr>
        <w:t>Documentation</w:t>
      </w:r>
      <w:proofErr w:type="spellEnd"/>
      <w:r w:rsidRPr="00CA79E2">
        <w:rPr>
          <w:szCs w:val="24"/>
        </w:rPr>
        <w:t xml:space="preserve">. </w:t>
      </w:r>
      <w:r w:rsidRPr="006D259E">
        <w:rPr>
          <w:szCs w:val="24"/>
        </w:rPr>
        <w:t xml:space="preserve">Disponível em: </w:t>
      </w:r>
      <w:hyperlink r:id="rId83" w:tgtFrame="_new" w:history="1">
        <w:r w:rsidRPr="006D259E">
          <w:rPr>
            <w:rStyle w:val="Hyperlink"/>
            <w:szCs w:val="24"/>
          </w:rPr>
          <w:t>https://www.postgresql.org/docs/</w:t>
        </w:r>
      </w:hyperlink>
      <w:r w:rsidRPr="006D259E">
        <w:rPr>
          <w:szCs w:val="24"/>
        </w:rPr>
        <w:t xml:space="preserve">. </w:t>
      </w:r>
      <w:proofErr w:type="spellStart"/>
      <w:r w:rsidRPr="00CA79E2">
        <w:rPr>
          <w:szCs w:val="24"/>
          <w:lang w:val="en-US"/>
        </w:rPr>
        <w:t>Acesso</w:t>
      </w:r>
      <w:proofErr w:type="spellEnd"/>
      <w:r w:rsidRPr="00CA79E2">
        <w:rPr>
          <w:szCs w:val="24"/>
          <w:lang w:val="en-US"/>
        </w:rPr>
        <w:t xml:space="preserve"> </w:t>
      </w:r>
      <w:proofErr w:type="spellStart"/>
      <w:r w:rsidRPr="00CA79E2">
        <w:rPr>
          <w:szCs w:val="24"/>
          <w:lang w:val="en-US"/>
        </w:rPr>
        <w:t>em</w:t>
      </w:r>
      <w:proofErr w:type="spellEnd"/>
      <w:r w:rsidRPr="00CA79E2">
        <w:rPr>
          <w:szCs w:val="24"/>
          <w:lang w:val="en-US"/>
        </w:rPr>
        <w:t xml:space="preserve">: 27 </w:t>
      </w:r>
      <w:proofErr w:type="spellStart"/>
      <w:r w:rsidRPr="00CA79E2">
        <w:rPr>
          <w:szCs w:val="24"/>
          <w:lang w:val="en-US"/>
        </w:rPr>
        <w:t>nov.</w:t>
      </w:r>
      <w:proofErr w:type="spellEnd"/>
      <w:r w:rsidRPr="00CA79E2">
        <w:rPr>
          <w:szCs w:val="24"/>
          <w:lang w:val="en-US"/>
        </w:rPr>
        <w:t xml:space="preserve"> 2024.</w:t>
      </w:r>
    </w:p>
    <w:p w14:paraId="78E4EAD6" w14:textId="77777777" w:rsidR="006D259E" w:rsidRPr="00CA79E2" w:rsidRDefault="006D259E" w:rsidP="002E3A53">
      <w:pPr>
        <w:ind w:firstLine="0"/>
        <w:rPr>
          <w:szCs w:val="24"/>
          <w:lang w:val="en-US"/>
        </w:rPr>
      </w:pPr>
    </w:p>
    <w:p w14:paraId="01FD4ADD" w14:textId="3E83B530" w:rsidR="006D259E" w:rsidRDefault="006D259E" w:rsidP="002E3A53">
      <w:pPr>
        <w:ind w:firstLine="0"/>
        <w:rPr>
          <w:szCs w:val="24"/>
          <w:lang w:val="en-US"/>
        </w:rPr>
      </w:pPr>
      <w:r w:rsidRPr="006D259E">
        <w:rPr>
          <w:szCs w:val="24"/>
          <w:lang w:val="en-US"/>
        </w:rPr>
        <w:t xml:space="preserve">WORSLEY, D.; DRAKE, J. </w:t>
      </w:r>
      <w:r w:rsidRPr="006D259E">
        <w:rPr>
          <w:i/>
          <w:iCs/>
          <w:szCs w:val="24"/>
          <w:lang w:val="en-US"/>
        </w:rPr>
        <w:t>PostgreSQL: Up and Running</w:t>
      </w:r>
      <w:r w:rsidRPr="006D259E">
        <w:rPr>
          <w:szCs w:val="24"/>
          <w:lang w:val="en-US"/>
        </w:rPr>
        <w:t>. 3. ed. Sebastopol: O'Reilly Media, 2022.</w:t>
      </w:r>
    </w:p>
    <w:p w14:paraId="3CF1889F" w14:textId="77777777" w:rsidR="00AC48F9" w:rsidRDefault="00AC48F9" w:rsidP="002E3A53">
      <w:pPr>
        <w:ind w:firstLine="0"/>
        <w:rPr>
          <w:szCs w:val="24"/>
          <w:lang w:val="en-US"/>
        </w:rPr>
      </w:pPr>
    </w:p>
    <w:p w14:paraId="22CDC752" w14:textId="699A4EE1" w:rsidR="00AC48F9" w:rsidRDefault="00AC48F9" w:rsidP="002E3A53">
      <w:pPr>
        <w:ind w:firstLine="0"/>
        <w:rPr>
          <w:szCs w:val="24"/>
        </w:rPr>
      </w:pPr>
      <w:r w:rsidRPr="00AC48F9">
        <w:rPr>
          <w:b/>
          <w:bCs/>
          <w:szCs w:val="24"/>
          <w:lang w:val="en-US"/>
        </w:rPr>
        <w:t>JWT.IO.</w:t>
      </w:r>
      <w:r w:rsidRPr="00AC48F9">
        <w:rPr>
          <w:szCs w:val="24"/>
          <w:lang w:val="en-US"/>
        </w:rPr>
        <w:t xml:space="preserve"> </w:t>
      </w:r>
      <w:r w:rsidRPr="00AC48F9">
        <w:rPr>
          <w:i/>
          <w:iCs/>
          <w:szCs w:val="24"/>
          <w:lang w:val="en-US"/>
        </w:rPr>
        <w:t>Introduction to JSON Web Tokens</w:t>
      </w:r>
      <w:r w:rsidRPr="00AC48F9">
        <w:rPr>
          <w:szCs w:val="24"/>
          <w:lang w:val="en-US"/>
        </w:rPr>
        <w:t xml:space="preserve">. </w:t>
      </w:r>
      <w:r w:rsidRPr="00AC48F9">
        <w:rPr>
          <w:szCs w:val="24"/>
        </w:rPr>
        <w:t>Disponível em: https://jwt.io/introduction. Acesso em: 27 nov. 2024.</w:t>
      </w:r>
    </w:p>
    <w:p w14:paraId="35A3100E" w14:textId="77777777" w:rsidR="00A35B28" w:rsidRDefault="00A35B28" w:rsidP="002E3A53">
      <w:pPr>
        <w:ind w:firstLine="0"/>
        <w:rPr>
          <w:szCs w:val="24"/>
        </w:rPr>
      </w:pPr>
    </w:p>
    <w:p w14:paraId="13797CC7" w14:textId="487DEC1D" w:rsidR="00A35B28" w:rsidRDefault="00A35B28" w:rsidP="002E3A53">
      <w:pPr>
        <w:ind w:firstLine="0"/>
        <w:rPr>
          <w:szCs w:val="24"/>
        </w:rPr>
      </w:pPr>
      <w:r w:rsidRPr="00A35B28">
        <w:rPr>
          <w:szCs w:val="24"/>
          <w:lang w:val="en-US"/>
        </w:rPr>
        <w:t xml:space="preserve">NEWMAN, Sam. </w:t>
      </w:r>
      <w:r w:rsidRPr="00A35B28">
        <w:rPr>
          <w:b/>
          <w:bCs/>
          <w:szCs w:val="24"/>
          <w:lang w:val="en-US"/>
        </w:rPr>
        <w:t>Building Microservices: Designing Fine-Grained Systems</w:t>
      </w:r>
      <w:r w:rsidRPr="00A35B28">
        <w:rPr>
          <w:szCs w:val="24"/>
          <w:lang w:val="en-US"/>
        </w:rPr>
        <w:t xml:space="preserve">. </w:t>
      </w:r>
      <w:r w:rsidRPr="00A35B28">
        <w:rPr>
          <w:szCs w:val="24"/>
        </w:rPr>
        <w:t>1. ed. Sebastopol: O'Reilly Media, 2015.</w:t>
      </w:r>
    </w:p>
    <w:p w14:paraId="0935006C" w14:textId="77777777" w:rsidR="00A35B28" w:rsidRDefault="00A35B28" w:rsidP="002E3A53">
      <w:pPr>
        <w:ind w:firstLine="0"/>
        <w:rPr>
          <w:szCs w:val="24"/>
        </w:rPr>
      </w:pPr>
    </w:p>
    <w:p w14:paraId="1BE019FF" w14:textId="4124327A" w:rsidR="00A35B28" w:rsidRDefault="00A35B28" w:rsidP="002E3A53">
      <w:pPr>
        <w:ind w:firstLine="0"/>
        <w:rPr>
          <w:szCs w:val="24"/>
          <w:lang w:val="en-US"/>
        </w:rPr>
      </w:pPr>
      <w:r w:rsidRPr="005F4BD7">
        <w:rPr>
          <w:szCs w:val="24"/>
          <w:lang w:val="en-US"/>
        </w:rPr>
        <w:t>PRESSMAN, Roger S. Engenharia de Software: uma abordagem profissional. 8. ed. Porto Alegre: AMGH, 2016.</w:t>
      </w:r>
    </w:p>
    <w:p w14:paraId="082C93E4" w14:textId="77777777" w:rsidR="005F4BD7" w:rsidRPr="005F4BD7" w:rsidRDefault="005F4BD7" w:rsidP="002E3A53">
      <w:pPr>
        <w:ind w:firstLine="0"/>
        <w:rPr>
          <w:szCs w:val="24"/>
          <w:lang w:val="en-US"/>
        </w:rPr>
      </w:pPr>
    </w:p>
    <w:p w14:paraId="68F729CA" w14:textId="791999C9" w:rsidR="005F4BD7" w:rsidRDefault="005F4BD7" w:rsidP="005F4BD7">
      <w:pPr>
        <w:ind w:firstLine="0"/>
        <w:rPr>
          <w:szCs w:val="24"/>
          <w:lang w:val="en-US"/>
        </w:rPr>
      </w:pPr>
      <w:r w:rsidRPr="005F4BD7">
        <w:rPr>
          <w:szCs w:val="24"/>
          <w:lang w:val="en-US"/>
        </w:rPr>
        <w:t xml:space="preserve">ALBAHER, J. C# Programming for Beginners. London: </w:t>
      </w:r>
      <w:proofErr w:type="spellStart"/>
      <w:r w:rsidRPr="005F4BD7">
        <w:rPr>
          <w:szCs w:val="24"/>
          <w:lang w:val="en-US"/>
        </w:rPr>
        <w:t>Packt</w:t>
      </w:r>
      <w:proofErr w:type="spellEnd"/>
      <w:r w:rsidRPr="005F4BD7">
        <w:rPr>
          <w:szCs w:val="24"/>
          <w:lang w:val="en-US"/>
        </w:rPr>
        <w:t xml:space="preserve"> Publishing, 2021.</w:t>
      </w:r>
    </w:p>
    <w:p w14:paraId="6AB54F1E" w14:textId="77777777" w:rsidR="005F4BD7" w:rsidRPr="005F4BD7" w:rsidRDefault="005F4BD7" w:rsidP="005F4BD7">
      <w:pPr>
        <w:ind w:firstLine="0"/>
        <w:rPr>
          <w:szCs w:val="24"/>
          <w:lang w:val="en-US"/>
        </w:rPr>
      </w:pPr>
    </w:p>
    <w:p w14:paraId="6D0B0AF7" w14:textId="4D8F6B38" w:rsidR="005F4BD7" w:rsidRDefault="005F4BD7" w:rsidP="005F4BD7">
      <w:pPr>
        <w:ind w:firstLine="0"/>
        <w:rPr>
          <w:szCs w:val="24"/>
          <w:lang w:val="en-US"/>
        </w:rPr>
      </w:pPr>
      <w:r w:rsidRPr="005F4BD7">
        <w:rPr>
          <w:szCs w:val="24"/>
          <w:lang w:val="en-US"/>
        </w:rPr>
        <w:t>EVANS, Eric. Domain-Driven Design: Tackling Complexity in the Heart of Software. Boston: Addison-Wesley, 2004.</w:t>
      </w:r>
    </w:p>
    <w:p w14:paraId="71180D51" w14:textId="77777777" w:rsidR="005F4BD7" w:rsidRPr="005F4BD7" w:rsidRDefault="005F4BD7" w:rsidP="005F4BD7">
      <w:pPr>
        <w:ind w:firstLine="0"/>
        <w:rPr>
          <w:szCs w:val="24"/>
          <w:lang w:val="en-US"/>
        </w:rPr>
      </w:pPr>
    </w:p>
    <w:p w14:paraId="5BB084BD" w14:textId="03D2D0A3" w:rsidR="005F4BD7" w:rsidRDefault="005F4BD7" w:rsidP="005F4BD7">
      <w:pPr>
        <w:ind w:firstLine="0"/>
        <w:rPr>
          <w:szCs w:val="24"/>
          <w:lang w:val="en-US"/>
        </w:rPr>
      </w:pPr>
      <w:r w:rsidRPr="005F4BD7">
        <w:rPr>
          <w:szCs w:val="24"/>
          <w:lang w:val="en-US"/>
        </w:rPr>
        <w:t xml:space="preserve">FREEMAN, Adam. Pro Entity Framework Core 2 for ASP.NET Core MVC. New York: </w:t>
      </w:r>
      <w:proofErr w:type="spellStart"/>
      <w:r w:rsidRPr="005F4BD7">
        <w:rPr>
          <w:szCs w:val="24"/>
          <w:lang w:val="en-US"/>
        </w:rPr>
        <w:t>Apress</w:t>
      </w:r>
      <w:proofErr w:type="spellEnd"/>
      <w:r w:rsidRPr="005F4BD7">
        <w:rPr>
          <w:szCs w:val="24"/>
          <w:lang w:val="en-US"/>
        </w:rPr>
        <w:t>, 2018.</w:t>
      </w:r>
    </w:p>
    <w:p w14:paraId="266E83DD" w14:textId="77777777" w:rsidR="005F4BD7" w:rsidRPr="005F4BD7" w:rsidRDefault="005F4BD7" w:rsidP="005F4BD7">
      <w:pPr>
        <w:ind w:firstLine="0"/>
        <w:rPr>
          <w:szCs w:val="24"/>
          <w:lang w:val="en-US"/>
        </w:rPr>
      </w:pPr>
    </w:p>
    <w:p w14:paraId="1DE12CCA" w14:textId="48A9297C" w:rsidR="005F4BD7" w:rsidRDefault="005F4BD7" w:rsidP="005F4BD7">
      <w:pPr>
        <w:ind w:firstLine="0"/>
        <w:rPr>
          <w:szCs w:val="24"/>
          <w:lang w:val="en-US"/>
        </w:rPr>
      </w:pPr>
      <w:r w:rsidRPr="005F4BD7">
        <w:rPr>
          <w:szCs w:val="24"/>
          <w:lang w:val="en-US"/>
        </w:rPr>
        <w:t>JUNIOR, Paulo. Entity Framework Core: Introdução ao ORM da Microsoft. São Paulo: Casa do Código, 2020.</w:t>
      </w:r>
    </w:p>
    <w:p w14:paraId="4B9DEC7D" w14:textId="77777777" w:rsidR="005F4BD7" w:rsidRPr="005F4BD7" w:rsidRDefault="005F4BD7" w:rsidP="005F4BD7">
      <w:pPr>
        <w:ind w:firstLine="0"/>
        <w:rPr>
          <w:szCs w:val="24"/>
          <w:lang w:val="en-US"/>
        </w:rPr>
      </w:pPr>
    </w:p>
    <w:p w14:paraId="3ECA0F3B" w14:textId="3E0EFB4B" w:rsidR="005F4BD7" w:rsidRDefault="005F4BD7" w:rsidP="005F4BD7">
      <w:pPr>
        <w:ind w:firstLine="0"/>
        <w:rPr>
          <w:szCs w:val="24"/>
          <w:lang w:val="en-US"/>
        </w:rPr>
      </w:pPr>
      <w:r w:rsidRPr="005F4BD7">
        <w:rPr>
          <w:szCs w:val="24"/>
          <w:lang w:val="en-US"/>
        </w:rPr>
        <w:t>MERENDA, Michael. Docker Simplified. New York: Manning Publications, 2019</w:t>
      </w:r>
    </w:p>
    <w:p w14:paraId="57DF488A" w14:textId="77777777" w:rsidR="001C16AF" w:rsidRPr="001C16AF" w:rsidRDefault="001C16AF" w:rsidP="001C16AF">
      <w:pPr>
        <w:ind w:firstLine="0"/>
        <w:rPr>
          <w:szCs w:val="24"/>
          <w:lang w:val="en-US"/>
        </w:rPr>
      </w:pPr>
      <w:r w:rsidRPr="001C16AF">
        <w:rPr>
          <w:b/>
          <w:bCs/>
          <w:szCs w:val="24"/>
          <w:lang w:val="en-US"/>
        </w:rPr>
        <w:t>FOWLER, Martin.</w:t>
      </w:r>
      <w:r w:rsidRPr="001C16AF">
        <w:rPr>
          <w:szCs w:val="24"/>
          <w:lang w:val="en-US"/>
        </w:rPr>
        <w:t xml:space="preserve"> </w:t>
      </w:r>
      <w:r w:rsidRPr="001C16AF">
        <w:rPr>
          <w:i/>
          <w:iCs/>
          <w:szCs w:val="24"/>
          <w:lang w:val="en-US"/>
        </w:rPr>
        <w:t>Patterns of enterprise application architecture.</w:t>
      </w:r>
      <w:r w:rsidRPr="001C16AF">
        <w:rPr>
          <w:szCs w:val="24"/>
          <w:lang w:val="en-US"/>
        </w:rPr>
        <w:t xml:space="preserve"> Boston: Addison-Wesley, 2004.</w:t>
      </w:r>
    </w:p>
    <w:p w14:paraId="2BEEAF00" w14:textId="77777777" w:rsidR="001C16AF" w:rsidRPr="001C16AF" w:rsidRDefault="001C16AF" w:rsidP="001C16AF">
      <w:pPr>
        <w:ind w:firstLine="0"/>
        <w:rPr>
          <w:szCs w:val="24"/>
          <w:lang w:val="en-US"/>
        </w:rPr>
      </w:pPr>
      <w:r w:rsidRPr="001C16AF">
        <w:rPr>
          <w:b/>
          <w:bCs/>
          <w:szCs w:val="24"/>
          <w:lang w:val="en-US"/>
        </w:rPr>
        <w:t>GUTHRIE, Scott.</w:t>
      </w:r>
      <w:r w:rsidRPr="001C16AF">
        <w:rPr>
          <w:szCs w:val="24"/>
          <w:lang w:val="en-US"/>
        </w:rPr>
        <w:t xml:space="preserve"> .NET development for cloud applications. </w:t>
      </w:r>
      <w:r w:rsidRPr="001C16AF">
        <w:rPr>
          <w:szCs w:val="24"/>
        </w:rPr>
        <w:t xml:space="preserve">Microsoft </w:t>
      </w:r>
      <w:proofErr w:type="spellStart"/>
      <w:r w:rsidRPr="001C16AF">
        <w:rPr>
          <w:szCs w:val="24"/>
        </w:rPr>
        <w:t>Documentation</w:t>
      </w:r>
      <w:proofErr w:type="spellEnd"/>
      <w:r w:rsidRPr="001C16AF">
        <w:rPr>
          <w:szCs w:val="24"/>
        </w:rPr>
        <w:t xml:space="preserve">, 2019. Disponível em: </w:t>
      </w:r>
      <w:hyperlink r:id="rId84" w:tgtFrame="_new" w:history="1">
        <w:r w:rsidRPr="001C16AF">
          <w:rPr>
            <w:rStyle w:val="Hyperlink"/>
            <w:szCs w:val="24"/>
          </w:rPr>
          <w:t>https://learn.microsoft.com</w:t>
        </w:r>
      </w:hyperlink>
      <w:r w:rsidRPr="001C16AF">
        <w:rPr>
          <w:szCs w:val="24"/>
        </w:rPr>
        <w:t xml:space="preserve">. </w:t>
      </w:r>
      <w:r w:rsidRPr="001C16AF">
        <w:rPr>
          <w:szCs w:val="24"/>
          <w:lang w:val="en-US"/>
        </w:rPr>
        <w:t>Acesso em: 28 nov. 2024.</w:t>
      </w:r>
    </w:p>
    <w:p w14:paraId="7EBC56CE" w14:textId="1AB57A37" w:rsidR="001C16AF" w:rsidRDefault="001C16AF" w:rsidP="001C16AF">
      <w:pPr>
        <w:ind w:firstLine="0"/>
        <w:rPr>
          <w:szCs w:val="24"/>
        </w:rPr>
      </w:pPr>
      <w:r w:rsidRPr="001C16AF">
        <w:rPr>
          <w:b/>
          <w:bCs/>
          <w:szCs w:val="24"/>
          <w:lang w:val="en-US"/>
        </w:rPr>
        <w:t>HEJLSBERG, Anders.</w:t>
      </w:r>
      <w:r w:rsidRPr="001C16AF">
        <w:rPr>
          <w:szCs w:val="24"/>
          <w:lang w:val="en-US"/>
        </w:rPr>
        <w:t xml:space="preserve"> An introduction to C#. Microsoft Developer Network, 2012. </w:t>
      </w:r>
      <w:r w:rsidRPr="001C16AF">
        <w:rPr>
          <w:szCs w:val="24"/>
        </w:rPr>
        <w:t xml:space="preserve">Disponível em: </w:t>
      </w:r>
      <w:hyperlink r:id="rId85" w:tgtFrame="_new" w:history="1">
        <w:r w:rsidRPr="001C16AF">
          <w:rPr>
            <w:rStyle w:val="Hyperlink"/>
            <w:szCs w:val="24"/>
          </w:rPr>
          <w:t>https://learn.microsoft.com</w:t>
        </w:r>
      </w:hyperlink>
      <w:r w:rsidRPr="001C16AF">
        <w:rPr>
          <w:szCs w:val="24"/>
        </w:rPr>
        <w:t>. Acesso em: 28 nov. 2024.</w:t>
      </w:r>
    </w:p>
    <w:p w14:paraId="3F1E5404" w14:textId="77777777" w:rsidR="00A16561" w:rsidRDefault="00A16561" w:rsidP="001C16AF">
      <w:pPr>
        <w:ind w:firstLine="0"/>
        <w:rPr>
          <w:szCs w:val="24"/>
        </w:rPr>
      </w:pPr>
    </w:p>
    <w:p w14:paraId="19E1BCAE" w14:textId="70274512" w:rsidR="00A16561" w:rsidRDefault="00A16561" w:rsidP="001C16AF">
      <w:pPr>
        <w:ind w:firstLine="0"/>
      </w:pPr>
      <w:r>
        <w:t xml:space="preserve">META. </w:t>
      </w:r>
      <w:r>
        <w:rPr>
          <w:rStyle w:val="Forte"/>
        </w:rPr>
        <w:t xml:space="preserve">React – A JavaScript </w:t>
      </w:r>
      <w:proofErr w:type="spellStart"/>
      <w:r>
        <w:rPr>
          <w:rStyle w:val="Forte"/>
        </w:rPr>
        <w:t>library</w:t>
      </w:r>
      <w:proofErr w:type="spellEnd"/>
      <w:r>
        <w:rPr>
          <w:rStyle w:val="Forte"/>
        </w:rPr>
        <w:t xml:space="preserve"> for </w:t>
      </w:r>
      <w:proofErr w:type="spellStart"/>
      <w:r>
        <w:rPr>
          <w:rStyle w:val="Forte"/>
        </w:rPr>
        <w:t>building</w:t>
      </w:r>
      <w:proofErr w:type="spellEnd"/>
      <w:r>
        <w:rPr>
          <w:rStyle w:val="Forte"/>
        </w:rPr>
        <w:t xml:space="preserve"> </w:t>
      </w:r>
      <w:proofErr w:type="spellStart"/>
      <w:r>
        <w:rPr>
          <w:rStyle w:val="Forte"/>
        </w:rPr>
        <w:t>user</w:t>
      </w:r>
      <w:proofErr w:type="spellEnd"/>
      <w:r>
        <w:rPr>
          <w:rStyle w:val="Forte"/>
        </w:rPr>
        <w:t xml:space="preserve"> interfaces</w:t>
      </w:r>
      <w:r>
        <w:t xml:space="preserve">. Disponível em: </w:t>
      </w:r>
      <w:hyperlink r:id="rId86" w:tgtFrame="_new" w:history="1">
        <w:r>
          <w:rPr>
            <w:rStyle w:val="Hyperlink"/>
          </w:rPr>
          <w:t>https://react.dev/</w:t>
        </w:r>
      </w:hyperlink>
      <w:r>
        <w:t>. Acesso em: 28 nov. 2024.</w:t>
      </w:r>
    </w:p>
    <w:p w14:paraId="2D91B5A8" w14:textId="49F2BA15" w:rsidR="00A16561" w:rsidRDefault="00A16561" w:rsidP="001C16AF">
      <w:pPr>
        <w:ind w:firstLine="0"/>
        <w:rPr>
          <w:szCs w:val="24"/>
        </w:rPr>
      </w:pPr>
    </w:p>
    <w:p w14:paraId="7FD99F7A" w14:textId="6725DBDE" w:rsidR="00A16561" w:rsidRDefault="00A16561" w:rsidP="001C16AF">
      <w:pPr>
        <w:ind w:firstLine="0"/>
      </w:pPr>
      <w:r>
        <w:t xml:space="preserve">MICROSOFT. </w:t>
      </w:r>
      <w:r>
        <w:rPr>
          <w:rStyle w:val="Forte"/>
        </w:rPr>
        <w:t xml:space="preserve">Visual Studio Code: Code </w:t>
      </w:r>
      <w:proofErr w:type="spellStart"/>
      <w:r>
        <w:rPr>
          <w:rStyle w:val="Forte"/>
        </w:rPr>
        <w:t>editing</w:t>
      </w:r>
      <w:proofErr w:type="spellEnd"/>
      <w:r>
        <w:rPr>
          <w:rStyle w:val="Forte"/>
        </w:rPr>
        <w:t xml:space="preserve">. </w:t>
      </w:r>
      <w:proofErr w:type="spellStart"/>
      <w:r>
        <w:rPr>
          <w:rStyle w:val="Forte"/>
        </w:rPr>
        <w:t>Redefined</w:t>
      </w:r>
      <w:proofErr w:type="spellEnd"/>
      <w:r>
        <w:rPr>
          <w:rStyle w:val="Forte"/>
        </w:rPr>
        <w:t>.</w:t>
      </w:r>
      <w:r>
        <w:t xml:space="preserve"> Disponível em: </w:t>
      </w:r>
      <w:hyperlink r:id="rId87" w:tgtFrame="_new" w:history="1">
        <w:r>
          <w:rPr>
            <w:rStyle w:val="Hyperlink"/>
          </w:rPr>
          <w:t>https://code.visualstudio.com/</w:t>
        </w:r>
      </w:hyperlink>
      <w:r>
        <w:t>. Acesso em: 28 nov. 2024.</w:t>
      </w:r>
    </w:p>
    <w:p w14:paraId="3270BD73" w14:textId="2A20AA8A" w:rsidR="00273296" w:rsidRDefault="00273296" w:rsidP="001C16AF">
      <w:pPr>
        <w:ind w:firstLine="0"/>
        <w:rPr>
          <w:szCs w:val="24"/>
        </w:rPr>
      </w:pPr>
    </w:p>
    <w:p w14:paraId="423B27BB" w14:textId="69551C83" w:rsidR="00273296" w:rsidRDefault="00273296" w:rsidP="00273296">
      <w:pPr>
        <w:pStyle w:val="NormalWeb"/>
      </w:pPr>
      <w:r>
        <w:t xml:space="preserve">WALKE, Jordan. </w:t>
      </w:r>
      <w:r>
        <w:rPr>
          <w:rStyle w:val="nfase"/>
        </w:rPr>
        <w:t xml:space="preserve">The </w:t>
      </w:r>
      <w:proofErr w:type="spellStart"/>
      <w:r>
        <w:rPr>
          <w:rStyle w:val="nfase"/>
        </w:rPr>
        <w:t>Birth</w:t>
      </w:r>
      <w:proofErr w:type="spellEnd"/>
      <w:r>
        <w:rPr>
          <w:rStyle w:val="nfase"/>
        </w:rPr>
        <w:t xml:space="preserve"> of React and </w:t>
      </w:r>
      <w:proofErr w:type="spellStart"/>
      <w:r>
        <w:rPr>
          <w:rStyle w:val="nfase"/>
        </w:rPr>
        <w:t>Reason</w:t>
      </w:r>
      <w:proofErr w:type="spellEnd"/>
      <w:r>
        <w:t xml:space="preserve">. The </w:t>
      </w:r>
      <w:proofErr w:type="spellStart"/>
      <w:r>
        <w:t>Diff</w:t>
      </w:r>
      <w:proofErr w:type="spellEnd"/>
      <w:r>
        <w:t xml:space="preserve"> Podcast. Disponível em: </w:t>
      </w:r>
      <w:hyperlink r:id="rId88" w:tgtFrame="_new" w:history="1">
        <w:r>
          <w:rPr>
            <w:rStyle w:val="Hyperlink"/>
          </w:rPr>
          <w:t>https://thediffpodcast.com/docs/episode-3/</w:t>
        </w:r>
      </w:hyperlink>
      <w:r>
        <w:t xml:space="preserve">. Acesso em: </w:t>
      </w:r>
      <w:r>
        <w:t>28 nov</w:t>
      </w:r>
      <w:r>
        <w:t>.</w:t>
      </w:r>
      <w:r>
        <w:t xml:space="preserve"> 2024.</w:t>
      </w:r>
    </w:p>
    <w:p w14:paraId="0133B6F1" w14:textId="37FDFDDD" w:rsidR="00F63574" w:rsidRDefault="00F63574" w:rsidP="00273296">
      <w:pPr>
        <w:pStyle w:val="NormalWeb"/>
      </w:pPr>
    </w:p>
    <w:p w14:paraId="7AFE9886" w14:textId="221D8547" w:rsidR="001C16AF" w:rsidRDefault="00F63574" w:rsidP="00960CD1">
      <w:pPr>
        <w:pStyle w:val="NormalWeb"/>
      </w:pPr>
      <w:r w:rsidRPr="00F63574">
        <w:t xml:space="preserve">MICROSOFT. TypeScript. Disponível em: https://www.typescriptlang.org/. </w:t>
      </w:r>
      <w:r w:rsidR="00960CD1">
        <w:t>Acesso em: 28 nov. 2024.</w:t>
      </w:r>
    </w:p>
    <w:p w14:paraId="618EC9AF" w14:textId="67329691" w:rsidR="00960CD1" w:rsidRDefault="00960CD1" w:rsidP="00960CD1">
      <w:pPr>
        <w:pStyle w:val="NormalWeb"/>
      </w:pPr>
      <w:r>
        <w:t xml:space="preserve">DUMEZ, K. </w:t>
      </w:r>
      <w:proofErr w:type="spellStart"/>
      <w:r>
        <w:t>What</w:t>
      </w:r>
      <w:proofErr w:type="spellEnd"/>
      <w:r>
        <w:t xml:space="preserve"> </w:t>
      </w:r>
      <w:proofErr w:type="spellStart"/>
      <w:r>
        <w:t>is</w:t>
      </w:r>
      <w:proofErr w:type="spellEnd"/>
      <w:r>
        <w:t xml:space="preserve"> TypeScript? </w:t>
      </w:r>
      <w:proofErr w:type="spellStart"/>
      <w:r>
        <w:t>Graphite</w:t>
      </w:r>
      <w:proofErr w:type="spellEnd"/>
      <w:r>
        <w:t xml:space="preserve">. Disponível em: </w:t>
      </w:r>
      <w:hyperlink r:id="rId89" w:tgtFrame="_new" w:history="1">
        <w:r>
          <w:rPr>
            <w:rStyle w:val="Hyperlink"/>
          </w:rPr>
          <w:t>https://graphite.dev</w:t>
        </w:r>
      </w:hyperlink>
      <w:r>
        <w:t>. Acesso em: 28 nov. 2024.</w:t>
      </w:r>
    </w:p>
    <w:p w14:paraId="1AC736D2" w14:textId="66869989" w:rsidR="00960CD1" w:rsidRDefault="00960CD1" w:rsidP="00960CD1">
      <w:pPr>
        <w:pStyle w:val="NormalWeb"/>
      </w:pPr>
      <w:r>
        <w:t xml:space="preserve">JAVASCRIPT. </w:t>
      </w:r>
      <w:r>
        <w:rPr>
          <w:rStyle w:val="nfase"/>
        </w:rPr>
        <w:t xml:space="preserve">JavaScript: The </w:t>
      </w:r>
      <w:proofErr w:type="spellStart"/>
      <w:r>
        <w:rPr>
          <w:rStyle w:val="nfase"/>
        </w:rPr>
        <w:t>Definitive</w:t>
      </w:r>
      <w:proofErr w:type="spellEnd"/>
      <w:r>
        <w:rPr>
          <w:rStyle w:val="nfase"/>
        </w:rPr>
        <w:t xml:space="preserve"> Guide</w:t>
      </w:r>
      <w:r>
        <w:t xml:space="preserve">. Disponível em: </w:t>
      </w:r>
      <w:hyperlink r:id="rId90" w:tgtFrame="_new" w:history="1">
        <w:r>
          <w:rPr>
            <w:rStyle w:val="Hyperlink"/>
          </w:rPr>
          <w:t>https://developer.mozilla.org/en-US/docs/Web/JavaScript</w:t>
        </w:r>
      </w:hyperlink>
      <w:r>
        <w:t>.</w:t>
      </w:r>
    </w:p>
    <w:p w14:paraId="54BCF842" w14:textId="37A4F8E8" w:rsidR="00B06C6F" w:rsidRDefault="00B06C6F" w:rsidP="00960CD1">
      <w:pPr>
        <w:pStyle w:val="NormalWeb"/>
      </w:pPr>
      <w:r>
        <w:t xml:space="preserve">SHADCN. </w:t>
      </w:r>
      <w:r>
        <w:rPr>
          <w:rStyle w:val="nfase"/>
        </w:rPr>
        <w:t>Shadcn UI</w:t>
      </w:r>
      <w:r>
        <w:t xml:space="preserve">. Disponível em: </w:t>
      </w:r>
      <w:hyperlink r:id="rId91" w:tgtFrame="_new" w:history="1">
        <w:r>
          <w:rPr>
            <w:rStyle w:val="Hyperlink"/>
          </w:rPr>
          <w:t>https://ui.shadcn.com/</w:t>
        </w:r>
      </w:hyperlink>
      <w:r>
        <w:t>.</w:t>
      </w:r>
      <w:r w:rsidRPr="00B06C6F">
        <w:t xml:space="preserve"> </w:t>
      </w:r>
      <w:r>
        <w:t>Acesso em: 28 nov. 2024.</w:t>
      </w:r>
    </w:p>
    <w:p w14:paraId="4EED9C7F" w14:textId="20CF59A3" w:rsidR="00B76E35" w:rsidRDefault="00B76E35" w:rsidP="00960CD1">
      <w:pPr>
        <w:pStyle w:val="NormalWeb"/>
      </w:pPr>
      <w:r>
        <w:t xml:space="preserve">SHADCN. </w:t>
      </w:r>
      <w:r>
        <w:rPr>
          <w:rStyle w:val="nfase"/>
        </w:rPr>
        <w:t>Shadcn UI Docs</w:t>
      </w:r>
      <w:r>
        <w:t xml:space="preserve">. Disponível em: </w:t>
      </w:r>
      <w:hyperlink r:id="rId92" w:tgtFrame="_new" w:history="1">
        <w:r>
          <w:rPr>
            <w:rStyle w:val="Hyperlink"/>
          </w:rPr>
          <w:t>https://ui.shadcn.com/docs</w:t>
        </w:r>
      </w:hyperlink>
      <w:r>
        <w:t>.</w:t>
      </w:r>
      <w:r>
        <w:t xml:space="preserve"> </w:t>
      </w:r>
      <w:r>
        <w:t>Acesso em: 28 nov. 2024.</w:t>
      </w:r>
      <w:r>
        <w:t xml:space="preserve"> </w:t>
      </w:r>
    </w:p>
    <w:p w14:paraId="057258E9" w14:textId="71BBA5D9" w:rsidR="00636F9A" w:rsidRDefault="00636F9A" w:rsidP="00636F9A">
      <w:pPr>
        <w:pStyle w:val="NormalWeb"/>
      </w:pPr>
      <w:r>
        <w:t xml:space="preserve">ATLASSIAN. </w:t>
      </w:r>
      <w:r>
        <w:rPr>
          <w:rStyle w:val="nfase"/>
        </w:rPr>
        <w:t>Docker: O que é, virtualização e containers</w:t>
      </w:r>
      <w:r>
        <w:t xml:space="preserve">. Disponível em: </w:t>
      </w:r>
      <w:hyperlink r:id="rId93" w:tgtFrame="_new" w:history="1">
        <w:r>
          <w:rPr>
            <w:rStyle w:val="Hyperlink"/>
          </w:rPr>
          <w:t>https://www.atlassian.com</w:t>
        </w:r>
      </w:hyperlink>
      <w:r>
        <w:t>. Acesso em: 28 nov. 2024.</w:t>
      </w:r>
    </w:p>
    <w:p w14:paraId="0EC99E5E" w14:textId="107F7489" w:rsidR="00636F9A" w:rsidRDefault="00636F9A" w:rsidP="00636F9A">
      <w:pPr>
        <w:pStyle w:val="NormalWeb"/>
      </w:pPr>
      <w:r>
        <w:t xml:space="preserve">DIGITALOCEAN. </w:t>
      </w:r>
      <w:r>
        <w:rPr>
          <w:rStyle w:val="nfase"/>
        </w:rPr>
        <w:t>O Ecossistema do Docker: Uma Visão geral da Conteinerização</w:t>
      </w:r>
      <w:r>
        <w:t xml:space="preserve">. Disponível em: </w:t>
      </w:r>
      <w:hyperlink r:id="rId94" w:tgtFrame="_new" w:history="1">
        <w:r>
          <w:rPr>
            <w:rStyle w:val="Hyperlink"/>
          </w:rPr>
          <w:t>https://www.digitalocean.com</w:t>
        </w:r>
      </w:hyperlink>
      <w:r>
        <w:t>.</w:t>
      </w:r>
      <w:r w:rsidRPr="00636F9A">
        <w:t xml:space="preserve"> </w:t>
      </w:r>
      <w:r>
        <w:t>Acesso em: 28 nov. 2024.</w:t>
      </w:r>
    </w:p>
    <w:p w14:paraId="67CD26B5" w14:textId="5E3DE497" w:rsidR="00636F9A" w:rsidRDefault="00636F9A" w:rsidP="00636F9A">
      <w:pPr>
        <w:pStyle w:val="NormalWeb"/>
      </w:pPr>
      <w:r>
        <w:t xml:space="preserve">FREECODECAMP. </w:t>
      </w:r>
      <w:r>
        <w:rPr>
          <w:rStyle w:val="nfase"/>
        </w:rPr>
        <w:t>Docker simplificado: um guia prático para quem está iniciando</w:t>
      </w:r>
      <w:r>
        <w:t xml:space="preserve">. Disponível em: </w:t>
      </w:r>
      <w:hyperlink r:id="rId95" w:tgtFrame="_new" w:history="1">
        <w:r>
          <w:rPr>
            <w:rStyle w:val="Hyperlink"/>
          </w:rPr>
          <w:t>https://www.freecodecamp.org</w:t>
        </w:r>
      </w:hyperlink>
      <w:r>
        <w:t>. Acesso em: 28 nov. 2024.</w:t>
      </w:r>
    </w:p>
    <w:p w14:paraId="4452CE30" w14:textId="4360B6C7" w:rsidR="00636F9A" w:rsidRDefault="00636F9A" w:rsidP="00636F9A">
      <w:pPr>
        <w:pStyle w:val="NormalWeb"/>
      </w:pPr>
      <w:r>
        <w:t xml:space="preserve">DOCKER. </w:t>
      </w:r>
      <w:r>
        <w:rPr>
          <w:rStyle w:val="nfase"/>
        </w:rPr>
        <w:t>O que é Docker?</w:t>
      </w:r>
      <w:r>
        <w:t xml:space="preserve">. Disponível em: </w:t>
      </w:r>
      <w:hyperlink r:id="rId96" w:tgtFrame="_new" w:history="1">
        <w:r>
          <w:rPr>
            <w:rStyle w:val="Hyperlink"/>
          </w:rPr>
          <w:t>https://www.docker.com</w:t>
        </w:r>
      </w:hyperlink>
      <w:r>
        <w:t>. Acesso em: 28 nov. 2024.</w:t>
      </w:r>
    </w:p>
    <w:p w14:paraId="4DAE7B76" w14:textId="77777777" w:rsidR="00636F9A" w:rsidRPr="005F4BD7" w:rsidRDefault="00636F9A" w:rsidP="00960CD1">
      <w:pPr>
        <w:pStyle w:val="NormalWeb"/>
        <w:rPr>
          <w:lang w:val="en-US"/>
        </w:rPr>
      </w:pPr>
    </w:p>
    <w:p w14:paraId="5D3F48E0" w14:textId="77777777" w:rsidR="002E3A53" w:rsidRPr="006D259E" w:rsidRDefault="002E3A53" w:rsidP="00F52B9C">
      <w:pPr>
        <w:ind w:firstLine="0"/>
        <w:rPr>
          <w:szCs w:val="24"/>
          <w:lang w:val="en-US"/>
        </w:rPr>
      </w:pPr>
    </w:p>
    <w:sectPr w:rsidR="002E3A53" w:rsidRPr="006D259E" w:rsidSect="001C0DDF">
      <w:headerReference w:type="default" r:id="rId97"/>
      <w:headerReference w:type="first" r:id="rId98"/>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BABCC1" w14:textId="77777777" w:rsidR="005B3B2A" w:rsidRDefault="005B3B2A">
      <w:r>
        <w:separator/>
      </w:r>
    </w:p>
  </w:endnote>
  <w:endnote w:type="continuationSeparator" w:id="0">
    <w:p w14:paraId="7E0948BB" w14:textId="77777777" w:rsidR="005B3B2A" w:rsidRDefault="005B3B2A">
      <w:r>
        <w:continuationSeparator/>
      </w:r>
    </w:p>
  </w:endnote>
  <w:endnote w:id="1">
    <w:p w14:paraId="443357D8" w14:textId="77777777" w:rsidR="00A16561" w:rsidRPr="00CA54A9" w:rsidRDefault="00A16561" w:rsidP="00CA54A9">
      <w:pPr>
        <w:pStyle w:val="Textodenotadefim"/>
      </w:pPr>
      <w:r>
        <w:rPr>
          <w:rStyle w:val="Refdenotadefim"/>
        </w:rPr>
        <w:endnoteRef/>
      </w:r>
      <w:r>
        <w:t xml:space="preserve"> </w:t>
      </w:r>
      <w:r w:rsidRPr="00CA54A9">
        <w:rPr>
          <w:b/>
          <w:bCs/>
        </w:rPr>
        <w:t>GDPR (General Data Protection Regulation)</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00BDD93C" w14:textId="77777777" w:rsidR="00A16561" w:rsidRPr="00CA54A9" w:rsidRDefault="00A16561" w:rsidP="00CA54A9">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29AE7D63" w14:textId="0E43709F" w:rsidR="00A16561" w:rsidRDefault="00A16561">
      <w:pPr>
        <w:pStyle w:val="Textodenotadefim"/>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94511C" w14:textId="77777777" w:rsidR="005B3B2A" w:rsidRDefault="005B3B2A">
      <w:r>
        <w:separator/>
      </w:r>
    </w:p>
  </w:footnote>
  <w:footnote w:type="continuationSeparator" w:id="0">
    <w:p w14:paraId="69675ADE" w14:textId="77777777" w:rsidR="005B3B2A" w:rsidRDefault="005B3B2A">
      <w:r>
        <w:continuationSeparator/>
      </w:r>
    </w:p>
  </w:footnote>
  <w:footnote w:id="1">
    <w:p w14:paraId="24AEEDFB" w14:textId="1BB39528" w:rsidR="00A16561" w:rsidRPr="00CA54A9" w:rsidRDefault="00A16561" w:rsidP="00E762EA">
      <w:pPr>
        <w:pStyle w:val="Textodenotadefim"/>
      </w:pPr>
      <w:r>
        <w:rPr>
          <w:rStyle w:val="Refdenotaderodap"/>
        </w:rPr>
        <w:footnoteRef/>
      </w:r>
      <w:r w:rsidRPr="00CA54A9">
        <w:rPr>
          <w:b/>
          <w:bCs/>
        </w:rPr>
        <w:t xml:space="preserve">GDPR (General Data </w:t>
      </w:r>
      <w:proofErr w:type="spellStart"/>
      <w:r w:rsidRPr="00CA54A9">
        <w:rPr>
          <w:b/>
          <w:bCs/>
        </w:rPr>
        <w:t>Protection</w:t>
      </w:r>
      <w:proofErr w:type="spellEnd"/>
      <w:r w:rsidRPr="00CA54A9">
        <w:rPr>
          <w:b/>
          <w:bCs/>
        </w:rPr>
        <w:t xml:space="preserve"> </w:t>
      </w:r>
      <w:proofErr w:type="spellStart"/>
      <w:r w:rsidRPr="00CA54A9">
        <w:rPr>
          <w:b/>
          <w:bCs/>
        </w:rPr>
        <w:t>Regulation</w:t>
      </w:r>
      <w:proofErr w:type="spellEnd"/>
      <w:r w:rsidRPr="00CA54A9">
        <w:rPr>
          <w:b/>
          <w:bCs/>
        </w:rPr>
        <w:t>)</w:t>
      </w:r>
      <w:r w:rsidRPr="00CA54A9">
        <w:t>: É o Regulamento Geral de Proteção de Dados da União Europeia, em vigor desde 25 de maio de 2018. Ele estabelece diretrizes para a coleta, armazenamento e uso de dados pessoais de indivíduos dentro da UE, visando garantir a privacidade e segurança das informações. Aplica-se tanto a empresas dentro da UE quanto a organizações fora dela que processam dados de cidadãos europeus.</w:t>
      </w:r>
    </w:p>
    <w:p w14:paraId="65EC71AD" w14:textId="77777777" w:rsidR="00A16561" w:rsidRPr="00CA54A9" w:rsidRDefault="00A16561" w:rsidP="00E762EA">
      <w:pPr>
        <w:pStyle w:val="Textodenotadefim"/>
      </w:pPr>
      <w:r w:rsidRPr="00CA54A9">
        <w:rPr>
          <w:b/>
          <w:bCs/>
        </w:rPr>
        <w:t>LGPD (Lei Geral de Proteção de Dados)</w:t>
      </w:r>
      <w:r w:rsidRPr="00CA54A9">
        <w:t>: É a legislação brasileira equivalente ao GDPR, em vigor desde 18 de setembro de 2020 (Lei nº 13.709/2018). Ela regula o uso, tratamento e proteção de dados pessoais no Brasil, promovendo maior controle dos titulares sobre suas informações. Inspirada no GDPR, a LGPD adapta as normas ao contexto brasileiro, abrangendo dados em meios físicos e digitais.</w:t>
      </w:r>
    </w:p>
    <w:p w14:paraId="12353BC5" w14:textId="3AD1DC3B" w:rsidR="00A16561" w:rsidRDefault="00A16561">
      <w:pPr>
        <w:pStyle w:val="Textodenotaderodap"/>
      </w:pPr>
    </w:p>
  </w:footnote>
  <w:footnote w:id="2">
    <w:p w14:paraId="31A6A1A1" w14:textId="03AFFF0F" w:rsidR="00A16561" w:rsidRDefault="00A16561">
      <w:pPr>
        <w:pStyle w:val="Textodenotaderodap"/>
      </w:pPr>
      <w:r>
        <w:rPr>
          <w:rStyle w:val="Refdenotaderodap"/>
        </w:rPr>
        <w:footnoteRef/>
      </w:r>
      <w:r>
        <w:t xml:space="preserve"> </w:t>
      </w:r>
      <w:r w:rsidRPr="00AF2F86">
        <w:t>API (Application Programming Interface) é um conjunto de definições e protocolos que permite a comunicação entre diferentes sistemas, aplicações ou serviços. Em essência, uma API funciona como uma "ponte" que define como as solicitações e respostas devem ser estruturadas, permitindo que desenvolvedores integrem funcionalidades de um sistema ou software em outro de forma padronizada e segura.</w:t>
      </w:r>
    </w:p>
  </w:footnote>
  <w:footnote w:id="3">
    <w:p w14:paraId="1A53B80B" w14:textId="01F4C6E4" w:rsidR="00A16561" w:rsidRPr="00E762EA" w:rsidRDefault="00A16561" w:rsidP="00E762EA">
      <w:pPr>
        <w:pStyle w:val="Textodenotaderodap"/>
        <w:ind w:firstLine="709"/>
        <w:rPr>
          <w:b/>
          <w:bCs/>
        </w:rPr>
      </w:pPr>
      <w:r w:rsidRPr="00E762EA">
        <w:rPr>
          <w:b/>
          <w:bCs/>
        </w:rPr>
        <w:t>SHA-256</w:t>
      </w:r>
    </w:p>
    <w:p w14:paraId="18C84089" w14:textId="77777777" w:rsidR="00A16561" w:rsidRPr="00E762EA" w:rsidRDefault="00A16561" w:rsidP="00E762EA">
      <w:pPr>
        <w:pStyle w:val="Textodenotaderodap"/>
      </w:pPr>
      <w:r w:rsidRPr="00E762EA">
        <w:t>SHA-256 (</w:t>
      </w:r>
      <w:proofErr w:type="spellStart"/>
      <w:r w:rsidRPr="00E762EA">
        <w:t>Secure</w:t>
      </w:r>
      <w:proofErr w:type="spellEnd"/>
      <w:r w:rsidRPr="00E762EA">
        <w:t xml:space="preserve"> Hash </w:t>
      </w:r>
      <w:proofErr w:type="spellStart"/>
      <w:r w:rsidRPr="00E762EA">
        <w:t>Algorithm</w:t>
      </w:r>
      <w:proofErr w:type="spellEnd"/>
      <w:r w:rsidRPr="00E762EA">
        <w:t xml:space="preserve"> 256-bit) é uma função de </w:t>
      </w:r>
      <w:proofErr w:type="spellStart"/>
      <w:r w:rsidRPr="00E762EA">
        <w:t>hash</w:t>
      </w:r>
      <w:proofErr w:type="spellEnd"/>
      <w:r w:rsidRPr="00E762EA">
        <w:t xml:space="preserve"> criptográfica desenvolvida pela NSA e padronizada pelo NIST. Ela gera um resumo (</w:t>
      </w:r>
      <w:proofErr w:type="spellStart"/>
      <w:r w:rsidRPr="00E762EA">
        <w:t>hash</w:t>
      </w:r>
      <w:proofErr w:type="spellEnd"/>
      <w:r w:rsidRPr="00E762EA">
        <w:t>) de tamanho fixo de 256 bits a partir de qualquer entrada de dados. SHA-256 é amplamente utilizado para garantir a integridade dos dados, verificando se o conteúdo original não foi alterado. É um componente essencial em diversos sistemas de segurança, incluindo assinaturas digitais, certificados SSL/TLS e blockchains, como o Bitcoin.</w:t>
      </w:r>
    </w:p>
    <w:p w14:paraId="556086A2" w14:textId="77777777" w:rsidR="00A16561" w:rsidRPr="00E762EA" w:rsidRDefault="00A16561" w:rsidP="00E762EA">
      <w:pPr>
        <w:pStyle w:val="Textodenotaderodap"/>
        <w:ind w:left="360" w:firstLine="349"/>
        <w:rPr>
          <w:b/>
          <w:bCs/>
        </w:rPr>
      </w:pPr>
      <w:r w:rsidRPr="00E762EA">
        <w:rPr>
          <w:b/>
          <w:bCs/>
        </w:rPr>
        <w:t>RSA</w:t>
      </w:r>
    </w:p>
    <w:p w14:paraId="7319DDE6" w14:textId="77777777" w:rsidR="00A16561" w:rsidRPr="00E762EA" w:rsidRDefault="00A16561" w:rsidP="00E762EA">
      <w:pPr>
        <w:pStyle w:val="Textodenotaderodap"/>
      </w:pPr>
      <w:r w:rsidRPr="00E762EA">
        <w:t>RSA (</w:t>
      </w:r>
      <w:proofErr w:type="spellStart"/>
      <w:r w:rsidRPr="00E762EA">
        <w:t>Rivest</w:t>
      </w:r>
      <w:proofErr w:type="spellEnd"/>
      <w:r w:rsidRPr="00E762EA">
        <w:t>–</w:t>
      </w:r>
      <w:proofErr w:type="spellStart"/>
      <w:r w:rsidRPr="00E762EA">
        <w:t>Shamir</w:t>
      </w:r>
      <w:proofErr w:type="spellEnd"/>
      <w:r w:rsidRPr="00E762EA">
        <w:t>–</w:t>
      </w:r>
      <w:proofErr w:type="spellStart"/>
      <w:r w:rsidRPr="00E762EA">
        <w:t>Adleman</w:t>
      </w:r>
      <w:proofErr w:type="spellEnd"/>
      <w:r w:rsidRPr="00E762EA">
        <w:t xml:space="preserve">) é um algoritmo de criptografia assimétrica amplamente usado para proteger dados e autenticar identidades. Ele funciona com um par de chaves: uma chave pública (usada para criptografar mensagens) e uma chave privada (usada para descriptografar). RSA é baseado na dificuldade de fatorar grandes números primos, o que garante sua segurança. Ele é aplicado em protocolos como HTTPS, assinaturas digitais e </w:t>
      </w:r>
      <w:proofErr w:type="spellStart"/>
      <w:r w:rsidRPr="00E762EA">
        <w:t>VPNs</w:t>
      </w:r>
      <w:proofErr w:type="spellEnd"/>
      <w:r w:rsidRPr="00E762EA">
        <w:t>, proporcionando confidencialidade e autenticação em sistemas de comunicação segura.</w:t>
      </w:r>
    </w:p>
    <w:p w14:paraId="1FDCF97C" w14:textId="4262B3B8" w:rsidR="00A16561" w:rsidRDefault="00A16561">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A16561" w:rsidRPr="00CB3577" w:rsidRDefault="00A16561">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A16561" w:rsidRDefault="00A1656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A16561" w:rsidRDefault="00A16561">
    <w:pPr>
      <w:pStyle w:val="Cabealho"/>
      <w:jc w:val="right"/>
    </w:pPr>
    <w:r>
      <w:fldChar w:fldCharType="begin"/>
    </w:r>
    <w:r>
      <w:instrText>PAGE   \* MERGEFORMAT</w:instrText>
    </w:r>
    <w:r>
      <w:fldChar w:fldCharType="separate"/>
    </w:r>
    <w:r>
      <w:rPr>
        <w:noProof/>
      </w:rPr>
      <w:t>3</w:t>
    </w:r>
    <w:r>
      <w:fldChar w:fldCharType="end"/>
    </w:r>
  </w:p>
  <w:p w14:paraId="470C0507" w14:textId="77777777" w:rsidR="00A16561" w:rsidRDefault="00A1656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E712EE"/>
    <w:multiLevelType w:val="multilevel"/>
    <w:tmpl w:val="315C09A8"/>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3D9137F"/>
    <w:multiLevelType w:val="multilevel"/>
    <w:tmpl w:val="258251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0"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6E231429"/>
    <w:multiLevelType w:val="hybridMultilevel"/>
    <w:tmpl w:val="4356893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21"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2"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4"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3"/>
  </w:num>
  <w:num w:numId="2">
    <w:abstractNumId w:val="8"/>
  </w:num>
  <w:num w:numId="3">
    <w:abstractNumId w:val="20"/>
  </w:num>
  <w:num w:numId="4">
    <w:abstractNumId w:val="11"/>
  </w:num>
  <w:num w:numId="5">
    <w:abstractNumId w:val="21"/>
  </w:num>
  <w:num w:numId="6">
    <w:abstractNumId w:val="3"/>
  </w:num>
  <w:num w:numId="7">
    <w:abstractNumId w:val="15"/>
  </w:num>
  <w:num w:numId="8">
    <w:abstractNumId w:val="0"/>
  </w:num>
  <w:num w:numId="9">
    <w:abstractNumId w:val="14"/>
  </w:num>
  <w:num w:numId="10">
    <w:abstractNumId w:val="6"/>
  </w:num>
  <w:num w:numId="11">
    <w:abstractNumId w:val="4"/>
  </w:num>
  <w:num w:numId="12">
    <w:abstractNumId w:val="25"/>
  </w:num>
  <w:num w:numId="13">
    <w:abstractNumId w:val="13"/>
  </w:num>
  <w:num w:numId="14">
    <w:abstractNumId w:val="2"/>
  </w:num>
  <w:num w:numId="15">
    <w:abstractNumId w:val="22"/>
  </w:num>
  <w:num w:numId="16">
    <w:abstractNumId w:val="18"/>
  </w:num>
  <w:num w:numId="17">
    <w:abstractNumId w:val="12"/>
  </w:num>
  <w:num w:numId="18">
    <w:abstractNumId w:val="6"/>
  </w:num>
  <w:num w:numId="19">
    <w:abstractNumId w:val="6"/>
  </w:num>
  <w:num w:numId="20">
    <w:abstractNumId w:val="19"/>
  </w:num>
  <w:num w:numId="21">
    <w:abstractNumId w:val="9"/>
  </w:num>
  <w:num w:numId="22">
    <w:abstractNumId w:val="24"/>
  </w:num>
  <w:num w:numId="23">
    <w:abstractNumId w:val="17"/>
  </w:num>
  <w:num w:numId="24">
    <w:abstractNumId w:val="1"/>
  </w:num>
  <w:num w:numId="25">
    <w:abstractNumId w:val="3"/>
    <w:lvlOverride w:ilvl="0">
      <w:startOverride w:val="7"/>
    </w:lvlOverride>
  </w:num>
  <w:num w:numId="26">
    <w:abstractNumId w:val="10"/>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3553"/>
    <w:rsid w:val="00027B35"/>
    <w:rsid w:val="000316A7"/>
    <w:rsid w:val="00031D26"/>
    <w:rsid w:val="00031F57"/>
    <w:rsid w:val="00033D45"/>
    <w:rsid w:val="00034873"/>
    <w:rsid w:val="00035BBB"/>
    <w:rsid w:val="00036632"/>
    <w:rsid w:val="00036E22"/>
    <w:rsid w:val="00037281"/>
    <w:rsid w:val="00037393"/>
    <w:rsid w:val="000414C5"/>
    <w:rsid w:val="000415C9"/>
    <w:rsid w:val="00041C3D"/>
    <w:rsid w:val="00042B75"/>
    <w:rsid w:val="00042C5A"/>
    <w:rsid w:val="00045A65"/>
    <w:rsid w:val="00050777"/>
    <w:rsid w:val="00051B88"/>
    <w:rsid w:val="0005345E"/>
    <w:rsid w:val="00053BA0"/>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253"/>
    <w:rsid w:val="00092B12"/>
    <w:rsid w:val="000959C0"/>
    <w:rsid w:val="00096186"/>
    <w:rsid w:val="000962F5"/>
    <w:rsid w:val="000A2B92"/>
    <w:rsid w:val="000A32D5"/>
    <w:rsid w:val="000A4176"/>
    <w:rsid w:val="000A4D93"/>
    <w:rsid w:val="000A69A3"/>
    <w:rsid w:val="000A6C43"/>
    <w:rsid w:val="000A6DA4"/>
    <w:rsid w:val="000A7A02"/>
    <w:rsid w:val="000A7A35"/>
    <w:rsid w:val="000A7B8E"/>
    <w:rsid w:val="000B0C74"/>
    <w:rsid w:val="000B0F31"/>
    <w:rsid w:val="000B0F4C"/>
    <w:rsid w:val="000B403E"/>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D9F"/>
    <w:rsid w:val="000F1FED"/>
    <w:rsid w:val="000F47F8"/>
    <w:rsid w:val="000F576A"/>
    <w:rsid w:val="000F6B98"/>
    <w:rsid w:val="001024A0"/>
    <w:rsid w:val="00103AA3"/>
    <w:rsid w:val="0010518A"/>
    <w:rsid w:val="00112585"/>
    <w:rsid w:val="00117B3D"/>
    <w:rsid w:val="0012018C"/>
    <w:rsid w:val="001205A4"/>
    <w:rsid w:val="00123A21"/>
    <w:rsid w:val="001243A4"/>
    <w:rsid w:val="00124C5F"/>
    <w:rsid w:val="00130337"/>
    <w:rsid w:val="0013466E"/>
    <w:rsid w:val="001358B4"/>
    <w:rsid w:val="0013664A"/>
    <w:rsid w:val="001374EE"/>
    <w:rsid w:val="00141244"/>
    <w:rsid w:val="001424B9"/>
    <w:rsid w:val="00142C1A"/>
    <w:rsid w:val="00144AB0"/>
    <w:rsid w:val="00145A91"/>
    <w:rsid w:val="00145D0B"/>
    <w:rsid w:val="0014713C"/>
    <w:rsid w:val="001505D5"/>
    <w:rsid w:val="00152102"/>
    <w:rsid w:val="00153302"/>
    <w:rsid w:val="00156FD5"/>
    <w:rsid w:val="00157B71"/>
    <w:rsid w:val="001606A3"/>
    <w:rsid w:val="00164154"/>
    <w:rsid w:val="00165B91"/>
    <w:rsid w:val="00165FEB"/>
    <w:rsid w:val="0017062D"/>
    <w:rsid w:val="00172787"/>
    <w:rsid w:val="00174154"/>
    <w:rsid w:val="001754FC"/>
    <w:rsid w:val="001811F6"/>
    <w:rsid w:val="0018242C"/>
    <w:rsid w:val="00182671"/>
    <w:rsid w:val="00187862"/>
    <w:rsid w:val="00187BF2"/>
    <w:rsid w:val="00190DF8"/>
    <w:rsid w:val="00194674"/>
    <w:rsid w:val="0019490B"/>
    <w:rsid w:val="001957D4"/>
    <w:rsid w:val="00197B50"/>
    <w:rsid w:val="001A00F6"/>
    <w:rsid w:val="001A27E3"/>
    <w:rsid w:val="001A71A5"/>
    <w:rsid w:val="001A73C6"/>
    <w:rsid w:val="001A7A22"/>
    <w:rsid w:val="001B1286"/>
    <w:rsid w:val="001B28C7"/>
    <w:rsid w:val="001B34C5"/>
    <w:rsid w:val="001B467A"/>
    <w:rsid w:val="001B4912"/>
    <w:rsid w:val="001B4938"/>
    <w:rsid w:val="001B5512"/>
    <w:rsid w:val="001B6738"/>
    <w:rsid w:val="001C0DDF"/>
    <w:rsid w:val="001C16AF"/>
    <w:rsid w:val="001C2BE6"/>
    <w:rsid w:val="001C47C0"/>
    <w:rsid w:val="001C4F2D"/>
    <w:rsid w:val="001C60BB"/>
    <w:rsid w:val="001C6C13"/>
    <w:rsid w:val="001D17DA"/>
    <w:rsid w:val="001D35BC"/>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0F68"/>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058A"/>
    <w:rsid w:val="00261662"/>
    <w:rsid w:val="00261E57"/>
    <w:rsid w:val="00264945"/>
    <w:rsid w:val="00266133"/>
    <w:rsid w:val="0026693C"/>
    <w:rsid w:val="0027010B"/>
    <w:rsid w:val="002701C3"/>
    <w:rsid w:val="00270F57"/>
    <w:rsid w:val="00271504"/>
    <w:rsid w:val="0027162A"/>
    <w:rsid w:val="00273296"/>
    <w:rsid w:val="00275747"/>
    <w:rsid w:val="00275FB1"/>
    <w:rsid w:val="0027686E"/>
    <w:rsid w:val="002801FC"/>
    <w:rsid w:val="00280239"/>
    <w:rsid w:val="00280BC4"/>
    <w:rsid w:val="002839A5"/>
    <w:rsid w:val="00283C73"/>
    <w:rsid w:val="00284426"/>
    <w:rsid w:val="00285751"/>
    <w:rsid w:val="0029065E"/>
    <w:rsid w:val="00290C1F"/>
    <w:rsid w:val="00292113"/>
    <w:rsid w:val="00293CDD"/>
    <w:rsid w:val="002956C3"/>
    <w:rsid w:val="002958B7"/>
    <w:rsid w:val="00295BD4"/>
    <w:rsid w:val="00296547"/>
    <w:rsid w:val="00296D26"/>
    <w:rsid w:val="00297C5C"/>
    <w:rsid w:val="002A0811"/>
    <w:rsid w:val="002A0D43"/>
    <w:rsid w:val="002A2CD1"/>
    <w:rsid w:val="002A43DE"/>
    <w:rsid w:val="002A4E08"/>
    <w:rsid w:val="002A5103"/>
    <w:rsid w:val="002A53F4"/>
    <w:rsid w:val="002A62A8"/>
    <w:rsid w:val="002A7166"/>
    <w:rsid w:val="002B0247"/>
    <w:rsid w:val="002B13E8"/>
    <w:rsid w:val="002B204E"/>
    <w:rsid w:val="002B3239"/>
    <w:rsid w:val="002B3561"/>
    <w:rsid w:val="002B4516"/>
    <w:rsid w:val="002B4AF9"/>
    <w:rsid w:val="002B4B87"/>
    <w:rsid w:val="002B6200"/>
    <w:rsid w:val="002B67E2"/>
    <w:rsid w:val="002C02DA"/>
    <w:rsid w:val="002C2AAE"/>
    <w:rsid w:val="002C473E"/>
    <w:rsid w:val="002C542D"/>
    <w:rsid w:val="002C6054"/>
    <w:rsid w:val="002C61D5"/>
    <w:rsid w:val="002D06EA"/>
    <w:rsid w:val="002D0959"/>
    <w:rsid w:val="002D0E9A"/>
    <w:rsid w:val="002D0EA1"/>
    <w:rsid w:val="002D15B9"/>
    <w:rsid w:val="002D3049"/>
    <w:rsid w:val="002D435A"/>
    <w:rsid w:val="002D4783"/>
    <w:rsid w:val="002D4CBD"/>
    <w:rsid w:val="002D63B0"/>
    <w:rsid w:val="002D6524"/>
    <w:rsid w:val="002D7964"/>
    <w:rsid w:val="002D7E50"/>
    <w:rsid w:val="002E21FE"/>
    <w:rsid w:val="002E332C"/>
    <w:rsid w:val="002E3A53"/>
    <w:rsid w:val="002E3CB6"/>
    <w:rsid w:val="002E5C02"/>
    <w:rsid w:val="002E5C78"/>
    <w:rsid w:val="002E6D61"/>
    <w:rsid w:val="002F0765"/>
    <w:rsid w:val="002F7752"/>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2F4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52AF"/>
    <w:rsid w:val="00376416"/>
    <w:rsid w:val="00377577"/>
    <w:rsid w:val="003837A3"/>
    <w:rsid w:val="0038554E"/>
    <w:rsid w:val="00385EA6"/>
    <w:rsid w:val="003870D6"/>
    <w:rsid w:val="00387265"/>
    <w:rsid w:val="00391327"/>
    <w:rsid w:val="0039401D"/>
    <w:rsid w:val="003973A3"/>
    <w:rsid w:val="00397F2D"/>
    <w:rsid w:val="003A45D5"/>
    <w:rsid w:val="003A6A3C"/>
    <w:rsid w:val="003A7D9B"/>
    <w:rsid w:val="003B28AB"/>
    <w:rsid w:val="003B32AD"/>
    <w:rsid w:val="003B674D"/>
    <w:rsid w:val="003C1327"/>
    <w:rsid w:val="003C2238"/>
    <w:rsid w:val="003C5431"/>
    <w:rsid w:val="003C5539"/>
    <w:rsid w:val="003C6A17"/>
    <w:rsid w:val="003C6EE3"/>
    <w:rsid w:val="003D0536"/>
    <w:rsid w:val="003D17E0"/>
    <w:rsid w:val="003D3B9F"/>
    <w:rsid w:val="003D42AD"/>
    <w:rsid w:val="003D6E96"/>
    <w:rsid w:val="003E290D"/>
    <w:rsid w:val="003E3632"/>
    <w:rsid w:val="003E40C2"/>
    <w:rsid w:val="003F08DF"/>
    <w:rsid w:val="003F0919"/>
    <w:rsid w:val="003F320A"/>
    <w:rsid w:val="003F5E03"/>
    <w:rsid w:val="003F646F"/>
    <w:rsid w:val="003F671E"/>
    <w:rsid w:val="003F7FBC"/>
    <w:rsid w:val="004024FD"/>
    <w:rsid w:val="00403A61"/>
    <w:rsid w:val="00404B5B"/>
    <w:rsid w:val="00404D94"/>
    <w:rsid w:val="00405192"/>
    <w:rsid w:val="0040633D"/>
    <w:rsid w:val="00407929"/>
    <w:rsid w:val="0041013E"/>
    <w:rsid w:val="004106ED"/>
    <w:rsid w:val="00411BD4"/>
    <w:rsid w:val="00412A0B"/>
    <w:rsid w:val="004135E6"/>
    <w:rsid w:val="00414F29"/>
    <w:rsid w:val="00415C85"/>
    <w:rsid w:val="004169DC"/>
    <w:rsid w:val="00417EFE"/>
    <w:rsid w:val="00421F8D"/>
    <w:rsid w:val="004245ED"/>
    <w:rsid w:val="00426284"/>
    <w:rsid w:val="00435CAC"/>
    <w:rsid w:val="00435D91"/>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1C5"/>
    <w:rsid w:val="004775FF"/>
    <w:rsid w:val="0048001D"/>
    <w:rsid w:val="0048017B"/>
    <w:rsid w:val="0048267C"/>
    <w:rsid w:val="00485E6E"/>
    <w:rsid w:val="00486E7E"/>
    <w:rsid w:val="00493C33"/>
    <w:rsid w:val="00495643"/>
    <w:rsid w:val="00497914"/>
    <w:rsid w:val="004A03C9"/>
    <w:rsid w:val="004A0971"/>
    <w:rsid w:val="004A3F1D"/>
    <w:rsid w:val="004A430D"/>
    <w:rsid w:val="004A5118"/>
    <w:rsid w:val="004A70A7"/>
    <w:rsid w:val="004A7264"/>
    <w:rsid w:val="004A7D64"/>
    <w:rsid w:val="004B0034"/>
    <w:rsid w:val="004B2D75"/>
    <w:rsid w:val="004B5552"/>
    <w:rsid w:val="004B5F7D"/>
    <w:rsid w:val="004B785B"/>
    <w:rsid w:val="004B7BCF"/>
    <w:rsid w:val="004C16D0"/>
    <w:rsid w:val="004C307A"/>
    <w:rsid w:val="004C33B5"/>
    <w:rsid w:val="004C33F4"/>
    <w:rsid w:val="004C384A"/>
    <w:rsid w:val="004C5A2C"/>
    <w:rsid w:val="004D51D2"/>
    <w:rsid w:val="004D7F32"/>
    <w:rsid w:val="004E1188"/>
    <w:rsid w:val="004E248D"/>
    <w:rsid w:val="004E4DF7"/>
    <w:rsid w:val="004E6EC8"/>
    <w:rsid w:val="004E7A7F"/>
    <w:rsid w:val="004F09A8"/>
    <w:rsid w:val="004F4B83"/>
    <w:rsid w:val="005019C6"/>
    <w:rsid w:val="00502844"/>
    <w:rsid w:val="00503143"/>
    <w:rsid w:val="0050508B"/>
    <w:rsid w:val="00513161"/>
    <w:rsid w:val="005134C0"/>
    <w:rsid w:val="00513D92"/>
    <w:rsid w:val="00514238"/>
    <w:rsid w:val="005147C9"/>
    <w:rsid w:val="00516431"/>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B24"/>
    <w:rsid w:val="00542C05"/>
    <w:rsid w:val="00543F2F"/>
    <w:rsid w:val="00545079"/>
    <w:rsid w:val="005464AE"/>
    <w:rsid w:val="0055376A"/>
    <w:rsid w:val="0055576A"/>
    <w:rsid w:val="00555F71"/>
    <w:rsid w:val="00561674"/>
    <w:rsid w:val="00565D2C"/>
    <w:rsid w:val="005665C7"/>
    <w:rsid w:val="00566E24"/>
    <w:rsid w:val="00566E7D"/>
    <w:rsid w:val="00567EC4"/>
    <w:rsid w:val="005700E4"/>
    <w:rsid w:val="005720A3"/>
    <w:rsid w:val="005734FD"/>
    <w:rsid w:val="0057482F"/>
    <w:rsid w:val="005808BF"/>
    <w:rsid w:val="00582C7F"/>
    <w:rsid w:val="0058407B"/>
    <w:rsid w:val="005842E7"/>
    <w:rsid w:val="00585E17"/>
    <w:rsid w:val="00587933"/>
    <w:rsid w:val="00593336"/>
    <w:rsid w:val="0059470E"/>
    <w:rsid w:val="0059589C"/>
    <w:rsid w:val="00596F72"/>
    <w:rsid w:val="005A0049"/>
    <w:rsid w:val="005A00BC"/>
    <w:rsid w:val="005A123E"/>
    <w:rsid w:val="005A2292"/>
    <w:rsid w:val="005A61C1"/>
    <w:rsid w:val="005B03E8"/>
    <w:rsid w:val="005B11B5"/>
    <w:rsid w:val="005B140E"/>
    <w:rsid w:val="005B1411"/>
    <w:rsid w:val="005B17F8"/>
    <w:rsid w:val="005B2024"/>
    <w:rsid w:val="005B2F88"/>
    <w:rsid w:val="005B3B2A"/>
    <w:rsid w:val="005B4441"/>
    <w:rsid w:val="005B6A66"/>
    <w:rsid w:val="005C1971"/>
    <w:rsid w:val="005C5509"/>
    <w:rsid w:val="005C7966"/>
    <w:rsid w:val="005C7ABA"/>
    <w:rsid w:val="005D3BB0"/>
    <w:rsid w:val="005D69BB"/>
    <w:rsid w:val="005D7BE9"/>
    <w:rsid w:val="005E18B4"/>
    <w:rsid w:val="005E1F89"/>
    <w:rsid w:val="005E5485"/>
    <w:rsid w:val="005E7D17"/>
    <w:rsid w:val="005F0977"/>
    <w:rsid w:val="005F1728"/>
    <w:rsid w:val="005F3687"/>
    <w:rsid w:val="005F3B8F"/>
    <w:rsid w:val="005F48C5"/>
    <w:rsid w:val="005F4BCF"/>
    <w:rsid w:val="005F4BD7"/>
    <w:rsid w:val="005F553F"/>
    <w:rsid w:val="005F5F35"/>
    <w:rsid w:val="005F772A"/>
    <w:rsid w:val="0060187D"/>
    <w:rsid w:val="0060319D"/>
    <w:rsid w:val="00604F62"/>
    <w:rsid w:val="00620681"/>
    <w:rsid w:val="006207FE"/>
    <w:rsid w:val="00620CAE"/>
    <w:rsid w:val="006211F9"/>
    <w:rsid w:val="00621F8C"/>
    <w:rsid w:val="00622D87"/>
    <w:rsid w:val="0062393D"/>
    <w:rsid w:val="0062394D"/>
    <w:rsid w:val="00625CE7"/>
    <w:rsid w:val="00630B34"/>
    <w:rsid w:val="006337C8"/>
    <w:rsid w:val="00634058"/>
    <w:rsid w:val="00635C5F"/>
    <w:rsid w:val="00636F9A"/>
    <w:rsid w:val="006375F1"/>
    <w:rsid w:val="0064122B"/>
    <w:rsid w:val="0064229C"/>
    <w:rsid w:val="0064247E"/>
    <w:rsid w:val="00644473"/>
    <w:rsid w:val="006450EA"/>
    <w:rsid w:val="00656797"/>
    <w:rsid w:val="006627E0"/>
    <w:rsid w:val="00663F31"/>
    <w:rsid w:val="00671C35"/>
    <w:rsid w:val="006734B2"/>
    <w:rsid w:val="006740D0"/>
    <w:rsid w:val="00674FE3"/>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4D49"/>
    <w:rsid w:val="006C5075"/>
    <w:rsid w:val="006C5698"/>
    <w:rsid w:val="006C57FC"/>
    <w:rsid w:val="006C605C"/>
    <w:rsid w:val="006C6FBA"/>
    <w:rsid w:val="006C7356"/>
    <w:rsid w:val="006C73A8"/>
    <w:rsid w:val="006C7632"/>
    <w:rsid w:val="006D096A"/>
    <w:rsid w:val="006D1D43"/>
    <w:rsid w:val="006D259E"/>
    <w:rsid w:val="006D34CB"/>
    <w:rsid w:val="006D4684"/>
    <w:rsid w:val="006D58EF"/>
    <w:rsid w:val="006E2D09"/>
    <w:rsid w:val="006E76AD"/>
    <w:rsid w:val="006F09FB"/>
    <w:rsid w:val="006F0B00"/>
    <w:rsid w:val="006F34CE"/>
    <w:rsid w:val="006F47B8"/>
    <w:rsid w:val="006F66C1"/>
    <w:rsid w:val="00702117"/>
    <w:rsid w:val="0070452E"/>
    <w:rsid w:val="007046D9"/>
    <w:rsid w:val="00706E0A"/>
    <w:rsid w:val="0071119F"/>
    <w:rsid w:val="007111F9"/>
    <w:rsid w:val="00713EF7"/>
    <w:rsid w:val="0071505F"/>
    <w:rsid w:val="007151AE"/>
    <w:rsid w:val="0071640E"/>
    <w:rsid w:val="007178DD"/>
    <w:rsid w:val="00722AD1"/>
    <w:rsid w:val="007233E2"/>
    <w:rsid w:val="0072415E"/>
    <w:rsid w:val="007249D6"/>
    <w:rsid w:val="00724FFD"/>
    <w:rsid w:val="0072580A"/>
    <w:rsid w:val="00725B9F"/>
    <w:rsid w:val="00727673"/>
    <w:rsid w:val="00727B01"/>
    <w:rsid w:val="00732D4F"/>
    <w:rsid w:val="00732FB4"/>
    <w:rsid w:val="00733B19"/>
    <w:rsid w:val="00733B51"/>
    <w:rsid w:val="00740656"/>
    <w:rsid w:val="00742BC6"/>
    <w:rsid w:val="00747750"/>
    <w:rsid w:val="00751AA7"/>
    <w:rsid w:val="0075264C"/>
    <w:rsid w:val="007542C2"/>
    <w:rsid w:val="00754661"/>
    <w:rsid w:val="007546FB"/>
    <w:rsid w:val="00755768"/>
    <w:rsid w:val="00755A40"/>
    <w:rsid w:val="00760266"/>
    <w:rsid w:val="00760357"/>
    <w:rsid w:val="00760AE5"/>
    <w:rsid w:val="00761B4C"/>
    <w:rsid w:val="00764971"/>
    <w:rsid w:val="00764D70"/>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B794D"/>
    <w:rsid w:val="007C201C"/>
    <w:rsid w:val="007C2EDD"/>
    <w:rsid w:val="007C45FE"/>
    <w:rsid w:val="007C7427"/>
    <w:rsid w:val="007D05F8"/>
    <w:rsid w:val="007D07D9"/>
    <w:rsid w:val="007D1386"/>
    <w:rsid w:val="007D1EA8"/>
    <w:rsid w:val="007D2381"/>
    <w:rsid w:val="007D27ED"/>
    <w:rsid w:val="007D5FA4"/>
    <w:rsid w:val="007D6B1D"/>
    <w:rsid w:val="007D6C66"/>
    <w:rsid w:val="007D727F"/>
    <w:rsid w:val="007D7F95"/>
    <w:rsid w:val="007E569B"/>
    <w:rsid w:val="007E5E7C"/>
    <w:rsid w:val="007E789F"/>
    <w:rsid w:val="007E7A2F"/>
    <w:rsid w:val="007F3E64"/>
    <w:rsid w:val="007F7BA8"/>
    <w:rsid w:val="008046AB"/>
    <w:rsid w:val="00804BE9"/>
    <w:rsid w:val="0080581C"/>
    <w:rsid w:val="00806110"/>
    <w:rsid w:val="00806281"/>
    <w:rsid w:val="00810621"/>
    <w:rsid w:val="00812437"/>
    <w:rsid w:val="00815F00"/>
    <w:rsid w:val="008167B2"/>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2116"/>
    <w:rsid w:val="00834205"/>
    <w:rsid w:val="00834782"/>
    <w:rsid w:val="0083783B"/>
    <w:rsid w:val="008400CA"/>
    <w:rsid w:val="00842216"/>
    <w:rsid w:val="00842CCD"/>
    <w:rsid w:val="00843392"/>
    <w:rsid w:val="00843A68"/>
    <w:rsid w:val="00844F90"/>
    <w:rsid w:val="00847EDB"/>
    <w:rsid w:val="00850627"/>
    <w:rsid w:val="008514CA"/>
    <w:rsid w:val="00857AEC"/>
    <w:rsid w:val="00857E91"/>
    <w:rsid w:val="00860D88"/>
    <w:rsid w:val="00863785"/>
    <w:rsid w:val="0086430A"/>
    <w:rsid w:val="008650A9"/>
    <w:rsid w:val="00865ABE"/>
    <w:rsid w:val="00866F91"/>
    <w:rsid w:val="008708CC"/>
    <w:rsid w:val="00875624"/>
    <w:rsid w:val="00877400"/>
    <w:rsid w:val="00877BF3"/>
    <w:rsid w:val="00880D0C"/>
    <w:rsid w:val="008820DB"/>
    <w:rsid w:val="0088606E"/>
    <w:rsid w:val="008875D0"/>
    <w:rsid w:val="00891E19"/>
    <w:rsid w:val="0089261D"/>
    <w:rsid w:val="0089269C"/>
    <w:rsid w:val="008947F9"/>
    <w:rsid w:val="00895720"/>
    <w:rsid w:val="00897C81"/>
    <w:rsid w:val="008A0328"/>
    <w:rsid w:val="008A0A45"/>
    <w:rsid w:val="008A1316"/>
    <w:rsid w:val="008A1480"/>
    <w:rsid w:val="008A30BF"/>
    <w:rsid w:val="008A438D"/>
    <w:rsid w:val="008A4763"/>
    <w:rsid w:val="008A4B7A"/>
    <w:rsid w:val="008A507C"/>
    <w:rsid w:val="008A53A9"/>
    <w:rsid w:val="008A6850"/>
    <w:rsid w:val="008B32D3"/>
    <w:rsid w:val="008B3A8E"/>
    <w:rsid w:val="008B58BE"/>
    <w:rsid w:val="008B74FD"/>
    <w:rsid w:val="008C0278"/>
    <w:rsid w:val="008C0546"/>
    <w:rsid w:val="008C298C"/>
    <w:rsid w:val="008C3C3A"/>
    <w:rsid w:val="008C5927"/>
    <w:rsid w:val="008D0E73"/>
    <w:rsid w:val="008D2291"/>
    <w:rsid w:val="008D2AB8"/>
    <w:rsid w:val="008D3115"/>
    <w:rsid w:val="008D3D00"/>
    <w:rsid w:val="008D5051"/>
    <w:rsid w:val="008E00B3"/>
    <w:rsid w:val="008E456A"/>
    <w:rsid w:val="008E5CF8"/>
    <w:rsid w:val="008F11BA"/>
    <w:rsid w:val="008F2C88"/>
    <w:rsid w:val="008F336A"/>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767"/>
    <w:rsid w:val="00960CD1"/>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4271"/>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6EE1"/>
    <w:rsid w:val="009E7588"/>
    <w:rsid w:val="009F0702"/>
    <w:rsid w:val="009F41D6"/>
    <w:rsid w:val="009F4885"/>
    <w:rsid w:val="009F560F"/>
    <w:rsid w:val="009F5B23"/>
    <w:rsid w:val="009F76DA"/>
    <w:rsid w:val="009F7C1F"/>
    <w:rsid w:val="00A00DB2"/>
    <w:rsid w:val="00A00DDA"/>
    <w:rsid w:val="00A01824"/>
    <w:rsid w:val="00A02085"/>
    <w:rsid w:val="00A02659"/>
    <w:rsid w:val="00A0400C"/>
    <w:rsid w:val="00A05607"/>
    <w:rsid w:val="00A11C33"/>
    <w:rsid w:val="00A124C8"/>
    <w:rsid w:val="00A14D71"/>
    <w:rsid w:val="00A14DA3"/>
    <w:rsid w:val="00A156A4"/>
    <w:rsid w:val="00A15A1E"/>
    <w:rsid w:val="00A15FD0"/>
    <w:rsid w:val="00A16561"/>
    <w:rsid w:val="00A201EC"/>
    <w:rsid w:val="00A2119E"/>
    <w:rsid w:val="00A22D85"/>
    <w:rsid w:val="00A26702"/>
    <w:rsid w:val="00A3044A"/>
    <w:rsid w:val="00A352CF"/>
    <w:rsid w:val="00A3595C"/>
    <w:rsid w:val="00A35B28"/>
    <w:rsid w:val="00A37D27"/>
    <w:rsid w:val="00A43376"/>
    <w:rsid w:val="00A43857"/>
    <w:rsid w:val="00A4594E"/>
    <w:rsid w:val="00A46980"/>
    <w:rsid w:val="00A50048"/>
    <w:rsid w:val="00A5306E"/>
    <w:rsid w:val="00A54925"/>
    <w:rsid w:val="00A55460"/>
    <w:rsid w:val="00A56C45"/>
    <w:rsid w:val="00A579A6"/>
    <w:rsid w:val="00A61CDE"/>
    <w:rsid w:val="00A61D25"/>
    <w:rsid w:val="00A6210C"/>
    <w:rsid w:val="00A63358"/>
    <w:rsid w:val="00A64349"/>
    <w:rsid w:val="00A65B55"/>
    <w:rsid w:val="00A65CF2"/>
    <w:rsid w:val="00A66233"/>
    <w:rsid w:val="00A6761E"/>
    <w:rsid w:val="00A700DD"/>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48F9"/>
    <w:rsid w:val="00AC53C5"/>
    <w:rsid w:val="00AC5FC8"/>
    <w:rsid w:val="00AD0888"/>
    <w:rsid w:val="00AD0C8B"/>
    <w:rsid w:val="00AD0DB0"/>
    <w:rsid w:val="00AD18E2"/>
    <w:rsid w:val="00AD24F8"/>
    <w:rsid w:val="00AD4103"/>
    <w:rsid w:val="00AD4688"/>
    <w:rsid w:val="00AF047E"/>
    <w:rsid w:val="00AF2236"/>
    <w:rsid w:val="00AF2F86"/>
    <w:rsid w:val="00AF39EC"/>
    <w:rsid w:val="00AF52D7"/>
    <w:rsid w:val="00AF6F97"/>
    <w:rsid w:val="00AF74D6"/>
    <w:rsid w:val="00AF757B"/>
    <w:rsid w:val="00AF7D26"/>
    <w:rsid w:val="00B02403"/>
    <w:rsid w:val="00B0355A"/>
    <w:rsid w:val="00B037C5"/>
    <w:rsid w:val="00B04A6E"/>
    <w:rsid w:val="00B058DB"/>
    <w:rsid w:val="00B06C6F"/>
    <w:rsid w:val="00B06F3F"/>
    <w:rsid w:val="00B109E2"/>
    <w:rsid w:val="00B10AF3"/>
    <w:rsid w:val="00B10BD4"/>
    <w:rsid w:val="00B10F17"/>
    <w:rsid w:val="00B14179"/>
    <w:rsid w:val="00B1423E"/>
    <w:rsid w:val="00B1599B"/>
    <w:rsid w:val="00B219F2"/>
    <w:rsid w:val="00B23D5F"/>
    <w:rsid w:val="00B23D81"/>
    <w:rsid w:val="00B258C9"/>
    <w:rsid w:val="00B2649D"/>
    <w:rsid w:val="00B2751C"/>
    <w:rsid w:val="00B275D2"/>
    <w:rsid w:val="00B30348"/>
    <w:rsid w:val="00B3118F"/>
    <w:rsid w:val="00B321E5"/>
    <w:rsid w:val="00B32A77"/>
    <w:rsid w:val="00B32E7B"/>
    <w:rsid w:val="00B33590"/>
    <w:rsid w:val="00B35F2E"/>
    <w:rsid w:val="00B37BF6"/>
    <w:rsid w:val="00B4103F"/>
    <w:rsid w:val="00B41F8F"/>
    <w:rsid w:val="00B43578"/>
    <w:rsid w:val="00B439A6"/>
    <w:rsid w:val="00B44560"/>
    <w:rsid w:val="00B44765"/>
    <w:rsid w:val="00B450F4"/>
    <w:rsid w:val="00B45748"/>
    <w:rsid w:val="00B46F3E"/>
    <w:rsid w:val="00B47012"/>
    <w:rsid w:val="00B4741D"/>
    <w:rsid w:val="00B54D25"/>
    <w:rsid w:val="00B56E1C"/>
    <w:rsid w:val="00B57FB1"/>
    <w:rsid w:val="00B6205D"/>
    <w:rsid w:val="00B623C1"/>
    <w:rsid w:val="00B65375"/>
    <w:rsid w:val="00B6588B"/>
    <w:rsid w:val="00B65F1B"/>
    <w:rsid w:val="00B66C59"/>
    <w:rsid w:val="00B67459"/>
    <w:rsid w:val="00B7300A"/>
    <w:rsid w:val="00B742AF"/>
    <w:rsid w:val="00B74D31"/>
    <w:rsid w:val="00B76300"/>
    <w:rsid w:val="00B7677E"/>
    <w:rsid w:val="00B76E35"/>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BC1"/>
    <w:rsid w:val="00BB3D76"/>
    <w:rsid w:val="00BB3F9A"/>
    <w:rsid w:val="00BB4AF3"/>
    <w:rsid w:val="00BC1D76"/>
    <w:rsid w:val="00BC239C"/>
    <w:rsid w:val="00BC258C"/>
    <w:rsid w:val="00BC263E"/>
    <w:rsid w:val="00BC4A41"/>
    <w:rsid w:val="00BC5A34"/>
    <w:rsid w:val="00BC5E46"/>
    <w:rsid w:val="00BC6599"/>
    <w:rsid w:val="00BC681C"/>
    <w:rsid w:val="00BC717D"/>
    <w:rsid w:val="00BC7AC7"/>
    <w:rsid w:val="00BD363B"/>
    <w:rsid w:val="00BD3DC1"/>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2FAB"/>
    <w:rsid w:val="00BF4AED"/>
    <w:rsid w:val="00BF4CE3"/>
    <w:rsid w:val="00BF53B1"/>
    <w:rsid w:val="00BF5DFE"/>
    <w:rsid w:val="00BF6855"/>
    <w:rsid w:val="00BF79E7"/>
    <w:rsid w:val="00C005D2"/>
    <w:rsid w:val="00C0534C"/>
    <w:rsid w:val="00C12642"/>
    <w:rsid w:val="00C144DF"/>
    <w:rsid w:val="00C14BEA"/>
    <w:rsid w:val="00C167B0"/>
    <w:rsid w:val="00C16D47"/>
    <w:rsid w:val="00C2037A"/>
    <w:rsid w:val="00C21629"/>
    <w:rsid w:val="00C22155"/>
    <w:rsid w:val="00C224A4"/>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90E"/>
    <w:rsid w:val="00C55E8C"/>
    <w:rsid w:val="00C56050"/>
    <w:rsid w:val="00C5673E"/>
    <w:rsid w:val="00C56D23"/>
    <w:rsid w:val="00C571B5"/>
    <w:rsid w:val="00C576CF"/>
    <w:rsid w:val="00C6284C"/>
    <w:rsid w:val="00C62898"/>
    <w:rsid w:val="00C6456A"/>
    <w:rsid w:val="00C7545B"/>
    <w:rsid w:val="00C75917"/>
    <w:rsid w:val="00C769B9"/>
    <w:rsid w:val="00C77BB7"/>
    <w:rsid w:val="00C77D22"/>
    <w:rsid w:val="00C81A23"/>
    <w:rsid w:val="00C81D09"/>
    <w:rsid w:val="00C8202E"/>
    <w:rsid w:val="00C843FC"/>
    <w:rsid w:val="00C85DBF"/>
    <w:rsid w:val="00C87A66"/>
    <w:rsid w:val="00C93DD6"/>
    <w:rsid w:val="00C93DD8"/>
    <w:rsid w:val="00CA0F02"/>
    <w:rsid w:val="00CA112D"/>
    <w:rsid w:val="00CA4370"/>
    <w:rsid w:val="00CA54A9"/>
    <w:rsid w:val="00CA596F"/>
    <w:rsid w:val="00CA6AB4"/>
    <w:rsid w:val="00CA79E2"/>
    <w:rsid w:val="00CB2672"/>
    <w:rsid w:val="00CB354D"/>
    <w:rsid w:val="00CB3577"/>
    <w:rsid w:val="00CB6DF5"/>
    <w:rsid w:val="00CB6F0E"/>
    <w:rsid w:val="00CC38A6"/>
    <w:rsid w:val="00CC4DB1"/>
    <w:rsid w:val="00CC544D"/>
    <w:rsid w:val="00CC5D31"/>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33D2"/>
    <w:rsid w:val="00D05150"/>
    <w:rsid w:val="00D06088"/>
    <w:rsid w:val="00D063A2"/>
    <w:rsid w:val="00D10168"/>
    <w:rsid w:val="00D1184D"/>
    <w:rsid w:val="00D129B5"/>
    <w:rsid w:val="00D131A5"/>
    <w:rsid w:val="00D13467"/>
    <w:rsid w:val="00D160DC"/>
    <w:rsid w:val="00D1615E"/>
    <w:rsid w:val="00D1693D"/>
    <w:rsid w:val="00D2217E"/>
    <w:rsid w:val="00D228CC"/>
    <w:rsid w:val="00D22F84"/>
    <w:rsid w:val="00D2387D"/>
    <w:rsid w:val="00D24BEF"/>
    <w:rsid w:val="00D24D81"/>
    <w:rsid w:val="00D25880"/>
    <w:rsid w:val="00D26D4B"/>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24D0"/>
    <w:rsid w:val="00D531F7"/>
    <w:rsid w:val="00D61104"/>
    <w:rsid w:val="00D6330B"/>
    <w:rsid w:val="00D65E49"/>
    <w:rsid w:val="00D671E1"/>
    <w:rsid w:val="00D67518"/>
    <w:rsid w:val="00D70867"/>
    <w:rsid w:val="00D71C4A"/>
    <w:rsid w:val="00D73206"/>
    <w:rsid w:val="00D74BCC"/>
    <w:rsid w:val="00D75803"/>
    <w:rsid w:val="00D7596E"/>
    <w:rsid w:val="00D75D64"/>
    <w:rsid w:val="00D7735F"/>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053D"/>
    <w:rsid w:val="00DB20E7"/>
    <w:rsid w:val="00DB2A4C"/>
    <w:rsid w:val="00DB33D5"/>
    <w:rsid w:val="00DB3E90"/>
    <w:rsid w:val="00DB5398"/>
    <w:rsid w:val="00DB6D33"/>
    <w:rsid w:val="00DC097E"/>
    <w:rsid w:val="00DC25C8"/>
    <w:rsid w:val="00DC25F5"/>
    <w:rsid w:val="00DC2A03"/>
    <w:rsid w:val="00DC33F2"/>
    <w:rsid w:val="00DC4948"/>
    <w:rsid w:val="00DC76F3"/>
    <w:rsid w:val="00DD0B92"/>
    <w:rsid w:val="00DD3CA6"/>
    <w:rsid w:val="00DD475C"/>
    <w:rsid w:val="00DD5040"/>
    <w:rsid w:val="00DD6A1F"/>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078F3"/>
    <w:rsid w:val="00E12843"/>
    <w:rsid w:val="00E13DBA"/>
    <w:rsid w:val="00E1550C"/>
    <w:rsid w:val="00E15E2F"/>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762EA"/>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00E"/>
    <w:rsid w:val="00EC344E"/>
    <w:rsid w:val="00EC6A73"/>
    <w:rsid w:val="00EC7A27"/>
    <w:rsid w:val="00ED12C3"/>
    <w:rsid w:val="00ED15F3"/>
    <w:rsid w:val="00ED1845"/>
    <w:rsid w:val="00ED38D2"/>
    <w:rsid w:val="00ED3EA4"/>
    <w:rsid w:val="00ED629D"/>
    <w:rsid w:val="00ED67C0"/>
    <w:rsid w:val="00EE0661"/>
    <w:rsid w:val="00EE1E50"/>
    <w:rsid w:val="00EE3741"/>
    <w:rsid w:val="00EE5420"/>
    <w:rsid w:val="00EE5781"/>
    <w:rsid w:val="00EE6E5D"/>
    <w:rsid w:val="00EE764F"/>
    <w:rsid w:val="00EF0313"/>
    <w:rsid w:val="00EF4235"/>
    <w:rsid w:val="00EF457D"/>
    <w:rsid w:val="00EF731D"/>
    <w:rsid w:val="00EF7952"/>
    <w:rsid w:val="00F01176"/>
    <w:rsid w:val="00F019D7"/>
    <w:rsid w:val="00F02696"/>
    <w:rsid w:val="00F02D2D"/>
    <w:rsid w:val="00F0385B"/>
    <w:rsid w:val="00F066D7"/>
    <w:rsid w:val="00F06CBC"/>
    <w:rsid w:val="00F117A3"/>
    <w:rsid w:val="00F11B4E"/>
    <w:rsid w:val="00F12606"/>
    <w:rsid w:val="00F12AE6"/>
    <w:rsid w:val="00F12B99"/>
    <w:rsid w:val="00F133B8"/>
    <w:rsid w:val="00F17433"/>
    <w:rsid w:val="00F230DE"/>
    <w:rsid w:val="00F24317"/>
    <w:rsid w:val="00F247B4"/>
    <w:rsid w:val="00F25513"/>
    <w:rsid w:val="00F2599A"/>
    <w:rsid w:val="00F263ED"/>
    <w:rsid w:val="00F26ECC"/>
    <w:rsid w:val="00F26F78"/>
    <w:rsid w:val="00F272D6"/>
    <w:rsid w:val="00F30303"/>
    <w:rsid w:val="00F30BBB"/>
    <w:rsid w:val="00F30D51"/>
    <w:rsid w:val="00F33D48"/>
    <w:rsid w:val="00F3541E"/>
    <w:rsid w:val="00F35479"/>
    <w:rsid w:val="00F373EF"/>
    <w:rsid w:val="00F40420"/>
    <w:rsid w:val="00F413D5"/>
    <w:rsid w:val="00F43D74"/>
    <w:rsid w:val="00F440A7"/>
    <w:rsid w:val="00F52B9C"/>
    <w:rsid w:val="00F53375"/>
    <w:rsid w:val="00F550AD"/>
    <w:rsid w:val="00F55A79"/>
    <w:rsid w:val="00F56F1A"/>
    <w:rsid w:val="00F57E28"/>
    <w:rsid w:val="00F603C3"/>
    <w:rsid w:val="00F606E9"/>
    <w:rsid w:val="00F63574"/>
    <w:rsid w:val="00F64BEC"/>
    <w:rsid w:val="00F66AF9"/>
    <w:rsid w:val="00F70A3B"/>
    <w:rsid w:val="00F70CEC"/>
    <w:rsid w:val="00F71086"/>
    <w:rsid w:val="00F715B9"/>
    <w:rsid w:val="00F71CC5"/>
    <w:rsid w:val="00F724F4"/>
    <w:rsid w:val="00F73130"/>
    <w:rsid w:val="00F75D4C"/>
    <w:rsid w:val="00F8108B"/>
    <w:rsid w:val="00F81E8C"/>
    <w:rsid w:val="00F839A4"/>
    <w:rsid w:val="00F83CA8"/>
    <w:rsid w:val="00F84A3B"/>
    <w:rsid w:val="00F85BED"/>
    <w:rsid w:val="00F87281"/>
    <w:rsid w:val="00F873A2"/>
    <w:rsid w:val="00F9289D"/>
    <w:rsid w:val="00F93832"/>
    <w:rsid w:val="00F954F8"/>
    <w:rsid w:val="00FA0063"/>
    <w:rsid w:val="00FA28E4"/>
    <w:rsid w:val="00FA47EF"/>
    <w:rsid w:val="00FA6E6A"/>
    <w:rsid w:val="00FB02F5"/>
    <w:rsid w:val="00FB0586"/>
    <w:rsid w:val="00FB1099"/>
    <w:rsid w:val="00FB1824"/>
    <w:rsid w:val="00FB27E9"/>
    <w:rsid w:val="00FB281E"/>
    <w:rsid w:val="00FB3FE2"/>
    <w:rsid w:val="00FB6236"/>
    <w:rsid w:val="00FC0148"/>
    <w:rsid w:val="00FC45F2"/>
    <w:rsid w:val="00FC4B8E"/>
    <w:rsid w:val="00FC6C56"/>
    <w:rsid w:val="00FC79D0"/>
    <w:rsid w:val="00FD0599"/>
    <w:rsid w:val="00FD141E"/>
    <w:rsid w:val="00FD2BEE"/>
    <w:rsid w:val="00FD47C0"/>
    <w:rsid w:val="00FD7ABF"/>
    <w:rsid w:val="00FD7C45"/>
    <w:rsid w:val="00FD7D85"/>
    <w:rsid w:val="00FE0A69"/>
    <w:rsid w:val="00FE20B8"/>
    <w:rsid w:val="00FE3869"/>
    <w:rsid w:val="00FE4937"/>
    <w:rsid w:val="00FE617D"/>
    <w:rsid w:val="00FE6B01"/>
    <w:rsid w:val="00FE6B94"/>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97B50"/>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9"/>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9"/>
      </w:numPr>
      <w:spacing w:line="360" w:lineRule="auto"/>
      <w:jc w:val="both"/>
      <w:outlineLvl w:val="2"/>
    </w:pPr>
    <w:rPr>
      <w:sz w:val="24"/>
    </w:rPr>
  </w:style>
  <w:style w:type="paragraph" w:styleId="Ttulo4">
    <w:name w:val="heading 4"/>
    <w:next w:val="Pargrafo"/>
    <w:link w:val="Ttulo4Char"/>
    <w:qFormat/>
    <w:rsid w:val="003E40C2"/>
    <w:pPr>
      <w:keepNext/>
      <w:numPr>
        <w:ilvl w:val="3"/>
        <w:numId w:val="19"/>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9"/>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 w:type="paragraph" w:styleId="Textodenotadefim">
    <w:name w:val="endnote text"/>
    <w:basedOn w:val="Normal"/>
    <w:link w:val="TextodenotadefimChar"/>
    <w:semiHidden/>
    <w:unhideWhenUsed/>
    <w:rsid w:val="00CA54A9"/>
    <w:pPr>
      <w:spacing w:line="240" w:lineRule="auto"/>
    </w:pPr>
    <w:rPr>
      <w:sz w:val="20"/>
    </w:rPr>
  </w:style>
  <w:style w:type="character" w:customStyle="1" w:styleId="TextodenotadefimChar">
    <w:name w:val="Texto de nota de fim Char"/>
    <w:basedOn w:val="Fontepargpadro"/>
    <w:link w:val="Textodenotadefim"/>
    <w:semiHidden/>
    <w:rsid w:val="00CA54A9"/>
  </w:style>
  <w:style w:type="character" w:styleId="Refdenotadefim">
    <w:name w:val="endnote reference"/>
    <w:basedOn w:val="Fontepargpadro"/>
    <w:semiHidden/>
    <w:unhideWhenUsed/>
    <w:rsid w:val="00CA54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0779932">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71709617">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4031326">
      <w:bodyDiv w:val="1"/>
      <w:marLeft w:val="0"/>
      <w:marRight w:val="0"/>
      <w:marTop w:val="0"/>
      <w:marBottom w:val="0"/>
      <w:divBdr>
        <w:top w:val="none" w:sz="0" w:space="0" w:color="auto"/>
        <w:left w:val="none" w:sz="0" w:space="0" w:color="auto"/>
        <w:bottom w:val="none" w:sz="0" w:space="0" w:color="auto"/>
        <w:right w:val="none" w:sz="0" w:space="0" w:color="auto"/>
      </w:divBdr>
      <w:divsChild>
        <w:div w:id="243339102">
          <w:marLeft w:val="0"/>
          <w:marRight w:val="0"/>
          <w:marTop w:val="0"/>
          <w:marBottom w:val="0"/>
          <w:divBdr>
            <w:top w:val="none" w:sz="0" w:space="0" w:color="auto"/>
            <w:left w:val="none" w:sz="0" w:space="0" w:color="auto"/>
            <w:bottom w:val="none" w:sz="0" w:space="0" w:color="auto"/>
            <w:right w:val="none" w:sz="0" w:space="0" w:color="auto"/>
          </w:divBdr>
          <w:divsChild>
            <w:div w:id="1613048452">
              <w:marLeft w:val="0"/>
              <w:marRight w:val="0"/>
              <w:marTop w:val="0"/>
              <w:marBottom w:val="0"/>
              <w:divBdr>
                <w:top w:val="none" w:sz="0" w:space="0" w:color="auto"/>
                <w:left w:val="none" w:sz="0" w:space="0" w:color="auto"/>
                <w:bottom w:val="none" w:sz="0" w:space="0" w:color="auto"/>
                <w:right w:val="none" w:sz="0" w:space="0" w:color="auto"/>
              </w:divBdr>
              <w:divsChild>
                <w:div w:id="682705794">
                  <w:marLeft w:val="0"/>
                  <w:marRight w:val="0"/>
                  <w:marTop w:val="0"/>
                  <w:marBottom w:val="0"/>
                  <w:divBdr>
                    <w:top w:val="none" w:sz="0" w:space="0" w:color="auto"/>
                    <w:left w:val="none" w:sz="0" w:space="0" w:color="auto"/>
                    <w:bottom w:val="none" w:sz="0" w:space="0" w:color="auto"/>
                    <w:right w:val="none" w:sz="0" w:space="0" w:color="auto"/>
                  </w:divBdr>
                  <w:divsChild>
                    <w:div w:id="978417673">
                      <w:marLeft w:val="0"/>
                      <w:marRight w:val="0"/>
                      <w:marTop w:val="0"/>
                      <w:marBottom w:val="0"/>
                      <w:divBdr>
                        <w:top w:val="none" w:sz="0" w:space="0" w:color="auto"/>
                        <w:left w:val="none" w:sz="0" w:space="0" w:color="auto"/>
                        <w:bottom w:val="none" w:sz="0" w:space="0" w:color="auto"/>
                        <w:right w:val="none" w:sz="0" w:space="0" w:color="auto"/>
                      </w:divBdr>
                      <w:divsChild>
                        <w:div w:id="453066271">
                          <w:marLeft w:val="0"/>
                          <w:marRight w:val="0"/>
                          <w:marTop w:val="0"/>
                          <w:marBottom w:val="0"/>
                          <w:divBdr>
                            <w:top w:val="none" w:sz="0" w:space="0" w:color="auto"/>
                            <w:left w:val="none" w:sz="0" w:space="0" w:color="auto"/>
                            <w:bottom w:val="none" w:sz="0" w:space="0" w:color="auto"/>
                            <w:right w:val="none" w:sz="0" w:space="0" w:color="auto"/>
                          </w:divBdr>
                          <w:divsChild>
                            <w:div w:id="8865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21742736">
      <w:bodyDiv w:val="1"/>
      <w:marLeft w:val="0"/>
      <w:marRight w:val="0"/>
      <w:marTop w:val="0"/>
      <w:marBottom w:val="0"/>
      <w:divBdr>
        <w:top w:val="none" w:sz="0" w:space="0" w:color="auto"/>
        <w:left w:val="none" w:sz="0" w:space="0" w:color="auto"/>
        <w:bottom w:val="none" w:sz="0" w:space="0" w:color="auto"/>
        <w:right w:val="none" w:sz="0" w:space="0" w:color="auto"/>
      </w:divBdr>
    </w:div>
    <w:div w:id="340594668">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140162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41609347">
      <w:bodyDiv w:val="1"/>
      <w:marLeft w:val="0"/>
      <w:marRight w:val="0"/>
      <w:marTop w:val="0"/>
      <w:marBottom w:val="0"/>
      <w:divBdr>
        <w:top w:val="none" w:sz="0" w:space="0" w:color="auto"/>
        <w:left w:val="none" w:sz="0" w:space="0" w:color="auto"/>
        <w:bottom w:val="none" w:sz="0" w:space="0" w:color="auto"/>
        <w:right w:val="none" w:sz="0" w:space="0" w:color="auto"/>
      </w:divBdr>
    </w:div>
    <w:div w:id="444547036">
      <w:bodyDiv w:val="1"/>
      <w:marLeft w:val="0"/>
      <w:marRight w:val="0"/>
      <w:marTop w:val="0"/>
      <w:marBottom w:val="0"/>
      <w:divBdr>
        <w:top w:val="none" w:sz="0" w:space="0" w:color="auto"/>
        <w:left w:val="none" w:sz="0" w:space="0" w:color="auto"/>
        <w:bottom w:val="none" w:sz="0" w:space="0" w:color="auto"/>
        <w:right w:val="none" w:sz="0" w:space="0" w:color="auto"/>
      </w:divBdr>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28178610">
      <w:bodyDiv w:val="1"/>
      <w:marLeft w:val="0"/>
      <w:marRight w:val="0"/>
      <w:marTop w:val="0"/>
      <w:marBottom w:val="0"/>
      <w:divBdr>
        <w:top w:val="none" w:sz="0" w:space="0" w:color="auto"/>
        <w:left w:val="none" w:sz="0" w:space="0" w:color="auto"/>
        <w:bottom w:val="none" w:sz="0" w:space="0" w:color="auto"/>
        <w:right w:val="none" w:sz="0" w:space="0" w:color="auto"/>
      </w:divBdr>
    </w:div>
    <w:div w:id="539896169">
      <w:bodyDiv w:val="1"/>
      <w:marLeft w:val="0"/>
      <w:marRight w:val="0"/>
      <w:marTop w:val="0"/>
      <w:marBottom w:val="0"/>
      <w:divBdr>
        <w:top w:val="none" w:sz="0" w:space="0" w:color="auto"/>
        <w:left w:val="none" w:sz="0" w:space="0" w:color="auto"/>
        <w:bottom w:val="none" w:sz="0" w:space="0" w:color="auto"/>
        <w:right w:val="none" w:sz="0" w:space="0" w:color="auto"/>
      </w:divBdr>
    </w:div>
    <w:div w:id="541942977">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2656953">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80730896">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79549350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78707419">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5744096">
      <w:bodyDiv w:val="1"/>
      <w:marLeft w:val="0"/>
      <w:marRight w:val="0"/>
      <w:marTop w:val="0"/>
      <w:marBottom w:val="0"/>
      <w:divBdr>
        <w:top w:val="none" w:sz="0" w:space="0" w:color="auto"/>
        <w:left w:val="none" w:sz="0" w:space="0" w:color="auto"/>
        <w:bottom w:val="none" w:sz="0" w:space="0" w:color="auto"/>
        <w:right w:val="none" w:sz="0" w:space="0" w:color="auto"/>
      </w:divBdr>
      <w:divsChild>
        <w:div w:id="198784192">
          <w:marLeft w:val="0"/>
          <w:marRight w:val="0"/>
          <w:marTop w:val="0"/>
          <w:marBottom w:val="0"/>
          <w:divBdr>
            <w:top w:val="none" w:sz="0" w:space="0" w:color="auto"/>
            <w:left w:val="none" w:sz="0" w:space="0" w:color="auto"/>
            <w:bottom w:val="none" w:sz="0" w:space="0" w:color="auto"/>
            <w:right w:val="none" w:sz="0" w:space="0" w:color="auto"/>
          </w:divBdr>
          <w:divsChild>
            <w:div w:id="109519284">
              <w:marLeft w:val="0"/>
              <w:marRight w:val="0"/>
              <w:marTop w:val="0"/>
              <w:marBottom w:val="0"/>
              <w:divBdr>
                <w:top w:val="none" w:sz="0" w:space="0" w:color="auto"/>
                <w:left w:val="none" w:sz="0" w:space="0" w:color="auto"/>
                <w:bottom w:val="none" w:sz="0" w:space="0" w:color="auto"/>
                <w:right w:val="none" w:sz="0" w:space="0" w:color="auto"/>
              </w:divBdr>
              <w:divsChild>
                <w:div w:id="914821535">
                  <w:marLeft w:val="0"/>
                  <w:marRight w:val="0"/>
                  <w:marTop w:val="0"/>
                  <w:marBottom w:val="0"/>
                  <w:divBdr>
                    <w:top w:val="none" w:sz="0" w:space="0" w:color="auto"/>
                    <w:left w:val="none" w:sz="0" w:space="0" w:color="auto"/>
                    <w:bottom w:val="none" w:sz="0" w:space="0" w:color="auto"/>
                    <w:right w:val="none" w:sz="0" w:space="0" w:color="auto"/>
                  </w:divBdr>
                  <w:divsChild>
                    <w:div w:id="686718359">
                      <w:marLeft w:val="0"/>
                      <w:marRight w:val="0"/>
                      <w:marTop w:val="0"/>
                      <w:marBottom w:val="0"/>
                      <w:divBdr>
                        <w:top w:val="none" w:sz="0" w:space="0" w:color="auto"/>
                        <w:left w:val="none" w:sz="0" w:space="0" w:color="auto"/>
                        <w:bottom w:val="none" w:sz="0" w:space="0" w:color="auto"/>
                        <w:right w:val="none" w:sz="0" w:space="0" w:color="auto"/>
                      </w:divBdr>
                      <w:divsChild>
                        <w:div w:id="1258102383">
                          <w:marLeft w:val="0"/>
                          <w:marRight w:val="0"/>
                          <w:marTop w:val="0"/>
                          <w:marBottom w:val="0"/>
                          <w:divBdr>
                            <w:top w:val="none" w:sz="0" w:space="0" w:color="auto"/>
                            <w:left w:val="none" w:sz="0" w:space="0" w:color="auto"/>
                            <w:bottom w:val="none" w:sz="0" w:space="0" w:color="auto"/>
                            <w:right w:val="none" w:sz="0" w:space="0" w:color="auto"/>
                          </w:divBdr>
                          <w:divsChild>
                            <w:div w:id="13169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987592164">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28406470">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063873068">
      <w:bodyDiv w:val="1"/>
      <w:marLeft w:val="0"/>
      <w:marRight w:val="0"/>
      <w:marTop w:val="0"/>
      <w:marBottom w:val="0"/>
      <w:divBdr>
        <w:top w:val="none" w:sz="0" w:space="0" w:color="auto"/>
        <w:left w:val="none" w:sz="0" w:space="0" w:color="auto"/>
        <w:bottom w:val="none" w:sz="0" w:space="0" w:color="auto"/>
        <w:right w:val="none" w:sz="0" w:space="0" w:color="auto"/>
      </w:divBdr>
    </w:div>
    <w:div w:id="1082679866">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63345494">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5052565">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1482622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68285130">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021440">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3285895">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29009225">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02010909">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1638465">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047368648">
      <w:bodyDiv w:val="1"/>
      <w:marLeft w:val="0"/>
      <w:marRight w:val="0"/>
      <w:marTop w:val="0"/>
      <w:marBottom w:val="0"/>
      <w:divBdr>
        <w:top w:val="none" w:sz="0" w:space="0" w:color="auto"/>
        <w:left w:val="none" w:sz="0" w:space="0" w:color="auto"/>
        <w:bottom w:val="none" w:sz="0" w:space="0" w:color="auto"/>
        <w:right w:val="none" w:sz="0" w:space="0" w:color="auto"/>
      </w:divBdr>
    </w:div>
    <w:div w:id="2061784211">
      <w:bodyDiv w:val="1"/>
      <w:marLeft w:val="0"/>
      <w:marRight w:val="0"/>
      <w:marTop w:val="0"/>
      <w:marBottom w:val="0"/>
      <w:divBdr>
        <w:top w:val="none" w:sz="0" w:space="0" w:color="auto"/>
        <w:left w:val="none" w:sz="0" w:space="0" w:color="auto"/>
        <w:bottom w:val="none" w:sz="0" w:space="0" w:color="auto"/>
        <w:right w:val="none" w:sz="0" w:space="0" w:color="auto"/>
      </w:divBdr>
    </w:div>
    <w:div w:id="2084987325">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 w:id="2127002285">
      <w:bodyDiv w:val="1"/>
      <w:marLeft w:val="0"/>
      <w:marRight w:val="0"/>
      <w:marTop w:val="0"/>
      <w:marBottom w:val="0"/>
      <w:divBdr>
        <w:top w:val="none" w:sz="0" w:space="0" w:color="auto"/>
        <w:left w:val="none" w:sz="0" w:space="0" w:color="auto"/>
        <w:bottom w:val="none" w:sz="0" w:space="0" w:color="auto"/>
        <w:right w:val="none" w:sz="0" w:space="0" w:color="auto"/>
      </w:divBdr>
    </w:div>
    <w:div w:id="2137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luno\Desktop\TechVagas-EstagioTech\Documentos\Documenta&#231;&#245;es\ESTAGIOTECH\ESTAGIOTECH%20-Documenta&#231;&#227;o.docx" TargetMode="External"/><Relationship Id="rId21" Type="http://schemas.openxmlformats.org/officeDocument/2006/relationships/hyperlink" Target="file:///C:\Users\Aluno\Desktop\TechVagas-EstagioTech\Documentos\Documenta&#231;&#245;es\ESTAGIOTECH\ESTAGIOTECH%20-Documenta&#231;&#227;o.docx" TargetMode="External"/><Relationship Id="rId42" Type="http://schemas.openxmlformats.org/officeDocument/2006/relationships/hyperlink" Target="file:///C:\Users\Aluno\Desktop\TechVagas-EstagioTech\Documentos\Documenta&#231;&#245;es\ESTAGIOTECH\ESTAGIOTECH%20-Documenta&#231;&#227;o.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learn.microsoft.com" TargetMode="External"/><Relationship Id="rId89" Type="http://schemas.openxmlformats.org/officeDocument/2006/relationships/hyperlink" Target="https://graphite.dev" TargetMode="External"/><Relationship Id="rId16" Type="http://schemas.openxmlformats.org/officeDocument/2006/relationships/hyperlink" Target="file:///C:\Users\Aluno\Desktop\TechVagas-EstagioTech\Documentos\Documenta&#231;&#245;es\ESTAGIOTECH\ESTAGIOTECH%20-Documenta&#231;&#227;o.docx" TargetMode="External"/><Relationship Id="rId11" Type="http://schemas.openxmlformats.org/officeDocument/2006/relationships/image" Target="media/image1.png"/><Relationship Id="rId32" Type="http://schemas.openxmlformats.org/officeDocument/2006/relationships/hyperlink" Target="file:///C:\Users\Aluno\Desktop\TechVagas-EstagioTech\Documentos\Documenta&#231;&#245;es\ESTAGIOTECH\ESTAGIOTECH%20-Documenta&#231;&#227;o.docx" TargetMode="External"/><Relationship Id="rId37" Type="http://schemas.openxmlformats.org/officeDocument/2006/relationships/hyperlink" Target="file:///C:\Users\Aluno\Desktop\TechVagas-EstagioTech\Documentos\Documenta&#231;&#245;es\ESTAGIOTECH\ESTAGIOTECH%20-Documenta&#231;&#227;o.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5" Type="http://schemas.openxmlformats.org/officeDocument/2006/relationships/numbering" Target="numbering.xml"/><Relationship Id="rId90" Type="http://schemas.openxmlformats.org/officeDocument/2006/relationships/hyperlink" Target="https://developer.mozilla.org/en-US/docs/Web/JavaScript" TargetMode="External"/><Relationship Id="rId95" Type="http://schemas.openxmlformats.org/officeDocument/2006/relationships/hyperlink" Target="https://www.freecodecamp.org" TargetMode="External"/><Relationship Id="rId22" Type="http://schemas.openxmlformats.org/officeDocument/2006/relationships/hyperlink" Target="file:///C:\Users\Aluno\Desktop\TechVagas-EstagioTech\Documentos\Documenta&#231;&#245;es\ESTAGIOTECH\ESTAGIOTECH%20-Documenta&#231;&#227;o.docx" TargetMode="External"/><Relationship Id="rId27" Type="http://schemas.openxmlformats.org/officeDocument/2006/relationships/hyperlink" Target="file:///C:\Users\Aluno\Desktop\TechVagas-EstagioTech\Documentos\Documenta&#231;&#245;es\ESTAGIOTECH\ESTAGIOTECH%20-Documenta&#231;&#227;o.docx" TargetMode="External"/><Relationship Id="rId43" Type="http://schemas.openxmlformats.org/officeDocument/2006/relationships/image" Target="media/image2.png"/><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hyperlink" Target="https://learn.microsoft.com" TargetMode="External"/><Relationship Id="rId3" Type="http://schemas.openxmlformats.org/officeDocument/2006/relationships/customXml" Target="../customXml/item3.xml"/><Relationship Id="rId12" Type="http://schemas.openxmlformats.org/officeDocument/2006/relationships/hyperlink" Target="file:///C:\Users\Aluno\Desktop\TechVagas-EstagioTech\Documentos\Documenta&#231;&#245;es\ESTAGIOTECH\ESTAGIOTECH%20-Documenta&#231;&#227;o.docx" TargetMode="External"/><Relationship Id="rId17" Type="http://schemas.openxmlformats.org/officeDocument/2006/relationships/hyperlink" Target="file:///C:\Users\Aluno\Desktop\TechVagas-EstagioTech\Documentos\Documenta&#231;&#245;es\ESTAGIOTECH\ESTAGIOTECH%20-Documenta&#231;&#227;o.docx" TargetMode="External"/><Relationship Id="rId25" Type="http://schemas.openxmlformats.org/officeDocument/2006/relationships/hyperlink" Target="file:///C:\Users\Aluno\Desktop\TechVagas-EstagioTech\Documentos\Documenta&#231;&#245;es\ESTAGIOTECH\ESTAGIOTECH%20-Documenta&#231;&#227;o.docx" TargetMode="External"/><Relationship Id="rId33" Type="http://schemas.openxmlformats.org/officeDocument/2006/relationships/hyperlink" Target="file:///C:\Users\Aluno\Desktop\TechVagas-EstagioTech\Documentos\Documenta&#231;&#245;es\ESTAGIOTECH\ESTAGIOTECH%20-Documenta&#231;&#227;o.docx" TargetMode="External"/><Relationship Id="rId38" Type="http://schemas.openxmlformats.org/officeDocument/2006/relationships/hyperlink" Target="file:///C:\Users\Aluno\Desktop\TechVagas-EstagioTech\Documentos\Documenta&#231;&#245;es\ESTAGIOTECH\ESTAGIOTECH%20-Documenta&#231;&#227;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Aluno\Desktop\TechVagas-EstagioTech\Documentos\Documenta&#231;&#245;es\ESTAGIOTECH\ESTAGIOTECH%20-Documenta&#231;&#227;o.docx" TargetMode="External"/><Relationship Id="rId41" Type="http://schemas.openxmlformats.org/officeDocument/2006/relationships/hyperlink" Target="file:///C:\Users\Aluno\Desktop\TechVagas-EstagioTech\Documentos\Documenta&#231;&#245;es\ESTAGIOTECH\ESTAGIOTECH%20-Documenta&#231;&#227;o.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hyperlink" Target="https://www.postgresql.org/docs/" TargetMode="External"/><Relationship Id="rId88" Type="http://schemas.openxmlformats.org/officeDocument/2006/relationships/hyperlink" Target="https://thediffpodcast.com/docs/episode-3/" TargetMode="External"/><Relationship Id="rId91" Type="http://schemas.openxmlformats.org/officeDocument/2006/relationships/hyperlink" Target="https://ui.shadcn.com/" TargetMode="External"/><Relationship Id="rId96"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Aluno\Desktop\TechVagas-EstagioTech\Documentos\Documenta&#231;&#245;es\ESTAGIOTECH\ESTAGIOTECH%20-Documenta&#231;&#227;o.docx" TargetMode="External"/><Relationship Id="rId23" Type="http://schemas.openxmlformats.org/officeDocument/2006/relationships/hyperlink" Target="file:///C:\Users\Aluno\Desktop\TechVagas-EstagioTech\Documentos\Documenta&#231;&#245;es\ESTAGIOTECH\ESTAGIOTECH%20-Documenta&#231;&#227;o.docx" TargetMode="External"/><Relationship Id="rId28" Type="http://schemas.openxmlformats.org/officeDocument/2006/relationships/hyperlink" Target="file:///C:\Users\Aluno\Desktop\TechVagas-EstagioTech\Documentos\Documenta&#231;&#245;es\ESTAGIOTECH\ESTAGIOTECH%20-Documenta&#231;&#227;o.docx" TargetMode="External"/><Relationship Id="rId36" Type="http://schemas.openxmlformats.org/officeDocument/2006/relationships/hyperlink" Target="file:///C:\Users\Aluno\Desktop\TechVagas-EstagioTech\Documentos\Documenta&#231;&#245;es\ESTAGIOTECH\ESTAGIOTECH%20-Documenta&#231;&#227;o.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endnotes" Target="endnotes.xml"/><Relationship Id="rId31" Type="http://schemas.openxmlformats.org/officeDocument/2006/relationships/hyperlink" Target="file:///C:\Users\Aluno\Desktop\TechVagas-EstagioTech\Documentos\Documenta&#231;&#245;es\ESTAGIOTECH\ESTAGIOTECH%20-Documenta&#231;&#227;o.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yperlink" Target="https://react.dev/" TargetMode="External"/><Relationship Id="rId94" Type="http://schemas.openxmlformats.org/officeDocument/2006/relationships/hyperlink" Target="https://www.digitalocean.com"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luno\Desktop\TechVagas-EstagioTech\Documentos\Documenta&#231;&#245;es\ESTAGIOTECH\ESTAGIOTECH%20-Documenta&#231;&#227;o.docx" TargetMode="External"/><Relationship Id="rId18" Type="http://schemas.openxmlformats.org/officeDocument/2006/relationships/hyperlink" Target="file:///C:\Users\Aluno\Desktop\TechVagas-EstagioTech\Documentos\Documenta&#231;&#245;es\ESTAGIOTECH\ESTAGIOTECH%20-Documenta&#231;&#227;o.docx" TargetMode="External"/><Relationship Id="rId39" Type="http://schemas.openxmlformats.org/officeDocument/2006/relationships/hyperlink" Target="file:///C:\Users\Aluno\Desktop\TechVagas-EstagioTech\Documentos\Documenta&#231;&#245;es\ESTAGIOTECH\ESTAGIOTECH%20-Documenta&#231;&#227;o.docx" TargetMode="External"/><Relationship Id="rId34" Type="http://schemas.openxmlformats.org/officeDocument/2006/relationships/hyperlink" Target="file:///C:\Users\Aluno\Desktop\TechVagas-EstagioTech\Documentos\Documenta&#231;&#245;es\ESTAGIOTECH\ESTAGIOTECH%20-Documenta&#231;&#227;o.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30.png"/><Relationship Id="rId92" Type="http://schemas.openxmlformats.org/officeDocument/2006/relationships/hyperlink" Target="https://ui.shadcn.com/docs" TargetMode="External"/><Relationship Id="rId2" Type="http://schemas.openxmlformats.org/officeDocument/2006/relationships/customXml" Target="../customXml/item2.xml"/><Relationship Id="rId29" Type="http://schemas.openxmlformats.org/officeDocument/2006/relationships/hyperlink" Target="file:///C:\Users\Aluno\Desktop\TechVagas-EstagioTech\Documentos\Documenta&#231;&#245;es\ESTAGIOTECH\ESTAGIOTECH%20-Documenta&#231;&#227;o.docx" TargetMode="External"/><Relationship Id="rId24" Type="http://schemas.openxmlformats.org/officeDocument/2006/relationships/hyperlink" Target="file:///C:\Users\Aluno\Desktop\TechVagas-EstagioTech\Documentos\Documenta&#231;&#245;es\ESTAGIOTECH\ESTAGIOTECH%20-Documenta&#231;&#227;o.docx" TargetMode="External"/><Relationship Id="rId40" Type="http://schemas.openxmlformats.org/officeDocument/2006/relationships/hyperlink" Target="file:///C:\Users\Aluno\Desktop\TechVagas-EstagioTech\Documentos\Documenta&#231;&#245;es\ESTAGIOTECH\ESTAGIOTECH%20-Documenta&#231;&#227;o.docx"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hyperlink" Target="https://code.visualstudio.com/" TargetMode="External"/><Relationship Id="rId61" Type="http://schemas.openxmlformats.org/officeDocument/2006/relationships/image" Target="media/image20.png"/><Relationship Id="rId82" Type="http://schemas.openxmlformats.org/officeDocument/2006/relationships/hyperlink" Target="https://www.planalto.gov.br/ccivil_03/_Ato2007-2010/2008/Lei/L11788.htm" TargetMode="External"/><Relationship Id="rId19" Type="http://schemas.openxmlformats.org/officeDocument/2006/relationships/hyperlink" Target="file:///C:\Users\Aluno\Desktop\TechVagas-EstagioTech\Documentos\Documenta&#231;&#245;es\ESTAGIOTECH\ESTAGIOTECH%20-Documenta&#231;&#227;o.docx" TargetMode="External"/><Relationship Id="rId14" Type="http://schemas.openxmlformats.org/officeDocument/2006/relationships/hyperlink" Target="file:///C:\Users\Aluno\Desktop\TechVagas-EstagioTech\Documentos\Documenta&#231;&#245;es\ESTAGIOTECH\ESTAGIOTECH%20-Documenta&#231;&#227;o.docx" TargetMode="External"/><Relationship Id="rId30" Type="http://schemas.openxmlformats.org/officeDocument/2006/relationships/hyperlink" Target="file:///C:\Users\Aluno\Desktop\TechVagas-EstagioTech\Documentos\Documenta&#231;&#245;es\ESTAGIOTECH\ESTAGIOTECH%20-Documenta&#231;&#227;o.docx" TargetMode="External"/><Relationship Id="rId35" Type="http://schemas.openxmlformats.org/officeDocument/2006/relationships/hyperlink" Target="file:///C:\Users\Aluno\Desktop\TechVagas-EstagioTech\Documentos\Documenta&#231;&#245;es\ESTAGIOTECH\ESTAGIOTECH%20-Documenta&#231;&#227;o.docx"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hyperlink" Target="https://www.atlassian.com" TargetMode="External"/><Relationship Id="rId9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4.xml><?xml version="1.0" encoding="utf-8"?>
<ds:datastoreItem xmlns:ds="http://schemas.openxmlformats.org/officeDocument/2006/customXml" ds:itemID="{3F357F42-56D3-4204-A6F1-7A421BDC8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3340</TotalTime>
  <Pages>126</Pages>
  <Words>31605</Words>
  <Characters>170669</Characters>
  <Application>Microsoft Office Word</Application>
  <DocSecurity>0</DocSecurity>
  <Lines>1422</Lines>
  <Paragraphs>403</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201871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324</cp:revision>
  <cp:lastPrinted>2010-02-07T21:29:00Z</cp:lastPrinted>
  <dcterms:created xsi:type="dcterms:W3CDTF">2024-06-07T18:04:00Z</dcterms:created>
  <dcterms:modified xsi:type="dcterms:W3CDTF">2024-11-28T12:48:00Z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