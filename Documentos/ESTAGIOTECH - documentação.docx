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000000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60A22C26" w14:textId="2ADBC0D7" w:rsidR="0071119F" w:rsidRPr="00451C21" w:rsidRDefault="0071119F" w:rsidP="00451C21">
      <w:pPr>
        <w:pStyle w:val="Legenda"/>
      </w:pPr>
      <w:bookmarkStart w:id="35" w:name="_Toc152337777"/>
      <w:r w:rsidRPr="00451C21">
        <w:t xml:space="preserve">Figura </w:t>
      </w:r>
      <w:r w:rsidRPr="00451C21">
        <w:t>??</w:t>
      </w:r>
      <w:r w:rsidRPr="00451C21">
        <w:t xml:space="preserve"> - Diagrama de Classes.</w:t>
      </w:r>
      <w:bookmarkEnd w:id="35"/>
    </w:p>
    <w:p w14:paraId="247B48AA" w14:textId="77777777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6" w:name="_Toc14480999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6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lastRenderedPageBreak/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r>
              <w:t>Salario</w:t>
            </w:r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lastRenderedPageBreak/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t>Concedente: tem</w:t>
      </w:r>
      <w:r>
        <w:lastRenderedPageBreak/>
        <w:t xml:space="preserve">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</w:t>
      </w:r>
      <w:r>
        <w:lastRenderedPageBreak/>
        <w:t>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</w:t>
      </w:r>
      <w:r>
        <w:lastRenderedPageBreak/>
        <w:t xml:space="preserve">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</w:t>
      </w:r>
      <w:r>
        <w:lastRenderedPageBreak/>
        <w:t>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7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7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</w:t>
      </w:r>
      <w:r w:rsidRPr="00D9487C">
        <w:rPr>
          <w:szCs w:val="24"/>
        </w:rPr>
        <w:lastRenderedPageBreak/>
        <w:t>ves descrições que detalham suas funções específicas no sistema. Essa visualização simplifica a compreensão dos papéis desempenhados por diferentes componentes. Cada descrição associada a um ator destaca sua função particular 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8" w:name="_Toc253375267"/>
      <w:bookmarkStart w:id="39" w:name="_Toc311655770"/>
      <w:bookmarkStart w:id="40" w:name="_Toc311656242"/>
      <w:bookmarkStart w:id="41" w:name="_Toc311656324"/>
      <w:bookmarkStart w:id="42" w:name="_Toc311656591"/>
      <w:bookmarkStart w:id="43" w:name="_Toc311676941"/>
      <w:bookmarkStart w:id="44" w:name="_Toc311677309"/>
      <w:bookmarkStart w:id="45" w:name="_Toc356377170"/>
      <w:bookmarkStart w:id="46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</w:t>
      </w:r>
      <w:r w:rsidRPr="00397F2D">
        <w:lastRenderedPageBreak/>
        <w:t>elagem, podendo até servir como base para a elaboração de outros diagramas.</w:t>
      </w:r>
    </w:p>
    <w:p w14:paraId="5918EE46" w14:textId="77777777" w:rsidR="00397F2D" w:rsidRDefault="00397F2D" w:rsidP="00397F2D"/>
    <w:p w14:paraId="3A380115" w14:textId="25C61D1B" w:rsidR="006C04EC" w:rsidRPr="00681D0E" w:rsidRDefault="006C04EC" w:rsidP="006C04EC">
      <w:pPr>
        <w:pStyle w:val="Legenda"/>
        <w:jc w:val="both"/>
      </w:pPr>
      <w:bookmarkStart w:id="47" w:name="_Toc356377024"/>
      <w:r>
        <w:t>Quadro</w:t>
      </w:r>
      <w:r w:rsidR="004648A5">
        <w:t xml:space="preserve"> ??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7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E06BB0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</w:t>
            </w:r>
            <w:r>
              <w:lastRenderedPageBreak/>
              <w:t xml:space="preserve">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lastRenderedPageBreak/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</w:t>
            </w:r>
            <w:r>
              <w:rPr>
                <w:color w:val="000000"/>
                <w:kern w:val="24"/>
              </w:rPr>
              <w:lastRenderedPageBreak/>
              <w:t>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</w:t>
            </w:r>
            <w:r w:rsidR="003F08DF">
              <w:lastRenderedPageBreak/>
              <w:t xml:space="preserve">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lastRenderedPageBreak/>
              <w:t>s</w:t>
            </w:r>
            <w:r w:rsidR="009F7C1F">
              <w:lastRenderedPageBreak/>
              <w:t>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>
              <w:lastRenderedPageBreak/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</w:t>
            </w:r>
            <w:r>
              <w:lastRenderedPageBreak/>
              <w:t>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</w:t>
            </w:r>
            <w:r>
              <w:rPr>
                <w:color w:val="000000"/>
                <w:kern w:val="24"/>
              </w:rPr>
              <w:lastRenderedPageBreak/>
              <w:t>d</w:t>
            </w:r>
            <w:r>
              <w:rPr>
                <w:color w:val="000000"/>
                <w:kern w:val="24"/>
              </w:rPr>
              <w:lastRenderedPageBreak/>
              <w:t>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lastRenderedPageBreak/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</w:t>
            </w:r>
            <w:r>
              <w:lastRenderedPageBreak/>
              <w:t xml:space="preserve">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13A3B33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</w:t>
            </w:r>
            <w:r>
              <w:lastRenderedPageBreak/>
              <w:t>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</w:t>
            </w:r>
            <w:r>
              <w:lastRenderedPageBreak/>
              <w:t>p</w:t>
            </w:r>
            <w:r>
              <w:lastRenderedPageBreak/>
              <w:t>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95D173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</w:t>
            </w:r>
            <w:r>
              <w:lastRenderedPageBreak/>
              <w:t>”</w:t>
            </w:r>
          </w:p>
        </w:tc>
      </w:tr>
      <w:tr w:rsidR="00B258C9" w:rsidRPr="00770AFF" w14:paraId="24F5051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</w:t>
            </w:r>
            <w:r>
              <w:lastRenderedPageBreak/>
              <w:t>”</w:t>
            </w:r>
          </w:p>
        </w:tc>
      </w:tr>
      <w:tr w:rsidR="00F24317" w:rsidRPr="00770AFF" w14:paraId="0520491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F24317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D3210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</w:t>
            </w:r>
            <w:r w:rsidR="000913AD">
              <w:lastRenderedPageBreak/>
              <w:t>s</w:t>
            </w:r>
          </w:p>
        </w:tc>
      </w:tr>
      <w:tr w:rsidR="00E077DF" w:rsidRPr="00770AFF" w14:paraId="150FB0B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8"/>
    </w:p>
    <w:p w14:paraId="1F4A7F75" w14:textId="17DA213D" w:rsidR="0098235B" w:rsidRDefault="00983653" w:rsidP="00983653">
      <w:r w:rsidRPr="00983653">
        <w:t>Conforme ressaltado no livro "UML 2 - Uma Abordagem Prática", o Diagrama de Caso de Uso é o mais abstrato, por isso, o mais flexível e informal, sendo utilizado para proporcionar uma visão abrangente do sistema. Seu objetivo é identificar os atores que terão 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576658ED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4A0A85EA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</w:t>
      </w:r>
      <w:r>
        <w:rPr>
          <w:b w:val="0"/>
          <w:noProof/>
        </w:rPr>
        <w:t>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3AF6307" w:rsidR="000A7A02" w:rsidRDefault="000A7A02" w:rsidP="000A7A02">
      <w:r w:rsidRPr="004719A1">
        <w:rPr>
          <w:b/>
        </w:rPr>
        <w:t xml:space="preserve">Figura </w:t>
      </w:r>
      <w:r>
        <w:rPr>
          <w:b/>
        </w:rPr>
        <w:t>??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9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9"/>
    </w:p>
    <w:p w14:paraId="3277AE92" w14:textId="5A966433" w:rsidR="00D95C08" w:rsidRDefault="00D95C08" w:rsidP="00D95C08">
      <w:r>
        <w:t xml:space="preserve">Os diagramas apresentados nessa subseção visam as ações específicas do usuário Administrador na inserção de </w:t>
      </w:r>
      <w:r>
        <w:t>aluno e curso.</w:t>
      </w:r>
    </w:p>
    <w:p w14:paraId="48E5C9B3" w14:textId="77777777" w:rsidR="00D95C08" w:rsidRPr="00D95C08" w:rsidRDefault="00D95C08" w:rsidP="00D95C08"/>
    <w:p w14:paraId="7E579ADA" w14:textId="3092302B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</w:t>
      </w:r>
      <w:r>
        <w:lastRenderedPageBreak/>
        <w:t>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1764B5F8" w:rsidR="00D2217E" w:rsidRPr="001B34C5" w:rsidRDefault="001B34C5" w:rsidP="001B34C5">
      <w:pPr>
        <w:pStyle w:val="Legenda"/>
        <w:jc w:val="both"/>
      </w:pPr>
      <w:r>
        <w:t>Quadro ??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9F4A1D">
            <w:pPr>
              <w:pStyle w:val="Textopargrafo"/>
              <w:ind w:firstLine="0"/>
            </w:pPr>
          </w:p>
        </w:tc>
      </w:tr>
      <w:tr w:rsidR="00AB2B1D" w14:paraId="50DE68F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AB2B1D">
            <w:pPr>
              <w:pStyle w:val="Textopargrafo"/>
              <w:numPr>
                <w:ilvl w:val="0"/>
                <w:numId w:val="37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AB2B1D">
            <w:pPr>
              <w:pStyle w:val="Textopargrafo"/>
              <w:numPr>
                <w:ilvl w:val="1"/>
                <w:numId w:val="37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3FA910D0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0702F926" w:rsidR="00FB1099" w:rsidRDefault="00FB1099" w:rsidP="00FB1099">
      <w:pPr>
        <w:pStyle w:val="Legenda"/>
        <w:keepNext/>
        <w:jc w:val="left"/>
      </w:pPr>
      <w:bookmarkStart w:id="50" w:name="_Toc152310847"/>
      <w:r>
        <w:t xml:space="preserve">Quadro </w:t>
      </w:r>
      <w:r w:rsidR="00A22D85">
        <w:t>??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50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</w:t>
            </w:r>
            <w:r>
              <w:t>consulte</w:t>
            </w:r>
            <w:r>
              <w:t xml:space="preserve"> as informações do aluno</w:t>
            </w:r>
          </w:p>
        </w:tc>
      </w:tr>
      <w:tr w:rsidR="00FB1099" w14:paraId="78216C7C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9F4A1D">
            <w:pPr>
              <w:pStyle w:val="Textopargrafo"/>
              <w:ind w:firstLine="0"/>
              <w:jc w:val="center"/>
            </w:pPr>
            <w:r>
              <w:t xml:space="preserve">Aluno </w:t>
            </w:r>
            <w:r>
              <w:t>cadastradas</w:t>
            </w:r>
          </w:p>
        </w:tc>
      </w:tr>
      <w:tr w:rsidR="00FB1099" w14:paraId="41BD8099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9F4A1D">
            <w:pPr>
              <w:pStyle w:val="Textopargrafo"/>
              <w:ind w:firstLine="0"/>
            </w:pPr>
          </w:p>
        </w:tc>
      </w:tr>
      <w:tr w:rsidR="00FB1099" w14:paraId="35825C7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FB1099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A22D85">
            <w:pPr>
              <w:pStyle w:val="Textopargrafo"/>
              <w:numPr>
                <w:ilvl w:val="0"/>
                <w:numId w:val="4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A22D85">
            <w:pPr>
              <w:pStyle w:val="Textopargrafo"/>
              <w:numPr>
                <w:ilvl w:val="1"/>
                <w:numId w:val="4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6904160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3FA8AFCE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670E5B" w:rsidR="00415C85" w:rsidRDefault="00415C85" w:rsidP="00415C85">
      <w:pPr>
        <w:pStyle w:val="Legenda"/>
        <w:jc w:val="both"/>
      </w:pPr>
      <w:r>
        <w:t>Quadro ??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</w:t>
      </w:r>
      <w:r>
        <w:rPr>
          <w:b w:val="0"/>
        </w:rPr>
        <w:t>Alterar</w:t>
      </w:r>
      <w:r>
        <w:rPr>
          <w:b w:val="0"/>
        </w:rPr>
        <w:t xml:space="preserve">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</w:t>
            </w:r>
            <w:r w:rsidRPr="00E241BD">
              <w:rPr>
                <w:b/>
                <w:bCs/>
              </w:rPr>
              <w:lastRenderedPageBreak/>
              <w:t>o</w:t>
            </w:r>
          </w:p>
        </w:tc>
      </w:tr>
      <w:tr w:rsidR="005F553F" w:rsidRPr="00F76535" w14:paraId="12A5387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9F4A1D">
            <w:pPr>
              <w:pStyle w:val="Textopargrafo"/>
              <w:ind w:firstLine="0"/>
            </w:pPr>
          </w:p>
        </w:tc>
      </w:tr>
      <w:tr w:rsidR="005F553F" w14:paraId="5B8CA77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5F553F">
            <w:pPr>
              <w:pStyle w:val="Textopargrafo"/>
              <w:numPr>
                <w:ilvl w:val="0"/>
                <w:numId w:val="42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</w:t>
      </w:r>
      <w:r>
        <w:lastRenderedPageBreak/>
        <w:t>.</w:t>
      </w:r>
    </w:p>
    <w:p w14:paraId="420122E1" w14:textId="77777777" w:rsidR="00BA66A6" w:rsidRDefault="00BA66A6" w:rsidP="00BA66A6">
      <w:pPr>
        <w:ind w:firstLine="0"/>
      </w:pPr>
    </w:p>
    <w:p w14:paraId="7664E08D" w14:textId="5E2C79F5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389DF8D1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>
        <w:rPr>
          <w:szCs w:val="24"/>
        </w:rPr>
        <w:t xml:space="preserve">?? </w:t>
      </w:r>
      <w:r w:rsidRPr="00487D00">
        <w:rPr>
          <w:szCs w:val="24"/>
        </w:rPr>
        <w:t xml:space="preserve"> —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>
              <w:rPr>
                <w:b/>
                <w:bCs/>
              </w:rPr>
              <w:t>Aluno</w:t>
            </w:r>
          </w:p>
        </w:tc>
      </w:tr>
      <w:tr w:rsidR="00F9289D" w14:paraId="462F383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apague as informações do </w:t>
            </w:r>
            <w:r>
              <w:t>aluno</w:t>
            </w:r>
          </w:p>
        </w:tc>
      </w:tr>
      <w:tr w:rsidR="00F9289D" w14:paraId="72F1710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9F4A1D">
            <w:pPr>
              <w:pStyle w:val="Textopargrafo"/>
              <w:ind w:firstLine="0"/>
              <w:jc w:val="center"/>
            </w:pPr>
            <w:r>
              <w:t>Aluno</w:t>
            </w:r>
            <w:r>
              <w:t xml:space="preserve"> já cadastrado</w:t>
            </w:r>
          </w:p>
        </w:tc>
      </w:tr>
      <w:tr w:rsidR="00F9289D" w14:paraId="35E04BE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66"/>
              <w:jc w:val="center"/>
            </w:pPr>
            <w:r>
              <w:t xml:space="preserve">Usuário solicita excluir um </w:t>
            </w:r>
            <w:r>
              <w:t>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9F4A1D">
            <w:pPr>
              <w:pStyle w:val="Textopargrafo"/>
              <w:ind w:firstLine="0"/>
            </w:pPr>
          </w:p>
        </w:tc>
      </w:tr>
      <w:tr w:rsidR="00F9289D" w14:paraId="2623FE7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47183BF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79FD62B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>
        <w:rPr>
          <w:szCs w:val="24"/>
        </w:rPr>
        <w:t>??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</w:t>
            </w:r>
            <w:r>
              <w:t>cadastre</w:t>
            </w:r>
            <w:r>
              <w:t xml:space="preserve">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5D6CFA19" w:rsidR="00DB5398" w:rsidRPr="001B34C5" w:rsidRDefault="00DB5398" w:rsidP="00DB5398">
      <w:pPr>
        <w:pStyle w:val="Legenda"/>
        <w:jc w:val="both"/>
      </w:pPr>
      <w:r>
        <w:t>Quadro ??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</w:t>
            </w:r>
            <w:r>
              <w:rPr>
                <w:b/>
                <w:bCs/>
              </w:rPr>
              <w:t xml:space="preserve"> Curso</w:t>
            </w:r>
          </w:p>
        </w:tc>
      </w:tr>
      <w:tr w:rsidR="00DB5398" w:rsidRPr="00E241BD" w14:paraId="5DB835FD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>
              <w:t>cursos</w:t>
            </w:r>
          </w:p>
        </w:tc>
      </w:tr>
      <w:tr w:rsidR="00DB5398" w:rsidRPr="00E241BD" w14:paraId="52E09287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 xml:space="preserve">Preencher todos os campos para concluir o cadastro do </w:t>
            </w:r>
            <w:r>
              <w:t>curso</w:t>
            </w:r>
          </w:p>
        </w:tc>
      </w:tr>
      <w:tr w:rsidR="00DB5398" w:rsidRPr="00E241BD" w14:paraId="5E64F0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9F4A1D">
            <w:pPr>
              <w:pStyle w:val="Textopargrafo"/>
              <w:ind w:firstLine="0"/>
            </w:pPr>
          </w:p>
        </w:tc>
      </w:tr>
      <w:tr w:rsidR="00DB5398" w14:paraId="6E64162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D10168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</w:t>
      </w:r>
      <w:r>
        <w:lastRenderedPageBreak/>
        <w:t>s</w:t>
      </w:r>
    </w:p>
    <w:p w14:paraId="55F7B103" w14:textId="77777777" w:rsidR="00F272D6" w:rsidRDefault="00F272D6" w:rsidP="00F272D6">
      <w:pPr>
        <w:ind w:firstLine="0"/>
      </w:pPr>
    </w:p>
    <w:p w14:paraId="1A4EA180" w14:textId="11557C7E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04B4B671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40CE7E34" w:rsidR="006D096A" w:rsidRDefault="006D096A" w:rsidP="006D096A">
      <w:pPr>
        <w:pStyle w:val="Legenda"/>
        <w:keepNext/>
        <w:jc w:val="left"/>
      </w:pPr>
      <w:r>
        <w:t xml:space="preserve">Quadro ??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9F4A1D">
            <w:pPr>
              <w:pStyle w:val="Textopargrafo"/>
              <w:ind w:firstLine="0"/>
            </w:pPr>
          </w:p>
        </w:tc>
      </w:tr>
      <w:tr w:rsidR="006D096A" w14:paraId="268C248B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</w:t>
            </w:r>
            <w:r>
              <w:lastRenderedPageBreak/>
              <w:t>o</w:t>
            </w:r>
          </w:p>
        </w:tc>
      </w:tr>
      <w:tr w:rsidR="006D096A" w14:paraId="7D4B3A1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6D096A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2C542D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731CCAC5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3A12F7AF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2805FB1D" w:rsidR="00415C85" w:rsidRDefault="00415C85" w:rsidP="00415C85">
      <w:pPr>
        <w:pStyle w:val="Legenda"/>
        <w:jc w:val="both"/>
      </w:pPr>
      <w:r>
        <w:t>Quadro ??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lastRenderedPageBreak/>
              <w:t xml:space="preserve"> </w:t>
            </w:r>
          </w:p>
        </w:tc>
      </w:tr>
      <w:tr w:rsidR="00415C85" w:rsidRPr="00E241BD" w14:paraId="48D16220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9F4A1D">
            <w:pPr>
              <w:pStyle w:val="Textopargrafo"/>
              <w:ind w:firstLine="0"/>
            </w:pPr>
          </w:p>
        </w:tc>
      </w:tr>
      <w:tr w:rsidR="00415C85" w14:paraId="0BD0D3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760AE5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72425413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479B99B3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1" w:name="_Toc120565056"/>
      <w:bookmarkStart w:id="52" w:name="_Toc152310846"/>
      <w:r w:rsidRPr="00487D00">
        <w:rPr>
          <w:szCs w:val="24"/>
        </w:rPr>
        <w:t xml:space="preserve">Quadro </w:t>
      </w:r>
      <w:r w:rsidR="009D3783">
        <w:rPr>
          <w:szCs w:val="24"/>
        </w:rPr>
        <w:t xml:space="preserve">?? </w:t>
      </w:r>
      <w:r w:rsidRPr="00487D00">
        <w:rPr>
          <w:szCs w:val="24"/>
        </w:rPr>
        <w:t xml:space="preserve"> —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1"/>
      <w:bookmarkEnd w:id="52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</w:t>
            </w:r>
            <w:r>
              <w:t xml:space="preserve">apague </w:t>
            </w:r>
            <w:r>
              <w:t>as informações do curso</w:t>
            </w:r>
          </w:p>
        </w:tc>
      </w:tr>
      <w:tr w:rsidR="0031595D" w14:paraId="400461A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9F4A1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 xml:space="preserve">Sistema abre um dropdown com o botão </w:t>
            </w:r>
            <w:r>
              <w:t>“Excluir”</w:t>
            </w:r>
          </w:p>
        </w:tc>
      </w:tr>
      <w:tr w:rsidR="0031595D" w14:paraId="5BBE0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9F4A1D">
            <w:pPr>
              <w:pStyle w:val="Textopargrafo"/>
              <w:ind w:firstLine="0"/>
            </w:pPr>
          </w:p>
        </w:tc>
      </w:tr>
      <w:tr w:rsidR="0031595D" w14:paraId="4E37269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A22D85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360ACB53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CC6364">
        <w:rPr>
          <w:b/>
        </w:rPr>
        <w:t>??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</w:t>
      </w:r>
      <w:r>
        <w:lastRenderedPageBreak/>
        <w:t>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>2.3-Sistema retorna  ao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3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>, levando em conta a ordem temporal dessas ações durante o processo. Seu objetivo é identificar o evento inicial do processo, o ator responsável por esse 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0956ADB7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?? – </w:t>
      </w:r>
      <w:r w:rsidR="00EF731D">
        <w:t xml:space="preserve"> </w:t>
      </w:r>
      <w:r w:rsidR="00EF731D" w:rsidRPr="00285BA3">
        <w:rPr>
          <w:b w:val="0"/>
          <w:noProof/>
        </w:rPr>
        <w:t xml:space="preserve">Diagrama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</w:t>
      </w:r>
      <w:r>
        <w:lastRenderedPageBreak/>
        <w:t>.</w:t>
      </w:r>
    </w:p>
    <w:p w14:paraId="20F5A1CB" w14:textId="77777777" w:rsidR="00EF731D" w:rsidRDefault="00EF731D" w:rsidP="002A0D43">
      <w:pPr>
        <w:ind w:firstLine="0"/>
      </w:pPr>
    </w:p>
    <w:p w14:paraId="38156C4F" w14:textId="63EB97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 xml:space="preserve">Diagrama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049D60A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>Diagrama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45F8F059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 xml:space="preserve">Diagrama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</w:t>
      </w:r>
      <w:r>
        <w:lastRenderedPageBreak/>
        <w:t>.</w:t>
      </w:r>
    </w:p>
    <w:p w14:paraId="09D1A5FA" w14:textId="06BC7B7E" w:rsidR="00EF731D" w:rsidRDefault="00EF731D" w:rsidP="00EF731D">
      <w:pPr>
        <w:ind w:firstLine="0"/>
      </w:pPr>
    </w:p>
    <w:p w14:paraId="07C860D7" w14:textId="313F8EA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>Diagrama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1D5B9B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 xml:space="preserve">Diagrama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6CA372AB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 xml:space="preserve">Diagrama de Sequência – </w:t>
      </w:r>
      <w:r w:rsidR="00ED629D">
        <w:rPr>
          <w:b w:val="0"/>
          <w:noProof/>
        </w:rPr>
        <w:t>Excluir</w:t>
      </w:r>
      <w:r w:rsidR="00ED629D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</w:t>
      </w:r>
      <w:r>
        <w:lastRenderedPageBreak/>
        <w:t>.</w:t>
      </w:r>
    </w:p>
    <w:p w14:paraId="4B11BD50" w14:textId="77777777" w:rsidR="00EF731D" w:rsidRDefault="00EF731D" w:rsidP="00EF731D">
      <w:pPr>
        <w:ind w:firstLine="0"/>
      </w:pPr>
    </w:p>
    <w:p w14:paraId="02987C9C" w14:textId="0B779BBF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 </w:t>
      </w:r>
      <w:r w:rsidRPr="00285BA3">
        <w:rPr>
          <w:b w:val="0"/>
          <w:noProof/>
        </w:rPr>
        <w:t xml:space="preserve">Diagrama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4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5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5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6" w:name="_Toc144810006"/>
      <w:r w:rsidRPr="002B3561"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6"/>
    </w:p>
    <w:p w14:paraId="69B92985" w14:textId="4CFC4E09" w:rsidR="007944D7" w:rsidRPr="002B3561" w:rsidRDefault="00B6588B" w:rsidP="007944D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7" w:name="_Toc144810007"/>
      <w:r w:rsidRPr="002B3561">
        <w:t>Descrição de cenário</w:t>
      </w:r>
      <w:bookmarkEnd w:id="57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24EF2DF0" w:rsidR="00D61104" w:rsidRDefault="00D61104" w:rsidP="00D61104">
      <w:pPr>
        <w:pStyle w:val="Legenda"/>
        <w:keepNext/>
        <w:jc w:val="both"/>
      </w:pPr>
      <w:bookmarkStart w:id="58" w:name="_Toc152337797"/>
      <w:r>
        <w:t>Figura ??</w:t>
      </w:r>
      <w:r>
        <w:rPr>
          <w:noProof/>
        </w:rPr>
        <w:t xml:space="preserve"> – Imagem do primeiro cenário</w:t>
      </w:r>
      <w:bookmarkEnd w:id="58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</w:t>
      </w:r>
      <w:r>
        <w:lastRenderedPageBreak/>
        <w:t>es</w:t>
      </w:r>
    </w:p>
    <w:p w14:paraId="00F4F3D8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t>Figura ??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9" w:name="_Toc144810008"/>
      <w:r w:rsidRPr="002B3561">
        <w:t>Descrição de personas</w:t>
      </w:r>
      <w:bookmarkEnd w:id="59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</w:t>
      </w:r>
      <w:r w:rsidR="003516EA" w:rsidRPr="003516EA">
        <w:lastRenderedPageBreak/>
        <w:t>s.</w:t>
      </w:r>
    </w:p>
    <w:p w14:paraId="0A706125" w14:textId="365EFBF5" w:rsidR="003516EA" w:rsidRDefault="003516EA" w:rsidP="003516EA">
      <w:pPr>
        <w:pStyle w:val="Legenda"/>
        <w:keepNext/>
        <w:jc w:val="both"/>
        <w:rPr>
          <w:noProof/>
        </w:rPr>
      </w:pPr>
      <w:r>
        <w:t>Figura ??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21093D57" w:rsidR="003516EA" w:rsidRDefault="003516EA" w:rsidP="003516EA">
      <w:pPr>
        <w:pStyle w:val="Legenda"/>
        <w:keepNext/>
        <w:jc w:val="both"/>
        <w:rPr>
          <w:color w:val="FF0000"/>
        </w:rPr>
      </w:pPr>
      <w:r>
        <w:t>Figura ??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F11B4E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0" w:name="_Toc144810010"/>
      <w:r w:rsidRPr="002B3561">
        <w:t>Protótipos</w:t>
      </w:r>
      <w:r w:rsidR="00866F91" w:rsidRPr="002B3561">
        <w:t xml:space="preserve"> de tela</w:t>
      </w:r>
      <w:bookmarkEnd w:id="60"/>
      <w:r w:rsidR="00866F91" w:rsidRPr="002B3561">
        <w:lastRenderedPageBreak/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4649D7E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1" w:name="_Toc152337806"/>
      <w:r w:rsidRPr="0098166D">
        <w:rPr>
          <w:sz w:val="22"/>
          <w:szCs w:val="18"/>
        </w:rPr>
        <w:t xml:space="preserve">Figura </w:t>
      </w:r>
      <w:r>
        <w:rPr>
          <w:sz w:val="22"/>
          <w:szCs w:val="18"/>
        </w:rPr>
        <w:t>??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1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>podemos ver os campos essencia</w:t>
      </w:r>
      <w:r w:rsidR="006C605C">
        <w:lastRenderedPageBreak/>
        <w:t>is 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4E434F97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>O protótipo de tela para o Login do Administrador no ESTAGIOTECH é o processo que a representação visual do processo de autenticação do administrador. No layout  temos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0DD31901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 w:rsidRPr="00E078C5">
        <w:rPr>
          <w:noProof/>
          <w:color w:val="FF0000"/>
        </w:rPr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separate"/>
      </w:r>
      <w:r>
        <w:rPr>
          <w:noProof/>
          <w:sz w:val="22"/>
          <w:szCs w:val="18"/>
        </w:rPr>
        <w:t>??</w: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</w:t>
      </w:r>
      <w:r>
        <w:lastRenderedPageBreak/>
        <w:t xml:space="preserve"> o 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495607B1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EF535E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</w:t>
      </w:r>
      <w:r>
        <w:lastRenderedPageBreak/>
        <w:t xml:space="preserve">as 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62606DB2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</w:t>
      </w:r>
      <w:r>
        <w:lastRenderedPageBreak/>
        <w:t xml:space="preserve">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t>BANCO DE DADOS</w:t>
      </w:r>
      <w:bookmarkEnd w:id="62"/>
    </w:p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60178EEB" w14:textId="51141F5F" w:rsidR="00981C54" w:rsidRDefault="00981C54" w:rsidP="007944D7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623A5157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4428C5">
        <w:rPr>
          <w:noProof/>
        </w:rPr>
        <w:t>??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981C54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</w:t>
      </w:r>
      <w:r w:rsidRPr="002B13E8">
        <w:lastRenderedPageBreak/>
        <w:t>s.</w:t>
      </w:r>
    </w:p>
    <w:p w14:paraId="7D7C5423" w14:textId="25B4AD1D" w:rsidR="0058407B" w:rsidRDefault="0058407B" w:rsidP="002B13E8"/>
    <w:p w14:paraId="0EF3B835" w14:textId="25FF71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??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526B78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Default="0013664A" w:rsidP="0058407B">
      <w:pPr>
        <w:pStyle w:val="NormalWeb"/>
      </w:pPr>
    </w:p>
    <w:p w14:paraId="1899D8AE" w14:textId="2132E9DE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526B78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21462F5C" w:rsidR="00FD2BEE" w:rsidRDefault="0013664A" w:rsidP="00FD2BEE">
      <w:pPr>
        <w:pStyle w:val="Legenda"/>
        <w:keepNext/>
        <w:jc w:val="left"/>
      </w:pPr>
      <w:r>
        <w:t>Quadro ??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E06BB0">
        <w:tc>
          <w:tcPr>
            <w:tcW w:w="8494" w:type="dxa"/>
          </w:tcPr>
          <w:p w14:paraId="0BEF9313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"Curso"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"idCurso"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"nomeCurso"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"idCurso"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t>Fonte: Elaborado pelos autores</w:t>
      </w:r>
      <w:r>
        <w:lastRenderedPageBreak/>
        <w:t>.</w:t>
      </w:r>
    </w:p>
    <w:p w14:paraId="4355619B" w14:textId="77777777" w:rsidR="008F551A" w:rsidRDefault="008F551A" w:rsidP="00FD2BEE">
      <w:pPr>
        <w:pStyle w:val="NormalWeb"/>
      </w:pPr>
    </w:p>
    <w:p w14:paraId="0169576D" w14:textId="484CD767" w:rsidR="00FD2BEE" w:rsidRDefault="00FD2BEE" w:rsidP="00FD2BEE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E06BB0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0D0872B1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E06BB0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37AAE026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E06BB0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5B0D8BF6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E06BB0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t>Fonte: Elaborado pelos autore</w:t>
      </w:r>
      <w:r>
        <w:lastRenderedPageBreak/>
        <w:t>s.</w:t>
      </w:r>
    </w:p>
    <w:p w14:paraId="6752CE6E" w14:textId="3BB67797" w:rsidR="00E03D74" w:rsidRDefault="00E03D74" w:rsidP="00E03D74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E06BB0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4511C7AC" w:rsidR="00E03D74" w:rsidRDefault="00E03D74" w:rsidP="00E03D74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E06BB0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1C19BC8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"FK_cargo_vagas_vagasid"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56A1E3EA" w14:textId="5E2EBDB1" w:rsidR="00E03D74" w:rsidRPr="00B971B3" w:rsidRDefault="00403A6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77777777" w:rsidR="00E03D74" w:rsidRDefault="00E03D74" w:rsidP="00E03D74">
      <w:pPr>
        <w:pStyle w:val="NormalWeb"/>
      </w:pPr>
      <w:r>
        <w:t>Fonte: Elaborado pelos autores.</w:t>
      </w: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8" w:name="_Toc144810014"/>
      <w:r>
        <w:rPr>
          <w:szCs w:val="24"/>
        </w:rPr>
        <w:t>ARQUITETURA DE SOFTWARE</w:t>
      </w:r>
      <w:bookmarkEnd w:id="68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9" w:name="_Toc144810015"/>
      <w:r w:rsidRPr="002B3561">
        <w:t xml:space="preserve">6.1 </w:t>
      </w:r>
      <w:r w:rsidR="0045363C" w:rsidRPr="002B3561">
        <w:t>Arquitetura de desenvolvimento</w:t>
      </w:r>
      <w:bookmarkEnd w:id="69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25AEACC6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0" w:name="_Toc152337810"/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000000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0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</w:t>
      </w:r>
      <w:r>
        <w:lastRenderedPageBreak/>
        <w:t>8)</w:t>
      </w:r>
    </w:p>
    <w:p w14:paraId="2DC8E3EB" w14:textId="032840AB" w:rsidR="0077145D" w:rsidRDefault="0077145D" w:rsidP="0077145D">
      <w:pPr>
        <w:ind w:firstLine="709"/>
      </w:pPr>
      <w:r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64557A20" w:rsidR="006B7414" w:rsidRDefault="006B7414" w:rsidP="006B7414">
      <w:pPr>
        <w:pStyle w:val="Ttulo2"/>
        <w:numPr>
          <w:ilvl w:val="0"/>
          <w:numId w:val="0"/>
        </w:numPr>
      </w:pPr>
      <w:r>
        <w:t>6.1.2  Visual Studio</w:t>
      </w:r>
    </w:p>
    <w:p w14:paraId="01612C98" w14:textId="41232347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000000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</w:t>
      </w:r>
      <w:r>
        <w:lastRenderedPageBreak/>
        <w:t>ra 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77777777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000000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1" w:name="_Toc151931921"/>
      <w:bookmarkStart w:id="72" w:name="_Toc152084082"/>
      <w:r w:rsidRPr="002B3561">
        <w:t>6.</w:t>
      </w:r>
      <w:r>
        <w:t>1.4</w:t>
      </w:r>
      <w:r w:rsidRPr="002B3561">
        <w:t xml:space="preserve"> </w:t>
      </w:r>
      <w:r>
        <w:t>PostgreSQL</w:t>
      </w:r>
      <w:bookmarkEnd w:id="71"/>
      <w:bookmarkEnd w:id="72"/>
    </w:p>
    <w:p w14:paraId="7C1CA422" w14:textId="4D51808D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937A05">
        <w:t>??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</w:t>
      </w:r>
      <w:r>
        <w:lastRenderedPageBreak/>
        <w:t>.</w:t>
      </w:r>
    </w:p>
    <w:p w14:paraId="275CC184" w14:textId="77777777" w:rsidR="00B14179" w:rsidRDefault="00B14179" w:rsidP="00733B19">
      <w:pPr>
        <w:ind w:firstLine="709"/>
      </w:pPr>
    </w:p>
    <w:p w14:paraId="01A8D58F" w14:textId="0E3D62FE" w:rsidR="00ED12C3" w:rsidRPr="00015807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17062D">
        <w:t>??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Logos-Word(2023)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7F49EC22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17062D">
        <w:t>??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r>
        <w:t>Theodo(2022</w:t>
      </w:r>
      <w:r>
        <w:lastRenderedPageBreak/>
        <w:t>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JavaScript,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</w:t>
      </w:r>
      <w:proofErr w:type="spellStart"/>
      <w:r>
        <w:t>Code</w:t>
      </w:r>
      <w:proofErr w:type="spellEnd"/>
      <w:r>
        <w:t>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3E9A70CB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17062D">
        <w:t>??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</w:t>
      </w:r>
      <w:r>
        <w:t>3</w:t>
      </w:r>
      <w:r>
        <w:t>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</w:t>
      </w:r>
      <w:r w:rsidRPr="001C2BE6">
        <w:lastRenderedPageBreak/>
        <w:t>go 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3" w:name="_Toc144810016"/>
      <w:r w:rsidRPr="002B3561">
        <w:t xml:space="preserve">6.2 </w:t>
      </w:r>
      <w:r w:rsidR="004C384A" w:rsidRPr="002B3561">
        <w:t>Telas do sistema</w:t>
      </w:r>
      <w:bookmarkEnd w:id="73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2AF6B38A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7FE8ACD7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17602FCA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??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C15EB17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</w:t>
      </w:r>
      <w:r w:rsidRPr="00A72C76">
        <w:lastRenderedPageBreak/>
        <w:t>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4" w:name="_Toc311676965"/>
      <w:bookmarkStart w:id="75" w:name="_Toc311677333"/>
      <w:bookmarkStart w:id="76" w:name="_Toc144810017"/>
      <w:r w:rsidRPr="00DE0E82">
        <w:rPr>
          <w:szCs w:val="24"/>
        </w:rPr>
        <w:t>CONCLUSÃO</w:t>
      </w:r>
      <w:bookmarkEnd w:id="74"/>
      <w:bookmarkEnd w:id="75"/>
      <w:bookmarkEnd w:id="76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</w:t>
      </w:r>
      <w:r>
        <w:rPr>
          <w:rStyle w:val="normaltextrun"/>
        </w:rPr>
        <w:lastRenderedPageBreak/>
        <w:t>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77" w:name="_Toc311656349"/>
      <w:bookmarkStart w:id="78" w:name="_Toc311656616"/>
      <w:bookmarkStart w:id="79" w:name="_Toc311676966"/>
      <w:bookmarkStart w:id="80" w:name="_Toc311677334"/>
      <w:bookmarkStart w:id="81" w:name="_Toc144810018"/>
      <w:r w:rsidRPr="00DE0E82">
        <w:rPr>
          <w:szCs w:val="24"/>
        </w:rPr>
        <w:t>REFERÊNCIAS</w:t>
      </w:r>
      <w:bookmarkEnd w:id="77"/>
      <w:bookmarkEnd w:id="78"/>
      <w:bookmarkEnd w:id="79"/>
      <w:bookmarkEnd w:id="80"/>
      <w:bookmarkEnd w:id="81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acidentária?.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B85A87">
        <w:rPr>
          <w:szCs w:val="24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Logos-Word(2023)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</w:t>
      </w:r>
      <w:r w:rsidRPr="0069326E">
        <w:t>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r>
        <w:t>Theodo</w:t>
      </w:r>
      <w:r w:rsidR="00E45F5C">
        <w:t>(202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</w:t>
      </w:r>
      <w:r w:rsidR="00E45F5C">
        <w:rPr>
          <w:b/>
          <w:bCs/>
        </w:rPr>
        <w:t>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r>
        <w:rPr>
          <w:b/>
          <w:bCs/>
        </w:rPr>
        <w:t>Shadcn</w:t>
      </w:r>
      <w:r>
        <w:t>(2022)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</w:t>
      </w:r>
      <w:r>
        <w:rPr>
          <w:b/>
          <w:bCs/>
        </w:rPr>
        <w:t>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</w:t>
      </w:r>
      <w:r w:rsidR="007B2FE2" w:rsidRPr="007B2FE2">
        <w:t>https://shadcn.com/og.jpg</w:t>
      </w:r>
      <w:r w:rsidR="007B2FE2" w:rsidRPr="007B2FE2">
        <w:t xml:space="preserve">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F00F4" w14:textId="77777777" w:rsidR="00156FD5" w:rsidRDefault="00156FD5">
      <w:r>
        <w:separator/>
      </w:r>
    </w:p>
  </w:endnote>
  <w:endnote w:type="continuationSeparator" w:id="0">
    <w:p w14:paraId="0179CAD3" w14:textId="77777777" w:rsidR="00156FD5" w:rsidRDefault="00156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D2B78" w14:textId="77777777" w:rsidR="00156FD5" w:rsidRDefault="00156FD5">
      <w:r>
        <w:separator/>
      </w:r>
    </w:p>
  </w:footnote>
  <w:footnote w:type="continuationSeparator" w:id="0">
    <w:p w14:paraId="493990A4" w14:textId="77777777" w:rsidR="00156FD5" w:rsidRDefault="00156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E0A69" w:rsidRPr="00CB3577" w:rsidRDefault="00FE0A6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E0A69" w:rsidRDefault="00FE0A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E0ED6" w14:textId="77777777" w:rsidR="00FE0A69" w:rsidRDefault="00FE0A6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E0A69" w:rsidRDefault="00FE0A6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1E15DFD"/>
    <w:multiLevelType w:val="hybridMultilevel"/>
    <w:tmpl w:val="C0B8D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2108EC"/>
    <w:multiLevelType w:val="hybridMultilevel"/>
    <w:tmpl w:val="FB22C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13633"/>
    <w:multiLevelType w:val="hybridMultilevel"/>
    <w:tmpl w:val="FC48E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F64F9"/>
    <w:multiLevelType w:val="hybridMultilevel"/>
    <w:tmpl w:val="2F0C31A4"/>
    <w:lvl w:ilvl="0" w:tplc="85C6790C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5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62B507E2"/>
    <w:multiLevelType w:val="hybridMultilevel"/>
    <w:tmpl w:val="4896EFC2"/>
    <w:lvl w:ilvl="0" w:tplc="8D4AE7E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8329B"/>
    <w:multiLevelType w:val="multilevel"/>
    <w:tmpl w:val="4984A18C"/>
    <w:numStyleLink w:val="Estilo1"/>
  </w:abstractNum>
  <w:abstractNum w:abstractNumId="20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2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5" w15:restartNumberingAfterBreak="0">
    <w:nsid w:val="73C40172"/>
    <w:multiLevelType w:val="hybridMultilevel"/>
    <w:tmpl w:val="2FF094C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8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9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31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737558912">
    <w:abstractNumId w:val="30"/>
  </w:num>
  <w:num w:numId="2" w16cid:durableId="4865137">
    <w:abstractNumId w:val="6"/>
  </w:num>
  <w:num w:numId="3" w16cid:durableId="79453517">
    <w:abstractNumId w:val="5"/>
  </w:num>
  <w:num w:numId="4" w16cid:durableId="1716805585">
    <w:abstractNumId w:val="24"/>
  </w:num>
  <w:num w:numId="5" w16cid:durableId="666634855">
    <w:abstractNumId w:val="14"/>
  </w:num>
  <w:num w:numId="6" w16cid:durableId="641891600">
    <w:abstractNumId w:val="28"/>
  </w:num>
  <w:num w:numId="7" w16cid:durableId="1585722530">
    <w:abstractNumId w:val="2"/>
  </w:num>
  <w:num w:numId="8" w16cid:durableId="191461934">
    <w:abstractNumId w:val="20"/>
  </w:num>
  <w:num w:numId="9" w16cid:durableId="61368959">
    <w:abstractNumId w:val="6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 w16cid:durableId="574585326">
    <w:abstractNumId w:val="0"/>
  </w:num>
  <w:num w:numId="11" w16cid:durableId="20475581">
    <w:abstractNumId w:val="6"/>
  </w:num>
  <w:num w:numId="12" w16cid:durableId="1438602448">
    <w:abstractNumId w:val="9"/>
  </w:num>
  <w:num w:numId="13" w16cid:durableId="1644581612">
    <w:abstractNumId w:val="19"/>
  </w:num>
  <w:num w:numId="14" w16cid:durableId="1509323345">
    <w:abstractNumId w:val="8"/>
  </w:num>
  <w:num w:numId="15" w16cid:durableId="1993482349">
    <w:abstractNumId w:val="4"/>
  </w:num>
  <w:num w:numId="16" w16cid:durableId="1545025500">
    <w:abstractNumId w:val="27"/>
  </w:num>
  <w:num w:numId="17" w16cid:durableId="918755202">
    <w:abstractNumId w:val="23"/>
  </w:num>
  <w:num w:numId="18" w16cid:durableId="826088974">
    <w:abstractNumId w:val="10"/>
  </w:num>
  <w:num w:numId="19" w16cid:durableId="1613321896">
    <w:abstractNumId w:val="21"/>
  </w:num>
  <w:num w:numId="20" w16cid:durableId="960920731">
    <w:abstractNumId w:val="2"/>
  </w:num>
  <w:num w:numId="21" w16cid:durableId="1831673674">
    <w:abstractNumId w:val="2"/>
  </w:num>
  <w:num w:numId="22" w16cid:durableId="117921542">
    <w:abstractNumId w:val="2"/>
  </w:num>
  <w:num w:numId="23" w16cid:durableId="1358116570">
    <w:abstractNumId w:val="4"/>
    <w:lvlOverride w:ilvl="0">
      <w:startOverride w:val="3"/>
    </w:lvlOverride>
    <w:lvlOverride w:ilvl="1">
      <w:startOverride w:val="1"/>
    </w:lvlOverride>
  </w:num>
  <w:num w:numId="24" w16cid:durableId="83500192">
    <w:abstractNumId w:val="4"/>
  </w:num>
  <w:num w:numId="25" w16cid:durableId="1345859491">
    <w:abstractNumId w:val="4"/>
  </w:num>
  <w:num w:numId="26" w16cid:durableId="1357120731">
    <w:abstractNumId w:val="4"/>
  </w:num>
  <w:num w:numId="27" w16cid:durableId="2021809288">
    <w:abstractNumId w:val="4"/>
  </w:num>
  <w:num w:numId="28" w16cid:durableId="1453551005">
    <w:abstractNumId w:val="2"/>
  </w:num>
  <w:num w:numId="29" w16cid:durableId="1867595386">
    <w:abstractNumId w:val="2"/>
    <w:lvlOverride w:ilvl="0">
      <w:startOverride w:val="1"/>
    </w:lvlOverride>
  </w:num>
  <w:num w:numId="30" w16cid:durableId="1382166921">
    <w:abstractNumId w:val="4"/>
  </w:num>
  <w:num w:numId="31" w16cid:durableId="1381132938">
    <w:abstractNumId w:val="4"/>
  </w:num>
  <w:num w:numId="32" w16cid:durableId="1921404547">
    <w:abstractNumId w:val="4"/>
  </w:num>
  <w:num w:numId="33" w16cid:durableId="1669288973">
    <w:abstractNumId w:val="2"/>
  </w:num>
  <w:num w:numId="34" w16cid:durableId="2074887586">
    <w:abstractNumId w:val="2"/>
  </w:num>
  <w:num w:numId="35" w16cid:durableId="1934824212">
    <w:abstractNumId w:val="4"/>
  </w:num>
  <w:num w:numId="36" w16cid:durableId="1045063401">
    <w:abstractNumId w:val="3"/>
  </w:num>
  <w:num w:numId="37" w16cid:durableId="1835602500">
    <w:abstractNumId w:val="26"/>
  </w:num>
  <w:num w:numId="38" w16cid:durableId="1754546560">
    <w:abstractNumId w:val="31"/>
  </w:num>
  <w:num w:numId="39" w16cid:durableId="744231174">
    <w:abstractNumId w:val="13"/>
  </w:num>
  <w:num w:numId="40" w16cid:durableId="489566628">
    <w:abstractNumId w:val="17"/>
  </w:num>
  <w:num w:numId="41" w16cid:durableId="1713068793">
    <w:abstractNumId w:val="1"/>
  </w:num>
  <w:num w:numId="42" w16cid:durableId="494494848">
    <w:abstractNumId w:val="15"/>
  </w:num>
  <w:num w:numId="43" w16cid:durableId="1656909886">
    <w:abstractNumId w:val="25"/>
  </w:num>
  <w:num w:numId="44" w16cid:durableId="743992678">
    <w:abstractNumId w:val="11"/>
  </w:num>
  <w:num w:numId="45" w16cid:durableId="690229727">
    <w:abstractNumId w:val="12"/>
  </w:num>
  <w:num w:numId="46" w16cid:durableId="1320691681">
    <w:abstractNumId w:val="7"/>
  </w:num>
  <w:num w:numId="47" w16cid:durableId="163239711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40526932">
    <w:abstractNumId w:val="2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685329584">
    <w:abstractNumId w:val="18"/>
  </w:num>
  <w:num w:numId="50" w16cid:durableId="1138915849">
    <w:abstractNumId w:val="29"/>
  </w:num>
  <w:num w:numId="51" w16cid:durableId="279382288">
    <w:abstractNumId w:val="22"/>
  </w:num>
  <w:num w:numId="52" w16cid:durableId="1936859992">
    <w:abstractNumId w:val="1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90DF8"/>
    <w:rsid w:val="0019490B"/>
    <w:rsid w:val="001A00F6"/>
    <w:rsid w:val="001A27E3"/>
    <w:rsid w:val="001B28C7"/>
    <w:rsid w:val="001B34C5"/>
    <w:rsid w:val="001B467A"/>
    <w:rsid w:val="001B4938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CBD"/>
    <w:rsid w:val="002E5C02"/>
    <w:rsid w:val="002E5C78"/>
    <w:rsid w:val="002E6D61"/>
    <w:rsid w:val="002F0765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2844"/>
    <w:rsid w:val="00503143"/>
    <w:rsid w:val="0050508B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34CE"/>
    <w:rsid w:val="00702117"/>
    <w:rsid w:val="0070452E"/>
    <w:rsid w:val="007046D9"/>
    <w:rsid w:val="0071119F"/>
    <w:rsid w:val="007111F9"/>
    <w:rsid w:val="0071505F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7AEC"/>
    <w:rsid w:val="00857E91"/>
    <w:rsid w:val="00860D88"/>
    <w:rsid w:val="0086430A"/>
    <w:rsid w:val="00865ABE"/>
    <w:rsid w:val="00866F91"/>
    <w:rsid w:val="008708CC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9289D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fb6d2a8-d536-4b2e-a91d-7dbf952b7065" xsi:nil="true"/>
    <lcf76f155ced4ddcb4097134ff3c332f xmlns="d0527113-d38d-4afa-824c-bed2a24a6f3e">
      <Terms xmlns="http://schemas.microsoft.com/office/infopath/2007/PartnerControls"/>
    </lcf76f155ced4ddcb4097134ff3c332f>
    <ReferenceId xmlns="d0527113-d38d-4afa-824c-bed2a24a6f3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D32BC0F950BE4C8C15472762A065E9" ma:contentTypeVersion="13" ma:contentTypeDescription="Create a new document." ma:contentTypeScope="" ma:versionID="6eca5a1d42183c0dba22fc30b1ddeccd">
  <xsd:schema xmlns:xsd="http://www.w3.org/2001/XMLSchema" xmlns:xs="http://www.w3.org/2001/XMLSchema" xmlns:p="http://schemas.microsoft.com/office/2006/metadata/properties" xmlns:ns2="d0527113-d38d-4afa-824c-bed2a24a6f3e" xmlns:ns3="cfb6d2a8-d536-4b2e-a91d-7dbf952b7065" targetNamespace="http://schemas.microsoft.com/office/2006/metadata/properties" ma:root="true" ma:fieldsID="e5b84eaebc4d7ace77611e0f486fb891" ns2:_="" ns3:_="">
    <xsd:import namespace="d0527113-d38d-4afa-824c-bed2a24a6f3e"/>
    <xsd:import namespace="cfb6d2a8-d536-4b2e-a91d-7dbf952b70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527113-d38d-4afa-824c-bed2a24a6f3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b6d2a8-d536-4b2e-a91d-7dbf952b70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71929e4b-9f19-4d74-a367-735a58f9fc2b}" ma:internalName="TaxCatchAll" ma:showField="CatchAllData" ma:web="cfb6d2a8-d536-4b2e-a91d-7dbf952b70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2A8B78F-836A-40BA-B6F1-7398813DFD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cfb6d2a8-d536-4b2e-a91d-7dbf952b7065"/>
    <ds:schemaRef ds:uri="d0527113-d38d-4afa-824c-bed2a24a6f3e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9F24D31-109B-4A89-B4E8-411518A5E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527113-d38d-4afa-824c-bed2a24a6f3e"/>
    <ds:schemaRef ds:uri="cfb6d2a8-d536-4b2e-a91d-7dbf952b70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309</TotalTime>
  <Pages>75</Pages>
  <Words>12636</Words>
  <Characters>68238</Characters>
  <Application>Microsoft Office Word</Application>
  <DocSecurity>0</DocSecurity>
  <Lines>568</Lines>
  <Paragraphs>161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80713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Olívio Neto</cp:lastModifiedBy>
  <cp:revision>133</cp:revision>
  <cp:lastPrinted>2010-02-07T21:29:00Z</cp:lastPrinted>
  <dcterms:created xsi:type="dcterms:W3CDTF">2023-12-02T22:20:00Z</dcterms:created>
  <dcterms:modified xsi:type="dcterms:W3CDTF">2023-12-03T22:04:00Z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