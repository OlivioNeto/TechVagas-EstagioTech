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000000">
      <w:pPr>
        <w:pStyle w:val="Sumrio1"/>
        <w:rPr>
          <w:noProof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3DFA55D3" w14:textId="77777777" w:rsidR="00BC5E46" w:rsidRDefault="00BC5E46" w:rsidP="00BC5E46">
      <w:pPr>
        <w:rPr>
          <w:rFonts w:eastAsiaTheme="minorEastAsia"/>
        </w:rPr>
      </w:pPr>
    </w:p>
    <w:p w14:paraId="76E6E527" w14:textId="77777777" w:rsidR="00BC5E46" w:rsidRDefault="00BC5E46" w:rsidP="00BC5E46">
      <w:pPr>
        <w:rPr>
          <w:rFonts w:eastAsiaTheme="minorEastAsia"/>
        </w:rPr>
      </w:pPr>
    </w:p>
    <w:p w14:paraId="696CDE1F" w14:textId="77777777" w:rsidR="00BC5E46" w:rsidRDefault="00BC5E46" w:rsidP="00BC5E46">
      <w:pPr>
        <w:rPr>
          <w:rFonts w:eastAsiaTheme="minorEastAsia"/>
        </w:rPr>
      </w:pPr>
    </w:p>
    <w:p w14:paraId="52C2BB50" w14:textId="77777777" w:rsidR="00BC5E46" w:rsidRDefault="00BC5E46" w:rsidP="00BC5E46">
      <w:pPr>
        <w:rPr>
          <w:rFonts w:eastAsiaTheme="minorEastAsia"/>
        </w:rPr>
      </w:pPr>
    </w:p>
    <w:p w14:paraId="4575F3DE" w14:textId="77777777" w:rsidR="00451C21" w:rsidRDefault="00451C21" w:rsidP="00BC5E46">
      <w:pPr>
        <w:rPr>
          <w:rFonts w:eastAsiaTheme="minorEastAsia"/>
        </w:rPr>
      </w:pPr>
    </w:p>
    <w:p w14:paraId="3CADD139" w14:textId="77777777" w:rsidR="00451C21" w:rsidRDefault="00451C21" w:rsidP="00BC5E46">
      <w:pPr>
        <w:rPr>
          <w:rFonts w:eastAsiaTheme="minorEastAsia"/>
        </w:rPr>
      </w:pPr>
    </w:p>
    <w:p w14:paraId="04DE8109" w14:textId="77777777" w:rsidR="00451C21" w:rsidRDefault="00451C21" w:rsidP="00BC5E46">
      <w:pPr>
        <w:rPr>
          <w:rFonts w:eastAsiaTheme="minorEastAsia"/>
        </w:rPr>
      </w:pPr>
    </w:p>
    <w:p w14:paraId="68F5492E" w14:textId="77777777" w:rsidR="00BC5E46" w:rsidRDefault="00BC5E46" w:rsidP="00BC5E46">
      <w:pPr>
        <w:rPr>
          <w:rFonts w:eastAsiaTheme="minorEastAsia"/>
        </w:rPr>
      </w:pPr>
    </w:p>
    <w:p w14:paraId="1439E559" w14:textId="77777777" w:rsidR="00BC5E46" w:rsidRDefault="00BC5E46" w:rsidP="00BC5E46">
      <w:pPr>
        <w:rPr>
          <w:rFonts w:eastAsiaTheme="minorEastAsia"/>
        </w:rPr>
      </w:pPr>
    </w:p>
    <w:p w14:paraId="4B408B96" w14:textId="77777777" w:rsidR="00BC5E46" w:rsidRPr="00BC5E46" w:rsidRDefault="00BC5E46" w:rsidP="00BC5E46">
      <w:pPr>
        <w:rPr>
          <w:rFonts w:eastAsiaTheme="minorEastAsia"/>
        </w:rPr>
      </w:pPr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63E9E4A3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 xml:space="preserve">te Projeto Integrador tem como objetivo facilitar a parte burocrática de um processo de contratação através de um sistema informatizado, de fácil manuseio e de interface limpa. Para o desenvolvimento deste projeto as ferramentas utilizadas serão semelhantes ou iguais </w:t>
      </w:r>
      <w:r w:rsidR="00F55A79">
        <w:rPr>
          <w:szCs w:val="24"/>
        </w:rPr>
        <w:t>à</w:t>
      </w:r>
      <w:r w:rsidR="00F12606">
        <w:rPr>
          <w:szCs w:val="24"/>
        </w:rPr>
        <w:t>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DA3DA00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</w:t>
      </w:r>
      <w:r w:rsidR="00B85A87">
        <w:t>caso</w:t>
      </w:r>
      <w:r w:rsidR="00C35A03">
        <w:t xml:space="preserve"> o aluno seja um dos escolhidos ele receberá uma ligação afim de </w:t>
      </w:r>
      <w:r w:rsidR="00BF6855">
        <w:t xml:space="preserve">ficar por dentro sobre o dia da entrevista, os documentos necessários; </w:t>
      </w:r>
      <w:r w:rsidR="007A706F">
        <w:t>se</w:t>
      </w:r>
      <w:r w:rsidR="00BF6855">
        <w:t xml:space="preserve">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9901F74" w14:textId="32F10F10" w:rsidR="00B33590" w:rsidRDefault="00117B3D" w:rsidP="0035713A">
      <w:r w:rsidRPr="00117B3D">
        <w:t>No livro "UML2: uma abordagem prática" de Guedes, o diagrama de classes é um elemento crucial na UML, desempenhando um papel essencial ao dar suporte a grande parte dos demais diagramas. Segundo a obra, esse diagrama é responsável por definir a estrutura das classes utilizadas pelo sistema, detalhando seus atributos, métodos e estabelecendo conexões entre elas. Nesta seção, apresentaremos o diagrama de classes do sistema, abrangendo a configuração da camada de negócios correspondente.</w:t>
      </w:r>
    </w:p>
    <w:p w14:paraId="3BA6FED3" w14:textId="77777777" w:rsidR="00117B3D" w:rsidRDefault="00117B3D" w:rsidP="0035713A"/>
    <w:p w14:paraId="247B48AA" w14:textId="63149F9F" w:rsidR="004024FD" w:rsidRDefault="002E6D61" w:rsidP="004024FD">
      <w:pPr>
        <w:pStyle w:val="Ttulo2"/>
        <w:numPr>
          <w:ilvl w:val="0"/>
          <w:numId w:val="0"/>
        </w:numPr>
        <w:rPr>
          <w:szCs w:val="24"/>
        </w:rPr>
      </w:pPr>
      <w:r>
        <w:rPr>
          <w:noProof/>
        </w:rPr>
        <w:drawing>
          <wp:inline distT="0" distB="0" distL="0" distR="0" wp14:anchorId="7A29DDBF" wp14:editId="5D274247">
            <wp:extent cx="5760720" cy="5704205"/>
            <wp:effectExtent l="0" t="0" r="0" b="0"/>
            <wp:docPr id="1426686250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86250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C260" w14:textId="77777777" w:rsidR="00B33590" w:rsidRPr="00A92FF8" w:rsidRDefault="00B33590" w:rsidP="00B33590">
      <w:pPr>
        <w:ind w:firstLine="0"/>
        <w:rPr>
          <w:sz w:val="22"/>
          <w:szCs w:val="18"/>
        </w:rPr>
      </w:pPr>
      <w:r w:rsidRPr="00A92FF8">
        <w:rPr>
          <w:sz w:val="22"/>
          <w:szCs w:val="18"/>
        </w:rPr>
        <w:t>Fonte: Elaborado pelos autores.</w:t>
      </w:r>
    </w:p>
    <w:p w14:paraId="69D8FB7C" w14:textId="77777777" w:rsidR="00B33590" w:rsidRPr="00B33590" w:rsidRDefault="00B33590" w:rsidP="00B33590"/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lastRenderedPageBreak/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proofErr w:type="gramStart"/>
            <w:r>
              <w:t>Titulo</w:t>
            </w:r>
            <w:proofErr w:type="gramEnd"/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lastRenderedPageBreak/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proofErr w:type="gramStart"/>
            <w:r>
              <w:t>Salario</w:t>
            </w:r>
            <w:proofErr w:type="gramEnd"/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lastRenderedPageBreak/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lastRenderedPageBreak/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207E6C5E" w14:textId="77777777" w:rsidR="00AA769F" w:rsidRDefault="00AA769F" w:rsidP="002C6054">
      <w:pPr>
        <w:rPr>
          <w:szCs w:val="24"/>
        </w:rPr>
      </w:pPr>
    </w:p>
    <w:p w14:paraId="5C6F48E1" w14:textId="77777777" w:rsidR="00AA769F" w:rsidRDefault="00AA769F" w:rsidP="002C6054">
      <w:pPr>
        <w:rPr>
          <w:szCs w:val="24"/>
        </w:rPr>
      </w:pPr>
    </w:p>
    <w:p w14:paraId="5AAA96F3" w14:textId="77777777" w:rsidR="00AA769F" w:rsidRDefault="00AA769F" w:rsidP="002C6054">
      <w:pPr>
        <w:rPr>
          <w:szCs w:val="24"/>
        </w:rPr>
      </w:pPr>
    </w:p>
    <w:p w14:paraId="5996E9B8" w14:textId="77777777" w:rsidR="00AA769F" w:rsidRDefault="00AA769F" w:rsidP="002C6054">
      <w:pPr>
        <w:rPr>
          <w:szCs w:val="24"/>
        </w:rPr>
      </w:pPr>
    </w:p>
    <w:p w14:paraId="2C38C087" w14:textId="01E8BFED" w:rsidR="00D9487C" w:rsidRDefault="00D9487C" w:rsidP="002C6054">
      <w:pPr>
        <w:rPr>
          <w:szCs w:val="24"/>
        </w:rPr>
      </w:pPr>
      <w:r w:rsidRPr="00D9487C">
        <w:rPr>
          <w:szCs w:val="24"/>
        </w:rPr>
        <w:t xml:space="preserve">O diagrama de caso de uso se concentra principalmente em dois elementos essenciais: os atores e os casos de uso. Os atores representam quem são os usuários do sistema, bem como qualquer hardware especial ou sistema integrado que possa utilizar as funcionalidades e serviços oferecidos pelo sistema. Na representação gráfica, símbolos como bonecos são usados para identificar os atores, acompanhados de breves descrições que detalham suas funções específicas no sistema. Essa visualização simplifica a compreensão dos papéis desempenhados por diferentes componentes. Cada descrição associada a um ator destaca sua função particular </w:t>
      </w:r>
      <w:r w:rsidRPr="00D9487C">
        <w:rPr>
          <w:szCs w:val="24"/>
        </w:rPr>
        <w:lastRenderedPageBreak/>
        <w:t>no contexto do sistema, facilitando a análise e compreensão durante o processo de modelagem, conforme recomendado no livro "UML 2 - Uma Abordagem Prática".</w:t>
      </w:r>
    </w:p>
    <w:p w14:paraId="6533B8EB" w14:textId="77777777" w:rsidR="002C6054" w:rsidRDefault="002C6054" w:rsidP="002C6054">
      <w:pPr>
        <w:rPr>
          <w:szCs w:val="24"/>
        </w:rPr>
      </w:pPr>
    </w:p>
    <w:p w14:paraId="0A1674A7" w14:textId="36606AB9" w:rsidR="00ED67C0" w:rsidRDefault="00AF2236" w:rsidP="007233E2">
      <w:pPr>
        <w:pStyle w:val="Pargrafos"/>
        <w:ind w:firstLine="709"/>
      </w:pPr>
      <w:r>
        <w:rPr>
          <w:b/>
          <w:bCs w:val="0"/>
        </w:rPr>
        <w:t>Aluno</w:t>
      </w:r>
      <w:r w:rsidRPr="0069295E">
        <w:rPr>
          <w:b/>
          <w:bCs w:val="0"/>
        </w:rPr>
        <w:t>:</w:t>
      </w:r>
      <w:r>
        <w:t xml:space="preserve"> responsável pelo uso da aplicação. Esse usuário deve realizar o</w:t>
      </w:r>
      <w:r w:rsidR="00C45B9A">
        <w:t xml:space="preserve"> seu</w:t>
      </w:r>
      <w:r>
        <w:t xml:space="preserve"> cadastro, e interagir com o sistema</w:t>
      </w:r>
      <w:r w:rsidR="00B04A6E">
        <w:t xml:space="preserve"> </w:t>
      </w:r>
      <w:r w:rsidR="00E9524F">
        <w:t>sendo</w:t>
      </w:r>
      <w:r w:rsidR="00B04A6E">
        <w:t xml:space="preserve"> </w:t>
      </w:r>
      <w:r w:rsidR="00E9524F">
        <w:t>o estagiário ou um possível candidato à vaga</w:t>
      </w:r>
      <w:r>
        <w:t>.</w:t>
      </w:r>
      <w:r w:rsidR="00292113">
        <w:t xml:space="preserve"> </w:t>
      </w:r>
    </w:p>
    <w:p w14:paraId="66DAE9FA" w14:textId="27C98A3E" w:rsidR="007D27ED" w:rsidRDefault="007D27ED" w:rsidP="001F226F">
      <w:pPr>
        <w:pStyle w:val="Pargrafos"/>
        <w:ind w:firstLine="709"/>
      </w:pPr>
      <w:r>
        <w:rPr>
          <w:b/>
          <w:bCs w:val="0"/>
        </w:rPr>
        <w:t>Candidato</w:t>
      </w:r>
      <w:r w:rsidRPr="0069295E">
        <w:rPr>
          <w:b/>
          <w:bCs w:val="0"/>
        </w:rPr>
        <w:t>:</w:t>
      </w:r>
      <w:r>
        <w:t xml:space="preserve"> responsável pelo uso da aplicação. É o usuário </w:t>
      </w:r>
      <w:r w:rsidR="00246211">
        <w:t>que passa do “status” de aluno para entrar de fato como um postulante a vaga de estágio.</w:t>
      </w:r>
      <w:r>
        <w:t xml:space="preserve"> </w:t>
      </w:r>
    </w:p>
    <w:p w14:paraId="5AF2C607" w14:textId="77777777" w:rsidR="00960FED" w:rsidRDefault="00246211" w:rsidP="001F226F">
      <w:pPr>
        <w:pStyle w:val="Pargrafos"/>
        <w:ind w:firstLine="709"/>
      </w:pPr>
      <w:r>
        <w:rPr>
          <w:b/>
          <w:bCs w:val="0"/>
        </w:rPr>
        <w:t>Concedente</w:t>
      </w:r>
      <w:r w:rsidRPr="0069295E">
        <w:rPr>
          <w:b/>
          <w:bCs w:val="0"/>
        </w:rPr>
        <w:t>:</w:t>
      </w:r>
      <w:r>
        <w:t xml:space="preserve"> responsável por conceder </w:t>
      </w:r>
      <w:r w:rsidR="006D4684">
        <w:t>o estágio</w:t>
      </w:r>
      <w:r>
        <w:t>. Esse usuário</w:t>
      </w:r>
      <w:r w:rsidR="006D4684">
        <w:t xml:space="preserve"> pode ser uma empresa, uma pessoa ou a própria instituição, </w:t>
      </w:r>
      <w:r w:rsidR="00E24BF0">
        <w:t>é responsável por conceder as vagas de estágio para os alunos.</w:t>
      </w:r>
    </w:p>
    <w:p w14:paraId="2EA3F294" w14:textId="0799CF11" w:rsidR="00960FED" w:rsidRDefault="00960FED" w:rsidP="001F226F">
      <w:pPr>
        <w:pStyle w:val="Pargrafos"/>
        <w:ind w:firstLine="709"/>
      </w:pPr>
      <w:r>
        <w:rPr>
          <w:b/>
          <w:bCs w:val="0"/>
        </w:rPr>
        <w:t>Supervisor Estágio</w:t>
      </w:r>
      <w:r w:rsidRPr="0069295E">
        <w:rPr>
          <w:b/>
          <w:bCs w:val="0"/>
        </w:rPr>
        <w:t>:</w:t>
      </w:r>
      <w:r>
        <w:t xml:space="preserve"> responsável por supervisionar o estagiário. Esse usuário deve realizar o </w:t>
      </w:r>
      <w:r w:rsidR="00C005D2">
        <w:t>supervisionamento do estagiário, atribuir tarefas</w:t>
      </w:r>
      <w:r w:rsidR="00BF53B1">
        <w:t xml:space="preserve"> e assim contratos por exemplo</w:t>
      </w:r>
      <w:r>
        <w:t>,</w:t>
      </w:r>
      <w:r w:rsidR="00BF53B1">
        <w:t xml:space="preserve"> pode ser da própria instituição de ensino ou </w:t>
      </w:r>
      <w:r w:rsidR="004559D5">
        <w:t>da concedente de estágio.</w:t>
      </w:r>
      <w:r>
        <w:t xml:space="preserve"> </w:t>
      </w:r>
    </w:p>
    <w:p w14:paraId="7D891755" w14:textId="5BD1C5B4" w:rsidR="004559D5" w:rsidRDefault="004559D5" w:rsidP="001F226F">
      <w:pPr>
        <w:pStyle w:val="Pargrafos"/>
        <w:ind w:firstLine="709"/>
      </w:pPr>
      <w:r>
        <w:rPr>
          <w:b/>
          <w:bCs w:val="0"/>
        </w:rPr>
        <w:t>Coordenador Estágio</w:t>
      </w:r>
      <w:r w:rsidRPr="0069295E">
        <w:rPr>
          <w:b/>
          <w:bCs w:val="0"/>
        </w:rPr>
        <w:t>:</w:t>
      </w:r>
      <w:r>
        <w:t xml:space="preserve"> responsável por coordenar as vagas de estágio. Esse usuário na maioria das vezes é da </w:t>
      </w:r>
      <w:r w:rsidR="00236049">
        <w:t xml:space="preserve">própria instituição, é o responsável da instituição por </w:t>
      </w:r>
      <w:r w:rsidR="00F30303">
        <w:t xml:space="preserve">distribuir e </w:t>
      </w:r>
      <w:r w:rsidR="001F226F">
        <w:t>criar</w:t>
      </w:r>
      <w:r w:rsidR="00F30303">
        <w:t xml:space="preserve"> vagas de estágio.</w:t>
      </w:r>
      <w:r>
        <w:t xml:space="preserve"> </w:t>
      </w:r>
    </w:p>
    <w:p w14:paraId="5514E54F" w14:textId="77777777" w:rsidR="001F226F" w:rsidRDefault="001F226F" w:rsidP="004559D5">
      <w:pPr>
        <w:pStyle w:val="Pargrafos"/>
      </w:pP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373BCF13" w14:textId="77777777" w:rsidR="005C7ABA" w:rsidRDefault="005C7ABA" w:rsidP="005C7ABA">
      <w:pPr>
        <w:ind w:left="-567" w:firstLine="1134"/>
        <w:rPr>
          <w:szCs w:val="24"/>
        </w:rPr>
      </w:pPr>
    </w:p>
    <w:p w14:paraId="397F0DCD" w14:textId="77777777" w:rsidR="005C7ABA" w:rsidRDefault="005C7ABA" w:rsidP="005C7ABA">
      <w:pPr>
        <w:ind w:left="-567" w:firstLine="1134"/>
        <w:rPr>
          <w:szCs w:val="24"/>
        </w:rPr>
      </w:pPr>
    </w:p>
    <w:p w14:paraId="161B4BED" w14:textId="77777777" w:rsidR="005C7ABA" w:rsidRDefault="005C7ABA" w:rsidP="005C7ABA">
      <w:pPr>
        <w:ind w:left="-567" w:firstLine="1134"/>
        <w:rPr>
          <w:szCs w:val="24"/>
        </w:rPr>
      </w:pPr>
    </w:p>
    <w:p w14:paraId="1D669701" w14:textId="77777777" w:rsidR="005C7ABA" w:rsidRDefault="005C7ABA" w:rsidP="005C7ABA">
      <w:pPr>
        <w:ind w:left="-567" w:firstLine="1134"/>
        <w:rPr>
          <w:szCs w:val="24"/>
        </w:rPr>
      </w:pPr>
    </w:p>
    <w:p w14:paraId="551516C2" w14:textId="77777777" w:rsidR="005C7ABA" w:rsidRDefault="005C7ABA" w:rsidP="005C7ABA">
      <w:pPr>
        <w:ind w:left="-567" w:firstLine="1134"/>
        <w:rPr>
          <w:szCs w:val="24"/>
        </w:rPr>
      </w:pPr>
    </w:p>
    <w:p w14:paraId="7E345F46" w14:textId="1134827B" w:rsidR="006C04EC" w:rsidRDefault="00397F2D" w:rsidP="00397F2D">
      <w:r w:rsidRPr="00397F2D">
        <w:t>Conforme ressaltado no livro "UML 2 - Uma Abordagem Prática", o Diagrama de Caso de Uso é o mais abstrato, o que o torna mais flexível e informal, sendo utilizado para apresentar uma visão abrangente do sistema. Sua finalidade é identificar os atores que terão interação com o software, juntamente com as funcionalidades correspondentes. Esse diagrama é comumente utilizado durante as fases de levantamento e análise de requisitos, mas sua aplicação se estende por todo o processo de modelagem, podendo até servir como base para a elaboração de outros diagramas.</w:t>
      </w:r>
    </w:p>
    <w:p w14:paraId="5918EE46" w14:textId="77777777" w:rsidR="00397F2D" w:rsidRDefault="00397F2D" w:rsidP="00397F2D"/>
    <w:p w14:paraId="3A380115" w14:textId="7ACCEF45" w:rsidR="006C04EC" w:rsidRPr="00681D0E" w:rsidRDefault="006C04EC" w:rsidP="006C04EC">
      <w:pPr>
        <w:pStyle w:val="Legenda"/>
        <w:jc w:val="both"/>
      </w:pPr>
      <w:bookmarkStart w:id="46" w:name="_Toc356377024"/>
      <w:r>
        <w:t>Quadro</w:t>
      </w:r>
      <w:r w:rsidR="004648A5">
        <w:t xml:space="preserve"> </w:t>
      </w:r>
      <w:r w:rsidR="008A1480">
        <w:t>21</w:t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4"/>
        <w:gridCol w:w="2832"/>
        <w:gridCol w:w="1642"/>
        <w:gridCol w:w="2413"/>
        <w:gridCol w:w="1759"/>
      </w:tblGrid>
      <w:tr w:rsidR="004648A5" w:rsidRPr="00770AFF" w14:paraId="70184E55" w14:textId="77777777" w:rsidTr="00E06BB0">
        <w:trPr>
          <w:trHeight w:val="250"/>
          <w:tblHeader/>
          <w:jc w:val="center"/>
        </w:trPr>
        <w:tc>
          <w:tcPr>
            <w:tcW w:w="704" w:type="dxa"/>
            <w:shd w:val="clear" w:color="auto" w:fill="auto"/>
            <w:noWrap/>
            <w:vAlign w:val="bottom"/>
          </w:tcPr>
          <w:p w14:paraId="7092CA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lastRenderedPageBreak/>
              <w:t>Nº</w:t>
            </w:r>
          </w:p>
        </w:tc>
        <w:tc>
          <w:tcPr>
            <w:tcW w:w="2832" w:type="dxa"/>
            <w:shd w:val="clear" w:color="auto" w:fill="auto"/>
            <w:noWrap/>
            <w:vAlign w:val="bottom"/>
          </w:tcPr>
          <w:p w14:paraId="4A6F8EC1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42" w:type="dxa"/>
            <w:shd w:val="clear" w:color="auto" w:fill="auto"/>
            <w:noWrap/>
            <w:vAlign w:val="bottom"/>
          </w:tcPr>
          <w:p w14:paraId="34C45E80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13" w:type="dxa"/>
            <w:shd w:val="clear" w:color="auto" w:fill="auto"/>
            <w:noWrap/>
            <w:vAlign w:val="bottom"/>
          </w:tcPr>
          <w:p w14:paraId="6C6A2CEA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9" w:type="dxa"/>
            <w:shd w:val="clear" w:color="auto" w:fill="auto"/>
            <w:noWrap/>
            <w:vAlign w:val="bottom"/>
          </w:tcPr>
          <w:p w14:paraId="4049F3BC" w14:textId="77777777" w:rsidR="004648A5" w:rsidRPr="00770AFF" w:rsidRDefault="004648A5" w:rsidP="00E06BB0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4648A5" w:rsidRPr="00770AFF" w14:paraId="15EDC1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F82075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5F92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Alterar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8DD857" w14:textId="4BC1D313" w:rsidR="004648A5" w:rsidRPr="00770AFF" w:rsidRDefault="00AF39EC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</w:t>
            </w:r>
            <w:r w:rsidR="004648A5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B186D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8E4B5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A9A8D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314E0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8A8FD2" w14:textId="7ADB28D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BC571D" w14:textId="2E7DC09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9C0FD5">
              <w:t>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66B59F" w14:textId="2C1560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4B785B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2768B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28A2CC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42EE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B8EA1B" w14:textId="16B41C6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altera </w:t>
            </w:r>
            <w:r w:rsidR="00204BB7"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F9BDB0" w14:textId="4E72F11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Informa dados d</w:t>
            </w:r>
            <w:r w:rsidR="004B785B">
              <w:t>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EEE567" w14:textId="0ADF59EE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Alterar </w:t>
            </w:r>
            <w:r w:rsidR="004B785B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2E364E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4648A5" w:rsidRPr="00770AFF" w14:paraId="2BE2EF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8C61D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92E51B" w14:textId="3F0AB8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204BB7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6BE86A" w14:textId="20639C3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</w:t>
            </w:r>
            <w:r w:rsidR="00283C73">
              <w:t>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C01FC6" w14:textId="5A724ECA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Alterar </w:t>
            </w:r>
            <w:r w:rsidR="000A6DA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8FACBF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6C49CF5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0EED7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3B7E39D" w14:textId="040E624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041C3D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A3D686" w14:textId="713804F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A6DA4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69C061" w14:textId="6DB5E9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A6DA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05F9B7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361833D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A387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AA29B24" w14:textId="3703723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DC2A03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267A36" w14:textId="7298458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D1615E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E2B440E" w14:textId="79B8DF1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D1615E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DEB024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42255A4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A7695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0F0B" w14:textId="7E369654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</w:t>
            </w:r>
            <w:r w:rsidR="00DC2A03"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1D577" w14:textId="5909105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77091C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97001D" w14:textId="043B270C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77091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EC0FC1" w14:textId="7777777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“Alterado com sucesso”</w:t>
            </w:r>
          </w:p>
        </w:tc>
      </w:tr>
      <w:tr w:rsidR="004648A5" w:rsidRPr="00770AFF" w14:paraId="5991DCC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05E0C4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8C79CC" w14:textId="026FFB0F" w:rsidR="004648A5" w:rsidRPr="00770AFF" w:rsidRDefault="0001646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2296299" w14:textId="411C1D45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359EB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B8591B" w14:textId="17F73A3D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 w:rsidR="00E359EB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3F2C42" w14:textId="13AA0172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Alterado</w:t>
            </w:r>
            <w:r>
              <w:t xml:space="preserve"> com sucesso”</w:t>
            </w:r>
          </w:p>
        </w:tc>
      </w:tr>
      <w:tr w:rsidR="004648A5" w:rsidRPr="00770AFF" w14:paraId="7F440B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D0BC5A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6A9A8" w14:textId="214B63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</w:t>
            </w:r>
            <w:r w:rsidR="00682119">
              <w:t>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3374728" w14:textId="544D6F4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421F8D">
              <w:t>va</w:t>
            </w:r>
            <w:r w:rsidR="00925714">
              <w:t>g</w:t>
            </w:r>
            <w:r w:rsidR="00421F8D">
              <w:t>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B19B0E" w14:textId="794849DF" w:rsidR="004648A5" w:rsidRPr="00770AFF" w:rsidRDefault="00421F8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4648A5">
              <w:t xml:space="preserve">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6338A" w14:textId="048BD34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E359EB">
              <w:t>Alte</w:t>
            </w:r>
            <w:r>
              <w:t>rado com sucesso”</w:t>
            </w:r>
          </w:p>
        </w:tc>
      </w:tr>
      <w:tr w:rsidR="004648A5" w:rsidRPr="00770AFF" w14:paraId="00472F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07DDDF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B88660" w14:textId="5423D476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07D548" w14:textId="42CEB0AD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1D17DA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8E2523" w14:textId="0CE4A060" w:rsidR="004648A5" w:rsidRPr="00770AFF" w:rsidRDefault="001D17D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</w:t>
            </w:r>
            <w:r w:rsidR="00FC6C56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833A4D4" w14:textId="09E57D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</w:t>
            </w:r>
            <w:r>
              <w:t>do com sucesso”</w:t>
            </w:r>
          </w:p>
        </w:tc>
      </w:tr>
      <w:tr w:rsidR="004648A5" w:rsidRPr="00770AFF" w14:paraId="66234E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E9F391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B31E52F" w14:textId="3F95AD13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320655" w14:textId="257FF61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042C5A">
              <w:t xml:space="preserve">requisito </w:t>
            </w:r>
            <w:r w:rsidR="00FC6C56">
              <w:t>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299E95" w14:textId="296666EC" w:rsidR="004648A5" w:rsidRPr="00770AFF" w:rsidRDefault="00FC6C5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042C5A">
              <w:t xml:space="preserve">requisito </w:t>
            </w:r>
            <w:r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B57A57" w14:textId="61BF5797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FC6C56">
              <w:t>Alterado</w:t>
            </w:r>
            <w:r>
              <w:t xml:space="preserve"> com sucesso”</w:t>
            </w:r>
          </w:p>
        </w:tc>
      </w:tr>
      <w:tr w:rsidR="004648A5" w:rsidRPr="00770AFF" w14:paraId="5626757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A5BFC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C7BA1A" w14:textId="407AAAE8" w:rsidR="004648A5" w:rsidRPr="00770AFF" w:rsidRDefault="0068211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03B2C1F" w14:textId="2FEF924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</w:t>
            </w:r>
            <w:r w:rsidR="00AF757B">
              <w:t>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186F57" w14:textId="60AB4C05" w:rsidR="004648A5" w:rsidRPr="00770AFF" w:rsidRDefault="006D1D43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9741A6C" w14:textId="368B045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F5F318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C74C347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742FFE" w14:textId="2A8C45B5" w:rsidR="004648A5" w:rsidRPr="00770AFF" w:rsidRDefault="00366FCB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61FBC3" w14:textId="00DC579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EC0E49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045589" w14:textId="17B674CA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</w:t>
            </w:r>
            <w:r w:rsidR="006D1D43">
              <w:t>pr</w:t>
            </w:r>
            <w:r w:rsidR="00EC0E49">
              <w:t>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523F9D" w14:textId="64AB4D2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Retorna mensagem “</w:t>
            </w:r>
            <w:r w:rsidR="006D1D43">
              <w:t>Alterado</w:t>
            </w:r>
            <w:r>
              <w:t xml:space="preserve"> com sucesso”</w:t>
            </w:r>
          </w:p>
        </w:tc>
      </w:tr>
      <w:tr w:rsidR="004648A5" w:rsidRPr="00770AFF" w14:paraId="5BCAC3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FB79BB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9E08A" w14:textId="15A9A39A" w:rsidR="004648A5" w:rsidRPr="00770AFF" w:rsidRDefault="00C14BEA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Administrador altera </w:t>
            </w:r>
            <w:r w:rsidR="00E90C45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9A7CD4C" w14:textId="24C739B3" w:rsidR="004648A5" w:rsidRPr="00770AFF" w:rsidRDefault="00EC0E49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7BBB2B" w14:textId="074E3E85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C8434D" w14:textId="12606448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4535F0">
              <w:t>Altera</w:t>
            </w:r>
            <w:r>
              <w:t>do com sucesso”</w:t>
            </w:r>
          </w:p>
        </w:tc>
      </w:tr>
      <w:tr w:rsidR="004648A5" w:rsidRPr="00770AFF" w14:paraId="7CA118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B260A0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187D5" w14:textId="381379B8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134C894" w14:textId="3766A497" w:rsidR="004648A5" w:rsidRPr="00770AFF" w:rsidRDefault="004535F0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Informa dados </w:t>
            </w:r>
            <w:r w:rsidR="002B0247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FF9335" w14:textId="2D4BD79C" w:rsidR="004648A5" w:rsidRPr="00770AFF" w:rsidRDefault="002B0247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7BF2FFE" w14:textId="11E2E306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2B0247">
              <w:t xml:space="preserve">Alterado </w:t>
            </w:r>
            <w:r>
              <w:t>com sucesso”</w:t>
            </w:r>
          </w:p>
        </w:tc>
      </w:tr>
      <w:tr w:rsidR="004648A5" w:rsidRPr="00770AFF" w14:paraId="72CB3B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2304E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80F036" w14:textId="767BD050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8C019E" w14:textId="6CFEF3C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6AE23" w14:textId="3A1116A7" w:rsidR="004648A5" w:rsidRPr="00770AFF" w:rsidRDefault="00DA4D7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tipo documento</w:t>
            </w:r>
            <w:r w:rsidR="004648A5">
              <w:t xml:space="preserve">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36734" w14:textId="389458BB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DA4D76">
              <w:t xml:space="preserve">Alterado </w:t>
            </w:r>
            <w:r>
              <w:t>com sucesso”</w:t>
            </w:r>
          </w:p>
        </w:tc>
      </w:tr>
      <w:tr w:rsidR="004648A5" w:rsidRPr="00770AFF" w14:paraId="61E4C98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BE9ED6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0E08356" w14:textId="3DA7F6D4" w:rsidR="004648A5" w:rsidRPr="00770AFF" w:rsidRDefault="00E90C4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1B3D00" w14:textId="1C0F1C21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002323" w14:textId="143FAFA4" w:rsidR="004648A5" w:rsidRPr="00770AFF" w:rsidRDefault="00BF4AED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ver</w:t>
            </w:r>
            <w:r w:rsidR="005F5F35">
              <w:t>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050AC09" w14:textId="35F4617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0A97D88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1154932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8A5B943" w14:textId="412024AF" w:rsidR="004648A5" w:rsidRPr="00770AFF" w:rsidRDefault="00F954F8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11EBA" w14:textId="47677E43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3C481D0" w14:textId="52279567" w:rsidR="004648A5" w:rsidRPr="00770AFF" w:rsidRDefault="005F5F3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B4E3E6" w14:textId="4D6B2CB3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mensagem” </w:t>
            </w:r>
            <w:r w:rsidR="005F5F35">
              <w:t xml:space="preserve">Alterado </w:t>
            </w:r>
            <w:r>
              <w:t>com sucesso”</w:t>
            </w:r>
          </w:p>
        </w:tc>
      </w:tr>
      <w:tr w:rsidR="004648A5" w:rsidRPr="00770AFF" w14:paraId="7E5E0B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59A08E" w14:textId="77777777" w:rsidR="004648A5" w:rsidRPr="00770AFF" w:rsidRDefault="004648A5" w:rsidP="004648A5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7163AB" w14:textId="7022463F" w:rsidR="004648A5" w:rsidRPr="00770AFF" w:rsidRDefault="009C0FD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Administrador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09692B" w14:textId="575FE936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>Informa tipo estágio</w:t>
            </w:r>
            <w:r w:rsidR="004648A5">
              <w:t xml:space="preserve">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6C7E" w14:textId="30D8FDBC" w:rsidR="004648A5" w:rsidRPr="00770AFF" w:rsidRDefault="005B6A66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2D765" w14:textId="12ADDC90" w:rsidR="004648A5" w:rsidRPr="00770AFF" w:rsidRDefault="004648A5" w:rsidP="00E06BB0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>
              <w:t xml:space="preserve">Retorna </w:t>
            </w:r>
            <w:r w:rsidR="005E5485">
              <w:t>mensagem”</w:t>
            </w:r>
            <w:r>
              <w:t xml:space="preserve"> </w:t>
            </w:r>
            <w:r w:rsidR="005E5485">
              <w:t xml:space="preserve">Alterado </w:t>
            </w:r>
            <w:r>
              <w:t xml:space="preserve">com sucesso” </w:t>
            </w:r>
          </w:p>
        </w:tc>
      </w:tr>
      <w:tr w:rsidR="000F47F8" w:rsidRPr="00770AFF" w14:paraId="17038D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39E40B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252477" w14:textId="2D3C5E8D" w:rsidR="000F47F8" w:rsidRDefault="00AF39EC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F4B270" w14:textId="0F43CDB9" w:rsidR="000F47F8" w:rsidRDefault="00013620" w:rsidP="000F47F8">
            <w:pPr>
              <w:pStyle w:val="NormalWeb"/>
              <w:spacing w:before="0" w:beforeAutospacing="0" w:after="0" w:afterAutospacing="0"/>
              <w:jc w:val="left"/>
            </w:pPr>
            <w:r>
              <w:t>I</w:t>
            </w:r>
            <w:r w:rsidR="000F47F8">
              <w:t>nforma dados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6E37ED" w14:textId="770B8F16" w:rsidR="000F47F8" w:rsidRDefault="008F5B3D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</w:t>
            </w:r>
            <w:r w:rsidR="00523C58">
              <w:t>trar</w:t>
            </w:r>
            <w:r w:rsidR="000F47F8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D642C47" w14:textId="5D7E7F0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521EF2E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690A79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C3BF71" w14:textId="5B9C48C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5B3D">
              <w:t xml:space="preserve">cadastra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9412B6" w14:textId="593ACF1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da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9EC6F5" w14:textId="238650CC" w:rsidR="000F47F8" w:rsidRDefault="00295BD4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</w:t>
            </w:r>
            <w:r w:rsidR="000F47F8">
              <w:t>r</w:t>
            </w:r>
            <w:r>
              <w:t>ar</w:t>
            </w:r>
            <w:r w:rsidR="000F47F8">
              <w:t xml:space="preserve"> 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435BA1" w14:textId="1220C7A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295BD4">
              <w:t xml:space="preserve">Cadastrado </w:t>
            </w:r>
            <w:r>
              <w:t>com sucesso”</w:t>
            </w:r>
          </w:p>
        </w:tc>
      </w:tr>
      <w:tr w:rsidR="000F47F8" w:rsidRPr="00770AFF" w14:paraId="6FD6C3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5A33D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843686" w14:textId="69ED958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 xml:space="preserve">cadastra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2C5D9C" w14:textId="327873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102CF3" w14:textId="0E305CF0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>r 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A9922BF" w14:textId="3EEE4099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36EE9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0DE54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221CC7" w14:textId="222FE80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16DD2">
              <w:t>cadastra</w:t>
            </w:r>
            <w:r>
              <w:t xml:space="preserve"> 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B6D069" w14:textId="62E509C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64F58" w14:textId="48612354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FEBEE8" w14:textId="44F5DAE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 xml:space="preserve">Cadastrado </w:t>
            </w:r>
            <w:r>
              <w:t>com sucesso”</w:t>
            </w:r>
          </w:p>
        </w:tc>
      </w:tr>
      <w:tr w:rsidR="000F47F8" w:rsidRPr="00770AFF" w14:paraId="2650753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60335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49E6952" w14:textId="613CCCD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F12B99">
              <w:t>cadastra</w:t>
            </w:r>
            <w:r>
              <w:t xml:space="preserve"> 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C3B4B07" w14:textId="220DB2E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9BA1605" w14:textId="55DE2606" w:rsidR="000F47F8" w:rsidRDefault="00316DD2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EBACCA" w14:textId="41E6186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316DD2">
              <w:t>Cadastrado</w:t>
            </w:r>
            <w:r>
              <w:t xml:space="preserve"> com sucesso”</w:t>
            </w:r>
          </w:p>
        </w:tc>
      </w:tr>
      <w:tr w:rsidR="000F47F8" w:rsidRPr="00770AFF" w14:paraId="1AC9F2E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7AE4CF2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CAE210" w14:textId="3912EEC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64F6D49" w14:textId="12B5EB8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0204B88" w14:textId="28A2AF60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FE7B39" w14:textId="222E56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04B7B3D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0776BE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0740079" w14:textId="2C2CB8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42DD3A" w14:textId="1E08FE9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92DC78D" w14:textId="6033B0D5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4D18A9" w14:textId="7C18B2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</w:t>
            </w:r>
            <w:r>
              <w:t>rado com sucesso”</w:t>
            </w:r>
          </w:p>
        </w:tc>
      </w:tr>
      <w:tr w:rsidR="000F47F8" w:rsidRPr="00770AFF" w14:paraId="1DCA855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67BB5B3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F63F0A" w14:textId="1E099D25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5842E7">
              <w:t>cadastra</w:t>
            </w:r>
            <w:r>
              <w:t xml:space="preserve"> 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DD2026" w14:textId="76D707F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D273083" w14:textId="3B40A5CA" w:rsidR="000F47F8" w:rsidRDefault="005842E7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7D0234" w14:textId="3060482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5842E7">
              <w:t>Cadastrado</w:t>
            </w:r>
            <w:r>
              <w:t xml:space="preserve"> com sucesso”</w:t>
            </w:r>
          </w:p>
        </w:tc>
      </w:tr>
      <w:tr w:rsidR="000F47F8" w:rsidRPr="00770AFF" w14:paraId="6ED8EE5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D695B2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DDAC221" w14:textId="3149EAC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56599B" w14:textId="7B3318C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B8858B" w14:textId="26B5CC2C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CE81775" w14:textId="1725FC8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</w:t>
            </w:r>
            <w:r w:rsidR="005842E7">
              <w:t>adastrado</w:t>
            </w:r>
            <w:r w:rsidR="00D7596E">
              <w:t xml:space="preserve"> </w:t>
            </w:r>
            <w:r>
              <w:t>com sucesso”</w:t>
            </w:r>
          </w:p>
        </w:tc>
      </w:tr>
      <w:tr w:rsidR="000F47F8" w:rsidRPr="00770AFF" w14:paraId="5597052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3C9624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589369" w14:textId="2B1FBF4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7596E">
              <w:t>cadastra</w:t>
            </w:r>
            <w:r>
              <w:t xml:space="preserve"> 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1BDCB0" w14:textId="13EE36E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AEE38F5" w14:textId="162B515D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00BF3DC" w14:textId="1F5B6DB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>Cadastrado</w:t>
            </w:r>
            <w:r>
              <w:t xml:space="preserve"> com sucesso”</w:t>
            </w:r>
          </w:p>
        </w:tc>
      </w:tr>
      <w:tr w:rsidR="000F47F8" w:rsidRPr="00770AFF" w14:paraId="1937B31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DACA466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2B95A1" w14:textId="49D50DF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17FA49" w14:textId="4A1C9E4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E99039" w14:textId="3E5B40C3" w:rsidR="000F47F8" w:rsidRDefault="00D7596E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4EB30C" w14:textId="09AC6D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96E">
              <w:t xml:space="preserve">Cadastrado </w:t>
            </w:r>
            <w:r>
              <w:t>com sucesso”</w:t>
            </w:r>
          </w:p>
        </w:tc>
      </w:tr>
      <w:tr w:rsidR="000F47F8" w:rsidRPr="00770AFF" w14:paraId="682BF83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DF64FC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D31DE47" w14:textId="01DEA7B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29359D" w14:textId="568C5D64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FAB090" w14:textId="3BEADC2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5446C7" w14:textId="2724B56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0D4F2F9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DD369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684CB1A" w14:textId="184100D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70626A" w14:textId="5D2D565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7C384D" w14:textId="1C03CFB2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88B9DC" w14:textId="13B285F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1C8535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1E1D208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434164" w14:textId="5984434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034873">
              <w:t>cadastra</w:t>
            </w:r>
            <w:r>
              <w:t xml:space="preserve">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3073EB" w14:textId="79C6257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DBC8FF" w14:textId="52788EFE" w:rsidR="000F47F8" w:rsidRDefault="00034873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</w:t>
            </w:r>
            <w:r w:rsidR="00D31A69">
              <w:t>a</w:t>
            </w:r>
            <w:r w:rsidR="000F47F8">
              <w:t xml:space="preserve">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ADB8A" w14:textId="4494C25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31A39B3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610BA5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08849E" w14:textId="4ABD6B0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D48CC6" w14:textId="61DB913B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9294692" w14:textId="2CC298E9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F85232E" w14:textId="25F7A947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034873">
              <w:t xml:space="preserve">Cadastrado </w:t>
            </w:r>
            <w:r>
              <w:t>com sucesso”</w:t>
            </w:r>
          </w:p>
        </w:tc>
      </w:tr>
      <w:tr w:rsidR="000F47F8" w:rsidRPr="00770AFF" w14:paraId="2FB7C6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8752FE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87C054" w14:textId="40C36A9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D31A69">
              <w:t>cadastra</w:t>
            </w:r>
            <w:r>
              <w:t xml:space="preserve">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EA1947" w14:textId="4F0CB6D2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7D88C91" w14:textId="29D7F371" w:rsidR="000F47F8" w:rsidRDefault="00D31A69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54D00" w14:textId="29D692FA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31A69">
              <w:t xml:space="preserve">Cadastrado </w:t>
            </w:r>
            <w:r>
              <w:t>com sucesso”</w:t>
            </w:r>
          </w:p>
        </w:tc>
      </w:tr>
      <w:tr w:rsidR="000F47F8" w:rsidRPr="00770AFF" w14:paraId="1BE4F6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574857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7F0E12" w14:textId="6FD91356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04B8190" w14:textId="660458A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B62D8E" w14:textId="6A9188BD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>Cadastra</w:t>
            </w:r>
            <w:r w:rsidR="000F47F8">
              <w:t xml:space="preserve">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FE7BEC" w14:textId="2390DA78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3E1DE3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D86B6B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9DCB87" w14:textId="06AAB523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95C3D9" w14:textId="1B7C0E80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A873272" w14:textId="431F4CD2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A73EB8" w14:textId="485CE95D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>com sucesso”</w:t>
            </w:r>
          </w:p>
        </w:tc>
      </w:tr>
      <w:tr w:rsidR="000F47F8" w:rsidRPr="00770AFF" w14:paraId="72A2CC7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BB50F1D" w14:textId="77777777" w:rsidR="000F47F8" w:rsidRPr="00770AFF" w:rsidRDefault="000F47F8" w:rsidP="000F47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C119126" w14:textId="25178F2F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E5CF8">
              <w:t>cadastra</w:t>
            </w:r>
            <w:r>
              <w:t xml:space="preserve">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FA0878" w14:textId="213E1B81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B2396C5" w14:textId="509E09AC" w:rsidR="000F47F8" w:rsidRDefault="008E5C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0F47F8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5BDFBB" w14:textId="56550B6E" w:rsidR="000F47F8" w:rsidRDefault="000F47F8" w:rsidP="000F47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8E5CF8">
              <w:t xml:space="preserve">Cadastrado </w:t>
            </w:r>
            <w:r>
              <w:t xml:space="preserve">com sucesso” </w:t>
            </w:r>
          </w:p>
        </w:tc>
      </w:tr>
      <w:tr w:rsidR="009F7C1F" w:rsidRPr="00770AFF" w14:paraId="08B25F8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A89FE23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E784EB" w14:textId="0B6D6084" w:rsidR="009F7C1F" w:rsidRDefault="00D82358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</w:t>
            </w:r>
            <w:r w:rsidR="009F7C1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E2FD0B" w14:textId="40C2CFF2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70452E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126862" w14:textId="2A61F823" w:rsidR="009F7C1F" w:rsidRDefault="00931139" w:rsidP="009F7C1F">
            <w:pPr>
              <w:pStyle w:val="NormalWeb"/>
              <w:spacing w:before="0" w:beforeAutospacing="0" w:after="0" w:afterAutospacing="0"/>
              <w:jc w:val="left"/>
            </w:pPr>
            <w:r>
              <w:t>Desativa Administrado</w:t>
            </w:r>
            <w:r w:rsidR="004D7F32">
              <w:t>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E3B6C31" w14:textId="175D569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>Desativado</w:t>
            </w:r>
            <w:r>
              <w:t xml:space="preserve"> com sucesso”</w:t>
            </w:r>
          </w:p>
        </w:tc>
      </w:tr>
      <w:tr w:rsidR="009F7C1F" w:rsidRPr="00770AFF" w14:paraId="6C16FBC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BC528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8B74934" w14:textId="1ADDE8A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>desativa</w:t>
            </w:r>
            <w:r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A803E42" w14:textId="7351C713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E1592D" w14:textId="1C9ABD7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26B5BD" w14:textId="78C833BF" w:rsidR="009F7C1F" w:rsidRDefault="00FD0599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F7C1F" w:rsidRPr="00770AFF" w14:paraId="19A46E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8C7207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A358791" w14:textId="4F0A5BF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9E95B4" w14:textId="0960534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E1CD91" w14:textId="5C9A5FA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9980FD7" w14:textId="2815CF26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90AA98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347020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BE5576" w14:textId="4A73F9A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2E187E6" w14:textId="4B85F09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278275" w14:textId="03ADD3F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3C49EBD" w14:textId="3167DBC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C124BF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915829F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40CF8D" w14:textId="6087541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671A21" w14:textId="44DD1BE5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C624FE3" w14:textId="2DAC0E77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9F8086" w14:textId="559B35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909225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4F9919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53EBB6" w14:textId="239F679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F865705" w14:textId="275FC6F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5339B" w14:textId="1AD1EF0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B59A483" w14:textId="18C04A8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3853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E76201E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4BAFC90" w14:textId="3BB0FC1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77D5BD" w14:textId="4FE0DF2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4F7AB1" w14:textId="6A24C669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22B9A3" w14:textId="725B71C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61E172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F45C3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22A94" w14:textId="38EE251A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7A85AFE" w14:textId="66A410D0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0B772FA" w14:textId="39355A44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C2BD34" w14:textId="4BCBDC0D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37189BA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0F8F0D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93C8FCC" w14:textId="7143EA0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3654C37" w14:textId="1DA0FCB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29C249" w14:textId="499609C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0F1801" w14:textId="420E3BF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18094A7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1845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C3BF95C" w14:textId="154F1E3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DA175D" w14:textId="41237CE1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BF1591" w14:textId="2088687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AB19CB" w14:textId="50B03FE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FD0599">
              <w:t xml:space="preserve">Desativado </w:t>
            </w:r>
            <w:r>
              <w:t>com sucesso”</w:t>
            </w:r>
          </w:p>
        </w:tc>
      </w:tr>
      <w:tr w:rsidR="009F7C1F" w:rsidRPr="00770AFF" w14:paraId="57D75FA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7AF9F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D47C29" w14:textId="1CFA4C8B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9ABD4F0" w14:textId="3A76C6C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14BCD4" w14:textId="387B7B4E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9CC8FC" w14:textId="00FDB62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 </w:t>
            </w:r>
            <w:r>
              <w:lastRenderedPageBreak/>
              <w:t>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1BB52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7EAB3D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27C4E3B" w14:textId="50EA9C0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D1E5B5" w14:textId="2D353C57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066140A" w14:textId="7AA6AA1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71BA1D1" w14:textId="3F67DBD3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2A723D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4008389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C302B9" w14:textId="45E75E7E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4C5909" w14:textId="5515DDC5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008256" w14:textId="34A4B8B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9515CE" w14:textId="01C335D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363EFF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A88467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EC540A" w14:textId="4A623121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760B769" w14:textId="6FA95561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68FE54" w14:textId="43F26C8B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F1A56D" w14:textId="77CF8774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A57467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F96E08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AFF15A1" w14:textId="3709E5B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6ED8A77" w14:textId="0FBFA57F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E5F44A" w14:textId="19695A8A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DD97481" w14:textId="33779B1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ADA02A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1380A24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E9F406" w14:textId="03F24979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436810" w14:textId="1583992A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FC1E81" w14:textId="0DD3B78F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22B1BE5" w14:textId="75C0EA52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4AB775C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A467DC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311665" w14:textId="428BC56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3518BA" w14:textId="6F19066C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9F7C1F">
              <w:t>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02711D" w14:textId="53DE9F82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BA1B56" w14:textId="4C7D9AC8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599E687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2D39D6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10C6F3" w14:textId="505CC36F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AD03A9" w14:textId="583BFBD8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724AC1" w14:textId="40533186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AA9839" w14:textId="35CBAA40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>com sucesso”</w:t>
            </w:r>
          </w:p>
        </w:tc>
      </w:tr>
      <w:tr w:rsidR="009F7C1F" w:rsidRPr="00770AFF" w14:paraId="792ED07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D1AB26A" w14:textId="77777777" w:rsidR="009F7C1F" w:rsidRPr="00770AFF" w:rsidRDefault="009F7C1F" w:rsidP="009F7C1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3B58C8" w14:textId="5680E9C7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3F08DF">
              <w:t xml:space="preserve">desativa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9ED6A" w14:textId="752181A6" w:rsidR="009F7C1F" w:rsidRDefault="00A81C0A" w:rsidP="009F7C1F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 w:rsidR="009F7C1F">
              <w:t xml:space="preserve">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4A5BF9F" w14:textId="24183E18" w:rsidR="009F7C1F" w:rsidRDefault="003F08D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9F7C1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5B4EE82" w14:textId="56FB5785" w:rsidR="009F7C1F" w:rsidRDefault="009F7C1F" w:rsidP="009F7C1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4D7F32">
              <w:t xml:space="preserve">Desativado </w:t>
            </w:r>
            <w:r>
              <w:t xml:space="preserve">com sucesso” </w:t>
            </w:r>
          </w:p>
        </w:tc>
      </w:tr>
      <w:tr w:rsidR="009B075C" w:rsidRPr="00770AFF" w14:paraId="3D4F66C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00138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1FA527F" w14:textId="0AE6909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Exclui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B3BC945" w14:textId="7F8E0C3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Administrado</w:t>
            </w:r>
            <w:r w:rsidR="00E03F63">
              <w:t>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FA554EE" w14:textId="72A32C3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4B7E16A" w14:textId="629814C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6510BC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263D1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801F3DF" w14:textId="78E243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F2C88">
              <w:t xml:space="preserve">exclui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F5700E" w14:textId="25E9E8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BD88BD8" w14:textId="3AF73AA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79D799" w14:textId="7E8C82C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“Desativado com sucesso”</w:t>
            </w:r>
          </w:p>
        </w:tc>
      </w:tr>
      <w:tr w:rsidR="009B075C" w:rsidRPr="00770AFF" w14:paraId="5792545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E3DD398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EB4343" w14:textId="30F54BD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0804167" w14:textId="78D9181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59BAA7" w14:textId="53D6B9A4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5A4EEB" w14:textId="7A9DB5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B9BD59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B9F4E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F437D4" w14:textId="4BD2E15E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0E7C8F" w14:textId="56CB35E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1CD4ACD" w14:textId="001B111A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BB4D94" w14:textId="044F065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71CE26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5E163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870854" w14:textId="32651EAA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57823D" w14:textId="49BA9D9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2C4497" w14:textId="1A62F71B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501405" w14:textId="5AB1AD4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42077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255F8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CFACE4" w14:textId="1B94A31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288CA8" w14:textId="412DF66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A8DD1A" w14:textId="74148B33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3700A5" w14:textId="7F85895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00DC1C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C90C257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7C7859" w14:textId="383FAC6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A21A1CF" w14:textId="4A7455D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4953DE" w14:textId="3C042400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3236B68" w14:textId="059F514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ABEBFE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43B1B3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B04DCA4" w14:textId="37DCB101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914445" w14:textId="71053A7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3F4DC10" w14:textId="70A1256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Desativa 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AB3937" w14:textId="2EFD51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154DE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D5FC3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6394291" w14:textId="01EA5A16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DBB68E7" w14:textId="36B4442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B4308D" w14:textId="60C90B86" w:rsidR="009B075C" w:rsidRDefault="00D75D64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0B74166" w14:textId="0CD759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B9B2B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E4713A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D8A240" w14:textId="723488C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D54578" w14:textId="7DE2A48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D6ECBB" w14:textId="747CBA3A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7722" w14:textId="09FFC21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1B1BF4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EDC4CE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A3C350" w14:textId="2804E00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88C1E8" w14:textId="35941C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883C60F" w14:textId="4A9F8CD9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52130D" w14:textId="341FB02B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87A98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B02D8D0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7445FE2" w14:textId="14D8C46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Administrador desativa 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1F1D0B" w14:textId="5AF35E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A14D2" w14:textId="727A3B28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8EDB6BA" w14:textId="5CBB100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1F4FB1B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98077F6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870E61" w14:textId="57DE877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83F7C4D" w14:textId="3ACB09A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906060" w14:textId="62A47C1C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BCE2AE1" w14:textId="4E67D82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Retorna mensagem “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21C7ABE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F6160E4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CEF97F" w14:textId="47C1549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4661D7" w14:textId="3063179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72453BE" w14:textId="7C47103D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AD6350" w14:textId="436A7DE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7264E17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19E34F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31F7E2" w14:textId="1BF30675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FF7D0E" w14:textId="003B7DE0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6D67EA" w14:textId="68EDC73F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3385015" w14:textId="74955AB3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69D90BF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2A4FA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3F513A" w14:textId="5419650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1BEC71" w14:textId="21ED5C9C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4AAB1B" w14:textId="2CC6ACB2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292EE9E" w14:textId="0136FA8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36E31B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AE255B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DBE73B" w14:textId="52D467D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C428DBD" w14:textId="2B400B3D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0445430" w14:textId="18B37DEE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5EAF0D" w14:textId="06850D4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lastRenderedPageBreak/>
              <w:t xml:space="preserve">Excluído </w:t>
            </w:r>
            <w:r>
              <w:t>com sucesso”</w:t>
            </w:r>
          </w:p>
        </w:tc>
      </w:tr>
      <w:tr w:rsidR="009B075C" w:rsidRPr="00770AFF" w14:paraId="0773FE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575B822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25BFDA" w14:textId="1A152F5F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3DDD52" w14:textId="2FAC8A89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60656F" w14:textId="1C596F63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203A93" w14:textId="4FACA5D8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>com sucesso”</w:t>
            </w:r>
          </w:p>
        </w:tc>
      </w:tr>
      <w:tr w:rsidR="009B075C" w:rsidRPr="00770AFF" w14:paraId="35E003F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8020F5C" w14:textId="77777777" w:rsidR="009B075C" w:rsidRPr="00770AFF" w:rsidRDefault="009B075C" w:rsidP="009B075C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13E196" w14:textId="062C23B7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34782">
              <w:t xml:space="preserve">exclui </w:t>
            </w:r>
            <w:r>
              <w:t>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FC214ED" w14:textId="29657354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3A9B558" w14:textId="0119A696" w:rsidR="009B075C" w:rsidRDefault="00834782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</w:t>
            </w:r>
            <w:r w:rsidR="009B075C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9EC45E" w14:textId="2D7BD082" w:rsidR="009B075C" w:rsidRDefault="009B075C" w:rsidP="009B075C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 w:rsidR="00D75D64">
              <w:t xml:space="preserve">Excluído </w:t>
            </w:r>
            <w:r>
              <w:t xml:space="preserve">com sucesso” </w:t>
            </w:r>
          </w:p>
        </w:tc>
      </w:tr>
      <w:tr w:rsidR="00411BD4" w:rsidRPr="00770AFF" w14:paraId="03A7A47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0609C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B2F834" w14:textId="1E8C0B07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4E8D11D" w14:textId="0CB5FF6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Administrador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2AB0080" w14:textId="45B33C83" w:rsidR="00411BD4" w:rsidRDefault="0048017B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Administrador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3F2CD5" w14:textId="4B01AC05" w:rsidR="00411BD4" w:rsidRDefault="0045618E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372A2B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5C84A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5AC3D3" w14:textId="3F7D62B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10518A">
              <w:t xml:space="preserve">consulta </w:t>
            </w:r>
            <w:r>
              <w:t>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1773D4" w14:textId="29109666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matrícula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C387B9" w14:textId="7E420F1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3A99C6" w14:textId="45E8544D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administrador</w:t>
            </w:r>
          </w:p>
        </w:tc>
      </w:tr>
      <w:tr w:rsidR="00411BD4" w:rsidRPr="00770AFF" w14:paraId="650A37A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7CFEC8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B1D647" w14:textId="4F1A5052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763675" w14:textId="2FCBA71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curso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143073" w14:textId="1FBE5E6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936EB0" w14:textId="4EE7B4D8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curso</w:t>
            </w:r>
          </w:p>
        </w:tc>
      </w:tr>
      <w:tr w:rsidR="00411BD4" w:rsidRPr="00770AFF" w14:paraId="4DB0D95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DA9B96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58F952C" w14:textId="7B8B0CC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05A7DFE" w14:textId="782683A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candidato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A05E48" w14:textId="5A971D6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4D9DF0" w14:textId="0EE1F58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candidato</w:t>
            </w:r>
          </w:p>
        </w:tc>
      </w:tr>
      <w:tr w:rsidR="00411BD4" w:rsidRPr="00770AFF" w14:paraId="792C014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48F316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662E5A" w14:textId="1C79FB4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0D23E9" w14:textId="70FC0C4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instituição de ensino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6278D17" w14:textId="6FBABE71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5C977B" w14:textId="3CFC5214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instituição de ensino</w:t>
            </w:r>
          </w:p>
        </w:tc>
      </w:tr>
      <w:tr w:rsidR="00411BD4" w:rsidRPr="00770AFF" w14:paraId="6933311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39F87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FD5720" w14:textId="77AD21E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04506C" w14:textId="5087BD5B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coordenador de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C8E2B5B" w14:textId="694869B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222004" w14:textId="667235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coordenador de estágio</w:t>
            </w:r>
          </w:p>
        </w:tc>
      </w:tr>
      <w:tr w:rsidR="00411BD4" w:rsidRPr="00770AFF" w14:paraId="0749524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F00272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19AB23E" w14:textId="22F93F3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B4E4D7" w14:textId="0DE2DC7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4BBF0BB" w14:textId="3E2AEA0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33F6" w14:textId="332D9F5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contrato estágio</w:t>
            </w:r>
          </w:p>
        </w:tc>
      </w:tr>
      <w:tr w:rsidR="00411BD4" w:rsidRPr="00770AFF" w14:paraId="4BC754D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E6A64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856030" w14:textId="620E0F6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8C7D0F9" w14:textId="401BBDD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concedente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A8E1DB" w14:textId="6686102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DED82FF" w14:textId="507510D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concedente</w:t>
            </w:r>
          </w:p>
        </w:tc>
      </w:tr>
      <w:tr w:rsidR="00411BD4" w:rsidRPr="00770AFF" w14:paraId="09C4466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0DAA39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480D72" w14:textId="0FC5415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38A5DB" w14:textId="19694AE3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F3F9B6D" w14:textId="2F932965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63A6869" w14:textId="7FB30AC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vagas</w:t>
            </w:r>
          </w:p>
        </w:tc>
      </w:tr>
      <w:tr w:rsidR="00411BD4" w:rsidRPr="00770AFF" w14:paraId="5DC085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9CCE6F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4C5182C" w14:textId="4C08046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83D41A7" w14:textId="4EB8901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cargo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0C6C33" w14:textId="612A0F33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9FB3C5" w14:textId="6F67463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cargo</w:t>
            </w:r>
          </w:p>
        </w:tc>
      </w:tr>
      <w:tr w:rsidR="00411BD4" w:rsidRPr="00770AFF" w14:paraId="437071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DC2E04D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23BD97" w14:textId="7C6E1FF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E2D3EF9" w14:textId="108E8D15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58655" w14:textId="259D3EE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6DB4" w14:textId="53B6978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requisito vagas</w:t>
            </w:r>
          </w:p>
        </w:tc>
      </w:tr>
      <w:tr w:rsidR="00411BD4" w:rsidRPr="00770AFF" w14:paraId="6290759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BCF5B4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CED85E3" w14:textId="2DBA2FA4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364029" w14:textId="2D68A94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supervisor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857EA" w14:textId="64DC987C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5615897" w14:textId="2047CAE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supervisor estágio</w:t>
            </w:r>
          </w:p>
        </w:tc>
      </w:tr>
      <w:tr w:rsidR="00411BD4" w:rsidRPr="00770AFF" w14:paraId="57C7E1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AFD034A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774265E" w14:textId="0FC9D4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DF0C0FB" w14:textId="5D2822B8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processo seletivo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8285F69" w14:textId="29DD849F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E10D4B" w14:textId="19AD11D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processo seletivo</w:t>
            </w:r>
          </w:p>
        </w:tc>
      </w:tr>
      <w:tr w:rsidR="00411BD4" w:rsidRPr="00770AFF" w14:paraId="38D607F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A1EAFCB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4AB8E3" w14:textId="7E13BC8E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BA3DADF" w14:textId="3F562C9D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81060F9" w14:textId="3813369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76500A2" w14:textId="41DFB5A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apontamento</w:t>
            </w:r>
          </w:p>
        </w:tc>
      </w:tr>
      <w:tr w:rsidR="00411BD4" w:rsidRPr="00770AFF" w14:paraId="128156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FC62A7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6164EE" w14:textId="45CA611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969C425" w14:textId="5BAC498A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6966F" w14:textId="3A0389F6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15F5BF" w14:textId="1BD5FBD2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documento</w:t>
            </w:r>
          </w:p>
        </w:tc>
      </w:tr>
      <w:tr w:rsidR="00411BD4" w:rsidRPr="00770AFF" w14:paraId="0B53CE6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2924E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137275" w14:textId="7A32DEBC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62394D">
              <w:t xml:space="preserve">consulta </w:t>
            </w:r>
            <w:r>
              <w:t>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1ACE38" w14:textId="6F6C9071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565FA68" w14:textId="078063E9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444D3C" w14:textId="000C1A20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</w:t>
            </w:r>
            <w:r w:rsidR="00B742AF">
              <w:t>tipo documento</w:t>
            </w:r>
          </w:p>
        </w:tc>
      </w:tr>
      <w:tr w:rsidR="00411BD4" w:rsidRPr="00770AFF" w14:paraId="3CC7538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92192C5" w14:textId="77777777" w:rsidR="00411BD4" w:rsidRPr="00770AFF" w:rsidRDefault="00411BD4" w:rsidP="00411BD4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084B23" w14:textId="0BDDBA40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Administrador </w:t>
            </w:r>
            <w:r w:rsidR="00804BE9">
              <w:t xml:space="preserve">consulta </w:t>
            </w:r>
            <w:r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3740B3" w14:textId="6E30FF9F" w:rsidR="00411BD4" w:rsidRDefault="00411BD4" w:rsidP="00411BD4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B9FBB3" w14:textId="597330BE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</w:t>
            </w:r>
            <w:r w:rsidR="00411BD4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F9F8B7" w14:textId="4EEE50B7" w:rsidR="00411BD4" w:rsidRDefault="00BA4659" w:rsidP="00411BD4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A4659" w:rsidRPr="00770AFF" w14:paraId="34DBDF0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5DC5415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0929501" w14:textId="6F29F889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6B0602" w14:textId="45123A8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D22882" w14:textId="0B675D74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68DC65" w14:textId="15101F05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A4659" w:rsidRPr="00770AFF" w14:paraId="28308A5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2076B80" w14:textId="77777777" w:rsidR="00BA4659" w:rsidRPr="00770AFF" w:rsidRDefault="00BA4659" w:rsidP="00BA465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B3FF8B" w14:textId="076BB686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Administrador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5F3CA8" w14:textId="01F03233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DA6C59D" w14:textId="3880D7F7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1F7BD93" w14:textId="055C8C1A" w:rsidR="00BA4659" w:rsidRDefault="00BA4659" w:rsidP="00BA465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D355DE" w:rsidRPr="00770AFF" w14:paraId="41A020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9371E1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2894773" w14:textId="11E1FCC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786AF03" w14:textId="2256920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F4F4B0" w14:textId="6E2C99C3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5BD250" w14:textId="4013C6C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50B6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7154FD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7A51977" w14:textId="3E6EA4D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CEB7B5" w14:textId="6D0C12D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6A6D8D" w14:textId="033C49E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F9890D" w14:textId="3AECF85E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7EC2263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9ACF83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17921C" w14:textId="5B95830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B4CF486" w14:textId="31184F0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4D7391" w14:textId="0C9D3C9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57436B" w14:textId="0729BC9B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6EB761C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9416E69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35AF59" w14:textId="6E069C3C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94D740" w14:textId="00192425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5129E00" w14:textId="5F8C476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44211F" w14:textId="239B26F6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0742A7F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C2FD084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5EFFBE" w14:textId="739EAA6A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485E0CF" w14:textId="36865B6D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F0E354D" w14:textId="5B6E46D4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F1F851E" w14:textId="30A011E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D355DE" w:rsidRPr="00770AFF" w14:paraId="4C7E3F0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318C70" w14:textId="77777777" w:rsidR="00D355DE" w:rsidRPr="00770AFF" w:rsidRDefault="00D355DE" w:rsidP="00D355D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EE56DE5" w14:textId="10568D50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B5AF6E" w14:textId="67CF0A7F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17BC25" w14:textId="0CD29177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C999F3A" w14:textId="05234838" w:rsidR="00D355DE" w:rsidRDefault="00D355DE" w:rsidP="00D355DE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C51D8A" w:rsidRPr="00770AFF" w14:paraId="3C61954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243AF0E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99F6D93" w14:textId="1E75951E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43B70CE" w14:textId="0B0F383C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7633E7D" w14:textId="61ED16F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612F54" w14:textId="5F962C7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4FF9B1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A80CD3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800BA30" w14:textId="78DA670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F3C4D7" w14:textId="75A7B6E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D33A41" w14:textId="3E20C8A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A6EBAC2" w14:textId="0ABDCD7D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6A9D69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CED8970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BE5D7C" w14:textId="7977DC7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5490B" w14:textId="24AB45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A01385" w14:textId="59A37C08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19BE12" w14:textId="6FDA35D1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72484F6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E3EB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9CF3FBB" w14:textId="7201D990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ECCD0C9" w14:textId="00907B9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27F6C" w14:textId="41E13DB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D8F01E3" w14:textId="790A9A9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2F926FE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1A655A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EAF0630" w14:textId="3523B3AF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8D26C5" w14:textId="75E259D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152A69" w14:textId="079DEB32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8C5A1" w14:textId="50549F53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C51D8A" w:rsidRPr="00770AFF" w14:paraId="3D502AE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BD686" w14:textId="77777777" w:rsidR="00C51D8A" w:rsidRPr="00770AFF" w:rsidRDefault="00C51D8A" w:rsidP="00C51D8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FC191D8" w14:textId="615C0B77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004EA07" w14:textId="63484435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92F139" w14:textId="666D968B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B3CFA04" w14:textId="153544EA" w:rsidR="00C51D8A" w:rsidRDefault="00C51D8A" w:rsidP="00C51D8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E560BA" w:rsidRPr="00770AFF" w14:paraId="6865863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78B4D7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26BA3F" w14:textId="4A11F1C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C3E6B1" w14:textId="7919530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475EC0B" w14:textId="5B9452DF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ED305F" w14:textId="643C1F7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697EC6B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A3CA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4A7C1" w14:textId="74F8BEB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EB48AF4" w14:textId="57A8FBC4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F438571" w14:textId="08CF62F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C62E883" w14:textId="1713C87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FB48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F9A9EF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D0676F" w14:textId="2F3F74B3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B1CC5AC" w14:textId="704E8E0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D821BD" w14:textId="10AB779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9329B9" w14:textId="1D1795A1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40001BA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B56E00B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EDDFBB6" w14:textId="6FFAE3D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0E364F" w14:textId="5AAB966D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462939" w14:textId="03B6C14C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7A85635" w14:textId="1522311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8CC71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328F51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1B0FD9A" w14:textId="11CD02CA" w:rsidR="00E560BA" w:rsidRDefault="00F24317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</w:t>
            </w:r>
            <w:r w:rsidR="00E560BA">
              <w:t xml:space="preserve">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DFDDB5A" w14:textId="3D8D2485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ED506CE" w14:textId="6ABEE7EB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72D119" w14:textId="38D407E6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E560BA" w:rsidRPr="00770AFF" w14:paraId="0369F2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6354332" w14:textId="77777777" w:rsidR="00E560BA" w:rsidRPr="00770AFF" w:rsidRDefault="00E560BA" w:rsidP="00E560BA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45FAA95" w14:textId="6854ABE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1FF2AA" w14:textId="62ABF837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AD4A1B" w14:textId="7A5E3848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00F2A9" w14:textId="0BA22E5A" w:rsidR="00E560BA" w:rsidRDefault="00E560BA" w:rsidP="00E560BA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4966F5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29529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F5F101E" w14:textId="6DDBE9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CFA4D39" w14:textId="37105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718D80" w14:textId="09A05B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4E42D7" w14:textId="67D6311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23EE51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DEC5B00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6BBE5B" w14:textId="32FCB63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3727B1B" w14:textId="22205DE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9E990AC" w14:textId="4EBE3F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0601CD6" w14:textId="73A93F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66EF5D9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1E717F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98F478F" w14:textId="39F6B0C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B8F0D8" w14:textId="1BD168A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9FC7BA3" w14:textId="4BA8E54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200F15" w14:textId="29708C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D19320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7E53B5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0229D9A" w14:textId="11B788F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B04CF5F" w14:textId="02062A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9452B9" w14:textId="419C771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F363196" w14:textId="2A9162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40E205C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A18EB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ECB73A" w14:textId="26E6532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E3E2779" w14:textId="7BE167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17D5374" w14:textId="113968A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F764C7" w14:textId="6270C00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ABEF72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03805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5EC75F" w14:textId="7D464A7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6134B78" w14:textId="520CB6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433121" w14:textId="4CC675C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5C0A677" w14:textId="74A258B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 xml:space="preserve">Excluído com sucesso” </w:t>
            </w:r>
          </w:p>
        </w:tc>
      </w:tr>
      <w:tr w:rsidR="00B258C9" w:rsidRPr="00770AFF" w14:paraId="13A3B33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1C576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952DCA5" w14:textId="1F92481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AE77D15" w14:textId="253BD9F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DB671FB" w14:textId="0424D44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B3FA4D8" w14:textId="13EFBC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35B5B84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A1ECFB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12B887" w14:textId="1415726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3DFD37" w14:textId="2B4C3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280F94" w14:textId="2713BE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EA907D" w14:textId="3B72EE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56780ED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76BE78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19D9DBA" w14:textId="1803E53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B8BC31" w14:textId="0EC20A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818728C" w14:textId="4522C77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EF6165" w14:textId="624AA2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03C34E7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DD71C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635AFB" w14:textId="0249CA2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6A607AD" w14:textId="5EA9D10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817668" w14:textId="33C550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3A81F3E" w14:textId="33AE90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6FDE3724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6A6D76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9A20A31" w14:textId="531329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86DE52C" w14:textId="73C31F2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AFDAE11" w14:textId="1F8E41E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0B76ED" w14:textId="2F8414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54FE6768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AF6402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75376" w14:textId="02365EE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Coordenador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8199A0D" w14:textId="4FD939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937C9CE" w14:textId="5B8FC7B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C4598A9" w14:textId="35ED54B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B258C9" w:rsidRPr="00770AFF" w14:paraId="04716F9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D1DCB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40D53D1" w14:textId="3B77616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552BA7" w14:textId="21BF9CA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4787E63" w14:textId="4EE8E1E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551D7" w14:textId="572EEF5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0E2EEDF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ED2961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FD5174C" w14:textId="40FBA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B8CC2" w14:textId="67E32C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383D9A0" w14:textId="112CB7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4409F60" w14:textId="7B8D676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85236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96B9FC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E6678" w14:textId="48613D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0DF21F" w14:textId="5607C0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50E51B8" w14:textId="0263E0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1620478" w14:textId="4CAC498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9C43D2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503999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627EB94" w14:textId="227B0E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4856FAC" w14:textId="26D487E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19EA55" w14:textId="426F65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33F9858" w14:textId="468CB7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6786EFA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86B3B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4E5662D" w14:textId="44D7A17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F8DD013" w14:textId="488A6E5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E7428F8" w14:textId="01B8518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Altera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54712E" w14:textId="171D8CC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Alterado com sucesso”</w:t>
            </w:r>
          </w:p>
        </w:tc>
      </w:tr>
      <w:tr w:rsidR="00B258C9" w:rsidRPr="00770AFF" w14:paraId="26B2437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EA5338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2B7D6E1" w14:textId="40A67B4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altera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1BB5F16" w14:textId="3875D6D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C3BB7AB" w14:textId="1BC0BF9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Altera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01EB72" w14:textId="4C81EB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Alterado com sucesso” </w:t>
            </w:r>
          </w:p>
        </w:tc>
      </w:tr>
      <w:tr w:rsidR="00B258C9" w:rsidRPr="00770AFF" w14:paraId="0AEA665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FD2F7E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7D6AA6" w14:textId="06941AE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5716DAD" w14:textId="2B2943C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8933A1" w14:textId="6919DF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98E80A8" w14:textId="2098FED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66FCA0F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D6562CF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8C906B" w14:textId="10637A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C8D1DF4" w14:textId="3AAA1A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CC3059C" w14:textId="2AC1691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BB280F" w14:textId="58E8E63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54A9E80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B8E6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5F2A6A" w14:textId="316D8D4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1EAF13D" w14:textId="5BC50BF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D3564A2" w14:textId="3168599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6292E4" w14:textId="0B4200C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</w:t>
            </w:r>
            <w:r>
              <w:lastRenderedPageBreak/>
              <w:t>Cadastrado com sucesso”</w:t>
            </w:r>
          </w:p>
        </w:tc>
      </w:tr>
      <w:tr w:rsidR="00B258C9" w:rsidRPr="00770AFF" w14:paraId="695D173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364A8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D5E08D" w14:textId="7AEADFC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E147450" w14:textId="58CDF80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Informa dados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BEFAE8" w14:textId="70B08E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6AC4198" w14:textId="406687B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30CAB3F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51B11E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0048E95" w14:textId="42B4A59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DEDD4C" w14:textId="6798558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rPr>
                <w:color w:val="000000"/>
                <w:kern w:val="24"/>
              </w:rPr>
              <w:t>Informa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5DC670D" w14:textId="5A16696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Cadastra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36A51A3" w14:textId="28D729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B258C9" w:rsidRPr="00770AFF" w14:paraId="4861A7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B676E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A15D7F9" w14:textId="0210538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cadastra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30B5FAC" w14:textId="5FA4B1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6218D5" w14:textId="4C413D3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C5F8AEF" w14:textId="7DD590F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Cadastrado com sucesso” </w:t>
            </w:r>
          </w:p>
        </w:tc>
      </w:tr>
      <w:tr w:rsidR="00B258C9" w:rsidRPr="00770AFF" w14:paraId="119E57E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5DE7D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E93C2CC" w14:textId="475998A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5A505F1" w14:textId="4809AE7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6E1D5BB" w14:textId="367623A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0D11EFB" w14:textId="6D43A30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38F0AF8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2A009A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09EE405" w14:textId="6C54413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9E6EEE" w14:textId="2EE7299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128C82" w14:textId="7534350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1A52E5F" w14:textId="6EE2B12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200DD90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489BC2A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043D19" w14:textId="30B8CC1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4A8B782" w14:textId="2859FB4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94BE63" w14:textId="1F0A7A5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0588C5E" w14:textId="7003118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177FEB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E4BA414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E2787E" w14:textId="0A8291C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3562D2" w14:textId="3F0A278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01D0575" w14:textId="039A809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4671406" w14:textId="5943FCF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03A748C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72EEAC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B3B0790" w14:textId="30EDD9A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desativa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29DF94E" w14:textId="0D5835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171DE96" w14:textId="0C03972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Desativa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874CB48" w14:textId="00CAD51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Desativado com sucesso”</w:t>
            </w:r>
          </w:p>
        </w:tc>
      </w:tr>
      <w:tr w:rsidR="00B258C9" w:rsidRPr="00770AFF" w14:paraId="480E3B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39F5616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2B64F95" w14:textId="53D946C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desativa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717DF05" w14:textId="220FA84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D39F21" w14:textId="4DB6FB3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68C8670" w14:textId="7FCFB45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B258C9" w:rsidRPr="00770AFF" w14:paraId="28F8F32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00E192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DDA8F07" w14:textId="3E8B5EC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ADFC72" w14:textId="419889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1BA99D3" w14:textId="13E3112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AC0997" w14:textId="091651A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1B6D310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195A8A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5736443" w14:textId="7B529A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6DA1950" w14:textId="1AF7FC2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809C3A9" w14:textId="36917CD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9A4340A" w14:textId="067057E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7D8BF6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6FEF2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D9A7C07" w14:textId="236697B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94F54D" w14:textId="6235DBC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93863A" w14:textId="473C92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91578F" w14:textId="79DD1B5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24F5051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1346E19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3708316" w14:textId="72205F3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E6199D7" w14:textId="795C9C0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157A572" w14:textId="70DB94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A72E62B" w14:textId="32CBEEA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544D41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6D04A58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FC104C2" w14:textId="1C4294C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AE06ACF" w14:textId="364DC47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6E42FE" w14:textId="607776F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Exclui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0CE22A" w14:textId="621C3BE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258C9" w:rsidRPr="00770AFF" w14:paraId="3C4C46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2D94F7D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CB32E5" w14:textId="2946379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exclui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F6C55C7" w14:textId="082E2B3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A23A449" w14:textId="6E3CA0F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625B10" w14:textId="26F70DB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Excluído com sucesso” </w:t>
            </w:r>
          </w:p>
        </w:tc>
      </w:tr>
      <w:tr w:rsidR="00B258C9" w:rsidRPr="00770AFF" w14:paraId="0474561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5445BE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A872A7A" w14:textId="0C917D9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E755792" w14:textId="3041223D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apontamento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6AD604C" w14:textId="4DCB3A5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453F895" w14:textId="08897CE3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apontamento</w:t>
            </w:r>
          </w:p>
        </w:tc>
      </w:tr>
      <w:tr w:rsidR="00B258C9" w:rsidRPr="00770AFF" w14:paraId="6C4CBE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E1710F5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5F28316" w14:textId="6B1E72F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39BB50A" w14:textId="25D9E34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77D1681" w14:textId="32F20094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4D50C7C" w14:textId="090CEE0F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</w:t>
            </w:r>
          </w:p>
        </w:tc>
      </w:tr>
      <w:tr w:rsidR="00B258C9" w:rsidRPr="00770AFF" w14:paraId="1884C69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73BAD37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7710401" w14:textId="5DEBAB1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5B358DB" w14:textId="5F86E7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tipo documento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C648FC4" w14:textId="5579A47C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8EC339B" w14:textId="36A8006A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documento</w:t>
            </w:r>
          </w:p>
        </w:tc>
      </w:tr>
      <w:tr w:rsidR="00B258C9" w:rsidRPr="00770AFF" w14:paraId="54FCAB7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8C4078B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62342A" w14:textId="4536659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97812D6" w14:textId="2929C1B7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 documento versão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E7784F2" w14:textId="41F94B58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A33EC4B" w14:textId="13CC3BD9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documento versão</w:t>
            </w:r>
          </w:p>
        </w:tc>
      </w:tr>
      <w:tr w:rsidR="00B258C9" w:rsidRPr="00770AFF" w14:paraId="409273B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4A291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416B6FD" w14:textId="14559131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676CFC4" w14:textId="0AD5FB52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necessário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70D7377" w14:textId="4E172C9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Consulta 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A1346DE" w14:textId="6A157DDB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dados documento necessário </w:t>
            </w:r>
          </w:p>
        </w:tc>
      </w:tr>
      <w:tr w:rsidR="00B258C9" w:rsidRPr="00770AFF" w14:paraId="0164DD5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D6CF3E3" w14:textId="77777777" w:rsidR="00B258C9" w:rsidRPr="00770AFF" w:rsidRDefault="00B258C9" w:rsidP="00B258C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D53A35" w14:textId="663792D5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Supervisor Estágio consulta tipo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A26EEEC" w14:textId="307379BE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tipo estágio 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2A8D49C" w14:textId="59122BB0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Consulta 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1F14EB2" w14:textId="2922EB96" w:rsidR="00B258C9" w:rsidRDefault="00B258C9" w:rsidP="00B258C9">
            <w:pPr>
              <w:pStyle w:val="NormalWeb"/>
              <w:spacing w:before="0" w:beforeAutospacing="0" w:after="0" w:afterAutospacing="0"/>
              <w:jc w:val="left"/>
            </w:pPr>
            <w:r>
              <w:t>Retorna dados tipo estágio</w:t>
            </w:r>
          </w:p>
        </w:tc>
      </w:tr>
      <w:tr w:rsidR="00954930" w:rsidRPr="00770AFF" w14:paraId="2100B9AB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8BB11E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B1677F6" w14:textId="38927AA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04CFDB" w14:textId="5EE32E0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contrato estágio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A6B83A" w14:textId="4C6AF101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Cadastra 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F6329F" w14:textId="3DACA15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“Cadastrado com sucesso”</w:t>
            </w:r>
          </w:p>
        </w:tc>
      </w:tr>
      <w:tr w:rsidR="00954930" w:rsidRPr="00770AFF" w14:paraId="3C35589E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3DFA449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AE4778" w14:textId="71F89A9B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9F8989B" w14:textId="4FD06BCC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1033183" w14:textId="09C45E6F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28F3D74" w14:textId="4D677C53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954930" w:rsidRPr="00770AFF" w14:paraId="151CFB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5957831" w14:textId="77777777" w:rsidR="00954930" w:rsidRPr="00770AFF" w:rsidRDefault="00954930" w:rsidP="00954930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230E4FD" w14:textId="0FD43B6E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Concedente altera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8CD9B0C" w14:textId="013378A7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Informa dados requisito vaga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C1ECBC" w14:textId="2EA84808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Altera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4A3A5D1" w14:textId="08E01894" w:rsidR="00954930" w:rsidRDefault="00954930" w:rsidP="00954930">
            <w:pPr>
              <w:pStyle w:val="NormalWeb"/>
              <w:spacing w:before="0" w:beforeAutospacing="0" w:after="0" w:afterAutospacing="0"/>
              <w:jc w:val="left"/>
            </w:pPr>
            <w:r>
              <w:t>Retorna mensagem “Alterado com sucesso”</w:t>
            </w:r>
          </w:p>
        </w:tc>
      </w:tr>
      <w:tr w:rsidR="002D3049" w:rsidRPr="00770AFF" w14:paraId="1BA2925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3E076B0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35F1A4" w14:textId="22F92751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cadastra </w:t>
            </w:r>
            <w:r w:rsidR="00C55E8C">
              <w:t>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83E0CB" w14:textId="5D14D70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B5398C5" w14:textId="2D6C66C6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118B348" w14:textId="70AB5CD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579C72B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4BB6239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B3F9D4" w14:textId="1E1FF2C4" w:rsidR="002D3049" w:rsidRDefault="00C55E8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A83FAAE" w14:textId="73880A7D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434B5AF" w14:textId="680833D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52AD790" w14:textId="684A8574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2D3049" w:rsidRPr="00770AFF" w14:paraId="6BD918C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EAF583" w14:textId="77777777" w:rsidR="002D3049" w:rsidRPr="00770AFF" w:rsidRDefault="002D3049" w:rsidP="002D304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BD95A2F" w14:textId="1E74BAB9" w:rsidR="002D3049" w:rsidRDefault="005A00BC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Concedente </w:t>
            </w:r>
            <w:r w:rsidR="002D3049">
              <w:t xml:space="preserve">cadastra </w:t>
            </w:r>
            <w:r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C65B4BC" w14:textId="3052EA0E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Informa dados </w:t>
            </w:r>
            <w:r w:rsidR="005A00BC"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4D36D48" w14:textId="5705FED7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Cadastra </w:t>
            </w:r>
            <w:r w:rsidR="005A00BC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E144CF4" w14:textId="6E2EFC35" w:rsidR="002D3049" w:rsidRDefault="002D3049" w:rsidP="002D304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Cadastrado com sucesso”</w:t>
            </w:r>
          </w:p>
        </w:tc>
      </w:tr>
      <w:tr w:rsidR="00F24317" w:rsidRPr="00770AFF" w14:paraId="0520491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F2DAD0B" w14:textId="77777777" w:rsidR="00F24317" w:rsidRPr="00770AFF" w:rsidRDefault="00F24317" w:rsidP="00F24317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5459CE" w14:textId="3D7D5157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>Concedente desativa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D0639BC" w14:textId="50F0E40A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Id </w:t>
            </w:r>
            <w:r w:rsidR="00AC0FF8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2E1AB8E" w14:textId="278965BB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Desativa </w:t>
            </w:r>
            <w:r w:rsidR="00AC0FF8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67F1A49" w14:textId="63BBE1B6" w:rsidR="00F24317" w:rsidRDefault="00F24317" w:rsidP="00F24317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0CFD8A6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42A1112F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81D0E64" w14:textId="10869FE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DBDF5C2" w14:textId="3C6704DB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B89EEBE" w14:textId="6A170E90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598ABA4" w14:textId="67B986DA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AC0FF8" w:rsidRPr="00770AFF" w14:paraId="23F274D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5B31A08" w14:textId="77777777" w:rsidR="00AC0FF8" w:rsidRPr="00770AFF" w:rsidRDefault="00AC0FF8" w:rsidP="00AC0FF8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2FAA0D6" w14:textId="65B7DFF3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Concedente desativa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3F91C5E" w14:textId="1C6A94D8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6C207E8" w14:textId="60698F4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>Desativa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CB62D3D" w14:textId="4D32B3F7" w:rsidR="00AC0FF8" w:rsidRDefault="00AC0FF8" w:rsidP="00AC0FF8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mensagem” Desativado com sucesso” </w:t>
            </w:r>
          </w:p>
        </w:tc>
      </w:tr>
      <w:tr w:rsidR="00D32109" w:rsidRPr="00770AFF" w14:paraId="6AD687A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787947" w14:textId="77777777" w:rsidR="00D32109" w:rsidRPr="00770AFF" w:rsidRDefault="00D32109" w:rsidP="00D32109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3D15C3A" w14:textId="7BE72EB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Concedente exclui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21CC0932" w14:textId="113ECF2A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 w:rsidR="00B02403">
              <w:t>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B897AC3" w14:textId="193D280E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Exclui documento </w:t>
            </w:r>
            <w:r w:rsidR="00B02403">
              <w:t>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4375C23" w14:textId="2E6CFA24" w:rsidR="00D32109" w:rsidRDefault="00D32109" w:rsidP="00D32109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28FFE1A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838DE1B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8AD7E89" w14:textId="38BD60AF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2DC279D" w14:textId="3D2AF04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2E85D59" w14:textId="4E82F46A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4751D25C" w14:textId="404A2590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BE24ED" w:rsidRPr="00770AFF" w14:paraId="466EEC4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B80690E" w14:textId="77777777" w:rsidR="00BE24ED" w:rsidRPr="00770AFF" w:rsidRDefault="00BE24ED" w:rsidP="00BE24ED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84B306E" w14:textId="01097491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Concedente exclui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78DA6A1" w14:textId="62C99B5E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Id</w:t>
            </w:r>
            <w:r>
              <w:rPr>
                <w:color w:val="000000"/>
                <w:kern w:val="24"/>
              </w:rPr>
              <w:t xml:space="preserve"> documento </w:t>
            </w:r>
            <w:r>
              <w:t>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E50F2" w14:textId="6B5A5AED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Exclui documento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1B42151" w14:textId="06B1D047" w:rsidR="00BE24ED" w:rsidRDefault="00BE24ED" w:rsidP="00BE24ED">
            <w:pPr>
              <w:pStyle w:val="NormalWeb"/>
              <w:spacing w:before="0" w:beforeAutospacing="0" w:after="0" w:afterAutospacing="0"/>
              <w:jc w:val="left"/>
            </w:pPr>
            <w:r>
              <w:t>Retorna mensagem” Excluído com sucesso”</w:t>
            </w:r>
          </w:p>
        </w:tc>
      </w:tr>
      <w:tr w:rsidR="00E077DF" w:rsidRPr="00770AFF" w14:paraId="052C5C0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86A4C9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107E6B7" w14:textId="7BD75550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contrato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72AA902" w14:textId="0EF0C71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contrato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AA2AA36" w14:textId="4613707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contrato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68B675" w14:textId="4BEF841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contrato</w:t>
            </w:r>
          </w:p>
        </w:tc>
      </w:tr>
      <w:tr w:rsidR="00E077DF" w:rsidRPr="00770AFF" w14:paraId="74DB05ED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D2605E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EC7ACFF" w14:textId="39182CB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5D448AFA" w14:textId="760AFAF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requisito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9947895" w14:textId="3C1648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3FE2A4DA" w14:textId="28240E2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requisito vagas</w:t>
            </w:r>
          </w:p>
        </w:tc>
      </w:tr>
      <w:tr w:rsidR="00E077DF" w:rsidRPr="00770AFF" w14:paraId="34323A1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7F40E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9EA5FE5" w14:textId="2B724C82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Concedente consulta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F6DBCF2" w14:textId="5AEDD02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Id vagas</w:t>
            </w: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FF640D7" w14:textId="7058039E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Consulta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5226966" w14:textId="7B8FCA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dados vagas</w:t>
            </w:r>
          </w:p>
        </w:tc>
      </w:tr>
      <w:tr w:rsidR="00E077DF" w:rsidRPr="00770AFF" w14:paraId="7E35012F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5EC05AA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AA1F4CB" w14:textId="7A274428" w:rsidR="00E077DF" w:rsidRDefault="000737B8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Administrador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238E5C4" w14:textId="4BC7F74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1BD357C3" w14:textId="799E31B0" w:rsidR="00E077DF" w:rsidRDefault="0041013E" w:rsidP="00E077DF">
            <w:pPr>
              <w:pStyle w:val="NormalWeb"/>
              <w:spacing w:before="0" w:beforeAutospacing="0" w:after="0" w:afterAutospacing="0"/>
              <w:jc w:val="left"/>
            </w:pPr>
            <w:r>
              <w:t>Listar</w:t>
            </w:r>
            <w:r w:rsidR="00E077DF">
              <w:t xml:space="preserve"> administrador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5DA993A" w14:textId="29081BC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</w:t>
            </w:r>
            <w:r w:rsidR="00692040">
              <w:t>a lista administrador</w:t>
            </w:r>
          </w:p>
        </w:tc>
      </w:tr>
      <w:tr w:rsidR="00E077DF" w:rsidRPr="00770AFF" w14:paraId="49C1B6A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7B7457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52B08A4" w14:textId="3AAD4B6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matrícula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EF77004" w14:textId="226FBD38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5912DA2" w14:textId="551AEF0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matrícula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D907413" w14:textId="7EED2E4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matrícula</w:t>
            </w:r>
          </w:p>
        </w:tc>
      </w:tr>
      <w:tr w:rsidR="00E077DF" w:rsidRPr="00770AFF" w14:paraId="10401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89C00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A9964D9" w14:textId="2531C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Sistema Lista</w:t>
            </w:r>
            <w:r w:rsidR="00E077DF">
              <w:t xml:space="preserve"> curso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9BEC688" w14:textId="0764006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46D2FFE3" w14:textId="300373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curso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7AF6EF3" w14:textId="3E47948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curso</w:t>
            </w:r>
          </w:p>
        </w:tc>
      </w:tr>
      <w:tr w:rsidR="00E077DF" w:rsidRPr="00770AFF" w14:paraId="133F3C8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06E651E8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CE0F072" w14:textId="02B53F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candidato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7523F9" w14:textId="3FE9CCD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4F1EA23" w14:textId="4ADAA79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candidato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FB02319" w14:textId="62EAA8E3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candidato</w:t>
            </w:r>
          </w:p>
        </w:tc>
      </w:tr>
      <w:tr w:rsidR="00E077DF" w:rsidRPr="00770AFF" w14:paraId="1427CEB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0163E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C62677D" w14:textId="66A44C9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instituição de ensino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2906D8" w14:textId="79BBA455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EF85D8B" w14:textId="735E53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instituição de ensino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9296581" w14:textId="5275224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instituição de ensino</w:t>
            </w:r>
          </w:p>
        </w:tc>
      </w:tr>
      <w:tr w:rsidR="00E077DF" w:rsidRPr="00770AFF" w14:paraId="0E97BDD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314B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C273006" w14:textId="12E0807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coordenador de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6A1C16" w14:textId="0DF48C6B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FC463E3" w14:textId="5913CFB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coordenador de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C38EAE2" w14:textId="76F6E01D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coordenador de estágio</w:t>
            </w:r>
          </w:p>
        </w:tc>
      </w:tr>
      <w:tr w:rsidR="00E077DF" w:rsidRPr="00770AFF" w14:paraId="09705905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E5A9D7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558FA6A" w14:textId="11AD115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contrato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18B6FED" w14:textId="0C2BF8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D51B283" w14:textId="19E7890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contrato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23A1626" w14:textId="0F435F3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contrato estágio</w:t>
            </w:r>
          </w:p>
        </w:tc>
      </w:tr>
      <w:tr w:rsidR="00E077DF" w:rsidRPr="00770AFF" w14:paraId="1F95F267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3613C48D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2F681461" w14:textId="5D0479F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concedente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6E29C83" w14:textId="433610B6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E9B2E2B" w14:textId="475FBC4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concedente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2472CFF" w14:textId="53071D1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concedente</w:t>
            </w:r>
          </w:p>
        </w:tc>
      </w:tr>
      <w:tr w:rsidR="00E077DF" w:rsidRPr="00770AFF" w14:paraId="0ECA2A6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68122F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332878B7" w14:textId="634062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32ABC36C" w14:textId="38FFAA5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274CFE5" w14:textId="5524901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6582682" w14:textId="1E374DF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vagas</w:t>
            </w:r>
          </w:p>
        </w:tc>
      </w:tr>
      <w:tr w:rsidR="00E077DF" w:rsidRPr="00770AFF" w14:paraId="150FB0BA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CC9DF2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6783A3CD" w14:textId="1DD7876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cargo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02FE363" w14:textId="5886733C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083326BC" w14:textId="2ADD6EE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cargo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2D619EA3" w14:textId="34E520D8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cargo</w:t>
            </w:r>
          </w:p>
        </w:tc>
      </w:tr>
      <w:tr w:rsidR="00E077DF" w:rsidRPr="00770AFF" w14:paraId="047E5FF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5FB9D6C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0D30781" w14:textId="3C64F3D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requisito vagas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D3E6CF" w14:textId="45FB660A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E4A7248" w14:textId="63F140E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requisito vagas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690F2153" w14:textId="3951145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requisito vagas</w:t>
            </w:r>
          </w:p>
        </w:tc>
      </w:tr>
      <w:tr w:rsidR="00E077DF" w:rsidRPr="00770AFF" w14:paraId="0EA954C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7F3384E0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767D8DE4" w14:textId="329533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supervisor 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9B9623B" w14:textId="50BB8C1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67FA5BC1" w14:textId="2EBD1EF6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supervisor estágio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A9EF1A7" w14:textId="0536B770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supervisor estágio</w:t>
            </w:r>
          </w:p>
        </w:tc>
      </w:tr>
      <w:tr w:rsidR="00E077DF" w:rsidRPr="00770AFF" w14:paraId="1722A6F9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126509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5EE0207" w14:textId="2448C50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processo seletivo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16D08C3B" w14:textId="4027C4F4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59A06410" w14:textId="546B551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processo seletivo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92B8F3A" w14:textId="1C2AAB54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processo seletivo</w:t>
            </w:r>
          </w:p>
        </w:tc>
      </w:tr>
      <w:tr w:rsidR="00E077DF" w:rsidRPr="00770AFF" w14:paraId="4B5D3B8C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76C5E86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72F9C6" w14:textId="1570F90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apontamento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CE4D228" w14:textId="1CF00CCD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15F2F56" w14:textId="7D6E001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apontamento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5BA7B1CF" w14:textId="4C85222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apontamento</w:t>
            </w:r>
          </w:p>
        </w:tc>
      </w:tr>
      <w:tr w:rsidR="00E077DF" w:rsidRPr="00770AFF" w14:paraId="1AADD546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2C25289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03E52219" w14:textId="5555888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0859C1C6" w14:textId="241035E3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66B6E3E" w14:textId="60140031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12712BE6" w14:textId="3A27B735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Retorna lista </w:t>
            </w:r>
            <w:r w:rsidR="000913AD">
              <w:t>documento</w:t>
            </w:r>
          </w:p>
        </w:tc>
      </w:tr>
      <w:tr w:rsidR="00E077DF" w:rsidRPr="00770AFF" w14:paraId="6F45BA10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19DB932F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17AA20C2" w14:textId="3994EB8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tipo </w:t>
            </w:r>
            <w:r w:rsidR="00E077DF">
              <w:t>documento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4B76C2B" w14:textId="5C9D92A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BDA894" w14:textId="477CF247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documento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F91273" w14:textId="07A72DEA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tipo documento</w:t>
            </w:r>
          </w:p>
        </w:tc>
      </w:tr>
      <w:tr w:rsidR="00E077DF" w:rsidRPr="00770AFF" w14:paraId="2EA3CC92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60FFF46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6508968" w14:textId="05B886EB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versão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6AB44122" w14:textId="0D7AED2F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203393D7" w14:textId="695D8E79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versão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75BB5474" w14:textId="059B337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versão</w:t>
            </w:r>
          </w:p>
        </w:tc>
      </w:tr>
      <w:tr w:rsidR="00E077DF" w:rsidRPr="00770AFF" w14:paraId="153814B1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5CEBBC34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5A9FF573" w14:textId="3B596AE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documento necessário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45981F75" w14:textId="12EF9D87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77FBADCF" w14:textId="7E303A4C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>documento necessário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D47C408" w14:textId="1A18A26F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documento necessário</w:t>
            </w:r>
          </w:p>
        </w:tc>
      </w:tr>
      <w:tr w:rsidR="00E077DF" w:rsidRPr="00770AFF" w14:paraId="16810FF3" w14:textId="77777777" w:rsidTr="00E06BB0">
        <w:trPr>
          <w:trHeight w:val="250"/>
          <w:jc w:val="center"/>
        </w:trPr>
        <w:tc>
          <w:tcPr>
            <w:tcW w:w="704" w:type="dxa"/>
            <w:shd w:val="clear" w:color="auto" w:fill="auto"/>
            <w:noWrap/>
            <w:vAlign w:val="center"/>
          </w:tcPr>
          <w:p w14:paraId="237E7D1B" w14:textId="77777777" w:rsidR="00E077DF" w:rsidRPr="00770AFF" w:rsidRDefault="00E077DF" w:rsidP="00E077D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rPr>
                <w:color w:val="000000"/>
                <w:kern w:val="24"/>
              </w:rPr>
            </w:pPr>
          </w:p>
        </w:tc>
        <w:tc>
          <w:tcPr>
            <w:tcW w:w="2832" w:type="dxa"/>
            <w:shd w:val="clear" w:color="auto" w:fill="auto"/>
            <w:noWrap/>
            <w:vAlign w:val="center"/>
          </w:tcPr>
          <w:p w14:paraId="46922E21" w14:textId="3085A2E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Sistema Lista </w:t>
            </w:r>
            <w:r w:rsidR="00E077DF">
              <w:t>estágio</w:t>
            </w:r>
          </w:p>
        </w:tc>
        <w:tc>
          <w:tcPr>
            <w:tcW w:w="1642" w:type="dxa"/>
            <w:shd w:val="clear" w:color="auto" w:fill="auto"/>
            <w:noWrap/>
            <w:vAlign w:val="center"/>
          </w:tcPr>
          <w:p w14:paraId="7100801A" w14:textId="3D020E69" w:rsidR="00E077DF" w:rsidRDefault="00E077DF" w:rsidP="00E077DF">
            <w:pPr>
              <w:pStyle w:val="NormalWeb"/>
              <w:spacing w:before="0" w:beforeAutospacing="0" w:after="0" w:afterAutospacing="0"/>
              <w:jc w:val="left"/>
            </w:pPr>
          </w:p>
        </w:tc>
        <w:tc>
          <w:tcPr>
            <w:tcW w:w="2413" w:type="dxa"/>
            <w:shd w:val="clear" w:color="auto" w:fill="auto"/>
            <w:noWrap/>
            <w:vAlign w:val="center"/>
          </w:tcPr>
          <w:p w14:paraId="3B3F56AA" w14:textId="7D33060E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 xml:space="preserve">Listar </w:t>
            </w:r>
            <w:r w:rsidR="00E077DF">
              <w:t xml:space="preserve">tipo estágio </w:t>
            </w:r>
          </w:p>
        </w:tc>
        <w:tc>
          <w:tcPr>
            <w:tcW w:w="1759" w:type="dxa"/>
            <w:shd w:val="clear" w:color="auto" w:fill="auto"/>
            <w:noWrap/>
            <w:vAlign w:val="center"/>
          </w:tcPr>
          <w:p w14:paraId="07EC7CEC" w14:textId="1E746CB2" w:rsidR="00E077DF" w:rsidRDefault="00692040" w:rsidP="00E077DF">
            <w:pPr>
              <w:pStyle w:val="NormalWeb"/>
              <w:spacing w:before="0" w:beforeAutospacing="0" w:after="0" w:afterAutospacing="0"/>
              <w:jc w:val="left"/>
            </w:pPr>
            <w:r>
              <w:t>Retorna lista estágio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1F4A7F75" w14:textId="17DA213D" w:rsidR="0098235B" w:rsidRDefault="00983653" w:rsidP="00983653">
      <w:r w:rsidRPr="00983653">
        <w:t>Conforme ressaltado no livro "UML 2 - Uma Abordagem Prática", o Diagrama de Caso de Uso é o mais abstrato, por isso, o mais flexível e informal, sendo utilizado para proporcionar uma visão abrangente do sistema. Seu objetivo é identificar os atores que terão interação com o software, juntamente com as funcionalidades correspondentes. Este diagrama é frequentemente utilizado durante as etapas de levantamento e análise de requisitos, mas sua aplicação se estende ao longo de todo o processo de modelagem, podendo até servir como base para a elaboração de outros diagramas.</w:t>
      </w:r>
    </w:p>
    <w:p w14:paraId="63C58738" w14:textId="77777777" w:rsidR="00E63A1D" w:rsidRDefault="00E63A1D" w:rsidP="00983653"/>
    <w:p w14:paraId="7F288611" w14:textId="77777777" w:rsidR="00E63A1D" w:rsidRDefault="00E63A1D" w:rsidP="00983653"/>
    <w:p w14:paraId="7A486CFB" w14:textId="77777777" w:rsidR="00E63A1D" w:rsidRDefault="00E63A1D" w:rsidP="00983653"/>
    <w:p w14:paraId="0F5F918A" w14:textId="77777777" w:rsidR="00E63A1D" w:rsidRDefault="00E63A1D" w:rsidP="00983653"/>
    <w:p w14:paraId="39C8E7F5" w14:textId="77777777" w:rsidR="00E63A1D" w:rsidRDefault="00E63A1D" w:rsidP="00983653"/>
    <w:p w14:paraId="5FEB5541" w14:textId="77777777" w:rsidR="00E63A1D" w:rsidRDefault="00E63A1D" w:rsidP="00983653"/>
    <w:p w14:paraId="4754B404" w14:textId="77777777" w:rsidR="00E63A1D" w:rsidRDefault="00E63A1D" w:rsidP="00983653"/>
    <w:p w14:paraId="290EB947" w14:textId="77777777" w:rsidR="009E33AB" w:rsidRDefault="009E33AB" w:rsidP="004719A1">
      <w:pPr>
        <w:ind w:firstLine="0"/>
        <w:jc w:val="center"/>
      </w:pPr>
    </w:p>
    <w:p w14:paraId="35B1F551" w14:textId="39933B06" w:rsidR="009E33AB" w:rsidRPr="009E33AB" w:rsidRDefault="009E33AB" w:rsidP="009E33A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2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="006C7632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5DCE196" w14:textId="5A311C12" w:rsidR="00B623C1" w:rsidRDefault="008947F9" w:rsidP="004719A1">
      <w:pPr>
        <w:ind w:firstLine="0"/>
        <w:jc w:val="center"/>
      </w:pPr>
      <w:r>
        <w:rPr>
          <w:noProof/>
        </w:rPr>
        <w:drawing>
          <wp:inline distT="0" distB="0" distL="0" distR="0" wp14:anchorId="4AF884C0" wp14:editId="7F625615">
            <wp:extent cx="5760720" cy="4088765"/>
            <wp:effectExtent l="0" t="0" r="0" b="6985"/>
            <wp:docPr id="94123551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35510" name="Imagem 2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2BF0" w14:textId="77777777" w:rsidR="006C7632" w:rsidRDefault="006C7632" w:rsidP="006C7632">
      <w:pPr>
        <w:ind w:firstLine="0"/>
      </w:pPr>
      <w:r>
        <w:t>Fonte: Elaborado pelos autores.</w:t>
      </w:r>
    </w:p>
    <w:p w14:paraId="0FB431C0" w14:textId="77777777" w:rsidR="00843392" w:rsidRDefault="00843392" w:rsidP="006C7632">
      <w:pPr>
        <w:ind w:firstLine="0"/>
      </w:pPr>
    </w:p>
    <w:p w14:paraId="5A25454C" w14:textId="77777777" w:rsidR="00843392" w:rsidRDefault="00843392" w:rsidP="006C7632">
      <w:pPr>
        <w:ind w:firstLine="0"/>
      </w:pPr>
    </w:p>
    <w:p w14:paraId="19746849" w14:textId="77777777" w:rsidR="00843392" w:rsidRDefault="00843392" w:rsidP="006C7632">
      <w:pPr>
        <w:ind w:firstLine="0"/>
        <w:rPr>
          <w:noProof/>
        </w:rPr>
      </w:pPr>
    </w:p>
    <w:p w14:paraId="7B371B26" w14:textId="77777777" w:rsidR="00843392" w:rsidRDefault="00843392" w:rsidP="006C7632">
      <w:pPr>
        <w:ind w:firstLine="0"/>
      </w:pPr>
    </w:p>
    <w:p w14:paraId="48D602B7" w14:textId="77777777" w:rsidR="00843392" w:rsidRDefault="00843392" w:rsidP="006C7632">
      <w:pPr>
        <w:ind w:firstLine="0"/>
      </w:pPr>
    </w:p>
    <w:p w14:paraId="21B12F2D" w14:textId="77777777" w:rsidR="00843392" w:rsidRDefault="00843392" w:rsidP="006C7632">
      <w:pPr>
        <w:ind w:firstLine="0"/>
      </w:pPr>
    </w:p>
    <w:p w14:paraId="70E41243" w14:textId="77777777" w:rsidR="005B1411" w:rsidRDefault="005B1411" w:rsidP="006C7632">
      <w:pPr>
        <w:ind w:firstLine="0"/>
      </w:pPr>
    </w:p>
    <w:p w14:paraId="5138A028" w14:textId="77777777" w:rsidR="005B1411" w:rsidRDefault="005B1411" w:rsidP="006C7632">
      <w:pPr>
        <w:ind w:firstLine="0"/>
      </w:pPr>
    </w:p>
    <w:p w14:paraId="2F6873E5" w14:textId="77777777" w:rsidR="005B1411" w:rsidRDefault="005B1411" w:rsidP="006C7632">
      <w:pPr>
        <w:ind w:firstLine="0"/>
      </w:pPr>
    </w:p>
    <w:p w14:paraId="1AE417F7" w14:textId="77777777" w:rsidR="005B1411" w:rsidRDefault="005B1411" w:rsidP="006C7632">
      <w:pPr>
        <w:ind w:firstLine="0"/>
      </w:pPr>
    </w:p>
    <w:p w14:paraId="0A75F4E0" w14:textId="77777777" w:rsidR="005B1411" w:rsidRDefault="005B1411" w:rsidP="006C7632">
      <w:pPr>
        <w:ind w:firstLine="0"/>
      </w:pPr>
    </w:p>
    <w:p w14:paraId="30E0445A" w14:textId="77777777" w:rsidR="005B1411" w:rsidRDefault="005B1411" w:rsidP="006C7632">
      <w:pPr>
        <w:ind w:firstLine="0"/>
      </w:pPr>
    </w:p>
    <w:p w14:paraId="083658AC" w14:textId="77777777" w:rsidR="005B1411" w:rsidRDefault="005B1411" w:rsidP="006C7632">
      <w:pPr>
        <w:ind w:firstLine="0"/>
      </w:pPr>
    </w:p>
    <w:p w14:paraId="694BAA73" w14:textId="77777777" w:rsidR="005B1411" w:rsidRDefault="005B1411" w:rsidP="006C7632">
      <w:pPr>
        <w:ind w:firstLine="0"/>
      </w:pPr>
    </w:p>
    <w:p w14:paraId="4D4840FB" w14:textId="77777777" w:rsidR="005B1411" w:rsidRDefault="005B1411" w:rsidP="006C7632">
      <w:pPr>
        <w:ind w:firstLine="0"/>
      </w:pPr>
    </w:p>
    <w:p w14:paraId="3FE1A906" w14:textId="77777777" w:rsidR="005B1411" w:rsidRDefault="005B1411" w:rsidP="006C7632">
      <w:pPr>
        <w:ind w:firstLine="0"/>
      </w:pPr>
    </w:p>
    <w:p w14:paraId="517C4E20" w14:textId="77777777" w:rsidR="005B1411" w:rsidRDefault="005B1411" w:rsidP="006C7632">
      <w:pPr>
        <w:ind w:firstLine="0"/>
      </w:pPr>
    </w:p>
    <w:p w14:paraId="04FAAA74" w14:textId="77777777" w:rsidR="005B1411" w:rsidRDefault="005B1411" w:rsidP="006C7632">
      <w:pPr>
        <w:ind w:firstLine="0"/>
      </w:pPr>
    </w:p>
    <w:p w14:paraId="2D541077" w14:textId="662F2D7B" w:rsidR="00843392" w:rsidRDefault="005B1411" w:rsidP="005B1411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 Administrador</w:t>
      </w:r>
    </w:p>
    <w:p w14:paraId="5675922D" w14:textId="0C197CD1" w:rsidR="00843392" w:rsidRDefault="00843392" w:rsidP="006C7632">
      <w:pPr>
        <w:ind w:firstLine="0"/>
      </w:pPr>
      <w:r>
        <w:rPr>
          <w:noProof/>
        </w:rPr>
        <w:drawing>
          <wp:inline distT="0" distB="0" distL="0" distR="0" wp14:anchorId="4645273F" wp14:editId="46020387">
            <wp:extent cx="5760720" cy="4046855"/>
            <wp:effectExtent l="0" t="0" r="0" b="0"/>
            <wp:docPr id="2005319153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19153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F89F" w14:textId="77777777" w:rsidR="005B1411" w:rsidRDefault="005B1411" w:rsidP="005B1411">
      <w:pPr>
        <w:ind w:firstLine="0"/>
      </w:pPr>
      <w:r>
        <w:t>Fonte: Elaborado pelos autores.</w:t>
      </w:r>
    </w:p>
    <w:p w14:paraId="61B61EF8" w14:textId="77777777" w:rsidR="000A7A02" w:rsidRDefault="000A7A02" w:rsidP="005B1411">
      <w:pPr>
        <w:ind w:firstLine="0"/>
      </w:pPr>
    </w:p>
    <w:p w14:paraId="786416CF" w14:textId="77777777" w:rsidR="000A7A02" w:rsidRDefault="000A7A02" w:rsidP="005B1411">
      <w:pPr>
        <w:ind w:firstLine="0"/>
      </w:pPr>
    </w:p>
    <w:p w14:paraId="586BEF93" w14:textId="77777777" w:rsidR="000A7A02" w:rsidRDefault="000A7A02" w:rsidP="005B1411">
      <w:pPr>
        <w:ind w:firstLine="0"/>
      </w:pPr>
    </w:p>
    <w:p w14:paraId="123C95FB" w14:textId="77777777" w:rsidR="000A7A02" w:rsidRDefault="000A7A02" w:rsidP="005B1411">
      <w:pPr>
        <w:ind w:firstLine="0"/>
      </w:pPr>
    </w:p>
    <w:p w14:paraId="2DC1F0D5" w14:textId="77777777" w:rsidR="000A7A02" w:rsidRDefault="000A7A02" w:rsidP="005B1411">
      <w:pPr>
        <w:ind w:firstLine="0"/>
      </w:pPr>
    </w:p>
    <w:p w14:paraId="477D0003" w14:textId="77777777" w:rsidR="000A7A02" w:rsidRDefault="000A7A02" w:rsidP="005B1411">
      <w:pPr>
        <w:ind w:firstLine="0"/>
      </w:pPr>
    </w:p>
    <w:p w14:paraId="52AE756B" w14:textId="77777777" w:rsidR="000A7A02" w:rsidRDefault="000A7A02" w:rsidP="005B1411">
      <w:pPr>
        <w:ind w:firstLine="0"/>
      </w:pPr>
    </w:p>
    <w:p w14:paraId="3F034082" w14:textId="77777777" w:rsidR="000A7A02" w:rsidRDefault="000A7A02" w:rsidP="005B1411">
      <w:pPr>
        <w:ind w:firstLine="0"/>
      </w:pPr>
    </w:p>
    <w:p w14:paraId="60877260" w14:textId="77777777" w:rsidR="000A7A02" w:rsidRDefault="000A7A02" w:rsidP="005B1411">
      <w:pPr>
        <w:ind w:firstLine="0"/>
      </w:pPr>
    </w:p>
    <w:p w14:paraId="57ADFE2F" w14:textId="77777777" w:rsidR="000A7A02" w:rsidRDefault="000A7A02" w:rsidP="005B1411">
      <w:pPr>
        <w:ind w:firstLine="0"/>
      </w:pPr>
    </w:p>
    <w:p w14:paraId="359D4B13" w14:textId="77777777" w:rsidR="000A7A02" w:rsidRDefault="000A7A02" w:rsidP="005B1411">
      <w:pPr>
        <w:ind w:firstLine="0"/>
      </w:pPr>
    </w:p>
    <w:p w14:paraId="2ABF036F" w14:textId="77777777" w:rsidR="00404B5B" w:rsidRDefault="00404B5B" w:rsidP="005B1411">
      <w:pPr>
        <w:ind w:firstLine="0"/>
      </w:pPr>
    </w:p>
    <w:p w14:paraId="7089EA51" w14:textId="77777777" w:rsidR="000A7A02" w:rsidRDefault="000A7A02" w:rsidP="005B1411">
      <w:pPr>
        <w:ind w:firstLine="0"/>
      </w:pPr>
    </w:p>
    <w:p w14:paraId="6F6A06ED" w14:textId="77777777" w:rsidR="000A7A02" w:rsidRDefault="000A7A02" w:rsidP="005B1411">
      <w:pPr>
        <w:ind w:firstLine="0"/>
      </w:pPr>
    </w:p>
    <w:p w14:paraId="68F4919D" w14:textId="77777777" w:rsidR="000A7A02" w:rsidRDefault="000A7A02" w:rsidP="005B1411">
      <w:pPr>
        <w:ind w:firstLine="0"/>
      </w:pPr>
    </w:p>
    <w:p w14:paraId="09C57658" w14:textId="77777777" w:rsidR="000A7A02" w:rsidRDefault="000A7A02" w:rsidP="005B1411">
      <w:pPr>
        <w:ind w:firstLine="0"/>
      </w:pPr>
    </w:p>
    <w:p w14:paraId="49E05E44" w14:textId="627AD77C" w:rsidR="000A7A02" w:rsidRDefault="000A7A02" w:rsidP="000A7A02">
      <w:r w:rsidRPr="004719A1">
        <w:rPr>
          <w:b/>
        </w:rPr>
        <w:lastRenderedPageBreak/>
        <w:t xml:space="preserve">Figura </w:t>
      </w:r>
      <w:r w:rsidR="008A1480">
        <w:rPr>
          <w:b/>
        </w:rPr>
        <w:t>3</w:t>
      </w:r>
      <w:r>
        <w:t xml:space="preserve"> — Diagrama de Contexto – Visão geral do sistema</w:t>
      </w:r>
    </w:p>
    <w:p w14:paraId="26535017" w14:textId="65343920" w:rsidR="00404B5B" w:rsidRDefault="00404B5B" w:rsidP="005B1411">
      <w:pPr>
        <w:ind w:firstLine="0"/>
      </w:pPr>
      <w:r w:rsidRPr="00310F4F">
        <w:rPr>
          <w:noProof/>
        </w:rPr>
        <w:drawing>
          <wp:inline distT="0" distB="0" distL="0" distR="0" wp14:anchorId="1F80785D" wp14:editId="328F1560">
            <wp:extent cx="5760720" cy="3870960"/>
            <wp:effectExtent l="0" t="0" r="0" b="0"/>
            <wp:docPr id="1542039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947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6F7" w14:textId="77777777" w:rsidR="00404B5B" w:rsidRDefault="00404B5B" w:rsidP="00404B5B">
      <w:pPr>
        <w:ind w:firstLine="0"/>
      </w:pPr>
      <w:r>
        <w:t>Fonte: Elaborado pelos autores.</w:t>
      </w:r>
    </w:p>
    <w:p w14:paraId="309DE115" w14:textId="77777777" w:rsidR="00404B5B" w:rsidRDefault="00404B5B" w:rsidP="005B1411">
      <w:pPr>
        <w:ind w:firstLine="0"/>
      </w:pPr>
    </w:p>
    <w:p w14:paraId="4EF092F1" w14:textId="77777777" w:rsidR="005B1411" w:rsidRDefault="005B1411" w:rsidP="006C7632">
      <w:pPr>
        <w:ind w:firstLine="0"/>
      </w:pPr>
    </w:p>
    <w:p w14:paraId="00D6DCB8" w14:textId="77777777" w:rsidR="004719A1" w:rsidRDefault="004719A1" w:rsidP="006C7632">
      <w:pPr>
        <w:ind w:firstLine="0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3277AE92" w14:textId="5A966433" w:rsidR="00D95C08" w:rsidRDefault="00D95C08" w:rsidP="00D95C08">
      <w:r>
        <w:t>Os diagramas apresentados nessa subseção visam as ações específicas do usuário Administrador na inserção de aluno e curso.</w:t>
      </w:r>
    </w:p>
    <w:p w14:paraId="48E5C9B3" w14:textId="77777777" w:rsidR="00D95C08" w:rsidRPr="00D95C08" w:rsidRDefault="00D95C08" w:rsidP="00D95C08"/>
    <w:p w14:paraId="7E579ADA" w14:textId="2F456E06" w:rsidR="002801FC" w:rsidRDefault="002801FC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4</w:t>
      </w:r>
      <w:r>
        <w:t xml:space="preserve"> – </w:t>
      </w:r>
      <w:r w:rsidR="00270F57" w:rsidRPr="00285BA3">
        <w:rPr>
          <w:b w:val="0"/>
          <w:noProof/>
        </w:rPr>
        <w:t xml:space="preserve">Diagrama de </w:t>
      </w:r>
      <w:r w:rsidR="00310AEB">
        <w:rPr>
          <w:b w:val="0"/>
          <w:noProof/>
        </w:rPr>
        <w:t>c</w:t>
      </w:r>
      <w:r w:rsidR="00270F57">
        <w:rPr>
          <w:b w:val="0"/>
          <w:noProof/>
        </w:rPr>
        <w:t>aso de</w:t>
      </w:r>
      <w:r w:rsidR="00310AEB">
        <w:rPr>
          <w:b w:val="0"/>
          <w:noProof/>
        </w:rPr>
        <w:t xml:space="preserve"> uso específico</w:t>
      </w:r>
      <w:r w:rsidR="00270F57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–</w:t>
      </w:r>
      <w:r w:rsidR="00BA66A6">
        <w:rPr>
          <w:b w:val="0"/>
          <w:noProof/>
        </w:rPr>
        <w:t xml:space="preserve"> </w:t>
      </w:r>
      <w:r w:rsidR="00270F57" w:rsidRPr="00285BA3">
        <w:rPr>
          <w:b w:val="0"/>
          <w:noProof/>
        </w:rPr>
        <w:t xml:space="preserve"> Cadastrar </w:t>
      </w:r>
      <w:r w:rsidR="00270F57">
        <w:rPr>
          <w:b w:val="0"/>
          <w:noProof/>
        </w:rPr>
        <w:t>Aluno</w:t>
      </w:r>
    </w:p>
    <w:p w14:paraId="7A542E31" w14:textId="07FFB2C0" w:rsidR="00310AEB" w:rsidRPr="00310AEB" w:rsidRDefault="00A00DB2" w:rsidP="00310AEB">
      <w:r>
        <w:rPr>
          <w:noProof/>
        </w:rPr>
        <w:drawing>
          <wp:inline distT="0" distB="0" distL="0" distR="0" wp14:anchorId="5547A404" wp14:editId="456D4322">
            <wp:extent cx="4126152" cy="2143125"/>
            <wp:effectExtent l="0" t="0" r="8255" b="0"/>
            <wp:docPr id="1898747588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7588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556" cy="21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232" w14:textId="77777777" w:rsidR="002801FC" w:rsidRDefault="002801FC" w:rsidP="002801FC">
      <w:pPr>
        <w:ind w:firstLine="0"/>
      </w:pPr>
      <w:r>
        <w:t>Fonte: Elaborado pelos autores.</w:t>
      </w:r>
    </w:p>
    <w:p w14:paraId="1C559189" w14:textId="77777777" w:rsidR="00D2217E" w:rsidRDefault="00D2217E" w:rsidP="002801FC">
      <w:pPr>
        <w:ind w:firstLine="0"/>
      </w:pPr>
    </w:p>
    <w:p w14:paraId="031A5D0A" w14:textId="77777777" w:rsidR="00D2217E" w:rsidRDefault="00D2217E" w:rsidP="002801FC">
      <w:pPr>
        <w:ind w:firstLine="0"/>
      </w:pPr>
    </w:p>
    <w:p w14:paraId="552A4435" w14:textId="269D77A0" w:rsidR="00D2217E" w:rsidRPr="001B34C5" w:rsidRDefault="001B34C5" w:rsidP="001B34C5">
      <w:pPr>
        <w:pStyle w:val="Legenda"/>
        <w:jc w:val="both"/>
      </w:pPr>
      <w:r>
        <w:t xml:space="preserve">Quadro </w:t>
      </w:r>
      <w:r w:rsidR="008A1480">
        <w:t>22</w:t>
      </w:r>
      <w:r>
        <w:t xml:space="preserve"> –</w:t>
      </w:r>
      <w:r w:rsidRPr="00681D0E">
        <w:rPr>
          <w:b w:val="0"/>
        </w:rPr>
        <w:t xml:space="preserve"> </w:t>
      </w:r>
      <w:r w:rsidR="00B219F2">
        <w:rPr>
          <w:b w:val="0"/>
        </w:rPr>
        <w:t>Documentação do c</w:t>
      </w:r>
      <w:r w:rsidRPr="00681D0E">
        <w:rPr>
          <w:b w:val="0"/>
        </w:rPr>
        <w:t xml:space="preserve">aso de </w:t>
      </w:r>
      <w:r w:rsidR="00B219F2">
        <w:rPr>
          <w:b w:val="0"/>
        </w:rPr>
        <w:t>u</w:t>
      </w:r>
      <w:r w:rsidRPr="00681D0E">
        <w:rPr>
          <w:b w:val="0"/>
        </w:rPr>
        <w:t>so</w:t>
      </w:r>
      <w:r w:rsidR="00B219F2">
        <w:rPr>
          <w:b w:val="0"/>
        </w:rPr>
        <w:t xml:space="preserve"> </w:t>
      </w:r>
      <w:r w:rsidR="00DB5398">
        <w:rPr>
          <w:b w:val="0"/>
        </w:rPr>
        <w:t>Cadastrar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AB2B1D" w:rsidRPr="00E241BD" w14:paraId="055CE9A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2CD869B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AB2B1D" w:rsidRPr="00F76535" w14:paraId="2A019A1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87C606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368BBDEA" w14:textId="1864DA2D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2F0765">
              <w:rPr>
                <w:b/>
                <w:bCs/>
              </w:rPr>
              <w:t>Aluno</w:t>
            </w:r>
          </w:p>
        </w:tc>
      </w:tr>
      <w:tr w:rsidR="00AB2B1D" w:rsidRPr="00E241BD" w14:paraId="7D4FA7AA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A8052C6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47F42C2D" w14:textId="77777777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AB2B1D" w:rsidRPr="00E241BD" w14:paraId="3197D51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3E0257B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90AE248" w14:textId="5D72389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(Administrador) adicione novos </w:t>
            </w:r>
            <w:r w:rsidR="002F0765">
              <w:t>alunos</w:t>
            </w:r>
          </w:p>
        </w:tc>
      </w:tr>
      <w:tr w:rsidR="00AB2B1D" w:rsidRPr="00E241BD" w14:paraId="4DD711EC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D6098E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36394349" w14:textId="02AA2C11" w:rsidR="00AB2B1D" w:rsidRPr="00E241BD" w:rsidRDefault="00AB2B1D" w:rsidP="009F4A1D">
            <w:pPr>
              <w:pStyle w:val="Textopargrafo"/>
              <w:ind w:firstLine="0"/>
              <w:jc w:val="center"/>
            </w:pPr>
            <w:r>
              <w:t xml:space="preserve">Preencher todos os campos </w:t>
            </w:r>
            <w:r w:rsidR="00243C5C">
              <w:t>para concluir o cadastro do aluno</w:t>
            </w:r>
            <w:r>
              <w:t xml:space="preserve"> </w:t>
            </w:r>
          </w:p>
        </w:tc>
      </w:tr>
      <w:tr w:rsidR="00AB2B1D" w:rsidRPr="00E241BD" w14:paraId="14DC38A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4ED772BC" w14:textId="77777777" w:rsidR="00AB2B1D" w:rsidRPr="00E241B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3A5974A2" w14:textId="144875CB" w:rsidR="00AB2B1D" w:rsidRPr="00E241BD" w:rsidRDefault="007D1EA8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AB2B1D" w:rsidRPr="00F76535" w14:paraId="30439073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F7540CB" w14:textId="77777777" w:rsidR="00AB2B1D" w:rsidRPr="00F76535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AB2B1D" w14:paraId="08B774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096A6A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4427CC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AB2B1D" w14:paraId="64A3CA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10DB4AB" w14:textId="2532E8DD" w:rsidR="00AB2B1D" w:rsidRPr="000A39CC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</w:t>
            </w:r>
            <w:r w:rsidR="00740656">
              <w:t>solicita o cadastro de um novo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5D8AE4F" w14:textId="77777777" w:rsidR="00AB2B1D" w:rsidRDefault="00AB2B1D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AB2B1D" w:rsidRPr="000A39CC" w14:paraId="122D6D9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A946A0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58EA1" w14:textId="460B9374" w:rsidR="00AB2B1D" w:rsidRPr="000A39CC" w:rsidRDefault="006D58EF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recebe solicitação e mostra tela com formulário para cadastro</w:t>
            </w:r>
          </w:p>
        </w:tc>
      </w:tr>
      <w:tr w:rsidR="00AB2B1D" w14:paraId="34BD4F3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D0F431" w14:textId="79131107" w:rsidR="00AB2B1D" w:rsidRPr="0073302B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740656">
              <w:t>aluno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34F58F" w14:textId="77777777" w:rsidR="00AB2B1D" w:rsidRDefault="00AB2B1D" w:rsidP="009F4A1D">
            <w:pPr>
              <w:pStyle w:val="Textopargrafo"/>
              <w:ind w:firstLine="0"/>
            </w:pPr>
          </w:p>
        </w:tc>
      </w:tr>
      <w:tr w:rsidR="00AB2B1D" w14:paraId="50DE68F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D9573EE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98D6812" w14:textId="3AF450AD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</w:t>
            </w:r>
            <w:r w:rsidR="00923F8A">
              <w:t xml:space="preserve"> os</w:t>
            </w:r>
            <w:r>
              <w:t xml:space="preserve"> campos </w:t>
            </w:r>
            <w:r w:rsidR="00923F8A">
              <w:t>adicionados</w:t>
            </w:r>
          </w:p>
        </w:tc>
      </w:tr>
      <w:tr w:rsidR="00AB2B1D" w14:paraId="3F5DD14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F6E5B58" w14:textId="77777777" w:rsidR="00AB2B1D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7B329F7" w14:textId="0E880167" w:rsidR="00AB2B1D" w:rsidRDefault="00AB2B1D" w:rsidP="00AB2B1D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923F8A">
              <w:t>Aluno cadastrado com sucesso</w:t>
            </w:r>
            <w:r>
              <w:t>”</w:t>
            </w:r>
          </w:p>
        </w:tc>
      </w:tr>
      <w:tr w:rsidR="00AB2B1D" w14:paraId="41EF2E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D31935E" w14:textId="77777777" w:rsidR="00AB2B1D" w:rsidRDefault="00AB2B1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B2B1D" w:rsidRPr="0073302B" w14:paraId="219387D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FC78032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38DCA37" w14:textId="77777777" w:rsidR="00AB2B1D" w:rsidRPr="0073302B" w:rsidRDefault="00AB2B1D" w:rsidP="00AB2B1D">
            <w:pPr>
              <w:pStyle w:val="Textopargrafo"/>
              <w:numPr>
                <w:ilvl w:val="0"/>
                <w:numId w:val="37"/>
              </w:numPr>
              <w:spacing w:after="0" w:line="240" w:lineRule="auto"/>
              <w:ind w:firstLine="13"/>
              <w:jc w:val="left"/>
            </w:pPr>
            <w:r>
              <w:t>Sistema valida campos e dados</w:t>
            </w:r>
          </w:p>
        </w:tc>
      </w:tr>
      <w:tr w:rsidR="00AB2B1D" w14:paraId="3A9C166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3CEC6E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EB2560E" w14:textId="51B35CF5" w:rsidR="00AB2B1D" w:rsidRDefault="00AB2B1D" w:rsidP="00AB2B1D">
            <w:pPr>
              <w:pStyle w:val="Textopargrafo"/>
              <w:numPr>
                <w:ilvl w:val="1"/>
                <w:numId w:val="37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 xml:space="preserve">Sistema identifica </w:t>
            </w:r>
            <w:r w:rsidR="00E311B2">
              <w:t>dados diferente do esperado ou em branco</w:t>
            </w:r>
          </w:p>
        </w:tc>
      </w:tr>
      <w:tr w:rsidR="00AB2B1D" w14:paraId="6143707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114338E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F0A82A9" w14:textId="5BBDFD5B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</w:t>
            </w:r>
            <w:r w:rsidR="00865ABE">
              <w:t>Dados inválidos</w:t>
            </w:r>
            <w:r>
              <w:t>”</w:t>
            </w:r>
          </w:p>
        </w:tc>
      </w:tr>
      <w:tr w:rsidR="00AB2B1D" w14:paraId="6143A8B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33DCA8F" w14:textId="77777777" w:rsidR="00AB2B1D" w:rsidRPr="0073302B" w:rsidRDefault="00AB2B1D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490C789" w14:textId="77777777" w:rsidR="00AB2B1D" w:rsidRDefault="00AB2B1D" w:rsidP="00AB2B1D">
            <w:pPr>
              <w:pStyle w:val="Textopargrafo"/>
              <w:numPr>
                <w:ilvl w:val="2"/>
                <w:numId w:val="37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 pelo item 2</w:t>
            </w:r>
          </w:p>
        </w:tc>
      </w:tr>
    </w:tbl>
    <w:p w14:paraId="65F96D06" w14:textId="77777777" w:rsidR="00AB2B1D" w:rsidRDefault="00AB2B1D" w:rsidP="002801FC">
      <w:pPr>
        <w:ind w:firstLine="0"/>
      </w:pPr>
    </w:p>
    <w:p w14:paraId="5480CEE2" w14:textId="77777777" w:rsidR="00310AEB" w:rsidRDefault="00310AEB" w:rsidP="002801FC">
      <w:pPr>
        <w:ind w:firstLine="0"/>
      </w:pPr>
    </w:p>
    <w:p w14:paraId="06D58354" w14:textId="6A1ED545" w:rsidR="00310AEB" w:rsidRDefault="00310AEB" w:rsidP="00310AEB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5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481BCFD5" w14:textId="489A8A7E" w:rsidR="00310AEB" w:rsidRPr="00310AEB" w:rsidRDefault="00516BF5" w:rsidP="00310AEB">
      <w:r>
        <w:rPr>
          <w:noProof/>
        </w:rPr>
        <w:drawing>
          <wp:inline distT="0" distB="0" distL="0" distR="0" wp14:anchorId="0839D8E1" wp14:editId="5398FEDB">
            <wp:extent cx="4019550" cy="3042133"/>
            <wp:effectExtent l="0" t="0" r="0" b="6350"/>
            <wp:docPr id="106325091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091" name="Imagem 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65" cy="304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FF8F" w14:textId="77777777" w:rsidR="00310AEB" w:rsidRDefault="00310AEB" w:rsidP="00310AEB">
      <w:pPr>
        <w:ind w:firstLine="0"/>
      </w:pPr>
      <w:r>
        <w:t>Fonte: Elaborado pelos autores.</w:t>
      </w:r>
    </w:p>
    <w:p w14:paraId="011F0393" w14:textId="77777777" w:rsidR="00FB1099" w:rsidRDefault="00FB1099" w:rsidP="00310AEB">
      <w:pPr>
        <w:ind w:firstLine="0"/>
      </w:pPr>
    </w:p>
    <w:p w14:paraId="74AAF4F5" w14:textId="69ABA9A5" w:rsidR="00FB1099" w:rsidRDefault="00FB1099" w:rsidP="00FB1099">
      <w:pPr>
        <w:pStyle w:val="Legenda"/>
        <w:keepNext/>
        <w:jc w:val="left"/>
      </w:pPr>
      <w:bookmarkStart w:id="49" w:name="_Toc152310847"/>
      <w:r>
        <w:t xml:space="preserve">Quadro </w:t>
      </w:r>
      <w:r w:rsidR="008A1480">
        <w:t>23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>
        <w:rPr>
          <w:b w:val="0"/>
          <w:noProof/>
        </w:rPr>
        <w:t>Aluno</w:t>
      </w:r>
      <w:r w:rsidRPr="00606D8E">
        <w:rPr>
          <w:b w:val="0"/>
          <w:noProof/>
        </w:rPr>
        <w:t>.</w:t>
      </w:r>
      <w:bookmarkEnd w:id="49"/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B1099" w14:paraId="3894FE9F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D8453F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B1099" w14:paraId="36DC1D9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8EAD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5DBBF" w14:textId="0B5742E0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6D096A">
              <w:rPr>
                <w:b/>
                <w:bCs/>
              </w:rPr>
              <w:t>Aluno</w:t>
            </w:r>
          </w:p>
        </w:tc>
      </w:tr>
      <w:tr w:rsidR="00FB1099" w14:paraId="7AA9FE85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7A5E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3B740" w14:textId="77777777" w:rsidR="00FB1099" w:rsidRDefault="00FB1099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B1099" w14:paraId="523AE1E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62036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EA70A" w14:textId="209B7253" w:rsidR="00FB1099" w:rsidRDefault="00FB1099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consulte as informações do aluno</w:t>
            </w:r>
          </w:p>
        </w:tc>
      </w:tr>
      <w:tr w:rsidR="00FB1099" w14:paraId="78216C7C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4340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2B549" w14:textId="45E8BC6A" w:rsidR="00FB1099" w:rsidRDefault="00FB1099" w:rsidP="009F4A1D">
            <w:pPr>
              <w:pStyle w:val="Textopargrafo"/>
              <w:ind w:firstLine="0"/>
              <w:jc w:val="center"/>
            </w:pPr>
            <w:r>
              <w:t>Aluno cadastradas</w:t>
            </w:r>
          </w:p>
        </w:tc>
      </w:tr>
      <w:tr w:rsidR="00FB1099" w14:paraId="41BD8099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CF6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794E" w14:textId="5067CB7F" w:rsidR="00FB1099" w:rsidRDefault="00FB1099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B1099" w14:paraId="4D4E7C2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1DFB509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B1099" w14:paraId="205CB4E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FCD355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C443973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B1099" w14:paraId="220FC5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F944694" w14:textId="6E5536D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1C60BB">
              <w:t>alunos</w:t>
            </w:r>
            <w:r>
              <w:t xml:space="preserve"> 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6454A4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B1099" w14:paraId="781784E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752AE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9BC669" w14:textId="48774B7E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</w:t>
            </w:r>
            <w:r w:rsidR="001C60BB">
              <w:t>em lista os alunos cadastrados</w:t>
            </w:r>
          </w:p>
        </w:tc>
      </w:tr>
      <w:tr w:rsidR="00FB1099" w14:paraId="4E0D3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51AAAB" w14:textId="44862514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1C60BB">
              <w:t>aluno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D0D3093" w14:textId="77777777" w:rsidR="00FB1099" w:rsidRDefault="00FB1099" w:rsidP="009F4A1D">
            <w:pPr>
              <w:pStyle w:val="Textopargrafo"/>
              <w:ind w:firstLine="0"/>
            </w:pPr>
          </w:p>
        </w:tc>
      </w:tr>
      <w:tr w:rsidR="00FB1099" w14:paraId="35825C7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B385FA4" w14:textId="77777777" w:rsidR="00FB1099" w:rsidRDefault="00FB1099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CB9F895" w14:textId="77777777" w:rsidR="00FB1099" w:rsidRDefault="00FB1099" w:rsidP="00FB1099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B1099" w14:paraId="6B70FD4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ADB7C9" w14:textId="77777777" w:rsidR="00FB1099" w:rsidRDefault="00FB1099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170476E" w14:textId="77777777" w:rsidR="00FB1099" w:rsidRDefault="00FB1099" w:rsidP="00FB1099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FB1099" w14:paraId="027196A9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8B1A771" w14:textId="77777777" w:rsidR="00FB1099" w:rsidRDefault="00FB1099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A22D85" w14:paraId="342C142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AAD877E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33CC29" w14:textId="7BCFA58B" w:rsidR="00A22D85" w:rsidRDefault="00A22D85" w:rsidP="00A22D85">
            <w:pPr>
              <w:pStyle w:val="Textopargrafo"/>
              <w:numPr>
                <w:ilvl w:val="0"/>
                <w:numId w:val="48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A22D85" w14:paraId="06A50F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0D7B5A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41F01C" w14:textId="1802C9F4" w:rsidR="00A22D85" w:rsidRDefault="00A22D85" w:rsidP="00A22D85">
            <w:pPr>
              <w:pStyle w:val="Textopargrafo"/>
              <w:numPr>
                <w:ilvl w:val="1"/>
                <w:numId w:val="48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A22D85" w14:paraId="7E64570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54DBDB7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73C54A" w14:textId="2B397A5B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A22D85" w14:paraId="130CB8A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AF198" w14:textId="77777777" w:rsidR="00A22D85" w:rsidRDefault="00A22D85" w:rsidP="00A22D85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C33674" w14:textId="473281AF" w:rsidR="00A22D85" w:rsidRDefault="00A22D85" w:rsidP="00A22D85">
            <w:pPr>
              <w:pStyle w:val="Textopargrafo"/>
              <w:numPr>
                <w:ilvl w:val="2"/>
                <w:numId w:val="48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4AF002DF" w14:textId="2851B9AE" w:rsidR="00FB1099" w:rsidRDefault="00A22D85" w:rsidP="00310AEB">
      <w:pPr>
        <w:ind w:firstLine="0"/>
      </w:pPr>
      <w:r>
        <w:t xml:space="preserve">Fonte: Elaborado pelos autores. </w:t>
      </w:r>
    </w:p>
    <w:p w14:paraId="6383CC35" w14:textId="77777777" w:rsidR="00BA66A6" w:rsidRDefault="00BA66A6" w:rsidP="00310AEB">
      <w:pPr>
        <w:ind w:firstLine="0"/>
      </w:pPr>
    </w:p>
    <w:p w14:paraId="2D53C6E5" w14:textId="5F73CA68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6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0201FF2F" w14:textId="041F4BB9" w:rsidR="00BA66A6" w:rsidRPr="00310AEB" w:rsidRDefault="00516BF5" w:rsidP="00516BF5">
      <w:r>
        <w:rPr>
          <w:noProof/>
        </w:rPr>
        <w:drawing>
          <wp:inline distT="0" distB="0" distL="0" distR="0" wp14:anchorId="5894DBB8" wp14:editId="4E936023">
            <wp:extent cx="3838575" cy="2727876"/>
            <wp:effectExtent l="0" t="0" r="0" b="0"/>
            <wp:docPr id="684623828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3828" name="Imagem 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30" cy="273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6633" w14:textId="77777777" w:rsidR="00BA66A6" w:rsidRDefault="00BA66A6" w:rsidP="00BA66A6">
      <w:pPr>
        <w:ind w:firstLine="0"/>
      </w:pPr>
      <w:r>
        <w:t>Fonte: Elaborado pelos autores.</w:t>
      </w:r>
    </w:p>
    <w:p w14:paraId="7A11A0D9" w14:textId="77777777" w:rsidR="005F553F" w:rsidRDefault="005F553F" w:rsidP="00BA66A6">
      <w:pPr>
        <w:ind w:firstLine="0"/>
      </w:pPr>
    </w:p>
    <w:p w14:paraId="7818B59E" w14:textId="77777777" w:rsidR="00CF0DDB" w:rsidRDefault="00CF0DDB" w:rsidP="00BA66A6">
      <w:pPr>
        <w:ind w:firstLine="0"/>
      </w:pPr>
    </w:p>
    <w:p w14:paraId="7C5FC4CC" w14:textId="77777777" w:rsidR="00CF0DDB" w:rsidRDefault="00CF0DDB" w:rsidP="00BA66A6">
      <w:pPr>
        <w:ind w:firstLine="0"/>
      </w:pPr>
    </w:p>
    <w:p w14:paraId="0647765E" w14:textId="77777777" w:rsidR="00CF0DDB" w:rsidRDefault="00CF0DDB" w:rsidP="00BA66A6">
      <w:pPr>
        <w:ind w:firstLine="0"/>
      </w:pPr>
    </w:p>
    <w:p w14:paraId="2523C27F" w14:textId="77777777" w:rsidR="00CF0DDB" w:rsidRDefault="00CF0DDB" w:rsidP="00BA66A6">
      <w:pPr>
        <w:ind w:firstLine="0"/>
      </w:pPr>
    </w:p>
    <w:p w14:paraId="7E075CA9" w14:textId="77777777" w:rsidR="00CF0DDB" w:rsidRDefault="00CF0DDB" w:rsidP="00BA66A6">
      <w:pPr>
        <w:ind w:firstLine="0"/>
      </w:pPr>
    </w:p>
    <w:p w14:paraId="30B8CF73" w14:textId="77777777" w:rsidR="00CF0DDB" w:rsidRDefault="00CF0DDB" w:rsidP="00BA66A6">
      <w:pPr>
        <w:ind w:firstLine="0"/>
      </w:pPr>
    </w:p>
    <w:p w14:paraId="3E17C1A2" w14:textId="47CD5C7C" w:rsidR="00415C85" w:rsidRDefault="00415C85" w:rsidP="00415C85">
      <w:pPr>
        <w:pStyle w:val="Legenda"/>
        <w:jc w:val="both"/>
      </w:pPr>
      <w:r>
        <w:t xml:space="preserve">Quadro </w:t>
      </w:r>
      <w:r w:rsidR="008A1480">
        <w:t>24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Aluno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5F553F" w:rsidRPr="00E241BD" w14:paraId="02583814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3EE91B2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5F553F" w:rsidRPr="00F76535" w14:paraId="12A5387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D6C05A6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Nome do caso de uso</w:t>
            </w:r>
          </w:p>
        </w:tc>
        <w:tc>
          <w:tcPr>
            <w:tcW w:w="4531" w:type="dxa"/>
            <w:vAlign w:val="center"/>
          </w:tcPr>
          <w:p w14:paraId="0421757F" w14:textId="24D7C113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CF0DDB">
              <w:rPr>
                <w:b/>
                <w:bCs/>
              </w:rPr>
              <w:t>Aluno</w:t>
            </w:r>
          </w:p>
        </w:tc>
      </w:tr>
      <w:tr w:rsidR="005F553F" w:rsidRPr="00E241BD" w14:paraId="66C3D7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7750BD1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0534D29" w14:textId="77777777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5F553F" w:rsidRPr="00E241BD" w14:paraId="67513B1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22FB095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7A95FE7F" w14:textId="6AF60058" w:rsidR="005F553F" w:rsidRPr="00E241BD" w:rsidRDefault="005F553F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</w:t>
            </w:r>
            <w:r w:rsidR="00CF0DDB">
              <w:t xml:space="preserve"> </w:t>
            </w:r>
            <w:r>
              <w:t>Administrador altere</w:t>
            </w:r>
            <w:r w:rsidR="00CF0DDB">
              <w:t xml:space="preserve"> as informações do aluno</w:t>
            </w:r>
            <w:r>
              <w:t xml:space="preserve"> </w:t>
            </w:r>
          </w:p>
        </w:tc>
      </w:tr>
      <w:tr w:rsidR="005F553F" w:rsidRPr="00E241BD" w14:paraId="62C79D8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32548998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702F5472" w14:textId="32E02CA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Aluno já</w:t>
            </w:r>
            <w:r w:rsidR="005F553F">
              <w:t xml:space="preserve"> cadastrado</w:t>
            </w:r>
          </w:p>
        </w:tc>
      </w:tr>
      <w:tr w:rsidR="005F553F" w:rsidRPr="00E241BD" w14:paraId="5317601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EF28D6C" w14:textId="77777777" w:rsidR="005F553F" w:rsidRPr="00E241BD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5A28321D" w14:textId="21067672" w:rsidR="005F553F" w:rsidRPr="00E241BD" w:rsidRDefault="00CF0DDB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5F553F" w:rsidRPr="00F76535" w14:paraId="27BFA2C9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42CF5A15" w14:textId="77777777" w:rsidR="005F553F" w:rsidRPr="00F76535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5F553F" w14:paraId="3F0C0B4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DD4B39C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3FB6985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5F553F" w14:paraId="687E0EE4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C197537" w14:textId="21864BF4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</w:t>
            </w:r>
            <w:r w:rsidR="000E6DF3">
              <w:t>alterar um aluno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B29155" w14:textId="77777777" w:rsidR="005F553F" w:rsidRDefault="005F553F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5F553F" w:rsidRPr="000A39CC" w14:paraId="610B6F3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0E36B1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54F36E" w14:textId="57AACB70" w:rsidR="005F553F" w:rsidRPr="000A39CC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</w:t>
            </w:r>
            <w:r w:rsidR="00D43BF0">
              <w:t xml:space="preserve"> e mostra a tela com os dados já cadastrados</w:t>
            </w:r>
          </w:p>
        </w:tc>
      </w:tr>
      <w:tr w:rsidR="005F553F" w14:paraId="01064CB7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B784C7" w14:textId="0315D9F8" w:rsidR="005F553F" w:rsidRDefault="00DF0D83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>Após alterar os dados do aluno o usuário aperta no botão</w:t>
            </w:r>
            <w:r w:rsidR="005F553F">
              <w:t xml:space="preserve"> “</w:t>
            </w:r>
            <w:r w:rsidR="004649DA">
              <w:t>Salvar alterações</w:t>
            </w:r>
            <w:r w:rsidR="005F553F">
              <w:t>”</w:t>
            </w:r>
          </w:p>
          <w:p w14:paraId="316D854F" w14:textId="77777777" w:rsidR="005F553F" w:rsidRPr="0073302B" w:rsidRDefault="005F553F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19FF852" w14:textId="77777777" w:rsidR="005F553F" w:rsidRDefault="005F553F" w:rsidP="009F4A1D">
            <w:pPr>
              <w:pStyle w:val="Textopargrafo"/>
              <w:ind w:firstLine="0"/>
            </w:pPr>
          </w:p>
        </w:tc>
      </w:tr>
      <w:tr w:rsidR="005F553F" w14:paraId="5B8CA77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B9C3A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6948A5C" w14:textId="77777777" w:rsidR="005F553F" w:rsidRDefault="005F553F" w:rsidP="005F553F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5F553F" w14:paraId="339DBD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E00607C" w14:textId="77777777" w:rsidR="005F553F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F8244FF" w14:textId="257B0EAD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envia mensagem “</w:t>
            </w:r>
            <w:r w:rsidR="00DF0D83">
              <w:t xml:space="preserve">Alterado </w:t>
            </w:r>
            <w:r>
              <w:t xml:space="preserve">com sucesso” </w:t>
            </w:r>
          </w:p>
        </w:tc>
      </w:tr>
      <w:tr w:rsidR="005F553F" w14:paraId="0264FE5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5707A89" w14:textId="77777777" w:rsidR="005F553F" w:rsidRDefault="005F553F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719C346" w14:textId="336E7A6B" w:rsidR="005F553F" w:rsidRDefault="005F553F" w:rsidP="005F553F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</w:t>
            </w:r>
            <w:r w:rsidR="00D24D81">
              <w:t xml:space="preserve"> tela com a tabela de listagem</w:t>
            </w:r>
            <w:r>
              <w:t>.</w:t>
            </w:r>
          </w:p>
        </w:tc>
      </w:tr>
      <w:tr w:rsidR="005F553F" w14:paraId="18E11808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77D3181" w14:textId="77777777" w:rsidR="005F553F" w:rsidRDefault="005F553F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5F553F" w:rsidRPr="0073302B" w14:paraId="19B22F33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0E63A02F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F04E42C" w14:textId="77777777" w:rsidR="005F553F" w:rsidRPr="0073302B" w:rsidRDefault="005F553F" w:rsidP="005F553F">
            <w:pPr>
              <w:pStyle w:val="Textopargrafo"/>
              <w:numPr>
                <w:ilvl w:val="0"/>
                <w:numId w:val="42"/>
              </w:numPr>
              <w:spacing w:after="0" w:line="240" w:lineRule="auto"/>
              <w:ind w:left="398"/>
              <w:jc w:val="left"/>
            </w:pPr>
            <w:r>
              <w:t>Sistema valida solicitação e altera dados.</w:t>
            </w:r>
          </w:p>
        </w:tc>
      </w:tr>
      <w:tr w:rsidR="005F553F" w:rsidRPr="0073302B" w14:paraId="2A17D37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3C96861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B63B90" w14:textId="602D3AED" w:rsidR="005F553F" w:rsidRPr="0073302B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 xml:space="preserve">Sistema falha ao </w:t>
            </w:r>
            <w:r w:rsidR="00D24D81">
              <w:t>se comunicar com a controller</w:t>
            </w:r>
          </w:p>
        </w:tc>
      </w:tr>
      <w:tr w:rsidR="005F553F" w14:paraId="3F1B9B35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F192385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2749F9A" w14:textId="6D44F4F9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 xml:space="preserve">Sistema envia </w:t>
            </w:r>
            <w:r w:rsidR="00604F62">
              <w:t>a mensagem de erro</w:t>
            </w:r>
          </w:p>
        </w:tc>
      </w:tr>
      <w:tr w:rsidR="005F553F" w14:paraId="1FA57D2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1E05F0" w14:textId="77777777" w:rsidR="005F553F" w:rsidRPr="0073302B" w:rsidRDefault="005F553F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17D69F2F" w14:textId="77777777" w:rsidR="005F553F" w:rsidRDefault="005F553F" w:rsidP="005F553F">
            <w:pPr>
              <w:pStyle w:val="Textopargrafo"/>
              <w:numPr>
                <w:ilvl w:val="1"/>
                <w:numId w:val="42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>Sistema retorna ao fluxo normal pelo item 2</w:t>
            </w:r>
          </w:p>
        </w:tc>
      </w:tr>
    </w:tbl>
    <w:p w14:paraId="3E120249" w14:textId="4A714F2B" w:rsidR="005F553F" w:rsidRDefault="00415C85" w:rsidP="00BA66A6">
      <w:pPr>
        <w:ind w:firstLine="0"/>
      </w:pPr>
      <w:r>
        <w:t>Fonte: Elaborado pelos autores.</w:t>
      </w:r>
    </w:p>
    <w:p w14:paraId="420122E1" w14:textId="77777777" w:rsidR="00BA66A6" w:rsidRDefault="00BA66A6" w:rsidP="00BA66A6">
      <w:pPr>
        <w:ind w:firstLine="0"/>
      </w:pPr>
    </w:p>
    <w:p w14:paraId="7664E08D" w14:textId="15A868A1" w:rsidR="00BA66A6" w:rsidRDefault="00BA66A6" w:rsidP="00BA66A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7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</w:t>
      </w:r>
      <w:r w:rsidR="00F272D6">
        <w:rPr>
          <w:b w:val="0"/>
          <w:noProof/>
        </w:rPr>
        <w:t>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1707833A" w14:textId="20E175AC" w:rsidR="00BA66A6" w:rsidRPr="00310AEB" w:rsidRDefault="00153302" w:rsidP="00BA66A6">
      <w:r>
        <w:rPr>
          <w:noProof/>
        </w:rPr>
        <w:drawing>
          <wp:inline distT="0" distB="0" distL="0" distR="0" wp14:anchorId="560D05D9" wp14:editId="44C1E8B8">
            <wp:extent cx="3800475" cy="2876330"/>
            <wp:effectExtent l="0" t="0" r="0" b="635"/>
            <wp:docPr id="1902673458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73458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058" cy="288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013E" w14:textId="77777777" w:rsidR="00BA66A6" w:rsidRDefault="00BA66A6" w:rsidP="00BA66A6">
      <w:pPr>
        <w:ind w:firstLine="0"/>
      </w:pPr>
      <w:r>
        <w:t>Fonte: Elaborado pelos autores.</w:t>
      </w:r>
    </w:p>
    <w:p w14:paraId="23BAA669" w14:textId="77777777" w:rsidR="00F9289D" w:rsidRDefault="00F9289D" w:rsidP="00BA66A6">
      <w:pPr>
        <w:ind w:firstLine="0"/>
      </w:pPr>
    </w:p>
    <w:p w14:paraId="4971D19E" w14:textId="29ABB185" w:rsidR="00F9289D" w:rsidRPr="006E3931" w:rsidRDefault="00F9289D" w:rsidP="00F9289D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25</w:t>
      </w:r>
      <w:r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>
        <w:rPr>
          <w:szCs w:val="24"/>
        </w:rPr>
        <w:t>Aluno</w:t>
      </w:r>
      <w:r w:rsidRPr="00487D00">
        <w:rPr>
          <w:szCs w:val="24"/>
        </w:rPr>
        <w:t xml:space="preserve">.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F9289D" w14:paraId="05AD0737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2E837F07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F9289D" w14:paraId="1603E4A3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A6A0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245FD" w14:textId="5E269016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Excluir Aluno</w:t>
            </w:r>
          </w:p>
        </w:tc>
      </w:tr>
      <w:tr w:rsidR="00F9289D" w14:paraId="462F383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7001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E851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F9289D" w14:paraId="2C6432A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CE9E1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52A4A" w14:textId="53F7EE80" w:rsidR="00F9289D" w:rsidRDefault="00F9289D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aluno</w:t>
            </w:r>
          </w:p>
        </w:tc>
      </w:tr>
      <w:tr w:rsidR="00F9289D" w14:paraId="72F1710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7D5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8B3D" w14:textId="5FAA69C3" w:rsidR="00F9289D" w:rsidRDefault="00F9289D" w:rsidP="009F4A1D">
            <w:pPr>
              <w:pStyle w:val="Textopargrafo"/>
              <w:ind w:firstLine="0"/>
              <w:jc w:val="center"/>
            </w:pPr>
            <w:r>
              <w:t>Aluno já cadastrado</w:t>
            </w:r>
          </w:p>
        </w:tc>
      </w:tr>
      <w:tr w:rsidR="00F9289D" w14:paraId="35E04BE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94F5D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68385" w14:textId="77777777" w:rsidR="00F9289D" w:rsidRDefault="00F9289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F9289D" w14:paraId="5B677D6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78CC9470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F9289D" w14:paraId="2A7C4215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41D346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452E085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F9289D" w14:paraId="065C1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FFEB87" w14:textId="2A61EED0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66"/>
              <w:jc w:val="center"/>
            </w:pPr>
            <w:r>
              <w:t>Usuário solicita excluir um aluno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FB9A52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F9289D" w14:paraId="11CD6C81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588953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D1C709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F9289D" w14:paraId="73BCF27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C8483D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Usuário 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88088D" w14:textId="77777777" w:rsidR="00F9289D" w:rsidRDefault="00F9289D" w:rsidP="009F4A1D">
            <w:pPr>
              <w:pStyle w:val="Textopargrafo"/>
              <w:ind w:firstLine="0"/>
            </w:pPr>
          </w:p>
        </w:tc>
      </w:tr>
      <w:tr w:rsidR="00F9289D" w14:paraId="2623FE7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AFD3EB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1B9DC" w14:textId="77777777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F9289D" w14:paraId="02CBEEE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E526DE" w14:textId="77777777" w:rsidR="00F9289D" w:rsidRDefault="00F9289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B10E91D" w14:textId="7DF513D9" w:rsidR="00F9289D" w:rsidRDefault="00F9289D" w:rsidP="00F9289D">
            <w:pPr>
              <w:pStyle w:val="Textopargrafo"/>
              <w:numPr>
                <w:ilvl w:val="0"/>
                <w:numId w:val="47"/>
              </w:numPr>
              <w:spacing w:after="0" w:line="240" w:lineRule="auto"/>
              <w:jc w:val="left"/>
            </w:pPr>
            <w:r>
              <w:t xml:space="preserve">Sistema volta para a tela de listar </w:t>
            </w:r>
            <w:r w:rsidR="00EC344E">
              <w:t>alunos</w:t>
            </w:r>
          </w:p>
        </w:tc>
      </w:tr>
      <w:tr w:rsidR="00F9289D" w14:paraId="58E348CA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498E703" w14:textId="77777777" w:rsidR="00F9289D" w:rsidRDefault="00F9289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F9289D" w14:paraId="7BFCBD4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6C510A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06DB670" w14:textId="39C7DDEA" w:rsidR="00F9289D" w:rsidRDefault="00F9289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F9289D" w14:paraId="2DFCD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9F73247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5098A6" w14:textId="77777777" w:rsidR="00F9289D" w:rsidRDefault="00F9289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Sistema não consegue conectar com o banco</w:t>
            </w:r>
          </w:p>
        </w:tc>
      </w:tr>
      <w:tr w:rsidR="00F9289D" w14:paraId="183716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C60AEF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09E6936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F9289D" w14:paraId="4A09D31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459D8B2" w14:textId="77777777" w:rsidR="00F9289D" w:rsidRDefault="00F9289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5DAE82C" w14:textId="77777777" w:rsidR="00F9289D" w:rsidRDefault="00F9289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75F359BD" w14:textId="77777777" w:rsidR="00F9289D" w:rsidRDefault="00F9289D" w:rsidP="00F9289D">
      <w:pPr>
        <w:ind w:firstLine="0"/>
      </w:pPr>
      <w:r>
        <w:t>Fonte: Elaborado pelos autores.</w:t>
      </w:r>
    </w:p>
    <w:p w14:paraId="1BE208A1" w14:textId="77777777" w:rsidR="00F9289D" w:rsidRDefault="00F9289D" w:rsidP="00BA66A6">
      <w:pPr>
        <w:ind w:firstLine="0"/>
      </w:pPr>
    </w:p>
    <w:p w14:paraId="567A0FE3" w14:textId="77777777" w:rsidR="00F272D6" w:rsidRDefault="00F272D6" w:rsidP="00BA66A6">
      <w:pPr>
        <w:ind w:firstLine="0"/>
      </w:pPr>
    </w:p>
    <w:p w14:paraId="0C8088AB" w14:textId="0B4D95D2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8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</w:t>
      </w:r>
      <w:r>
        <w:rPr>
          <w:b w:val="0"/>
          <w:noProof/>
        </w:rPr>
        <w:t xml:space="preserve"> </w:t>
      </w:r>
      <w:r w:rsidRPr="00285BA3">
        <w:rPr>
          <w:b w:val="0"/>
          <w:noProof/>
        </w:rPr>
        <w:t xml:space="preserve"> Cadastrar </w:t>
      </w:r>
      <w:r>
        <w:rPr>
          <w:b w:val="0"/>
          <w:noProof/>
        </w:rPr>
        <w:t>Curso</w:t>
      </w:r>
    </w:p>
    <w:p w14:paraId="3A07CEC7" w14:textId="4BE3D1A7" w:rsidR="00F272D6" w:rsidRPr="00310AEB" w:rsidRDefault="00153302" w:rsidP="00F272D6">
      <w:r>
        <w:rPr>
          <w:noProof/>
        </w:rPr>
        <w:drawing>
          <wp:inline distT="0" distB="0" distL="0" distR="0" wp14:anchorId="3D7C08CA" wp14:editId="5078E55C">
            <wp:extent cx="3781425" cy="2158313"/>
            <wp:effectExtent l="0" t="0" r="0" b="0"/>
            <wp:docPr id="967127252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27252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935" cy="216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8D25" w14:textId="77777777" w:rsidR="00F272D6" w:rsidRDefault="00F272D6" w:rsidP="00F272D6">
      <w:pPr>
        <w:ind w:firstLine="0"/>
      </w:pPr>
      <w:r>
        <w:t>Fonte: Elaborado pelos autores.</w:t>
      </w:r>
    </w:p>
    <w:p w14:paraId="3577DBAF" w14:textId="77777777" w:rsidR="006627E0" w:rsidRDefault="006627E0" w:rsidP="00F272D6">
      <w:pPr>
        <w:ind w:firstLine="0"/>
      </w:pPr>
    </w:p>
    <w:p w14:paraId="7F33B083" w14:textId="2C70D042" w:rsidR="006627E0" w:rsidRPr="006E3931" w:rsidRDefault="006627E0" w:rsidP="006627E0">
      <w:pPr>
        <w:pStyle w:val="Legenda"/>
        <w:jc w:val="left"/>
        <w:rPr>
          <w:i/>
          <w:iCs/>
          <w:szCs w:val="24"/>
        </w:rPr>
      </w:pPr>
      <w:r w:rsidRPr="00487D00">
        <w:rPr>
          <w:szCs w:val="24"/>
        </w:rPr>
        <w:t xml:space="preserve">Quadro </w:t>
      </w:r>
      <w:r w:rsidR="008A1480">
        <w:rPr>
          <w:szCs w:val="24"/>
        </w:rPr>
        <w:t>26</w:t>
      </w:r>
      <w:r w:rsidRPr="00487D00">
        <w:rPr>
          <w:szCs w:val="24"/>
        </w:rPr>
        <w:t xml:space="preserve"> </w:t>
      </w:r>
      <w:r w:rsidRPr="00606D8E">
        <w:rPr>
          <w:b w:val="0"/>
          <w:szCs w:val="24"/>
        </w:rPr>
        <w:t xml:space="preserve">— Documentação do caso de uso Cadastrar </w:t>
      </w:r>
      <w:r>
        <w:rPr>
          <w:b w:val="0"/>
          <w:szCs w:val="24"/>
        </w:rPr>
        <w:t>Curso</w:t>
      </w:r>
      <w:r w:rsidRPr="00606D8E">
        <w:rPr>
          <w:b w:val="0"/>
          <w:szCs w:val="24"/>
        </w:rPr>
        <w:t>.</w:t>
      </w:r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627E0" w:rsidRPr="00E241BD" w14:paraId="25FDEFAB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7D078ECB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6627E0" w:rsidRPr="00F76535" w14:paraId="4E7C15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E03895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49E76E37" w14:textId="787082BE" w:rsidR="006627E0" w:rsidRPr="00F76535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Cadastrar </w:t>
            </w:r>
            <w:r w:rsidR="009A67AB">
              <w:rPr>
                <w:b/>
                <w:bCs/>
              </w:rPr>
              <w:t>Curso</w:t>
            </w:r>
          </w:p>
        </w:tc>
      </w:tr>
      <w:tr w:rsidR="006627E0" w:rsidRPr="00E241BD" w14:paraId="6314C63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95BB5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E45492B" w14:textId="77777777" w:rsidR="006627E0" w:rsidRPr="00E241BD" w:rsidRDefault="006627E0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627E0" w:rsidRPr="00E241BD" w14:paraId="1DDC9221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F044242" w14:textId="77777777" w:rsidR="006627E0" w:rsidRPr="00E241BD" w:rsidRDefault="006627E0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516EAC80" w14:textId="077A42FA" w:rsidR="006627E0" w:rsidRPr="00E241BD" w:rsidRDefault="009A67AB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cadastre as informações do aluno</w:t>
            </w:r>
          </w:p>
        </w:tc>
      </w:tr>
    </w:tbl>
    <w:p w14:paraId="1FD9BCFB" w14:textId="77777777" w:rsidR="006627E0" w:rsidRDefault="006627E0" w:rsidP="00F272D6">
      <w:pPr>
        <w:ind w:firstLine="0"/>
      </w:pPr>
    </w:p>
    <w:p w14:paraId="325D14AB" w14:textId="77777777" w:rsidR="00DB5398" w:rsidRDefault="00DB5398" w:rsidP="00F272D6">
      <w:pPr>
        <w:ind w:firstLine="0"/>
      </w:pPr>
    </w:p>
    <w:p w14:paraId="6D831653" w14:textId="7D4AA7FA" w:rsidR="00DB5398" w:rsidRPr="001B34C5" w:rsidRDefault="00DB5398" w:rsidP="00DB5398">
      <w:pPr>
        <w:pStyle w:val="Legenda"/>
        <w:jc w:val="both"/>
      </w:pPr>
      <w:r>
        <w:lastRenderedPageBreak/>
        <w:t xml:space="preserve">Quadro </w:t>
      </w:r>
      <w:r w:rsidR="008A1480">
        <w:t>27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Cadastrar </w:t>
      </w:r>
      <w:r w:rsidR="00566E24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DB5398" w:rsidRPr="00E241BD" w14:paraId="63D830C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8FC5866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DB5398" w:rsidRPr="00F76535" w14:paraId="4833255B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7D3EF19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188883C0" w14:textId="02173B18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Cadastrar Curso</w:t>
            </w:r>
          </w:p>
        </w:tc>
      </w:tr>
      <w:tr w:rsidR="00DB5398" w:rsidRPr="00E241BD" w14:paraId="5DB835FD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D2CEE45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6FBDC194" w14:textId="77777777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DB5398" w:rsidRPr="00E241BD" w14:paraId="628F23B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EFC020C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24E79014" w14:textId="25A4170A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(Administrador) adicione novos cursos</w:t>
            </w:r>
          </w:p>
        </w:tc>
      </w:tr>
      <w:tr w:rsidR="00DB5398" w:rsidRPr="00E241BD" w14:paraId="52E09287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859CBCB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vAlign w:val="center"/>
          </w:tcPr>
          <w:p w14:paraId="17EBF9F3" w14:textId="767D52E8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Preencher todos os campos para concluir o cadastro do curso</w:t>
            </w:r>
          </w:p>
        </w:tc>
      </w:tr>
      <w:tr w:rsidR="00DB5398" w:rsidRPr="00E241BD" w14:paraId="5E64F0C3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0C62282D" w14:textId="77777777" w:rsidR="00DB5398" w:rsidRPr="00E241BD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2CAC05BD" w14:textId="7E8EB79D" w:rsidR="00DB5398" w:rsidRPr="00E241BD" w:rsidRDefault="00DB5398" w:rsidP="009F4A1D">
            <w:pPr>
              <w:pStyle w:val="Textopargrafo"/>
              <w:ind w:firstLine="0"/>
              <w:jc w:val="center"/>
            </w:pPr>
            <w:r>
              <w:t>O usuário é direcionado a</w:t>
            </w:r>
            <w:r w:rsidR="007D1EA8">
              <w:t xml:space="preserve"> parte desejada do sistema</w:t>
            </w:r>
          </w:p>
        </w:tc>
      </w:tr>
      <w:tr w:rsidR="00DB5398" w:rsidRPr="00F76535" w14:paraId="6A04C4F5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1753F28" w14:textId="77777777" w:rsidR="00DB5398" w:rsidRPr="00F76535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DB5398" w14:paraId="241C3669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404ECA1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BF6BF78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DB5398" w14:paraId="7541984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9602F7C" w14:textId="524D4A69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66"/>
              <w:jc w:val="left"/>
            </w:pPr>
            <w:r>
              <w:t xml:space="preserve">Usuário solicita o cadastro de um novo </w:t>
            </w:r>
            <w:r w:rsidR="006D58EF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0AA3FB" w14:textId="77777777" w:rsidR="00DB5398" w:rsidRDefault="00DB5398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DB5398" w:rsidRPr="000A39CC" w14:paraId="6AE976FD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07C535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C96A94A" w14:textId="70F98A96" w:rsidR="00DB5398" w:rsidRPr="000A39CC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com formulário </w:t>
            </w:r>
            <w:r w:rsidR="006D58EF">
              <w:t>para cadastro</w:t>
            </w:r>
            <w:r>
              <w:t xml:space="preserve"> </w:t>
            </w:r>
          </w:p>
        </w:tc>
      </w:tr>
      <w:tr w:rsidR="00DB5398" w14:paraId="31D3D4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986B289" w14:textId="3DB3D356" w:rsidR="00DB5398" w:rsidRPr="0073302B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 xml:space="preserve">Usuário informa dados do </w:t>
            </w:r>
            <w:r w:rsidR="00531D59">
              <w:t>curso</w:t>
            </w:r>
            <w:r>
              <w:t xml:space="preserve"> e clica no botão “Cadastrar”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F7BF787" w14:textId="77777777" w:rsidR="00DB5398" w:rsidRDefault="00DB5398" w:rsidP="009F4A1D">
            <w:pPr>
              <w:pStyle w:val="Textopargrafo"/>
              <w:ind w:firstLine="0"/>
            </w:pPr>
          </w:p>
        </w:tc>
      </w:tr>
      <w:tr w:rsidR="00DB5398" w14:paraId="6E64162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678FBAA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0A5B5F4F" w14:textId="77777777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valida os campos adicionados</w:t>
            </w:r>
          </w:p>
        </w:tc>
      </w:tr>
      <w:tr w:rsidR="00DB5398" w14:paraId="2C4EFD8E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0B33981" w14:textId="77777777" w:rsidR="00DB5398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6B1C13C" w14:textId="4D3EA22C" w:rsidR="00DB5398" w:rsidRDefault="00DB5398" w:rsidP="00DB5398">
            <w:pPr>
              <w:pStyle w:val="Textopargrafo"/>
              <w:numPr>
                <w:ilvl w:val="0"/>
                <w:numId w:val="38"/>
              </w:numPr>
              <w:spacing w:after="0" w:line="240" w:lineRule="auto"/>
              <w:ind w:left="357" w:firstLine="0"/>
              <w:jc w:val="left"/>
            </w:pPr>
            <w:r>
              <w:t>Sistema retorna mensagem “</w:t>
            </w:r>
            <w:r w:rsidR="00D10168">
              <w:t xml:space="preserve">Curso </w:t>
            </w:r>
            <w:r>
              <w:t>cadastrado com sucesso”</w:t>
            </w:r>
          </w:p>
        </w:tc>
      </w:tr>
      <w:tr w:rsidR="00DB5398" w14:paraId="61C730D7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D61F37F" w14:textId="77777777" w:rsidR="00DB5398" w:rsidRDefault="00DB5398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DB5398" w:rsidRPr="0073302B" w14:paraId="2F6F3DC6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31A9A2EA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3DBB9AE" w14:textId="211B84AA" w:rsidR="00DB5398" w:rsidRPr="0073302B" w:rsidRDefault="00DB5398" w:rsidP="00D10168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campos e dados</w:t>
            </w:r>
          </w:p>
        </w:tc>
      </w:tr>
      <w:tr w:rsidR="00DB5398" w14:paraId="06F5F8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9A1AE8B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AB1EDA1" w14:textId="2493C75A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identifica dados diferente do esperado ou em branco</w:t>
            </w:r>
          </w:p>
        </w:tc>
      </w:tr>
      <w:tr w:rsidR="00DB5398" w14:paraId="0A16A4A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599CD7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9E2BA6B" w14:textId="29A6070E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jc w:val="left"/>
            </w:pPr>
            <w:r>
              <w:t>Sistema envia mensagem “Dados inválidos”</w:t>
            </w:r>
          </w:p>
        </w:tc>
      </w:tr>
      <w:tr w:rsidR="00DB5398" w14:paraId="7ADC9E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1B7E919" w14:textId="77777777" w:rsidR="00DB5398" w:rsidRPr="0073302B" w:rsidRDefault="00DB5398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77627AB" w14:textId="1692E646" w:rsidR="00DB5398" w:rsidRDefault="00DB5398" w:rsidP="000E48F8">
            <w:pPr>
              <w:pStyle w:val="Textopargrafo"/>
              <w:numPr>
                <w:ilvl w:val="2"/>
                <w:numId w:val="4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 xml:space="preserve">Sistema retorna ao fluxo normal pelo item </w:t>
            </w:r>
            <w:r w:rsidR="00D10168">
              <w:t>7</w:t>
            </w:r>
          </w:p>
        </w:tc>
      </w:tr>
    </w:tbl>
    <w:p w14:paraId="6817A0DC" w14:textId="7555F391" w:rsidR="00DB5398" w:rsidRDefault="00DA2518" w:rsidP="00F272D6">
      <w:pPr>
        <w:ind w:firstLine="0"/>
      </w:pPr>
      <w:r>
        <w:t>Fonte: Elaborado pelos autores</w:t>
      </w:r>
    </w:p>
    <w:p w14:paraId="55F7B103" w14:textId="77777777" w:rsidR="00F272D6" w:rsidRDefault="00F272D6" w:rsidP="00F272D6">
      <w:pPr>
        <w:ind w:firstLine="0"/>
      </w:pPr>
    </w:p>
    <w:p w14:paraId="1A4EA180" w14:textId="2FA8A629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9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Consultar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55966412" w14:textId="0FFC3782" w:rsidR="00F272D6" w:rsidRPr="00310AEB" w:rsidRDefault="006777DA" w:rsidP="00F272D6">
      <w:r>
        <w:rPr>
          <w:noProof/>
        </w:rPr>
        <w:drawing>
          <wp:inline distT="0" distB="0" distL="0" distR="0" wp14:anchorId="4E068996" wp14:editId="70036DAC">
            <wp:extent cx="3562350" cy="2696108"/>
            <wp:effectExtent l="0" t="0" r="0" b="9525"/>
            <wp:docPr id="1062187359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87359" name="Imagem 1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778" cy="270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E5B4" w14:textId="77777777" w:rsidR="00F272D6" w:rsidRDefault="00F272D6" w:rsidP="00F272D6">
      <w:pPr>
        <w:ind w:firstLine="0"/>
      </w:pPr>
      <w:r>
        <w:t>Fonte: Elaborado pelos autores.</w:t>
      </w:r>
    </w:p>
    <w:p w14:paraId="0F1F05EB" w14:textId="77777777" w:rsidR="003017CB" w:rsidRDefault="003017CB" w:rsidP="00F272D6">
      <w:pPr>
        <w:ind w:firstLine="0"/>
      </w:pPr>
    </w:p>
    <w:p w14:paraId="746BF083" w14:textId="009AEA90" w:rsidR="006D096A" w:rsidRDefault="006D096A" w:rsidP="006D096A">
      <w:pPr>
        <w:pStyle w:val="Legenda"/>
        <w:keepNext/>
        <w:jc w:val="left"/>
      </w:pPr>
      <w:r>
        <w:t xml:space="preserve">Quadro </w:t>
      </w:r>
      <w:r w:rsidR="008A1480">
        <w:t>28</w:t>
      </w:r>
      <w:r>
        <w:t xml:space="preserve"> </w:t>
      </w:r>
      <w:r w:rsidRPr="00380947">
        <w:rPr>
          <w:noProof/>
        </w:rPr>
        <w:t xml:space="preserve">— </w:t>
      </w:r>
      <w:r w:rsidRPr="00606D8E">
        <w:rPr>
          <w:b w:val="0"/>
          <w:noProof/>
        </w:rPr>
        <w:t xml:space="preserve">Documentação do caso de uso Consultar </w:t>
      </w:r>
      <w:r w:rsidR="003017CB">
        <w:rPr>
          <w:b w:val="0"/>
          <w:noProof/>
        </w:rPr>
        <w:t>Curso</w:t>
      </w:r>
      <w:r w:rsidRPr="00606D8E">
        <w:rPr>
          <w:b w:val="0"/>
          <w:noProof/>
        </w:rPr>
        <w:t>.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6D096A" w14:paraId="77202763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6BF6D397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6D096A" w14:paraId="4AC80D3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F195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BB44" w14:textId="47B4021A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Consultar </w:t>
            </w:r>
            <w:r w:rsidR="003017CB">
              <w:rPr>
                <w:b/>
                <w:bCs/>
              </w:rPr>
              <w:t>Curso</w:t>
            </w:r>
          </w:p>
        </w:tc>
      </w:tr>
      <w:tr w:rsidR="006D096A" w14:paraId="788DEC92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1194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4A2FF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6D096A" w14:paraId="670EA57A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9985E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74DC1" w14:textId="6FE5F0B5" w:rsidR="006D096A" w:rsidRDefault="006D096A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consulte as informações do </w:t>
            </w:r>
            <w:r w:rsidR="003017CB">
              <w:t>curso</w:t>
            </w:r>
          </w:p>
        </w:tc>
      </w:tr>
      <w:tr w:rsidR="006D096A" w14:paraId="5067116D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F1449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FBA0" w14:textId="4B2309C1" w:rsidR="006D096A" w:rsidRDefault="003017CB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6D096A">
              <w:t xml:space="preserve"> cadastrad</w:t>
            </w:r>
            <w:r>
              <w:t>os</w:t>
            </w:r>
          </w:p>
        </w:tc>
      </w:tr>
      <w:tr w:rsidR="006D096A" w14:paraId="649EB98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45672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510B5" w14:textId="77777777" w:rsidR="006D096A" w:rsidRDefault="006D096A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6D096A" w14:paraId="42E1889E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8417991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6D096A" w14:paraId="383C48B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142E02D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9F02D3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6D096A" w14:paraId="502FB46F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BF9708" w14:textId="49A42E3A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jc w:val="center"/>
            </w:pPr>
            <w:r>
              <w:t xml:space="preserve">Usuário solicita </w:t>
            </w:r>
            <w:r w:rsidR="002C542D">
              <w:t xml:space="preserve">cursos </w:t>
            </w:r>
            <w:r>
              <w:t>cadastrados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121156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6D096A" w14:paraId="09E70D4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129D5E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FFBC49" w14:textId="5167B92E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Sistema recebe solicitação e mostra tela em lista os </w:t>
            </w:r>
            <w:r w:rsidR="002C542D">
              <w:t xml:space="preserve">cursos </w:t>
            </w:r>
            <w:r>
              <w:t>cadastrados</w:t>
            </w:r>
          </w:p>
        </w:tc>
      </w:tr>
      <w:tr w:rsidR="006D096A" w14:paraId="3FEAA2D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FF5C8BD" w14:textId="0544A25D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 xml:space="preserve">Usuário seleciona </w:t>
            </w:r>
            <w:r w:rsidR="002C542D">
              <w:t>curso</w:t>
            </w:r>
            <w:r>
              <w:t xml:space="preserve"> que deseja saber mais detalhes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322FA57" w14:textId="77777777" w:rsidR="006D096A" w:rsidRDefault="006D096A" w:rsidP="009F4A1D">
            <w:pPr>
              <w:pStyle w:val="Textopargrafo"/>
              <w:ind w:firstLine="0"/>
            </w:pPr>
          </w:p>
        </w:tc>
      </w:tr>
      <w:tr w:rsidR="006D096A" w14:paraId="268C248B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C829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E99880" w14:textId="77777777" w:rsidR="006D096A" w:rsidRDefault="006D096A" w:rsidP="006D096A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6D096A" w14:paraId="7D4B3A1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62AB41" w14:textId="77777777" w:rsidR="006D096A" w:rsidRDefault="006D096A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950D6C0" w14:textId="77777777" w:rsidR="006D096A" w:rsidRDefault="006D096A" w:rsidP="006D096A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carrega tela de consulta.</w:t>
            </w:r>
          </w:p>
        </w:tc>
      </w:tr>
      <w:tr w:rsidR="006D096A" w14:paraId="7262734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9FFB8D4" w14:textId="77777777" w:rsidR="006D096A" w:rsidRDefault="006D096A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6D096A" w14:paraId="1B2C5BE3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5EC877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4B339" w14:textId="2BC31268" w:rsidR="006D096A" w:rsidRDefault="006D096A" w:rsidP="002C542D">
            <w:pPr>
              <w:pStyle w:val="Textopargrafo"/>
              <w:numPr>
                <w:ilvl w:val="0"/>
                <w:numId w:val="51"/>
              </w:numPr>
              <w:spacing w:after="0" w:line="240" w:lineRule="auto"/>
              <w:jc w:val="left"/>
            </w:pPr>
            <w:r>
              <w:t>Sistema lista solicitação</w:t>
            </w:r>
          </w:p>
        </w:tc>
      </w:tr>
      <w:tr w:rsidR="006D096A" w14:paraId="15273AF6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CDE690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12E6A5" w14:textId="2584173C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798"/>
              </w:tabs>
              <w:spacing w:after="0" w:line="240" w:lineRule="auto"/>
              <w:jc w:val="left"/>
            </w:pPr>
            <w:r>
              <w:t>Sistema não consegue conectar com o banco</w:t>
            </w:r>
          </w:p>
        </w:tc>
      </w:tr>
      <w:tr w:rsidR="006D096A" w14:paraId="5E5668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D0D9BE1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21B62B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 com o banco de dados”</w:t>
            </w:r>
          </w:p>
        </w:tc>
      </w:tr>
      <w:tr w:rsidR="006D096A" w14:paraId="003C08AE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3F906F6" w14:textId="77777777" w:rsidR="006D096A" w:rsidRDefault="006D096A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CEBB9" w14:textId="77777777" w:rsidR="006D096A" w:rsidRDefault="006D096A" w:rsidP="002C542D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1A25A10D" w14:textId="77777777" w:rsidR="006D096A" w:rsidRDefault="006D096A" w:rsidP="006D096A">
      <w:pPr>
        <w:ind w:firstLine="0"/>
      </w:pPr>
      <w:r>
        <w:t xml:space="preserve">Fonte: Elaborado pelos autores. </w:t>
      </w:r>
    </w:p>
    <w:p w14:paraId="686B38B9" w14:textId="77777777" w:rsidR="006D096A" w:rsidRDefault="006D096A" w:rsidP="00F272D6">
      <w:pPr>
        <w:ind w:firstLine="0"/>
      </w:pPr>
    </w:p>
    <w:p w14:paraId="69887CC7" w14:textId="77777777" w:rsidR="00A22D85" w:rsidRDefault="00A22D85" w:rsidP="00F272D6">
      <w:pPr>
        <w:ind w:firstLine="0"/>
      </w:pPr>
    </w:p>
    <w:p w14:paraId="76BAF4E3" w14:textId="77777777" w:rsidR="00A22D85" w:rsidRDefault="00A22D85" w:rsidP="00F272D6">
      <w:pPr>
        <w:ind w:firstLine="0"/>
      </w:pPr>
    </w:p>
    <w:p w14:paraId="163DD1BB" w14:textId="77777777" w:rsidR="00F272D6" w:rsidRDefault="00F272D6" w:rsidP="00F272D6">
      <w:pPr>
        <w:ind w:firstLine="0"/>
      </w:pPr>
    </w:p>
    <w:p w14:paraId="5CA3B445" w14:textId="24BB965F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10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0F47A3E5" w14:textId="3DCF7778" w:rsidR="00F272D6" w:rsidRPr="00310AEB" w:rsidRDefault="006777DA" w:rsidP="00F272D6">
      <w:r>
        <w:rPr>
          <w:noProof/>
        </w:rPr>
        <w:drawing>
          <wp:inline distT="0" distB="0" distL="0" distR="0" wp14:anchorId="272FEC79" wp14:editId="4A887528">
            <wp:extent cx="3733800" cy="2335271"/>
            <wp:effectExtent l="0" t="0" r="0" b="8255"/>
            <wp:docPr id="717685740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85740" name="Imagem 1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45" cy="23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4016" w14:textId="77777777" w:rsidR="00F272D6" w:rsidRDefault="00F272D6" w:rsidP="00F272D6">
      <w:pPr>
        <w:ind w:firstLine="0"/>
      </w:pPr>
      <w:r>
        <w:t>Fonte: Elaborado pelos autores.</w:t>
      </w:r>
    </w:p>
    <w:p w14:paraId="7F58FFA4" w14:textId="77777777" w:rsidR="00415C85" w:rsidRDefault="00415C85" w:rsidP="00F272D6">
      <w:pPr>
        <w:ind w:firstLine="0"/>
      </w:pPr>
    </w:p>
    <w:p w14:paraId="0095914D" w14:textId="4AC4D830" w:rsidR="00415C85" w:rsidRDefault="00415C85" w:rsidP="00415C85">
      <w:pPr>
        <w:pStyle w:val="Legenda"/>
        <w:jc w:val="both"/>
      </w:pPr>
      <w:r>
        <w:t xml:space="preserve">Quadro </w:t>
      </w:r>
      <w:r w:rsidR="008A1480">
        <w:t>29</w:t>
      </w:r>
      <w:r>
        <w:t xml:space="preserve"> –</w:t>
      </w:r>
      <w:r w:rsidRPr="00681D0E">
        <w:rPr>
          <w:b w:val="0"/>
        </w:rPr>
        <w:t xml:space="preserve"> </w:t>
      </w:r>
      <w:r>
        <w:rPr>
          <w:b w:val="0"/>
        </w:rPr>
        <w:t>Documentação do c</w:t>
      </w:r>
      <w:r w:rsidRPr="00681D0E">
        <w:rPr>
          <w:b w:val="0"/>
        </w:rPr>
        <w:t xml:space="preserve">aso de </w:t>
      </w:r>
      <w:r>
        <w:rPr>
          <w:b w:val="0"/>
        </w:rPr>
        <w:t>u</w:t>
      </w:r>
      <w:r w:rsidRPr="00681D0E">
        <w:rPr>
          <w:b w:val="0"/>
        </w:rPr>
        <w:t>so</w:t>
      </w:r>
      <w:r>
        <w:rPr>
          <w:b w:val="0"/>
        </w:rPr>
        <w:t xml:space="preserve"> Alterar </w:t>
      </w:r>
      <w:r w:rsidR="00D70867">
        <w:rPr>
          <w:b w:val="0"/>
        </w:rPr>
        <w:t>Curso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415C85" w:rsidRPr="00E241BD" w14:paraId="1D7E838E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04F3F159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Documentação</w:t>
            </w:r>
          </w:p>
        </w:tc>
      </w:tr>
      <w:tr w:rsidR="00415C85" w:rsidRPr="00F76535" w14:paraId="18CBEF28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1989A19B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vAlign w:val="center"/>
          </w:tcPr>
          <w:p w14:paraId="500988A5" w14:textId="3910F2E3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Alterar </w:t>
            </w:r>
            <w:r w:rsidR="00D70867">
              <w:rPr>
                <w:b/>
                <w:bCs/>
              </w:rPr>
              <w:t>Curso</w:t>
            </w:r>
          </w:p>
        </w:tc>
      </w:tr>
      <w:tr w:rsidR="00415C85" w:rsidRPr="00E241BD" w14:paraId="601DD149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62A29F2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vAlign w:val="center"/>
          </w:tcPr>
          <w:p w14:paraId="13C0A244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415C85" w:rsidRPr="00E241BD" w14:paraId="2443C635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72F2BB67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Resumo</w:t>
            </w:r>
          </w:p>
        </w:tc>
        <w:tc>
          <w:tcPr>
            <w:tcW w:w="4531" w:type="dxa"/>
            <w:vAlign w:val="center"/>
          </w:tcPr>
          <w:p w14:paraId="650C4F1C" w14:textId="3D518199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 xml:space="preserve">Esse caso de uso descreve as ações necessárias para que o Administrador altere as informações do </w:t>
            </w:r>
            <w:r w:rsidR="00A124C8">
              <w:t>curso</w:t>
            </w:r>
            <w:r>
              <w:t xml:space="preserve"> </w:t>
            </w:r>
          </w:p>
        </w:tc>
      </w:tr>
      <w:tr w:rsidR="00415C85" w:rsidRPr="00E241BD" w14:paraId="48D16220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57179B58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lastRenderedPageBreak/>
              <w:t>Pré-condições</w:t>
            </w:r>
          </w:p>
        </w:tc>
        <w:tc>
          <w:tcPr>
            <w:tcW w:w="4531" w:type="dxa"/>
            <w:vAlign w:val="center"/>
          </w:tcPr>
          <w:p w14:paraId="3FAF72BC" w14:textId="6D275AF3" w:rsidR="00415C85" w:rsidRPr="00E241BD" w:rsidRDefault="00A124C8" w:rsidP="009F4A1D">
            <w:pPr>
              <w:pStyle w:val="Textopargrafo"/>
              <w:ind w:firstLine="0"/>
              <w:jc w:val="center"/>
            </w:pPr>
            <w:r>
              <w:t>Curso</w:t>
            </w:r>
            <w:r w:rsidR="00415C85">
              <w:t xml:space="preserve"> já cadastrado</w:t>
            </w:r>
          </w:p>
        </w:tc>
      </w:tr>
      <w:tr w:rsidR="00415C85" w:rsidRPr="00E241BD" w14:paraId="09FA2E5F" w14:textId="77777777" w:rsidTr="009F4A1D">
        <w:trPr>
          <w:trHeight w:val="340"/>
        </w:trPr>
        <w:tc>
          <w:tcPr>
            <w:tcW w:w="4530" w:type="dxa"/>
            <w:vAlign w:val="center"/>
          </w:tcPr>
          <w:p w14:paraId="23AE3893" w14:textId="77777777" w:rsidR="00415C85" w:rsidRPr="00E241BD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 w:rsidRPr="00E241BD"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vAlign w:val="center"/>
          </w:tcPr>
          <w:p w14:paraId="6DBD15CC" w14:textId="77777777" w:rsidR="00415C85" w:rsidRPr="00E241BD" w:rsidRDefault="00415C85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415C85" w:rsidRPr="00F76535" w14:paraId="4DB479C6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5DD19E58" w14:textId="77777777" w:rsidR="00415C85" w:rsidRPr="00F7653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415C85" w14:paraId="644FCD9C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1FB078A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0122CDC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415C85" w14:paraId="599CF801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48FC3C5" w14:textId="41B046EC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Usuário solicita alterar um </w:t>
            </w:r>
            <w:r w:rsidR="0088606E">
              <w:t>curso</w:t>
            </w: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A563E32" w14:textId="77777777" w:rsidR="00415C85" w:rsidRDefault="00415C85" w:rsidP="009F4A1D">
            <w:pPr>
              <w:pStyle w:val="Textopargrafo"/>
              <w:ind w:firstLine="0"/>
              <w:rPr>
                <w:b/>
                <w:bCs/>
              </w:rPr>
            </w:pPr>
          </w:p>
        </w:tc>
      </w:tr>
      <w:tr w:rsidR="00415C85" w:rsidRPr="000A39CC" w14:paraId="7F7EE3E8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75E3114E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31BE076" w14:textId="77777777" w:rsidR="00415C85" w:rsidRPr="000A39CC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92" w:firstLine="0"/>
              <w:jc w:val="left"/>
            </w:pPr>
            <w:r>
              <w:t>Sistema recebe solicitação e mostra a tela com os dados já cadastrados</w:t>
            </w:r>
          </w:p>
        </w:tc>
      </w:tr>
      <w:tr w:rsidR="00415C85" w14:paraId="640819A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1FA41B4" w14:textId="7A61C92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jc w:val="left"/>
            </w:pPr>
            <w:r>
              <w:t xml:space="preserve">Após alterar os dados do </w:t>
            </w:r>
            <w:r w:rsidR="00760AE5">
              <w:t xml:space="preserve">curso </w:t>
            </w:r>
            <w:r>
              <w:t>o usuário aperta no botão “Salvar alterações”</w:t>
            </w:r>
          </w:p>
          <w:p w14:paraId="38B76B23" w14:textId="77777777" w:rsidR="00415C85" w:rsidRPr="0073302B" w:rsidRDefault="00415C85" w:rsidP="009F4A1D">
            <w:pPr>
              <w:pStyle w:val="Textopargrafo"/>
              <w:ind w:left="357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6F95E1E6" w14:textId="77777777" w:rsidR="00415C85" w:rsidRDefault="00415C85" w:rsidP="009F4A1D">
            <w:pPr>
              <w:pStyle w:val="Textopargrafo"/>
              <w:ind w:firstLine="0"/>
            </w:pPr>
          </w:p>
        </w:tc>
      </w:tr>
      <w:tr w:rsidR="00415C85" w14:paraId="0BD0D3E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5CC370B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266856A6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spacing w:after="0" w:line="240" w:lineRule="auto"/>
              <w:ind w:left="376" w:hanging="284"/>
              <w:jc w:val="left"/>
            </w:pPr>
            <w:r>
              <w:t>Sistema valida solicitação e altera dados.</w:t>
            </w:r>
          </w:p>
        </w:tc>
      </w:tr>
      <w:tr w:rsidR="00415C85" w14:paraId="59565A2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55D33B4" w14:textId="77777777" w:rsidR="00415C85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3957FD8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 xml:space="preserve">Sistema envia mensagem “Alterado com sucesso” </w:t>
            </w:r>
          </w:p>
        </w:tc>
      </w:tr>
      <w:tr w:rsidR="00415C85" w14:paraId="50D7091A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60CE994F" w14:textId="77777777" w:rsidR="00415C85" w:rsidRDefault="00415C85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70DC5C8A" w14:textId="77777777" w:rsidR="00415C85" w:rsidRDefault="00415C85" w:rsidP="00415C85">
            <w:pPr>
              <w:pStyle w:val="Textopargrafo"/>
              <w:numPr>
                <w:ilvl w:val="0"/>
                <w:numId w:val="41"/>
              </w:numPr>
              <w:tabs>
                <w:tab w:val="left" w:pos="376"/>
              </w:tabs>
              <w:spacing w:after="0" w:line="240" w:lineRule="auto"/>
              <w:ind w:left="104" w:firstLine="0"/>
              <w:jc w:val="left"/>
            </w:pPr>
            <w:r>
              <w:t>Sistema retorna para a tela com a tabela de listagem.</w:t>
            </w:r>
          </w:p>
        </w:tc>
      </w:tr>
      <w:tr w:rsidR="00415C85" w14:paraId="5E13756A" w14:textId="77777777" w:rsidTr="009F4A1D">
        <w:trPr>
          <w:trHeight w:val="340"/>
        </w:trPr>
        <w:tc>
          <w:tcPr>
            <w:tcW w:w="9061" w:type="dxa"/>
            <w:gridSpan w:val="2"/>
            <w:shd w:val="clear" w:color="auto" w:fill="DDD9C3" w:themeFill="background2" w:themeFillShade="E6"/>
            <w:vAlign w:val="center"/>
          </w:tcPr>
          <w:p w14:paraId="648504BB" w14:textId="77777777" w:rsidR="00415C85" w:rsidRDefault="00415C85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415C85" w:rsidRPr="0073302B" w14:paraId="630B3982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2B8C4A89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40143A3E" w14:textId="18048EEB" w:rsidR="00415C85" w:rsidRPr="0073302B" w:rsidRDefault="00415C85" w:rsidP="00760AE5">
            <w:pPr>
              <w:pStyle w:val="Textopargrafo"/>
              <w:numPr>
                <w:ilvl w:val="0"/>
                <w:numId w:val="40"/>
              </w:numPr>
              <w:spacing w:after="0" w:line="240" w:lineRule="auto"/>
              <w:jc w:val="left"/>
            </w:pPr>
            <w:r>
              <w:t>Sistema valida solicitação e altera dados.</w:t>
            </w:r>
          </w:p>
        </w:tc>
      </w:tr>
      <w:tr w:rsidR="00415C85" w:rsidRPr="0073302B" w14:paraId="3D0A1BEF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0AA1A07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8B5444D" w14:textId="77777777" w:rsidR="00415C85" w:rsidRPr="0073302B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376"/>
              </w:tabs>
              <w:spacing w:after="0" w:line="240" w:lineRule="auto"/>
              <w:ind w:left="34" w:hanging="28"/>
              <w:jc w:val="left"/>
            </w:pPr>
            <w:r>
              <w:t>Sistema falha ao se comunicar com a controller</w:t>
            </w:r>
          </w:p>
        </w:tc>
      </w:tr>
      <w:tr w:rsidR="00415C85" w14:paraId="7FCF6DD0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47DE711F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3BA68F2C" w14:textId="77777777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20" w:firstLine="0"/>
              <w:jc w:val="left"/>
            </w:pPr>
            <w:r>
              <w:t>Sistema envia a mensagem de erro</w:t>
            </w:r>
          </w:p>
        </w:tc>
      </w:tr>
      <w:tr w:rsidR="00415C85" w14:paraId="65B363CB" w14:textId="77777777" w:rsidTr="009F4A1D">
        <w:trPr>
          <w:trHeight w:val="345"/>
        </w:trPr>
        <w:tc>
          <w:tcPr>
            <w:tcW w:w="4530" w:type="dxa"/>
            <w:shd w:val="clear" w:color="auto" w:fill="FFFFFF" w:themeFill="background1"/>
            <w:vAlign w:val="center"/>
          </w:tcPr>
          <w:p w14:paraId="53B4B4CE" w14:textId="77777777" w:rsidR="00415C85" w:rsidRPr="0073302B" w:rsidRDefault="00415C85" w:rsidP="009F4A1D">
            <w:pPr>
              <w:pStyle w:val="Textopargrafo"/>
              <w:ind w:firstLine="0"/>
            </w:pPr>
          </w:p>
        </w:tc>
        <w:tc>
          <w:tcPr>
            <w:tcW w:w="4531" w:type="dxa"/>
            <w:shd w:val="clear" w:color="auto" w:fill="FFFFFF" w:themeFill="background1"/>
            <w:vAlign w:val="center"/>
          </w:tcPr>
          <w:p w14:paraId="56892092" w14:textId="28AD65AB" w:rsidR="00415C85" w:rsidRDefault="00415C85" w:rsidP="00760AE5">
            <w:pPr>
              <w:pStyle w:val="Textopargrafo"/>
              <w:numPr>
                <w:ilvl w:val="1"/>
                <w:numId w:val="40"/>
              </w:numPr>
              <w:tabs>
                <w:tab w:val="left" w:pos="517"/>
              </w:tabs>
              <w:spacing w:after="0" w:line="240" w:lineRule="auto"/>
              <w:ind w:left="34" w:firstLine="0"/>
              <w:jc w:val="left"/>
            </w:pPr>
            <w:r>
              <w:t xml:space="preserve">Sistema retorna ao fluxo normal pelo item </w:t>
            </w:r>
            <w:r w:rsidR="001505D5">
              <w:t>10</w:t>
            </w:r>
          </w:p>
        </w:tc>
      </w:tr>
    </w:tbl>
    <w:p w14:paraId="2E084C06" w14:textId="77777777" w:rsidR="00415C85" w:rsidRDefault="00415C85" w:rsidP="00415C85">
      <w:pPr>
        <w:ind w:firstLine="0"/>
      </w:pPr>
      <w:r>
        <w:t>Fonte: Elaborado pelos autores.</w:t>
      </w:r>
    </w:p>
    <w:p w14:paraId="7AFABF9B" w14:textId="77777777" w:rsidR="00415C85" w:rsidRDefault="00415C85" w:rsidP="00F272D6">
      <w:pPr>
        <w:ind w:firstLine="0"/>
      </w:pPr>
    </w:p>
    <w:p w14:paraId="76127929" w14:textId="77777777" w:rsidR="00F272D6" w:rsidRDefault="00F272D6" w:rsidP="00F272D6">
      <w:pPr>
        <w:ind w:firstLine="0"/>
      </w:pPr>
    </w:p>
    <w:p w14:paraId="3DBF0CAF" w14:textId="0DAF2D3B" w:rsidR="00F272D6" w:rsidRDefault="00F272D6" w:rsidP="00F272D6">
      <w:pPr>
        <w:pStyle w:val="Legenda"/>
        <w:keepNext/>
        <w:spacing w:line="240" w:lineRule="auto"/>
        <w:jc w:val="both"/>
        <w:rPr>
          <w:b w:val="0"/>
          <w:noProof/>
        </w:rPr>
      </w:pPr>
      <w:r>
        <w:lastRenderedPageBreak/>
        <w:t xml:space="preserve">Figura </w:t>
      </w:r>
      <w:r w:rsidR="008A1480">
        <w:t>11</w:t>
      </w:r>
      <w:r>
        <w:t xml:space="preserve"> – </w:t>
      </w:r>
      <w:r w:rsidRPr="00285BA3">
        <w:rPr>
          <w:b w:val="0"/>
          <w:noProof/>
        </w:rPr>
        <w:t xml:space="preserve">Diagrama de </w:t>
      </w:r>
      <w:r>
        <w:rPr>
          <w:b w:val="0"/>
          <w:noProof/>
        </w:rPr>
        <w:t xml:space="preserve">caso de uso específico </w:t>
      </w:r>
      <w:r w:rsidRPr="00285BA3">
        <w:rPr>
          <w:b w:val="0"/>
          <w:noProof/>
        </w:rPr>
        <w:t xml:space="preserve"> – </w:t>
      </w:r>
      <w:r>
        <w:rPr>
          <w:b w:val="0"/>
          <w:noProof/>
        </w:rPr>
        <w:t xml:space="preserve"> Excluir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655679E7" w14:textId="799090E1" w:rsidR="00F272D6" w:rsidRPr="00310AEB" w:rsidRDefault="006777DA" w:rsidP="006777DA">
      <w:r>
        <w:rPr>
          <w:noProof/>
        </w:rPr>
        <w:drawing>
          <wp:inline distT="0" distB="0" distL="0" distR="0" wp14:anchorId="181B7CF5" wp14:editId="2724B103">
            <wp:extent cx="3771900" cy="2854703"/>
            <wp:effectExtent l="0" t="0" r="0" b="3175"/>
            <wp:docPr id="1321225970" name="Imagem 1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970" name="Imagem 1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4" cy="286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513" w14:textId="77777777" w:rsidR="00F272D6" w:rsidRDefault="00F272D6" w:rsidP="00F272D6">
      <w:pPr>
        <w:ind w:firstLine="0"/>
      </w:pPr>
      <w:r>
        <w:t>Fonte: Elaborado pelos autores.</w:t>
      </w:r>
    </w:p>
    <w:p w14:paraId="24E1FBAB" w14:textId="77777777" w:rsidR="00F272D6" w:rsidRDefault="00F272D6" w:rsidP="00BA66A6">
      <w:pPr>
        <w:ind w:firstLine="0"/>
      </w:pPr>
    </w:p>
    <w:p w14:paraId="70323CA9" w14:textId="2D1E6096" w:rsidR="0031595D" w:rsidRPr="006E3931" w:rsidRDefault="0031595D" w:rsidP="0031595D">
      <w:pPr>
        <w:pStyle w:val="Legenda"/>
        <w:jc w:val="left"/>
        <w:rPr>
          <w:i/>
          <w:iCs/>
          <w:szCs w:val="24"/>
        </w:rPr>
      </w:pPr>
      <w:bookmarkStart w:id="50" w:name="_Toc120565056"/>
      <w:bookmarkStart w:id="51" w:name="_Toc152310846"/>
      <w:r w:rsidRPr="00487D00">
        <w:rPr>
          <w:szCs w:val="24"/>
        </w:rPr>
        <w:t xml:space="preserve">Quadro </w:t>
      </w:r>
      <w:proofErr w:type="gramStart"/>
      <w:r w:rsidR="008A1480">
        <w:rPr>
          <w:szCs w:val="24"/>
        </w:rPr>
        <w:t>30</w:t>
      </w:r>
      <w:r w:rsidR="009D3783">
        <w:rPr>
          <w:szCs w:val="24"/>
        </w:rPr>
        <w:t xml:space="preserve"> </w:t>
      </w:r>
      <w:r w:rsidRPr="00487D00">
        <w:rPr>
          <w:szCs w:val="24"/>
        </w:rPr>
        <w:t xml:space="preserve"> —</w:t>
      </w:r>
      <w:proofErr w:type="gramEnd"/>
      <w:r w:rsidRPr="00487D00">
        <w:rPr>
          <w:szCs w:val="24"/>
        </w:rPr>
        <w:t xml:space="preserve"> Documentação do caso de uso </w:t>
      </w:r>
      <w:r w:rsidR="00976127">
        <w:rPr>
          <w:szCs w:val="24"/>
        </w:rPr>
        <w:t>Curso</w:t>
      </w:r>
      <w:r w:rsidRPr="00487D00">
        <w:rPr>
          <w:szCs w:val="24"/>
        </w:rPr>
        <w:t>.</w:t>
      </w:r>
      <w:bookmarkEnd w:id="50"/>
      <w:bookmarkEnd w:id="51"/>
      <w:r w:rsidRPr="00487D00">
        <w:rPr>
          <w:szCs w:val="24"/>
        </w:rPr>
        <w:t xml:space="preserve"> </w:t>
      </w:r>
    </w:p>
    <w:tbl>
      <w:tblPr>
        <w:tblStyle w:val="Tabelacomgrade"/>
        <w:tblW w:w="0" w:type="auto"/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530"/>
        <w:gridCol w:w="4531"/>
      </w:tblGrid>
      <w:tr w:rsidR="0031595D" w14:paraId="16986AF1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524E0812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Documentação</w:t>
            </w:r>
          </w:p>
        </w:tc>
      </w:tr>
      <w:tr w:rsidR="0031595D" w14:paraId="3A76D006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4F3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Nome do caso de uso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A6BD0" w14:textId="228CE12B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Excluir </w:t>
            </w:r>
            <w:r w:rsidR="00976127">
              <w:rPr>
                <w:b/>
                <w:bCs/>
              </w:rPr>
              <w:t>Curso</w:t>
            </w:r>
          </w:p>
        </w:tc>
      </w:tr>
      <w:tr w:rsidR="0031595D" w14:paraId="70BFF28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73843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Ator principal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66A7C" w14:textId="77777777" w:rsidR="0031595D" w:rsidRDefault="0031595D" w:rsidP="009F4A1D">
            <w:pPr>
              <w:pStyle w:val="Textopargrafo"/>
              <w:ind w:firstLine="0"/>
              <w:jc w:val="center"/>
            </w:pPr>
            <w:r>
              <w:t>Usuário (Administrador)</w:t>
            </w:r>
          </w:p>
        </w:tc>
      </w:tr>
      <w:tr w:rsidR="0031595D" w14:paraId="75C62C7E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434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Resumo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A5FB3" w14:textId="3AA4E8C1" w:rsidR="0031595D" w:rsidRDefault="00976127" w:rsidP="009F4A1D">
            <w:pPr>
              <w:pStyle w:val="Textopargrafo"/>
              <w:ind w:firstLine="0"/>
              <w:jc w:val="center"/>
            </w:pPr>
            <w:r>
              <w:t>Esse caso de uso descreve as ações necessárias para que o Administrador apague as informações do curso</w:t>
            </w:r>
          </w:p>
        </w:tc>
      </w:tr>
      <w:tr w:rsidR="0031595D" w14:paraId="400461AF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5CF24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Pré-condições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6B2C" w14:textId="7650EDE1" w:rsidR="0031595D" w:rsidRDefault="003B674D" w:rsidP="009F4A1D">
            <w:pPr>
              <w:pStyle w:val="Textopargrafo"/>
              <w:ind w:firstLine="0"/>
              <w:jc w:val="center"/>
            </w:pPr>
            <w:r>
              <w:t>Curso já cadastrado</w:t>
            </w:r>
          </w:p>
        </w:tc>
      </w:tr>
      <w:tr w:rsidR="0031595D" w14:paraId="5D632558" w14:textId="77777777" w:rsidTr="009F4A1D">
        <w:trPr>
          <w:trHeight w:val="340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433B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Pós-condições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3DAF1" w14:textId="632F3580" w:rsidR="0031595D" w:rsidRDefault="003B674D" w:rsidP="009F4A1D">
            <w:pPr>
              <w:pStyle w:val="Textopargrafo"/>
              <w:ind w:firstLine="0"/>
              <w:jc w:val="center"/>
            </w:pPr>
            <w:r>
              <w:t>O usuário é direcionado a parte desejada do sistema</w:t>
            </w:r>
          </w:p>
        </w:tc>
      </w:tr>
      <w:tr w:rsidR="0031595D" w14:paraId="7473029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3F9C90F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normal</w:t>
            </w:r>
          </w:p>
        </w:tc>
      </w:tr>
      <w:tr w:rsidR="0031595D" w14:paraId="57D9BFDC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373C09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ator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0715BD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Ações do sistema</w:t>
            </w:r>
          </w:p>
        </w:tc>
      </w:tr>
      <w:tr w:rsidR="0031595D" w14:paraId="3E393A3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7A250B5" w14:textId="6E7DEB5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66"/>
              <w:jc w:val="center"/>
            </w:pPr>
            <w:r>
              <w:t xml:space="preserve">Usuário </w:t>
            </w:r>
            <w:r w:rsidR="000A7B8E">
              <w:t>solicita excluir um curso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FF1E47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</w:p>
        </w:tc>
      </w:tr>
      <w:tr w:rsidR="0031595D" w14:paraId="79CF7DA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47A770B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935A388" w14:textId="599CECA7" w:rsidR="0031595D" w:rsidRDefault="000A7B8E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>Sistema abre um dropdown com o botão “Excluir”</w:t>
            </w:r>
          </w:p>
        </w:tc>
      </w:tr>
      <w:tr w:rsidR="0031595D" w14:paraId="5BBE0D64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81398E7" w14:textId="0B1A85BC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 xml:space="preserve">Usuário </w:t>
            </w:r>
            <w:r w:rsidR="000A7B8E">
              <w:t>aperta o botão “Excluir”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DDA2DF" w14:textId="77777777" w:rsidR="0031595D" w:rsidRDefault="0031595D" w:rsidP="009F4A1D">
            <w:pPr>
              <w:pStyle w:val="Textopargrafo"/>
              <w:ind w:firstLine="0"/>
            </w:pPr>
          </w:p>
        </w:tc>
      </w:tr>
      <w:tr w:rsidR="0031595D" w14:paraId="4E37269D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14A101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715784" w14:textId="77777777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ind w:left="357" w:firstLine="0"/>
              <w:jc w:val="left"/>
            </w:pPr>
            <w:r>
              <w:t>Sistema valida solicitação</w:t>
            </w:r>
          </w:p>
        </w:tc>
      </w:tr>
      <w:tr w:rsidR="0031595D" w14:paraId="0B4A88F8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9ADDE4" w14:textId="77777777" w:rsidR="0031595D" w:rsidRDefault="0031595D" w:rsidP="009F4A1D">
            <w:pPr>
              <w:pStyle w:val="Textopargrafo"/>
              <w:ind w:left="720"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63F73CE" w14:textId="74DE9C62" w:rsidR="0031595D" w:rsidRDefault="0031595D" w:rsidP="00A22D85">
            <w:pPr>
              <w:pStyle w:val="Textopargrafo"/>
              <w:numPr>
                <w:ilvl w:val="0"/>
                <w:numId w:val="52"/>
              </w:numPr>
              <w:spacing w:after="0" w:line="240" w:lineRule="auto"/>
              <w:jc w:val="left"/>
            </w:pPr>
            <w:r>
              <w:t xml:space="preserve">Sistema </w:t>
            </w:r>
            <w:r w:rsidR="009B0FC9">
              <w:t>volta para a tela de listar cursos</w:t>
            </w:r>
          </w:p>
        </w:tc>
      </w:tr>
      <w:tr w:rsidR="0031595D" w14:paraId="40C3CF26" w14:textId="77777777" w:rsidTr="009F4A1D">
        <w:trPr>
          <w:trHeight w:val="340"/>
        </w:trPr>
        <w:tc>
          <w:tcPr>
            <w:tcW w:w="90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vAlign w:val="center"/>
            <w:hideMark/>
          </w:tcPr>
          <w:p w14:paraId="4575517C" w14:textId="77777777" w:rsidR="0031595D" w:rsidRDefault="0031595D" w:rsidP="009F4A1D">
            <w:pPr>
              <w:pStyle w:val="Textopargrafo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Fluxo alternativo</w:t>
            </w:r>
          </w:p>
        </w:tc>
      </w:tr>
      <w:tr w:rsidR="0031595D" w14:paraId="4D359C90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2EEBB20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8D77B2" w14:textId="77777777" w:rsidR="0031595D" w:rsidRDefault="0031595D" w:rsidP="00A22D85">
            <w:pPr>
              <w:pStyle w:val="Textopargrafo"/>
              <w:numPr>
                <w:ilvl w:val="0"/>
                <w:numId w:val="50"/>
              </w:numPr>
              <w:spacing w:after="0" w:line="240" w:lineRule="auto"/>
              <w:ind w:firstLine="13"/>
              <w:jc w:val="left"/>
            </w:pPr>
            <w:r>
              <w:t>Sistema lista solicitação</w:t>
            </w:r>
          </w:p>
        </w:tc>
      </w:tr>
      <w:tr w:rsidR="0031595D" w14:paraId="06C3572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4234C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8ACC10" w14:textId="5A958BA0" w:rsidR="0031595D" w:rsidRDefault="0031595D" w:rsidP="00A22D85">
            <w:pPr>
              <w:pStyle w:val="Textopargrafo"/>
              <w:numPr>
                <w:ilvl w:val="1"/>
                <w:numId w:val="50"/>
              </w:numPr>
              <w:tabs>
                <w:tab w:val="left" w:pos="798"/>
              </w:tabs>
              <w:spacing w:after="0" w:line="240" w:lineRule="auto"/>
              <w:ind w:left="357" w:firstLine="0"/>
              <w:jc w:val="left"/>
            </w:pPr>
            <w:r>
              <w:t>Sistem</w:t>
            </w:r>
            <w:r w:rsidR="00D34693">
              <w:t>a não consegue conectar com o banco</w:t>
            </w:r>
          </w:p>
        </w:tc>
      </w:tr>
      <w:tr w:rsidR="0031595D" w14:paraId="305AB1B2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EF36F1A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F9FC8F" w14:textId="1777EBC8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envia mensagem “Erro</w:t>
            </w:r>
            <w:r w:rsidR="00D34693">
              <w:t xml:space="preserve"> com o banco de dados</w:t>
            </w:r>
            <w:r>
              <w:t>”</w:t>
            </w:r>
          </w:p>
        </w:tc>
      </w:tr>
      <w:tr w:rsidR="0031595D" w14:paraId="6844A249" w14:textId="77777777" w:rsidTr="009F4A1D">
        <w:trPr>
          <w:trHeight w:val="345"/>
        </w:trPr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25FD8E6" w14:textId="77777777" w:rsidR="0031595D" w:rsidRDefault="0031595D" w:rsidP="009F4A1D">
            <w:pPr>
              <w:pStyle w:val="Textopargrafo"/>
              <w:ind w:firstLine="0"/>
            </w:pP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10C439" w14:textId="77777777" w:rsidR="0031595D" w:rsidRDefault="0031595D" w:rsidP="00A22D85">
            <w:pPr>
              <w:pStyle w:val="Textopargrafo"/>
              <w:numPr>
                <w:ilvl w:val="2"/>
                <w:numId w:val="50"/>
              </w:numPr>
              <w:tabs>
                <w:tab w:val="left" w:pos="940"/>
              </w:tabs>
              <w:spacing w:after="0" w:line="240" w:lineRule="auto"/>
              <w:ind w:left="373" w:firstLine="0"/>
              <w:jc w:val="left"/>
            </w:pPr>
            <w:r>
              <w:t>Sistema retorna ao fluxo normal</w:t>
            </w:r>
          </w:p>
        </w:tc>
      </w:tr>
    </w:tbl>
    <w:p w14:paraId="69AB944B" w14:textId="3520CE5F" w:rsidR="00BA66A6" w:rsidRDefault="00976127" w:rsidP="00BA66A6">
      <w:pPr>
        <w:ind w:firstLine="0"/>
      </w:pPr>
      <w:r>
        <w:t>Fonte: Elaborado pelos autores.</w:t>
      </w:r>
    </w:p>
    <w:p w14:paraId="3129D817" w14:textId="77777777" w:rsidR="00BA66A6" w:rsidRDefault="00BA66A6" w:rsidP="00310AEB">
      <w:pPr>
        <w:ind w:firstLine="0"/>
      </w:pPr>
    </w:p>
    <w:p w14:paraId="0FAD4FA7" w14:textId="77777777" w:rsidR="00310AEB" w:rsidRDefault="00310AEB" w:rsidP="002801FC">
      <w:pPr>
        <w:ind w:firstLine="0"/>
      </w:pP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080528A1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 xml:space="preserve">Figura </w:t>
      </w:r>
      <w:r w:rsidR="008A1480">
        <w:rPr>
          <w:b/>
        </w:rPr>
        <w:t>12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 xml:space="preserve">2.3-Sistema </w:t>
      </w:r>
      <w:proofErr w:type="gramStart"/>
      <w:r>
        <w:t>retorna  ao</w:t>
      </w:r>
      <w:proofErr w:type="gramEnd"/>
      <w:r>
        <w:t xml:space="preserve">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</w:t>
      </w:r>
      <w:proofErr w:type="gramStart"/>
      <w:r>
        <w:t>Erro s</w:t>
      </w:r>
      <w:proofErr w:type="gramEnd"/>
      <w:r>
        <w:t xml:space="preserve">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52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52"/>
    </w:p>
    <w:p w14:paraId="30F22D18" w14:textId="6F7F55BF" w:rsidR="00BB3F9A" w:rsidRDefault="002C2AAE" w:rsidP="002C2AAE">
      <w:r w:rsidRPr="002C2AAE">
        <w:t>O diagrama de sequência adota um modelo que ilustra como o usuário interage ao executar ações n</w:t>
      </w:r>
      <w:r w:rsidR="00B43578">
        <w:t>o software</w:t>
      </w:r>
      <w:r w:rsidRPr="002C2AAE">
        <w:t>, levando em conta a ordem temporal dessas ações durante o processo. Seu objetivo é identificar o evento inicial do processo, o ator responsável por esse evento e o fluxo de desenvolvimento desse processo. Em resumo, oferece uma representação visual destacando a interação entre os elementos da aplicação, facilitando a compreensão da sequência temporal e das responsabilidades associadas a cada ação realizada (Guedes, 2018). Nesta seção, será apresentado o diagrama de sequência para</w:t>
      </w:r>
      <w:r w:rsidR="00B85C7E">
        <w:t xml:space="preserve"> as tabelas</w:t>
      </w:r>
      <w:r w:rsidRPr="002C2AAE">
        <w:t xml:space="preserve"> </w:t>
      </w:r>
      <w:r w:rsidR="00B85C7E">
        <w:t>curso</w:t>
      </w:r>
      <w:r w:rsidRPr="002C2AAE">
        <w:t xml:space="preserve"> e </w:t>
      </w:r>
      <w:r w:rsidR="00B85C7E">
        <w:t>aluno.</w:t>
      </w:r>
    </w:p>
    <w:p w14:paraId="54FF9DC9" w14:textId="77777777" w:rsidR="002A0D43" w:rsidRDefault="002A0D43" w:rsidP="002C2AAE"/>
    <w:p w14:paraId="04C7484E" w14:textId="172697C2" w:rsidR="00C85DBF" w:rsidRPr="00C85DBF" w:rsidRDefault="002A0D43" w:rsidP="00C85DBF">
      <w:pPr>
        <w:pStyle w:val="Legenda"/>
        <w:keepNext/>
        <w:spacing w:line="240" w:lineRule="auto"/>
        <w:jc w:val="both"/>
        <w:rPr>
          <w:b w:val="0"/>
          <w:noProof/>
        </w:rPr>
      </w:pPr>
      <w:r>
        <w:t xml:space="preserve">Figura </w:t>
      </w:r>
      <w:r w:rsidR="008A1480">
        <w:t>13</w:t>
      </w:r>
      <w:r>
        <w:t xml:space="preserve"> </w:t>
      </w:r>
      <w:proofErr w:type="gramStart"/>
      <w:r>
        <w:t xml:space="preserve">– </w:t>
      </w:r>
      <w:r w:rsidR="00EF731D">
        <w:t xml:space="preserve"> </w:t>
      </w:r>
      <w:r w:rsidR="00EF731D" w:rsidRPr="00285BA3">
        <w:rPr>
          <w:b w:val="0"/>
          <w:noProof/>
        </w:rPr>
        <w:t>Diagrama</w:t>
      </w:r>
      <w:proofErr w:type="gramEnd"/>
      <w:r w:rsidR="00EF731D" w:rsidRPr="00285BA3">
        <w:rPr>
          <w:b w:val="0"/>
          <w:noProof/>
        </w:rPr>
        <w:t xml:space="preserve"> de Sequência – Cadastrar </w:t>
      </w:r>
      <w:r w:rsidR="00EF731D">
        <w:rPr>
          <w:b w:val="0"/>
          <w:noProof/>
        </w:rPr>
        <w:t>Aluno</w:t>
      </w:r>
    </w:p>
    <w:p w14:paraId="7213609E" w14:textId="0B494DD8" w:rsidR="002A0D43" w:rsidRDefault="005F4BCF" w:rsidP="00C85DBF">
      <w:pPr>
        <w:ind w:firstLine="0"/>
      </w:pPr>
      <w:r>
        <w:rPr>
          <w:noProof/>
        </w:rPr>
        <w:drawing>
          <wp:inline distT="0" distB="0" distL="0" distR="0" wp14:anchorId="794FE083" wp14:editId="7CFEDB02">
            <wp:extent cx="5760720" cy="2263140"/>
            <wp:effectExtent l="0" t="0" r="0" b="3810"/>
            <wp:docPr id="2047078804" name="Imagem 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8804" name="Imagem 4" descr="Gráfico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E7493" w14:textId="77777777" w:rsidR="002A0D43" w:rsidRDefault="002A0D43" w:rsidP="002A0D43">
      <w:pPr>
        <w:ind w:firstLine="0"/>
      </w:pPr>
      <w:r>
        <w:t>Fonte: Elaborado pelos autores.</w:t>
      </w:r>
    </w:p>
    <w:p w14:paraId="20F5A1CB" w14:textId="77777777" w:rsidR="00EF731D" w:rsidRDefault="00EF731D" w:rsidP="002A0D43">
      <w:pPr>
        <w:ind w:firstLine="0"/>
      </w:pPr>
    </w:p>
    <w:p w14:paraId="38156C4F" w14:textId="78360070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14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8E8F53B" w14:textId="61ABBBB4" w:rsidR="00EF731D" w:rsidRDefault="00C85DBF" w:rsidP="00C85DBF">
      <w:pPr>
        <w:ind w:firstLine="0"/>
      </w:pPr>
      <w:r>
        <w:rPr>
          <w:noProof/>
        </w:rPr>
        <w:drawing>
          <wp:inline distT="0" distB="0" distL="0" distR="0" wp14:anchorId="5E708F4D" wp14:editId="12426D73">
            <wp:extent cx="5760720" cy="2207260"/>
            <wp:effectExtent l="0" t="0" r="0" b="2540"/>
            <wp:docPr id="745073599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3599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ACCE" w14:textId="77777777" w:rsidR="00EF731D" w:rsidRDefault="00EF731D" w:rsidP="00EF731D">
      <w:pPr>
        <w:ind w:firstLine="0"/>
      </w:pPr>
      <w:r>
        <w:t>Fonte: Elaborado pelos autores.</w:t>
      </w:r>
    </w:p>
    <w:p w14:paraId="00F2DADD" w14:textId="77777777" w:rsidR="00EF731D" w:rsidRDefault="00EF731D" w:rsidP="00EF731D">
      <w:pPr>
        <w:ind w:firstLine="0"/>
      </w:pPr>
    </w:p>
    <w:p w14:paraId="6AC7B5AA" w14:textId="39C08B03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15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</w:t>
      </w:r>
      <w:r w:rsidR="00ED629D">
        <w:rPr>
          <w:b w:val="0"/>
          <w:noProof/>
        </w:rPr>
        <w:t xml:space="preserve"> Excluir </w:t>
      </w:r>
      <w:r>
        <w:rPr>
          <w:b w:val="0"/>
          <w:noProof/>
        </w:rPr>
        <w:t>Aluno</w:t>
      </w:r>
    </w:p>
    <w:p w14:paraId="0A9124A3" w14:textId="11DB4BE6" w:rsidR="00EF731D" w:rsidRDefault="00ED629D" w:rsidP="00ED629D">
      <w:pPr>
        <w:ind w:firstLine="0"/>
      </w:pPr>
      <w:r>
        <w:rPr>
          <w:noProof/>
        </w:rPr>
        <w:drawing>
          <wp:inline distT="0" distB="0" distL="0" distR="0" wp14:anchorId="0C4F21FF" wp14:editId="7DF9F22D">
            <wp:extent cx="5760720" cy="2172970"/>
            <wp:effectExtent l="0" t="0" r="0" b="0"/>
            <wp:docPr id="1996106187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6187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27A6" w14:textId="77777777" w:rsidR="00EF731D" w:rsidRDefault="00EF731D" w:rsidP="00EF731D">
      <w:pPr>
        <w:ind w:firstLine="0"/>
      </w:pPr>
      <w:r>
        <w:t>Fonte: Elaborado pelos autores.</w:t>
      </w:r>
    </w:p>
    <w:p w14:paraId="017540E0" w14:textId="77777777" w:rsidR="00EF731D" w:rsidRDefault="00EF731D" w:rsidP="00EF731D">
      <w:pPr>
        <w:ind w:firstLine="0"/>
      </w:pPr>
    </w:p>
    <w:p w14:paraId="48B6B907" w14:textId="13A91308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16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Aluno</w:t>
      </w:r>
    </w:p>
    <w:p w14:paraId="24E525A6" w14:textId="7DFEDB4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4A14A3A9" wp14:editId="620F8B15">
            <wp:extent cx="5760720" cy="2178685"/>
            <wp:effectExtent l="0" t="0" r="0" b="0"/>
            <wp:docPr id="1970296227" name="Imagem 7" descr="Diagrama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6227" name="Imagem 7" descr="Diagrama, Desenho técni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1E8F" w14:textId="77777777" w:rsidR="00EF731D" w:rsidRDefault="00EF731D" w:rsidP="00EF731D">
      <w:pPr>
        <w:ind w:firstLine="0"/>
      </w:pPr>
      <w:r>
        <w:t>Fonte: Elaborado pelos autores.</w:t>
      </w:r>
    </w:p>
    <w:p w14:paraId="09D1A5FA" w14:textId="06BC7B7E" w:rsidR="00EF731D" w:rsidRDefault="00EF731D" w:rsidP="00EF731D">
      <w:pPr>
        <w:ind w:firstLine="0"/>
      </w:pPr>
    </w:p>
    <w:p w14:paraId="07C860D7" w14:textId="0787E48C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17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Cadastrar</w:t>
      </w:r>
      <w:r>
        <w:rPr>
          <w:b w:val="0"/>
          <w:noProof/>
        </w:rPr>
        <w:t xml:space="preserve"> Curso</w:t>
      </w:r>
    </w:p>
    <w:p w14:paraId="2D37D001" w14:textId="6727C52E" w:rsidR="00EF731D" w:rsidRDefault="009F560F" w:rsidP="009F560F">
      <w:pPr>
        <w:ind w:firstLine="0"/>
      </w:pPr>
      <w:r>
        <w:rPr>
          <w:noProof/>
        </w:rPr>
        <w:drawing>
          <wp:inline distT="0" distB="0" distL="0" distR="0" wp14:anchorId="085AA671" wp14:editId="7717AB32">
            <wp:extent cx="5760720" cy="2246630"/>
            <wp:effectExtent l="0" t="0" r="0" b="1270"/>
            <wp:docPr id="963413976" name="Imagem 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3976" name="Imagem 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7D2B" w14:textId="77777777" w:rsidR="00EF731D" w:rsidRDefault="00EF731D" w:rsidP="00EF731D">
      <w:pPr>
        <w:ind w:firstLine="0"/>
      </w:pPr>
      <w:r>
        <w:t>Fonte: Elaborado pelos autores.</w:t>
      </w:r>
    </w:p>
    <w:p w14:paraId="3F55CD69" w14:textId="77777777" w:rsidR="00EF731D" w:rsidRDefault="00EF731D" w:rsidP="00EF731D">
      <w:pPr>
        <w:ind w:firstLine="0"/>
      </w:pPr>
    </w:p>
    <w:p w14:paraId="59B61979" w14:textId="25F61BB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 xml:space="preserve">Figura </w:t>
      </w:r>
      <w:r w:rsidR="008A1480">
        <w:t>18</w:t>
      </w:r>
      <w:r>
        <w:t xml:space="preserve"> 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Alterar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39FC191D" w14:textId="40E1726E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6E1F2969" wp14:editId="4E21B4A7">
            <wp:extent cx="5760720" cy="2224405"/>
            <wp:effectExtent l="0" t="0" r="0" b="4445"/>
            <wp:docPr id="138852600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600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456E" w14:textId="77777777" w:rsidR="00EF731D" w:rsidRDefault="00EF731D" w:rsidP="00EF731D">
      <w:pPr>
        <w:ind w:firstLine="0"/>
      </w:pPr>
      <w:r>
        <w:t>Fonte: Elaborado pelos autores.</w:t>
      </w:r>
    </w:p>
    <w:p w14:paraId="49E042E9" w14:textId="77777777" w:rsidR="00EF731D" w:rsidRDefault="00EF731D" w:rsidP="00EF731D">
      <w:pPr>
        <w:ind w:firstLine="0"/>
      </w:pPr>
    </w:p>
    <w:p w14:paraId="3B73B618" w14:textId="0ED4BCCD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t>Figura</w:t>
      </w:r>
      <w:r w:rsidR="008A1480">
        <w:t xml:space="preserve"> 19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 w:rsidR="00ED629D">
        <w:rPr>
          <w:b w:val="0"/>
          <w:noProof/>
        </w:rPr>
        <w:t xml:space="preserve">Excluir </w:t>
      </w:r>
      <w:r>
        <w:rPr>
          <w:b w:val="0"/>
          <w:noProof/>
        </w:rPr>
        <w:t>Curso</w:t>
      </w:r>
    </w:p>
    <w:p w14:paraId="611D7B34" w14:textId="1E4F77D3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7C1DE757" wp14:editId="02C4ACB1">
            <wp:extent cx="5760720" cy="2198370"/>
            <wp:effectExtent l="0" t="0" r="0" b="0"/>
            <wp:docPr id="760630950" name="Imagem 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0950" name="Imagem 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547B" w14:textId="77777777" w:rsidR="00EF731D" w:rsidRDefault="00EF731D" w:rsidP="00EF731D">
      <w:pPr>
        <w:ind w:firstLine="0"/>
      </w:pPr>
      <w:r>
        <w:t>Fonte: Elaborado pelos autores.</w:t>
      </w:r>
    </w:p>
    <w:p w14:paraId="4B11BD50" w14:textId="77777777" w:rsidR="00EF731D" w:rsidRDefault="00EF731D" w:rsidP="00EF731D">
      <w:pPr>
        <w:ind w:firstLine="0"/>
      </w:pPr>
    </w:p>
    <w:p w14:paraId="02987C9C" w14:textId="32A21474" w:rsidR="00EF731D" w:rsidRPr="00FB6236" w:rsidRDefault="00EF731D" w:rsidP="00EF731D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>Figura</w:t>
      </w:r>
      <w:r w:rsidR="008A1480">
        <w:t xml:space="preserve"> 20</w:t>
      </w:r>
      <w:proofErr w:type="gramStart"/>
      <w:r>
        <w:t xml:space="preserve">–  </w:t>
      </w:r>
      <w:r w:rsidRPr="00285BA3">
        <w:rPr>
          <w:b w:val="0"/>
          <w:noProof/>
        </w:rPr>
        <w:t>Diagrama</w:t>
      </w:r>
      <w:proofErr w:type="gramEnd"/>
      <w:r w:rsidRPr="00285BA3">
        <w:rPr>
          <w:b w:val="0"/>
          <w:noProof/>
        </w:rPr>
        <w:t xml:space="preserve"> de Sequência – </w:t>
      </w:r>
      <w:r>
        <w:rPr>
          <w:b w:val="0"/>
          <w:noProof/>
        </w:rPr>
        <w:t>Listar</w:t>
      </w:r>
      <w:r w:rsidRPr="00285BA3">
        <w:rPr>
          <w:b w:val="0"/>
          <w:noProof/>
        </w:rPr>
        <w:t xml:space="preserve"> </w:t>
      </w:r>
      <w:r>
        <w:rPr>
          <w:b w:val="0"/>
          <w:noProof/>
        </w:rPr>
        <w:t>Curso</w:t>
      </w:r>
    </w:p>
    <w:p w14:paraId="2EF11848" w14:textId="2CF336DA" w:rsidR="00EF731D" w:rsidRDefault="005720A3" w:rsidP="005720A3">
      <w:pPr>
        <w:ind w:firstLine="0"/>
      </w:pPr>
      <w:r>
        <w:rPr>
          <w:noProof/>
        </w:rPr>
        <w:drawing>
          <wp:inline distT="0" distB="0" distL="0" distR="0" wp14:anchorId="36AC6151" wp14:editId="0911966E">
            <wp:extent cx="5760720" cy="2272030"/>
            <wp:effectExtent l="0" t="0" r="0" b="0"/>
            <wp:docPr id="804892895" name="Imagem 11" descr="Diagrama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2895" name="Imagem 11" descr="Diagrama, Gráfico de caixa estrei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510E" w14:textId="77777777" w:rsidR="00EF731D" w:rsidRDefault="00EF731D" w:rsidP="00EF731D">
      <w:pPr>
        <w:ind w:firstLine="0"/>
      </w:pPr>
      <w:r>
        <w:t>Fonte: Elaborado pelos autores.</w:t>
      </w:r>
    </w:p>
    <w:p w14:paraId="59A771DF" w14:textId="77777777" w:rsidR="00EF731D" w:rsidRDefault="00EF731D" w:rsidP="00EF731D">
      <w:pPr>
        <w:ind w:firstLine="0"/>
      </w:pPr>
    </w:p>
    <w:p w14:paraId="4B27961D" w14:textId="77777777" w:rsidR="00EF731D" w:rsidRDefault="00EF731D" w:rsidP="00EF731D">
      <w:pPr>
        <w:ind w:firstLine="0"/>
      </w:pPr>
    </w:p>
    <w:p w14:paraId="75CD9485" w14:textId="77777777" w:rsidR="00EF731D" w:rsidRDefault="00EF731D" w:rsidP="00EF731D">
      <w:pPr>
        <w:ind w:firstLine="0"/>
      </w:pPr>
    </w:p>
    <w:p w14:paraId="3AFA86E2" w14:textId="77777777" w:rsidR="00EF731D" w:rsidRDefault="00EF731D" w:rsidP="002A0D43">
      <w:pPr>
        <w:ind w:firstLine="0"/>
      </w:pPr>
    </w:p>
    <w:p w14:paraId="716044A7" w14:textId="77777777" w:rsidR="002A0D43" w:rsidRDefault="002A0D43" w:rsidP="002C2AAE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3" w:name="_Toc144810004"/>
      <w:r>
        <w:rPr>
          <w:szCs w:val="24"/>
        </w:rPr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3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4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4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5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5"/>
    </w:p>
    <w:p w14:paraId="69B92985" w14:textId="4CFC4E09" w:rsidR="007944D7" w:rsidRPr="002B3561" w:rsidRDefault="00B6588B" w:rsidP="007944D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6" w:name="_Toc144810007"/>
      <w:r w:rsidRPr="002B3561">
        <w:t>Descrição de cenário</w:t>
      </w:r>
      <w:bookmarkEnd w:id="56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37B2DB94" w:rsidR="00D61104" w:rsidRDefault="00D61104" w:rsidP="00D61104">
      <w:pPr>
        <w:pStyle w:val="Legenda"/>
        <w:keepNext/>
        <w:jc w:val="both"/>
      </w:pPr>
      <w:bookmarkStart w:id="57" w:name="_Toc152337797"/>
      <w:r>
        <w:t xml:space="preserve">Figura </w:t>
      </w:r>
      <w:r w:rsidR="008A1480">
        <w:t>21</w:t>
      </w:r>
      <w:r>
        <w:rPr>
          <w:noProof/>
        </w:rPr>
        <w:t xml:space="preserve"> – Imagem do primeiro cenário</w:t>
      </w:r>
      <w:bookmarkEnd w:id="57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0C026D13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22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8" w:name="_Toc144810008"/>
      <w:r w:rsidRPr="002B3561">
        <w:lastRenderedPageBreak/>
        <w:t>Descrição de personas</w:t>
      </w:r>
      <w:bookmarkEnd w:id="58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46BDE899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 xml:space="preserve">Figura </w:t>
      </w:r>
      <w:r w:rsidR="008A1480">
        <w:t>23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6BEFF968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 xml:space="preserve">Figura </w:t>
      </w:r>
      <w:r w:rsidR="008A1480">
        <w:t>24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F11B4E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9" w:name="_Toc144810010"/>
      <w:r w:rsidRPr="002B3561">
        <w:t>Protótipos</w:t>
      </w:r>
      <w:r w:rsidR="00866F91" w:rsidRPr="002B3561">
        <w:t xml:space="preserve"> de tela</w:t>
      </w:r>
      <w:bookmarkEnd w:id="59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01127F1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60" w:name="_Toc152337806"/>
      <w:r w:rsidRPr="0098166D"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25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60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38F6626D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26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 xml:space="preserve">O protótipo de tela para o Login do Administrador no ESTAGIOTECH é o processo que a representação visual do processo de autenticação do administrador. No </w:t>
      </w:r>
      <w:proofErr w:type="gramStart"/>
      <w:r>
        <w:t>layout  temos</w:t>
      </w:r>
      <w:proofErr w:type="gramEnd"/>
      <w:r>
        <w:t xml:space="preserve">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57A0C240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bookmarkStart w:id="61" w:name="_Toc152524971"/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 w:rsidR="008A1480">
        <w:rPr>
          <w:sz w:val="22"/>
          <w:szCs w:val="18"/>
        </w:rPr>
        <w:t>27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separate"/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  <w:bookmarkEnd w:id="61"/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</w:t>
      </w:r>
      <w:proofErr w:type="gramStart"/>
      <w:r>
        <w:t>afim</w:t>
      </w:r>
      <w:proofErr w:type="gramEnd"/>
      <w:r>
        <w:t xml:space="preserve">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7248D12B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28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1DD33441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09DCB28C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 w:rsidR="008A1480">
        <w:t>29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</w:t>
      </w:r>
      <w:proofErr w:type="gramStart"/>
      <w:r>
        <w:t>especifico</w:t>
      </w:r>
      <w:proofErr w:type="gramEnd"/>
      <w:r>
        <w:t xml:space="preserve">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62" w:name="_Toc144810011"/>
      <w:r>
        <w:rPr>
          <w:caps w:val="0"/>
        </w:rPr>
        <w:lastRenderedPageBreak/>
        <w:t>BANCO DE DADOS</w:t>
      </w:r>
      <w:bookmarkEnd w:id="62"/>
    </w:p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60178EEB" w14:textId="51141F5F" w:rsidR="00981C54" w:rsidRDefault="00981C54" w:rsidP="007944D7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63" w:name="_Toc144810012"/>
      <w:r w:rsidRPr="00981C54">
        <w:t>Modelo Entidade Relacionamento</w:t>
      </w:r>
      <w:bookmarkEnd w:id="63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4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52F56AFF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8A1480">
        <w:rPr>
          <w:noProof/>
        </w:rPr>
        <w:t>30</w:t>
      </w:r>
      <w:r>
        <w:t xml:space="preserve"> – </w:t>
      </w:r>
      <w:r w:rsidRPr="009F4885">
        <w:rPr>
          <w:b w:val="0"/>
        </w:rPr>
        <w:t>Mapeamento do Objeto Relacional</w:t>
      </w:r>
      <w:bookmarkEnd w:id="64"/>
    </w:p>
    <w:p w14:paraId="1EBF06DC" w14:textId="484DB4E1" w:rsidR="006C04EC" w:rsidRDefault="00E005BF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</w:rPr>
        <w:drawing>
          <wp:inline distT="0" distB="0" distL="0" distR="0" wp14:anchorId="689843D6" wp14:editId="38FFB3A4">
            <wp:extent cx="5760720" cy="3701415"/>
            <wp:effectExtent l="0" t="0" r="0" b="0"/>
            <wp:docPr id="1887729059" name="Imagem 21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9059" name="Imagem 21" descr="Texto preto sobre fundo branc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981C54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5" w:name="_Toc144810013"/>
      <w:r>
        <w:t>Script das tabelas</w:t>
      </w:r>
      <w:bookmarkEnd w:id="65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634092BB" w:rsidR="0058407B" w:rsidRDefault="0058407B" w:rsidP="0058407B">
      <w:pPr>
        <w:pStyle w:val="Legenda"/>
        <w:keepNext/>
        <w:jc w:val="left"/>
      </w:pPr>
      <w:bookmarkStart w:id="66" w:name="_Toc152310851"/>
      <w:r>
        <w:t xml:space="preserve">Quadro </w:t>
      </w:r>
      <w:r w:rsidR="008A1480">
        <w:t>31</w:t>
      </w:r>
      <w:r>
        <w:t xml:space="preserve"> </w:t>
      </w:r>
      <w:r w:rsidRPr="007C45DB">
        <w:rPr>
          <w:b w:val="0"/>
        </w:rPr>
        <w:t>– Script SQL – Tabela</w:t>
      </w:r>
      <w:bookmarkEnd w:id="66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526B78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aluno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alunoid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nome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rg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statusaluno boolean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numeromatricula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areainteresse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habilidades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experiencias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disponibilidadehorario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curriculo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cpf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datanascimento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nivelescolaridade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telefone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endereco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genero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"PK_aluno"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Default="0013664A" w:rsidP="0058407B">
      <w:pPr>
        <w:pStyle w:val="NormalWeb"/>
      </w:pPr>
    </w:p>
    <w:p w14:paraId="1899D8AE" w14:textId="6CA4ED2F" w:rsidR="0058407B" w:rsidRDefault="0058407B" w:rsidP="0058407B">
      <w:pPr>
        <w:pStyle w:val="Legenda"/>
        <w:keepNext/>
        <w:jc w:val="left"/>
      </w:pPr>
      <w:bookmarkStart w:id="67" w:name="_Toc152310852"/>
      <w:r>
        <w:t xml:space="preserve">Quadro </w:t>
      </w:r>
      <w:r w:rsidR="008A1480">
        <w:t>32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bookmarkEnd w:id="67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526B78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concedenteid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razaosocial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responsavelestagio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cnpj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"PK_concedente"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4F59A8F8" w:rsidR="00FD2BEE" w:rsidRDefault="0013664A" w:rsidP="00FD2BEE">
      <w:pPr>
        <w:pStyle w:val="Legenda"/>
        <w:keepNext/>
        <w:jc w:val="left"/>
      </w:pPr>
      <w:r>
        <w:t xml:space="preserve">Quadro </w:t>
      </w:r>
      <w:r w:rsidR="008A1480">
        <w:t>33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E06BB0">
        <w:tc>
          <w:tcPr>
            <w:tcW w:w="8494" w:type="dxa"/>
          </w:tcPr>
          <w:p w14:paraId="0BEF9313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"Curso"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"idCurso"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"nomeCurso"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"PK_Curso"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"idCurso"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7EB70381" w:rsidR="00FD2BEE" w:rsidRDefault="00FD2BEE" w:rsidP="00FD2BEE">
      <w:pPr>
        <w:pStyle w:val="Legenda"/>
        <w:keepNext/>
        <w:jc w:val="left"/>
      </w:pPr>
      <w:r>
        <w:lastRenderedPageBreak/>
        <w:t xml:space="preserve">Quadro </w:t>
      </w:r>
      <w:r w:rsidR="008A1480">
        <w:t>34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E06BB0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249D255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35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E06BB0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"PK_tipodocumento"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7DB42DA5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36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E06BB0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tipoestagio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tipoestagioid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"PK_tipoestagio"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655C549D" w:rsidR="002D0EA1" w:rsidRDefault="002D0EA1" w:rsidP="002D0EA1">
      <w:pPr>
        <w:pStyle w:val="Legenda"/>
        <w:keepNext/>
        <w:jc w:val="left"/>
      </w:pPr>
      <w:r>
        <w:t xml:space="preserve">Quadro </w:t>
      </w:r>
      <w:r w:rsidR="008A1480">
        <w:t>37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E06BB0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quantidade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datapublicacao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datalimite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titulo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localidadetrabalho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horarioentrada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horariosaida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totalhorassemanais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"PK_vagas"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"FK_vagas_concedente_concedenteId"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"concedenteId"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concedente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t>Fonte: Elaborado pelos autores.</w:t>
      </w:r>
    </w:p>
    <w:p w14:paraId="6752CE6E" w14:textId="652C78E5" w:rsidR="00E03D74" w:rsidRDefault="00E03D74" w:rsidP="00E03D74">
      <w:pPr>
        <w:pStyle w:val="Legenda"/>
        <w:keepNext/>
        <w:jc w:val="left"/>
      </w:pPr>
      <w:r>
        <w:lastRenderedPageBreak/>
        <w:t xml:space="preserve">Quadro </w:t>
      </w:r>
      <w:r w:rsidR="008A1480">
        <w:t>38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E06BB0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documentoversao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documentoversaoid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comentario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anexo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situacao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documentoid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"PK_documentoversao"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"FK_documentoversao_documento_documentoid"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documento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0209B0EB" w:rsidR="00E03D74" w:rsidRDefault="00E03D74" w:rsidP="00E03D74">
      <w:pPr>
        <w:pStyle w:val="Legenda"/>
        <w:keepNext/>
        <w:jc w:val="left"/>
      </w:pPr>
      <w:r>
        <w:t xml:space="preserve">Quadro </w:t>
      </w:r>
      <w:r w:rsidR="008A1480">
        <w:t>39</w:t>
      </w:r>
      <w:r>
        <w:t xml:space="preserve">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E06BB0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cargoid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descricao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tipo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gramStart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gram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vagasid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"PK_cargo"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1C19BC8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"FK_cargo_vagas_vagasid"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vagas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56A1E3EA" w14:textId="5E2EBDB1" w:rsidR="00E03D74" w:rsidRPr="00B971B3" w:rsidRDefault="00403A6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77777777" w:rsidR="00E03D74" w:rsidRDefault="00E03D74" w:rsidP="00E03D74">
      <w:pPr>
        <w:pStyle w:val="NormalWeb"/>
      </w:pPr>
      <w:r>
        <w:t>Fonte: Elaborado pelos autores.</w:t>
      </w: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8" w:name="_Toc144810014"/>
      <w:r>
        <w:rPr>
          <w:szCs w:val="24"/>
        </w:rPr>
        <w:lastRenderedPageBreak/>
        <w:t>ARQUITETURA DE SOFTWARE</w:t>
      </w:r>
      <w:bookmarkEnd w:id="68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9" w:name="_Toc144810015"/>
      <w:r w:rsidRPr="002B3561">
        <w:t xml:space="preserve">6.1 </w:t>
      </w:r>
      <w:r w:rsidR="0045363C" w:rsidRPr="002B3561">
        <w:t>Arquitetura de desenvolvimento</w:t>
      </w:r>
      <w:bookmarkEnd w:id="69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Patterns: Elements of Reusable Object-Oriented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1E26FDD4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0" w:name="_Toc152337810"/>
      <w:bookmarkStart w:id="71" w:name="_Toc152524972"/>
      <w:r>
        <w:t xml:space="preserve">Figura </w:t>
      </w:r>
      <w:r w:rsidR="008A1480">
        <w:t>31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70"/>
      <w:bookmarkEnd w:id="71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72EB80F0" w:rsidR="004710A2" w:rsidRDefault="004710A2" w:rsidP="0077145D">
      <w:pPr>
        <w:ind w:firstLine="0"/>
      </w:pPr>
      <w:r>
        <w:t xml:space="preserve">Fonte: Cwork </w:t>
      </w:r>
      <w:r w:rsidR="0047625E">
        <w:t>Sistemas (</w:t>
      </w:r>
      <w:r>
        <w:t>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4F377105" w:rsidR="006B7414" w:rsidRDefault="008A1480" w:rsidP="006B7414">
      <w:pPr>
        <w:pStyle w:val="Ttulo2"/>
        <w:numPr>
          <w:ilvl w:val="0"/>
          <w:numId w:val="0"/>
        </w:numPr>
      </w:pPr>
      <w:r>
        <w:t>6.1.2 VISUAL</w:t>
      </w:r>
      <w:r w:rsidR="006B7414">
        <w:t xml:space="preserve"> Studio</w:t>
      </w:r>
    </w:p>
    <w:p w14:paraId="01612C98" w14:textId="5B1840EB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2" w:name="_Toc152524973"/>
      <w:r>
        <w:t xml:space="preserve">Figura </w:t>
      </w:r>
      <w:r w:rsidR="008A1480">
        <w:t>32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2"/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73D26CC3" w:rsidR="006B7414" w:rsidRDefault="006B7414" w:rsidP="006B7414">
      <w:pPr>
        <w:ind w:firstLine="0"/>
      </w:pPr>
      <w:r>
        <w:t xml:space="preserve">Fonte: 1000 </w:t>
      </w:r>
      <w:r w:rsidR="00E22342">
        <w:t>logos (</w:t>
      </w:r>
      <w:r>
        <w:t>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1611D6BA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73" w:name="_Toc152524974"/>
      <w:r>
        <w:t xml:space="preserve">Figura </w:t>
      </w:r>
      <w:r w:rsidR="008A1480">
        <w:t>33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  <w:bookmarkEnd w:id="73"/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7B5369BA" w:rsidR="000D2D64" w:rsidRDefault="000D2D64" w:rsidP="000D2D64">
      <w:pPr>
        <w:ind w:firstLine="0"/>
      </w:pPr>
      <w:r>
        <w:t xml:space="preserve">Fonte: </w:t>
      </w:r>
      <w:r w:rsidR="00E22342">
        <w:t>Medium (</w:t>
      </w:r>
      <w:r>
        <w:t>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74" w:name="_Toc151931921"/>
      <w:bookmarkStart w:id="75" w:name="_Toc152084082"/>
      <w:r w:rsidRPr="002B3561">
        <w:lastRenderedPageBreak/>
        <w:t>6.</w:t>
      </w:r>
      <w:r>
        <w:t>1.4</w:t>
      </w:r>
      <w:r w:rsidRPr="002B3561">
        <w:t xml:space="preserve"> </w:t>
      </w:r>
      <w:r>
        <w:t>PostgreSQL</w:t>
      </w:r>
      <w:bookmarkEnd w:id="74"/>
      <w:bookmarkEnd w:id="75"/>
    </w:p>
    <w:p w14:paraId="7C1CA422" w14:textId="7FF963E9" w:rsidR="00F85BED" w:rsidRDefault="00F85BED" w:rsidP="00F85BED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34</w:t>
      </w:r>
      <w:r>
        <w:t xml:space="preserve">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45BC" w14:textId="19A9F469" w:rsidR="00733B19" w:rsidRDefault="00F85BED" w:rsidP="00776A54">
      <w:pPr>
        <w:ind w:firstLine="0"/>
      </w:pPr>
      <w:r>
        <w:t xml:space="preserve">Fonte: </w:t>
      </w:r>
      <w:r w:rsidR="00E22342">
        <w:t>Medium (</w:t>
      </w:r>
      <w:r>
        <w:t>2022)</w:t>
      </w:r>
    </w:p>
    <w:p w14:paraId="58E0A86C" w14:textId="77777777" w:rsidR="00776A54" w:rsidRDefault="00776A54" w:rsidP="00776A54">
      <w:pPr>
        <w:ind w:firstLine="0"/>
      </w:pPr>
    </w:p>
    <w:p w14:paraId="3E7F1341" w14:textId="0475E707" w:rsidR="00733B19" w:rsidRDefault="00733B19" w:rsidP="00733B19">
      <w:pPr>
        <w:ind w:firstLine="709"/>
      </w:pPr>
      <w:r>
        <w:t>A escolha do PGAdmin como ferramenta de administração do PostgreSQL se baseia em sua interface intuitiva e na amplitude de recursos oferecidos. Segundo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5D5610A1" w14:textId="3A8CC4C1" w:rsidR="00733B19" w:rsidRDefault="00733B19" w:rsidP="00733B19">
      <w:pPr>
        <w:ind w:firstLine="709"/>
      </w:pPr>
      <w:r>
        <w:t>A opção pelo PostgreSQL e pelo PGAdmin no ESTAGIOTECH está fundamentada na necessidade de um sólido sistema de gerenciamento de banco de dados e uma ferramenta intuitiva para uma administração eficiente de dados. Esse conjunto, endossado por especialistas reconhecidos, garante a confiabilidade e a eficácia na administração do banco de dados, contribuindo para a estabilidade e integridade do sistema como um todo.</w:t>
      </w:r>
    </w:p>
    <w:p w14:paraId="765CD92A" w14:textId="49C8D830" w:rsidR="00733B19" w:rsidRDefault="00733B19" w:rsidP="00733B19">
      <w:pPr>
        <w:ind w:firstLine="709"/>
      </w:pPr>
      <w:r>
        <w:t>A administração eficaz do banco de dados, liderada pelo PostgreSQL e facilitada pelo PGAdmin, ressalta a importância de escolhas estratégicas em todas as etapas do desenvolvimento. Ao seguir os princípios de arquitetura delineados por especialistas renomados, o ESTAGIOTECH assegura uma base sólida para a expansão futura, a manutenção eficaz e a sustentabilidade do sistema. Nesse contexto, a arquitetura de software não é apenas uma camada técnica, mas sim um alicerce vital que orienta o projeto rumo à eficiência, escalabilidade e sucesso duradouro.</w:t>
      </w:r>
    </w:p>
    <w:p w14:paraId="275CC184" w14:textId="77777777" w:rsidR="00B14179" w:rsidRDefault="00B14179" w:rsidP="00733B19">
      <w:pPr>
        <w:ind w:firstLine="709"/>
      </w:pPr>
    </w:p>
    <w:p w14:paraId="01A8D58F" w14:textId="19046317" w:rsidR="00ED12C3" w:rsidRPr="00015807" w:rsidRDefault="00ED12C3" w:rsidP="00ED12C3">
      <w:pPr>
        <w:pStyle w:val="Legenda"/>
        <w:keepNext/>
        <w:spacing w:line="240" w:lineRule="auto"/>
        <w:jc w:val="both"/>
      </w:pPr>
      <w:r>
        <w:lastRenderedPageBreak/>
        <w:t xml:space="preserve">Figura </w:t>
      </w:r>
      <w:r w:rsidR="008A1480">
        <w:t>35</w:t>
      </w:r>
      <w:r>
        <w:t xml:space="preserve"> – Logo do React</w:t>
      </w:r>
    </w:p>
    <w:p w14:paraId="45159156" w14:textId="488DC483" w:rsidR="00ED12C3" w:rsidRPr="00280239" w:rsidRDefault="00280239" w:rsidP="00ED12C3">
      <w:pPr>
        <w:pStyle w:val="Pargrafo"/>
        <w:ind w:firstLine="0"/>
        <w:rPr>
          <w:iCs/>
          <w:color w:val="FF0000"/>
        </w:rPr>
      </w:pPr>
      <w:r>
        <w:rPr>
          <w:noProof/>
        </w:rPr>
        <w:drawing>
          <wp:inline distT="0" distB="0" distL="0" distR="0" wp14:anchorId="04FA5907" wp14:editId="69761E0D">
            <wp:extent cx="3895725" cy="2189397"/>
            <wp:effectExtent l="0" t="0" r="0" b="1905"/>
            <wp:docPr id="1935147864" name="Imagem 2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47864" name="Imagem 2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2" cy="219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C92A" w14:textId="4B445B64" w:rsidR="00ED12C3" w:rsidRDefault="000A7A35" w:rsidP="005147C9">
      <w:pPr>
        <w:ind w:firstLine="0"/>
      </w:pPr>
      <w:r>
        <w:t xml:space="preserve">Fonte: </w:t>
      </w:r>
      <w:r w:rsidR="00CB354D">
        <w:t>Logos-</w:t>
      </w:r>
      <w:proofErr w:type="gramStart"/>
      <w:r w:rsidR="00CB354D">
        <w:t>Word(</w:t>
      </w:r>
      <w:proofErr w:type="gramEnd"/>
      <w:r w:rsidR="00CB354D">
        <w:t>2023)</w:t>
      </w:r>
    </w:p>
    <w:p w14:paraId="3636EF9D" w14:textId="77777777" w:rsidR="00A50048" w:rsidRDefault="00A50048" w:rsidP="005147C9">
      <w:pPr>
        <w:ind w:firstLine="0"/>
      </w:pPr>
    </w:p>
    <w:p w14:paraId="097583D1" w14:textId="3D3414C8" w:rsidR="005147C9" w:rsidRDefault="005147C9" w:rsidP="005147C9">
      <w:pPr>
        <w:rPr>
          <w:rStyle w:val="nfase"/>
          <w:i w:val="0"/>
          <w:iCs w:val="0"/>
        </w:rPr>
      </w:pPr>
      <w:r w:rsidRPr="005147C9">
        <w:rPr>
          <w:rStyle w:val="nfase"/>
          <w:i w:val="0"/>
          <w:iCs w:val="0"/>
        </w:rPr>
        <w:t>Na figura acima, está o logotipo do React, um framework de JavaScript desenvolvido pelo Facebook para simplificar a criação de interfaces de usuário dinâmicas e eficientes. Fundamentado no conceito de componentes reutilizáveis, o React simplifica a construção de interfaces interativas, tornando-as mais escaláveis e de fácil manutenção. No projeto ESTAGIOTECH, o React foi escolhido para implementar a interface do usuário, oferecendo uma experiência responsiva e atrativa. Ao possibilitar a criação de componentes independentes, o React promove a modularidade do código, facilitando tanto a manutenção quanto a adição de novos recursos ao longo do tempo.</w:t>
      </w:r>
    </w:p>
    <w:p w14:paraId="0DF2C4D5" w14:textId="77777777" w:rsidR="004C5A2C" w:rsidRDefault="004C5A2C" w:rsidP="005147C9">
      <w:pPr>
        <w:rPr>
          <w:rStyle w:val="nfase"/>
          <w:i w:val="0"/>
          <w:iCs w:val="0"/>
        </w:rPr>
      </w:pPr>
    </w:p>
    <w:p w14:paraId="4F5A6670" w14:textId="77777777" w:rsidR="00AB64B8" w:rsidRPr="005147C9" w:rsidRDefault="00AB64B8" w:rsidP="005147C9">
      <w:pPr>
        <w:rPr>
          <w:rStyle w:val="nfase"/>
          <w:i w:val="0"/>
          <w:iCs w:val="0"/>
        </w:rPr>
      </w:pPr>
    </w:p>
    <w:p w14:paraId="2B5F144B" w14:textId="216FE1FA" w:rsidR="00ED12C3" w:rsidRDefault="00ED12C3" w:rsidP="00ED12C3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36</w:t>
      </w:r>
      <w:r>
        <w:t xml:space="preserve"> – Logo do </w:t>
      </w:r>
      <w:r w:rsidRPr="00044DA7">
        <w:t>typescript</w:t>
      </w:r>
    </w:p>
    <w:p w14:paraId="04F0242E" w14:textId="1A6E9D6F" w:rsidR="004C5A2C" w:rsidRPr="004C5A2C" w:rsidRDefault="00AB64B8" w:rsidP="004C5A2C">
      <w:r>
        <w:rPr>
          <w:noProof/>
        </w:rPr>
        <w:drawing>
          <wp:inline distT="0" distB="0" distL="0" distR="0" wp14:anchorId="39B79889" wp14:editId="101055AE">
            <wp:extent cx="4114800" cy="2252889"/>
            <wp:effectExtent l="0" t="0" r="0" b="0"/>
            <wp:docPr id="2043389440" name="Imagem 26" descr="TypeScript: How Type Guards Can Help You Get Rid of 'a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ypeScript: How Type Guards Can Help You Get Rid of 'as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43" cy="225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5862" w14:textId="74931D51" w:rsidR="00ED12C3" w:rsidRPr="00044DA7" w:rsidRDefault="004C5A2C" w:rsidP="004C5A2C">
      <w:pPr>
        <w:ind w:firstLine="0"/>
      </w:pPr>
      <w:r>
        <w:t>Fonte:</w:t>
      </w:r>
      <w:r w:rsidR="00A50048">
        <w:t xml:space="preserve"> </w:t>
      </w:r>
      <w:proofErr w:type="gramStart"/>
      <w:r>
        <w:t>Theodo(</w:t>
      </w:r>
      <w:proofErr w:type="gramEnd"/>
      <w:r>
        <w:t>2022)</w:t>
      </w:r>
    </w:p>
    <w:p w14:paraId="313DB152" w14:textId="5E6454D7" w:rsidR="00ED12C3" w:rsidRDefault="00ED12C3" w:rsidP="00ED12C3"/>
    <w:p w14:paraId="6B20A4EF" w14:textId="77777777" w:rsidR="0060187D" w:rsidRDefault="00ED12C3" w:rsidP="0060187D">
      <w:r>
        <w:lastRenderedPageBreak/>
        <w:br/>
      </w:r>
    </w:p>
    <w:p w14:paraId="7EFA700C" w14:textId="7E7CD1CF" w:rsidR="0060187D" w:rsidRDefault="0060187D" w:rsidP="0060187D">
      <w:r>
        <w:t xml:space="preserve">O TypeScript, desenvolvido pela Microsoft, é um </w:t>
      </w:r>
      <w:proofErr w:type="spellStart"/>
      <w:r>
        <w:t>superset</w:t>
      </w:r>
      <w:proofErr w:type="spellEnd"/>
      <w:r>
        <w:t xml:space="preserve"> do JavaScript, expandindo suas funcionalidades com uma camada adicional de tipagem estática. Essa tipagem estática permite a declaração de tipos para variáveis, parâmetros e retornos de funções, proporcionando a detecção precoce de erros durante o desenvolvimento. Sua compatibilidade com JavaScript viabiliza a transição suave de projetos já existentes. Além disso, sua orientação a objetos, incluindo recursos como classes, interfaces e herança, fomenta um desenvolvimento mais estruturado e modular.</w:t>
      </w:r>
    </w:p>
    <w:p w14:paraId="2CABADD7" w14:textId="68A9816E" w:rsidR="00ED12C3" w:rsidRDefault="0060187D" w:rsidP="0060187D">
      <w:r>
        <w:t xml:space="preserve">A linguagem é compilada para JavaScript, garantindo a execução em ambientes que suportam JavaScript, e oferece recursos como módulos, </w:t>
      </w:r>
      <w:proofErr w:type="spellStart"/>
      <w:r>
        <w:t>namespaces</w:t>
      </w:r>
      <w:proofErr w:type="spellEnd"/>
      <w:r>
        <w:t xml:space="preserve"> e integração com ferramentas de desenvolvimento modernas, como o Visual Studio </w:t>
      </w:r>
      <w:proofErr w:type="spellStart"/>
      <w:r>
        <w:t>Code</w:t>
      </w:r>
      <w:proofErr w:type="spellEnd"/>
      <w:r>
        <w:t>. Isso facilita a organização eficiente do código e proporciona uma experiência de desenvolvimento robusta. Sua tipagem estática e estruturação de código são vantajosas para a manutenção e evolução do software, e sua ativa comunidade, apoiada pela Microsoft, fornece uma ampla variedade de recursos e suporte contínuo, incluindo documentação abrangente e bibliotecas acessíveis.</w:t>
      </w:r>
    </w:p>
    <w:p w14:paraId="690B20D1" w14:textId="77777777" w:rsidR="00A50048" w:rsidRDefault="00A50048" w:rsidP="0060187D"/>
    <w:p w14:paraId="1C43E9BA" w14:textId="77777777" w:rsidR="00A50048" w:rsidRDefault="00A50048" w:rsidP="0060187D"/>
    <w:p w14:paraId="2BAFA21E" w14:textId="77777777" w:rsidR="00A50048" w:rsidRDefault="00A50048" w:rsidP="0060187D"/>
    <w:p w14:paraId="55D5F30F" w14:textId="77777777" w:rsidR="00A50048" w:rsidRDefault="00A50048" w:rsidP="0060187D"/>
    <w:p w14:paraId="5686E7B4" w14:textId="77777777" w:rsidR="00A50048" w:rsidRPr="00044DA7" w:rsidRDefault="00A50048" w:rsidP="0060187D"/>
    <w:p w14:paraId="5138CB79" w14:textId="77777777" w:rsidR="00ED12C3" w:rsidRDefault="00ED12C3" w:rsidP="00ED12C3">
      <w:pPr>
        <w:pStyle w:val="Pargrafo"/>
        <w:ind w:firstLine="0"/>
        <w:rPr>
          <w:i/>
          <w:color w:val="FF0000"/>
        </w:rPr>
      </w:pPr>
    </w:p>
    <w:p w14:paraId="3A01F4CE" w14:textId="1FD9EB6C" w:rsidR="00ED12C3" w:rsidRPr="00C2037A" w:rsidRDefault="00ED12C3" w:rsidP="00C2037A">
      <w:pPr>
        <w:pStyle w:val="Legenda"/>
        <w:keepNext/>
        <w:spacing w:line="240" w:lineRule="auto"/>
        <w:jc w:val="both"/>
      </w:pPr>
      <w:r>
        <w:t xml:space="preserve">Figura </w:t>
      </w:r>
      <w:r w:rsidR="008A1480">
        <w:t>37</w:t>
      </w:r>
      <w:r>
        <w:t xml:space="preserve"> – Logo do </w:t>
      </w:r>
      <w:r w:rsidRPr="00142E54">
        <w:t>shadcn</w:t>
      </w:r>
    </w:p>
    <w:p w14:paraId="78194D29" w14:textId="77777777" w:rsidR="00ED12C3" w:rsidRDefault="00ED12C3" w:rsidP="00ED12C3">
      <w:pPr>
        <w:pStyle w:val="Pargrafo"/>
        <w:ind w:firstLine="0"/>
        <w:rPr>
          <w:i/>
          <w:color w:val="FF0000"/>
          <w:u w:val="single"/>
        </w:rPr>
      </w:pPr>
      <w:r>
        <w:rPr>
          <w:noProof/>
        </w:rPr>
        <w:drawing>
          <wp:inline distT="0" distB="0" distL="0" distR="0" wp14:anchorId="307871CB" wp14:editId="17B23823">
            <wp:extent cx="3434964" cy="1797374"/>
            <wp:effectExtent l="0" t="0" r="0" b="0"/>
            <wp:docPr id="1351715458" name="Imagem 3" descr="shad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adcn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322" cy="18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5F22" w14:textId="304E079A" w:rsidR="00C2037A" w:rsidRPr="00044DA7" w:rsidRDefault="00C2037A" w:rsidP="00C2037A">
      <w:pPr>
        <w:ind w:firstLine="0"/>
      </w:pPr>
      <w:r>
        <w:t xml:space="preserve">Fonte: </w:t>
      </w:r>
      <w:r w:rsidR="00945499">
        <w:t>Shadcn (</w:t>
      </w:r>
      <w:r>
        <w:t>2023)</w:t>
      </w:r>
    </w:p>
    <w:p w14:paraId="1CB87D62" w14:textId="77777777" w:rsidR="00C2037A" w:rsidRPr="00C2037A" w:rsidRDefault="00C2037A" w:rsidP="00ED12C3">
      <w:pPr>
        <w:pStyle w:val="Pargrafo"/>
        <w:ind w:firstLine="0"/>
        <w:rPr>
          <w:iCs/>
          <w:color w:val="FF0000"/>
        </w:rPr>
      </w:pPr>
    </w:p>
    <w:p w14:paraId="1911EE05" w14:textId="2E29DAA0" w:rsidR="00F85BED" w:rsidRPr="00596F72" w:rsidRDefault="001C2BE6" w:rsidP="00596F72">
      <w:pPr>
        <w:ind w:firstLine="709"/>
        <w:rPr>
          <w:color w:val="FF0000"/>
        </w:rPr>
      </w:pPr>
      <w:r w:rsidRPr="001C2BE6">
        <w:t xml:space="preserve">O Shadcn é uma coleção robusta de componentes reutilizáveis, construídos com tecnologias </w:t>
      </w:r>
      <w:proofErr w:type="spellStart"/>
      <w:r w:rsidRPr="001C2BE6">
        <w:t>Radix</w:t>
      </w:r>
      <w:proofErr w:type="spellEnd"/>
      <w:r w:rsidRPr="001C2BE6">
        <w:t xml:space="preserve"> UI e </w:t>
      </w:r>
      <w:proofErr w:type="spellStart"/>
      <w:r w:rsidRPr="001C2BE6">
        <w:t>Tailwind</w:t>
      </w:r>
      <w:proofErr w:type="spellEnd"/>
      <w:r w:rsidRPr="001C2BE6">
        <w:t xml:space="preserve"> CSS para garantir alta qualidade e flexibilidade. Sua implementação é simples: basta selecionar os componentes desejados, copiar o código </w:t>
      </w:r>
      <w:r w:rsidRPr="001C2BE6">
        <w:lastRenderedPageBreak/>
        <w:t>correspondente e integrá-los ao seu projeto. A partir daí, é possível personalizá-los conforme suas necessidades específicas, adaptando os elementos para criar uma experiência única e eficiente para os usuários. Essa abordagem simplificada agiliza o desenvolvimento, permitindo focar na criação de uma experiência personalizada.</w:t>
      </w: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76" w:name="_Toc144810016"/>
      <w:r w:rsidRPr="002B3561">
        <w:t xml:space="preserve">6.2 </w:t>
      </w:r>
      <w:r w:rsidR="004C384A" w:rsidRPr="002B3561">
        <w:t>Telas do sistema</w:t>
      </w:r>
      <w:bookmarkEnd w:id="76"/>
      <w:r w:rsidR="004C384A" w:rsidRPr="002B3561">
        <w:t xml:space="preserve"> </w:t>
      </w:r>
    </w:p>
    <w:p w14:paraId="262E024C" w14:textId="7D67CC2C" w:rsidR="001F02E2" w:rsidRDefault="00D51CF6" w:rsidP="00E24E23">
      <w:pPr>
        <w:ind w:firstLine="709"/>
      </w:pPr>
      <w:r w:rsidRPr="00D51CF6">
        <w:t>As telas de um sistema representam as interfaces visuais que possibilitam a interação dos usuários com as funcionalidades e informações disponíveis. Don Norman, um pioneiro em design centrado no usuário, destaca que "a interface é o produto". Nessa perspectiva, as telas desempenham um papel fundamental no projeto, sendo o ponto de contato para que usuários e administradores interajam com as diversas funcionalidades do sistema.</w:t>
      </w:r>
    </w:p>
    <w:p w14:paraId="457E1526" w14:textId="03638272" w:rsidR="00A02659" w:rsidRDefault="007C45FE" w:rsidP="001F1579">
      <w:pPr>
        <w:ind w:firstLine="709"/>
      </w:pPr>
      <w:r w:rsidRPr="007C45FE">
        <w:t>No contexto do ESTAGIOTECH, a importância das telas é evidente, já que são o primeiro contato do usuário com a aplicação</w:t>
      </w:r>
      <w:r>
        <w:t>.</w:t>
      </w:r>
      <w:r w:rsidRPr="007C45FE">
        <w:t xml:space="preserve"> Telas intuitivas, claras e eficientes contribuem para uma experiência de usuário positiva, enquanto interfaces confusas ou desorganizadas podem gerar frustração e dificultar o uso do sistema.</w:t>
      </w:r>
      <w:r w:rsidR="00BD6293">
        <w:t xml:space="preserve"> </w:t>
      </w:r>
      <w:r w:rsidR="004B2D75" w:rsidRPr="004B2D75">
        <w:t xml:space="preserve">Ao adotar práticas de design centrado no usuário, o ESTAGIOTECH busca assegurar que suas telas não sejam apenas visualmente atrativas, mas também funcionais e adaptadas às necessidades dos usuários. </w:t>
      </w:r>
    </w:p>
    <w:p w14:paraId="5D4C9C01" w14:textId="77777777" w:rsidR="00937A05" w:rsidRDefault="00937A05" w:rsidP="001F1579">
      <w:pPr>
        <w:ind w:firstLine="709"/>
      </w:pPr>
    </w:p>
    <w:p w14:paraId="15532833" w14:textId="77777777" w:rsidR="00937A05" w:rsidRDefault="00937A05" w:rsidP="001F1579">
      <w:pPr>
        <w:ind w:firstLine="709"/>
      </w:pPr>
    </w:p>
    <w:p w14:paraId="4AFD7528" w14:textId="49E7118F" w:rsidR="00937A05" w:rsidRPr="00FB6236" w:rsidRDefault="00937A05" w:rsidP="00937A05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38</w:t>
      </w:r>
      <w:r>
        <w:t xml:space="preserve"> – </w:t>
      </w:r>
      <w:r w:rsidR="00917ADC" w:rsidRPr="00B109E2">
        <w:rPr>
          <w:b w:val="0"/>
          <w:bCs w:val="0"/>
        </w:rPr>
        <w:t xml:space="preserve">Imagem da Tela de cadastro </w:t>
      </w:r>
      <w:r w:rsidR="00B109E2" w:rsidRPr="00B109E2">
        <w:rPr>
          <w:b w:val="0"/>
          <w:bCs w:val="0"/>
        </w:rPr>
        <w:t>do Tipo Documento</w:t>
      </w:r>
    </w:p>
    <w:p w14:paraId="7884503A" w14:textId="303A6832" w:rsidR="00937A05" w:rsidRDefault="00ED38D2" w:rsidP="00937A05">
      <w:pPr>
        <w:ind w:firstLine="709"/>
      </w:pPr>
      <w:r>
        <w:rPr>
          <w:noProof/>
        </w:rPr>
        <w:drawing>
          <wp:inline distT="0" distB="0" distL="0" distR="0" wp14:anchorId="4BBC0AA6" wp14:editId="282490C9">
            <wp:extent cx="5760720" cy="3157855"/>
            <wp:effectExtent l="0" t="0" r="0" b="4445"/>
            <wp:docPr id="20115204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04" name="Imagem 2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F7" w14:textId="7F1590E0" w:rsidR="00937A05" w:rsidRDefault="00937A05" w:rsidP="00937A05">
      <w:pPr>
        <w:ind w:firstLine="0"/>
      </w:pPr>
      <w:r>
        <w:t>Fonte: Elaborado pelos autores.</w:t>
      </w:r>
    </w:p>
    <w:p w14:paraId="5A5DE71D" w14:textId="77777777" w:rsidR="00831F0C" w:rsidRDefault="00831F0C" w:rsidP="00937A05">
      <w:pPr>
        <w:ind w:firstLine="0"/>
      </w:pPr>
    </w:p>
    <w:p w14:paraId="40D1EA8B" w14:textId="71629860" w:rsidR="00831F0C" w:rsidRPr="00A72C76" w:rsidRDefault="00831F0C" w:rsidP="00831F0C">
      <w:pPr>
        <w:ind w:firstLine="709"/>
      </w:pPr>
      <w:r w:rsidRPr="00A72C76">
        <w:t xml:space="preserve">A tela de cadastro de </w:t>
      </w:r>
      <w:r w:rsidR="009502C7">
        <w:t>um tipo documento</w:t>
      </w:r>
      <w:r w:rsidRPr="00A72C76">
        <w:t xml:space="preserve"> no </w:t>
      </w:r>
      <w:r w:rsidR="009502C7">
        <w:t>ESTAGIOTECH</w:t>
      </w:r>
      <w:r w:rsidRPr="00A72C76">
        <w:t xml:space="preserve"> </w:t>
      </w:r>
      <w:r w:rsidR="009502C7">
        <w:t xml:space="preserve">foi pensada e feita para facilitar o cadastro de um </w:t>
      </w:r>
      <w:r w:rsidR="00DB3E90">
        <w:t>tipo documento, que seria por exemplo um contrato, uma finalização entre outros tipos de contrato.</w:t>
      </w:r>
      <w:r w:rsidR="004245ED">
        <w:t xml:space="preserve"> Para cadastrar este novo tipo de documento um </w:t>
      </w:r>
      <w:r w:rsidR="00A3044A">
        <w:t>b</w:t>
      </w:r>
      <w:r w:rsidR="004245ED">
        <w:t xml:space="preserve">otão </w:t>
      </w:r>
      <w:r w:rsidRPr="00A72C76">
        <w:t>de ação</w:t>
      </w:r>
      <w:r w:rsidR="008C3C3A">
        <w:t xml:space="preserve"> foi colocado</w:t>
      </w:r>
      <w:r w:rsidRPr="00A72C76">
        <w:t xml:space="preserve"> </w:t>
      </w:r>
      <w:r w:rsidR="00A3044A"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22054FC5" w14:textId="77777777" w:rsidR="00831F0C" w:rsidRDefault="00831F0C" w:rsidP="00937A05">
      <w:pPr>
        <w:ind w:firstLine="0"/>
      </w:pPr>
    </w:p>
    <w:p w14:paraId="18D4D4B5" w14:textId="77777777" w:rsidR="007C201C" w:rsidRDefault="007C201C" w:rsidP="00937A05">
      <w:pPr>
        <w:ind w:firstLine="0"/>
      </w:pPr>
    </w:p>
    <w:p w14:paraId="31ECB4B7" w14:textId="5B2FC5C6" w:rsidR="00895720" w:rsidRPr="00FB6236" w:rsidRDefault="00895720" w:rsidP="00895720">
      <w:pPr>
        <w:pStyle w:val="Legenda"/>
        <w:keepNext/>
        <w:spacing w:line="240" w:lineRule="auto"/>
        <w:jc w:val="both"/>
        <w:rPr>
          <w:b w:val="0"/>
          <w:bCs w:val="0"/>
        </w:rPr>
      </w:pPr>
      <w:r>
        <w:lastRenderedPageBreak/>
        <w:t xml:space="preserve">Figura </w:t>
      </w:r>
      <w:r w:rsidR="008A1480">
        <w:t>39</w:t>
      </w:r>
      <w:r>
        <w:t xml:space="preserve"> – </w:t>
      </w:r>
      <w:r w:rsidRPr="00B109E2">
        <w:rPr>
          <w:b w:val="0"/>
          <w:bCs w:val="0"/>
        </w:rPr>
        <w:t>Imagem da Tela de cadastro d</w:t>
      </w:r>
      <w:r>
        <w:rPr>
          <w:b w:val="0"/>
          <w:bCs w:val="0"/>
        </w:rPr>
        <w:t>e um</w:t>
      </w:r>
      <w:r w:rsidRPr="00B109E2">
        <w:rPr>
          <w:b w:val="0"/>
          <w:bCs w:val="0"/>
        </w:rPr>
        <w:t xml:space="preserve"> Tipo </w:t>
      </w:r>
      <w:r>
        <w:rPr>
          <w:b w:val="0"/>
          <w:bCs w:val="0"/>
        </w:rPr>
        <w:t>Estágio</w:t>
      </w:r>
    </w:p>
    <w:p w14:paraId="60DDA05A" w14:textId="3CDDF296" w:rsidR="00895720" w:rsidRDefault="00ED38D2" w:rsidP="00895720">
      <w:pPr>
        <w:ind w:firstLine="709"/>
      </w:pPr>
      <w:r>
        <w:rPr>
          <w:noProof/>
        </w:rPr>
        <w:drawing>
          <wp:inline distT="0" distB="0" distL="0" distR="0" wp14:anchorId="29B04BBF" wp14:editId="48D4D60D">
            <wp:extent cx="5760720" cy="3154045"/>
            <wp:effectExtent l="0" t="0" r="0" b="8255"/>
            <wp:docPr id="974519829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829" name="Imagem 2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8EAA" w14:textId="77777777" w:rsidR="00895720" w:rsidRDefault="00895720" w:rsidP="00895720">
      <w:pPr>
        <w:ind w:firstLine="0"/>
      </w:pPr>
      <w:r>
        <w:t>Fonte: Elaborado pelos autores.</w:t>
      </w:r>
    </w:p>
    <w:p w14:paraId="0105C488" w14:textId="77777777" w:rsidR="008172B9" w:rsidRDefault="008172B9" w:rsidP="008172B9">
      <w:pPr>
        <w:ind w:firstLine="709"/>
      </w:pPr>
    </w:p>
    <w:p w14:paraId="5C895B83" w14:textId="7C6E4CE7" w:rsidR="00B275D2" w:rsidRDefault="008172B9" w:rsidP="002D4CBD">
      <w:pPr>
        <w:ind w:firstLine="709"/>
        <w:rPr>
          <w:i/>
          <w:color w:val="1F497D" w:themeColor="text2"/>
        </w:rPr>
      </w:pPr>
      <w:r w:rsidRPr="00A72C76">
        <w:t xml:space="preserve">A tela de cadastro de </w:t>
      </w:r>
      <w:r>
        <w:t>um tipo estágio</w:t>
      </w:r>
      <w:r w:rsidRPr="00A72C76">
        <w:t xml:space="preserve"> no </w:t>
      </w:r>
      <w:r>
        <w:t>ESTAGIOTECH</w:t>
      </w:r>
      <w:r w:rsidRPr="00A72C76">
        <w:t xml:space="preserve"> </w:t>
      </w:r>
      <w:r>
        <w:t xml:space="preserve">foi pensada e feita para facilitar o cadastro de um tipo estágio, que seria por exemplo um estágio fora da instituição, </w:t>
      </w:r>
      <w:r w:rsidR="00211EC2">
        <w:t>estágio por compensação entre outros tipos de estágio</w:t>
      </w:r>
      <w:r>
        <w:t xml:space="preserve">. Para cadastrar este novo tipo de </w:t>
      </w:r>
      <w:r w:rsidR="00347040">
        <w:t>estágio</w:t>
      </w:r>
      <w:r>
        <w:t xml:space="preserve"> um botão </w:t>
      </w:r>
      <w:r w:rsidRPr="00A72C76">
        <w:t>de ação</w:t>
      </w:r>
      <w:r>
        <w:t xml:space="preserve"> foi colocado</w:t>
      </w:r>
      <w:r w:rsidRPr="00A72C76">
        <w:t xml:space="preserve"> </w:t>
      </w:r>
      <w:r>
        <w:t xml:space="preserve">ao ser direcionado pela tela de cadastro temos os botões </w:t>
      </w:r>
      <w:r w:rsidRPr="00A72C76">
        <w:t>"Salvar" e "Cancelar", são estrategicamente posicionados para garantir uma interação eficiente.</w:t>
      </w: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7" w:name="_Toc311676965"/>
      <w:bookmarkStart w:id="78" w:name="_Toc311677333"/>
      <w:bookmarkStart w:id="79" w:name="_Toc144810017"/>
      <w:r w:rsidRPr="00DE0E82">
        <w:rPr>
          <w:szCs w:val="24"/>
        </w:rPr>
        <w:lastRenderedPageBreak/>
        <w:t>CONCLUSÃO</w:t>
      </w:r>
      <w:bookmarkEnd w:id="77"/>
      <w:bookmarkEnd w:id="78"/>
      <w:bookmarkEnd w:id="79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79EB9CAF" w14:textId="6839D9A7" w:rsidR="00AB3C23" w:rsidRPr="00DE0E82" w:rsidRDefault="000D17E0" w:rsidP="002B67E2">
      <w:pPr>
        <w:rPr>
          <w:szCs w:val="24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80" w:name="_Toc311656349"/>
      <w:bookmarkStart w:id="81" w:name="_Toc311656616"/>
      <w:bookmarkStart w:id="82" w:name="_Toc311676966"/>
      <w:bookmarkStart w:id="83" w:name="_Toc311677334"/>
      <w:bookmarkStart w:id="84" w:name="_Toc144810018"/>
      <w:r w:rsidRPr="00DE0E82">
        <w:rPr>
          <w:szCs w:val="24"/>
        </w:rPr>
        <w:lastRenderedPageBreak/>
        <w:t>REFERÊNCIAS</w:t>
      </w:r>
      <w:bookmarkEnd w:id="80"/>
      <w:bookmarkEnd w:id="81"/>
      <w:bookmarkEnd w:id="82"/>
      <w:bookmarkEnd w:id="83"/>
      <w:bookmarkEnd w:id="84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</w:t>
      </w:r>
      <w:proofErr w:type="gramStart"/>
      <w:r w:rsidRPr="00DE0E82">
        <w:rPr>
          <w:szCs w:val="24"/>
        </w:rPr>
        <w:t>acidentária?.</w:t>
      </w:r>
      <w:proofErr w:type="gramEnd"/>
      <w:r w:rsidRPr="00DE0E82">
        <w:rPr>
          <w:szCs w:val="24"/>
        </w:rPr>
        <w:t xml:space="preserve">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6528AF8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1316D706" w14:textId="77777777" w:rsidR="002B67E2" w:rsidRDefault="002B67E2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8A1480">
        <w:rPr>
          <w:szCs w:val="24"/>
          <w:lang w:val="en-US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lastRenderedPageBreak/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r>
        <w:t xml:space="preserve">Medium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r>
        <w:t xml:space="preserve">Medium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5D0D252" w14:textId="77777777" w:rsidR="0069326E" w:rsidRDefault="0069326E" w:rsidP="00F85BED">
      <w:pPr>
        <w:spacing w:line="240" w:lineRule="auto"/>
        <w:ind w:firstLine="0"/>
      </w:pPr>
    </w:p>
    <w:p w14:paraId="3D3A89DB" w14:textId="142E7013" w:rsidR="0069326E" w:rsidRDefault="0069326E" w:rsidP="0069326E">
      <w:pPr>
        <w:spacing w:line="240" w:lineRule="auto"/>
        <w:ind w:firstLine="0"/>
      </w:pPr>
      <w:r>
        <w:t>Logos-</w:t>
      </w:r>
      <w:proofErr w:type="gramStart"/>
      <w:r>
        <w:t>Word(</w:t>
      </w:r>
      <w:proofErr w:type="gramEnd"/>
      <w:r>
        <w:t>2023)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Re</w:t>
      </w:r>
      <w:r w:rsidR="00E45F5C">
        <w:rPr>
          <w:b/>
          <w:bCs/>
        </w:rPr>
        <w:t>a</w:t>
      </w:r>
      <w:r>
        <w:rPr>
          <w:b/>
          <w:bCs/>
        </w:rPr>
        <w:t>ct</w:t>
      </w:r>
      <w:r w:rsidRPr="00401DC0">
        <w:rPr>
          <w:b/>
          <w:bCs/>
        </w:rPr>
        <w:t>.</w:t>
      </w:r>
      <w:r w:rsidRPr="00401DC0">
        <w:t xml:space="preserve"> &lt;</w:t>
      </w:r>
      <w:r w:rsidRPr="0069326E">
        <w:t xml:space="preserve"> https://logos-world.net/wp-content/uploads/2023/08/React-Logo-500x281.png</w:t>
      </w:r>
    </w:p>
    <w:p w14:paraId="16940559" w14:textId="09C773EC" w:rsidR="0069326E" w:rsidRDefault="0069326E" w:rsidP="0069326E">
      <w:pPr>
        <w:spacing w:line="240" w:lineRule="auto"/>
        <w:ind w:firstLine="0"/>
      </w:pPr>
      <w:r w:rsidRPr="00401DC0">
        <w:t xml:space="preserve"> 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16956D43" w14:textId="41E801ED" w:rsidR="00E45F5C" w:rsidRDefault="004C5A2C" w:rsidP="00E45F5C">
      <w:pPr>
        <w:spacing w:line="240" w:lineRule="auto"/>
        <w:ind w:firstLine="0"/>
      </w:pPr>
      <w:proofErr w:type="gramStart"/>
      <w:r>
        <w:t>Theodo</w:t>
      </w:r>
      <w:r w:rsidR="00E45F5C">
        <w:t>(</w:t>
      </w:r>
      <w:proofErr w:type="gramEnd"/>
      <w:r w:rsidR="00E45F5C">
        <w:t>202</w:t>
      </w:r>
      <w:r>
        <w:t>2</w:t>
      </w:r>
      <w:r w:rsidR="00E45F5C">
        <w:t>)</w:t>
      </w:r>
      <w:r w:rsidR="00E45F5C" w:rsidRPr="009D4CDB">
        <w:t xml:space="preserve">. </w:t>
      </w:r>
      <w:r w:rsidR="00E45F5C" w:rsidRPr="00401DC0">
        <w:rPr>
          <w:b/>
          <w:bCs/>
        </w:rPr>
        <w:t>Logo</w:t>
      </w:r>
      <w:r w:rsidR="00E45F5C">
        <w:rPr>
          <w:b/>
          <w:bCs/>
        </w:rPr>
        <w:t xml:space="preserve"> do TypeScript</w:t>
      </w:r>
      <w:r w:rsidR="00E45F5C" w:rsidRPr="00401DC0">
        <w:rPr>
          <w:b/>
          <w:bCs/>
        </w:rPr>
        <w:t>.</w:t>
      </w:r>
      <w:r w:rsidR="00E45F5C" w:rsidRPr="00401DC0">
        <w:t xml:space="preserve"> &lt;</w:t>
      </w:r>
      <w:r w:rsidR="00E45F5C" w:rsidRPr="00E45F5C">
        <w:t xml:space="preserve"> </w:t>
      </w:r>
      <w:r w:rsidR="00E45F5C" w:rsidRPr="0060187D">
        <w:t>https://blog.theodo.com/static/ba2166b279b234c4824d1c2fb299ced2/ee604/ts_logo.png</w:t>
      </w:r>
    </w:p>
    <w:p w14:paraId="23C94248" w14:textId="7D8D66D9" w:rsidR="00E45F5C" w:rsidRDefault="00E45F5C" w:rsidP="00E45F5C">
      <w:pPr>
        <w:spacing w:line="240" w:lineRule="auto"/>
        <w:ind w:firstLine="0"/>
      </w:pP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2C682114" w14:textId="77777777" w:rsidR="00E45F5C" w:rsidRDefault="00E45F5C" w:rsidP="00596F72">
      <w:pPr>
        <w:spacing w:line="240" w:lineRule="auto"/>
        <w:ind w:firstLine="0"/>
      </w:pPr>
    </w:p>
    <w:p w14:paraId="2F2C4CBC" w14:textId="65EAD280" w:rsidR="00CE26F2" w:rsidRDefault="00CE26F2" w:rsidP="00CE26F2">
      <w:pPr>
        <w:spacing w:line="240" w:lineRule="auto"/>
        <w:ind w:firstLine="0"/>
      </w:pPr>
      <w:proofErr w:type="gramStart"/>
      <w:r>
        <w:rPr>
          <w:b/>
          <w:bCs/>
        </w:rPr>
        <w:t>Shadcn</w:t>
      </w:r>
      <w:r>
        <w:t>(</w:t>
      </w:r>
      <w:proofErr w:type="gramEnd"/>
      <w:r>
        <w:t>2022)</w:t>
      </w:r>
      <w:r w:rsidRPr="009D4CDB">
        <w:t xml:space="preserve">. </w:t>
      </w:r>
      <w:r w:rsidRPr="00401DC0">
        <w:rPr>
          <w:b/>
          <w:bCs/>
        </w:rPr>
        <w:t>Logo</w:t>
      </w:r>
      <w:r>
        <w:rPr>
          <w:b/>
          <w:bCs/>
        </w:rPr>
        <w:t xml:space="preserve"> do Shadcn</w:t>
      </w:r>
      <w:r w:rsidRPr="00401DC0">
        <w:rPr>
          <w:b/>
          <w:bCs/>
        </w:rPr>
        <w:t>.</w:t>
      </w:r>
      <w:r w:rsidRPr="00401DC0">
        <w:t xml:space="preserve"> &lt;</w:t>
      </w:r>
      <w:r w:rsidR="007B2FE2" w:rsidRPr="007B2FE2">
        <w:t xml:space="preserve"> https://shadcn.com/og.jpg </w:t>
      </w:r>
      <w:r w:rsidR="007B2FE2">
        <w:t>&gt;</w:t>
      </w:r>
      <w:r w:rsidRPr="00401DC0">
        <w:t xml:space="preserve">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70681AD" w14:textId="77777777" w:rsidR="00CE26F2" w:rsidRDefault="00CE26F2" w:rsidP="00596F72">
      <w:pPr>
        <w:spacing w:line="240" w:lineRule="auto"/>
        <w:ind w:firstLine="0"/>
      </w:pPr>
    </w:p>
    <w:p w14:paraId="3588FE7F" w14:textId="77777777" w:rsidR="0060187D" w:rsidRDefault="0060187D" w:rsidP="00596F72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Pr="0069326E" w:rsidRDefault="004428C5" w:rsidP="00297C5C">
      <w:pPr>
        <w:spacing w:line="240" w:lineRule="auto"/>
        <w:ind w:firstLine="0"/>
        <w:jc w:val="left"/>
        <w:rPr>
          <w:b/>
          <w:bCs/>
          <w:szCs w:val="24"/>
        </w:rPr>
      </w:pPr>
    </w:p>
    <w:p w14:paraId="63CA2682" w14:textId="77777777" w:rsidR="00297C5C" w:rsidRPr="0069326E" w:rsidRDefault="00297C5C" w:rsidP="00297C5C">
      <w:pPr>
        <w:spacing w:line="240" w:lineRule="auto"/>
        <w:ind w:firstLine="0"/>
        <w:jc w:val="left"/>
        <w:rPr>
          <w:szCs w:val="24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52"/>
      <w:headerReference w:type="first" r:id="rId53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86F09" w14:textId="77777777" w:rsidR="003648C1" w:rsidRDefault="003648C1">
      <w:r>
        <w:separator/>
      </w:r>
    </w:p>
  </w:endnote>
  <w:endnote w:type="continuationSeparator" w:id="0">
    <w:p w14:paraId="1830FD8B" w14:textId="77777777" w:rsidR="003648C1" w:rsidRDefault="00364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49DB1" w14:textId="77777777" w:rsidR="003648C1" w:rsidRDefault="003648C1">
      <w:r>
        <w:separator/>
      </w:r>
    </w:p>
  </w:footnote>
  <w:footnote w:type="continuationSeparator" w:id="0">
    <w:p w14:paraId="4492197B" w14:textId="77777777" w:rsidR="003648C1" w:rsidRDefault="003648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E0A69" w:rsidRPr="00CB3577" w:rsidRDefault="00FE0A6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E0A69" w:rsidRDefault="00FE0A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E0ED6" w14:textId="77777777" w:rsidR="00FE0A69" w:rsidRDefault="00FE0A6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E0A69" w:rsidRDefault="00FE0A6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3992B05"/>
    <w:multiLevelType w:val="hybridMultilevel"/>
    <w:tmpl w:val="042C79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7F4021"/>
    <w:multiLevelType w:val="hybridMultilevel"/>
    <w:tmpl w:val="F5AC4E00"/>
    <w:lvl w:ilvl="0" w:tplc="1A361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21E15DFD"/>
    <w:multiLevelType w:val="hybridMultilevel"/>
    <w:tmpl w:val="C0B8D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0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2108EC"/>
    <w:multiLevelType w:val="hybridMultilevel"/>
    <w:tmpl w:val="FB22CF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13633"/>
    <w:multiLevelType w:val="hybridMultilevel"/>
    <w:tmpl w:val="FC48EA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8F64F9"/>
    <w:multiLevelType w:val="hybridMultilevel"/>
    <w:tmpl w:val="2F0C31A4"/>
    <w:lvl w:ilvl="0" w:tplc="85C6790C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15" w15:restartNumberingAfterBreak="0">
    <w:nsid w:val="4EF8472C"/>
    <w:multiLevelType w:val="multilevel"/>
    <w:tmpl w:val="D4ECDF9C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4B30F94"/>
    <w:multiLevelType w:val="hybridMultilevel"/>
    <w:tmpl w:val="C9462F6C"/>
    <w:lvl w:ilvl="0" w:tplc="1AF0E1D2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FC01CB5"/>
    <w:multiLevelType w:val="multilevel"/>
    <w:tmpl w:val="9A0E80DE"/>
    <w:lvl w:ilvl="0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62B507E2"/>
    <w:multiLevelType w:val="hybridMultilevel"/>
    <w:tmpl w:val="4896EFC2"/>
    <w:lvl w:ilvl="0" w:tplc="8D4AE7E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8329B"/>
    <w:multiLevelType w:val="multilevel"/>
    <w:tmpl w:val="4984A18C"/>
    <w:numStyleLink w:val="Estilo1"/>
  </w:abstractNum>
  <w:abstractNum w:abstractNumId="20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22" w15:restartNumberingAfterBreak="0">
    <w:nsid w:val="6E9C1E87"/>
    <w:multiLevelType w:val="hybridMultilevel"/>
    <w:tmpl w:val="CDC0FCCA"/>
    <w:lvl w:ilvl="0" w:tplc="54F6DE04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4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25" w15:restartNumberingAfterBreak="0">
    <w:nsid w:val="73C40172"/>
    <w:multiLevelType w:val="hybridMultilevel"/>
    <w:tmpl w:val="2FF094C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3DE5353"/>
    <w:multiLevelType w:val="multilevel"/>
    <w:tmpl w:val="75AE2D9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8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29" w15:restartNumberingAfterBreak="0">
    <w:nsid w:val="7BA0015B"/>
    <w:multiLevelType w:val="multilevel"/>
    <w:tmpl w:val="2744AD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0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31" w15:restartNumberingAfterBreak="0">
    <w:nsid w:val="7F327F0A"/>
    <w:multiLevelType w:val="multilevel"/>
    <w:tmpl w:val="B93A69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737558912">
    <w:abstractNumId w:val="30"/>
  </w:num>
  <w:num w:numId="2" w16cid:durableId="4865137">
    <w:abstractNumId w:val="6"/>
  </w:num>
  <w:num w:numId="3" w16cid:durableId="79453517">
    <w:abstractNumId w:val="5"/>
  </w:num>
  <w:num w:numId="4" w16cid:durableId="1716805585">
    <w:abstractNumId w:val="24"/>
  </w:num>
  <w:num w:numId="5" w16cid:durableId="666634855">
    <w:abstractNumId w:val="14"/>
  </w:num>
  <w:num w:numId="6" w16cid:durableId="641891600">
    <w:abstractNumId w:val="28"/>
  </w:num>
  <w:num w:numId="7" w16cid:durableId="1585722530">
    <w:abstractNumId w:val="2"/>
  </w:num>
  <w:num w:numId="8" w16cid:durableId="191461934">
    <w:abstractNumId w:val="20"/>
  </w:num>
  <w:num w:numId="9" w16cid:durableId="61368959">
    <w:abstractNumId w:val="6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 w16cid:durableId="574585326">
    <w:abstractNumId w:val="0"/>
  </w:num>
  <w:num w:numId="11" w16cid:durableId="20475581">
    <w:abstractNumId w:val="6"/>
  </w:num>
  <w:num w:numId="12" w16cid:durableId="1438602448">
    <w:abstractNumId w:val="9"/>
  </w:num>
  <w:num w:numId="13" w16cid:durableId="1644581612">
    <w:abstractNumId w:val="19"/>
  </w:num>
  <w:num w:numId="14" w16cid:durableId="1509323345">
    <w:abstractNumId w:val="8"/>
  </w:num>
  <w:num w:numId="15" w16cid:durableId="1993482349">
    <w:abstractNumId w:val="4"/>
  </w:num>
  <w:num w:numId="16" w16cid:durableId="1545025500">
    <w:abstractNumId w:val="27"/>
  </w:num>
  <w:num w:numId="17" w16cid:durableId="918755202">
    <w:abstractNumId w:val="23"/>
  </w:num>
  <w:num w:numId="18" w16cid:durableId="826088974">
    <w:abstractNumId w:val="10"/>
  </w:num>
  <w:num w:numId="19" w16cid:durableId="1613321896">
    <w:abstractNumId w:val="21"/>
  </w:num>
  <w:num w:numId="20" w16cid:durableId="960920731">
    <w:abstractNumId w:val="2"/>
  </w:num>
  <w:num w:numId="21" w16cid:durableId="1831673674">
    <w:abstractNumId w:val="2"/>
  </w:num>
  <w:num w:numId="22" w16cid:durableId="117921542">
    <w:abstractNumId w:val="2"/>
  </w:num>
  <w:num w:numId="23" w16cid:durableId="1358116570">
    <w:abstractNumId w:val="4"/>
    <w:lvlOverride w:ilvl="0">
      <w:startOverride w:val="3"/>
    </w:lvlOverride>
    <w:lvlOverride w:ilvl="1">
      <w:startOverride w:val="1"/>
    </w:lvlOverride>
  </w:num>
  <w:num w:numId="24" w16cid:durableId="83500192">
    <w:abstractNumId w:val="4"/>
  </w:num>
  <w:num w:numId="25" w16cid:durableId="1345859491">
    <w:abstractNumId w:val="4"/>
  </w:num>
  <w:num w:numId="26" w16cid:durableId="1357120731">
    <w:abstractNumId w:val="4"/>
  </w:num>
  <w:num w:numId="27" w16cid:durableId="2021809288">
    <w:abstractNumId w:val="4"/>
  </w:num>
  <w:num w:numId="28" w16cid:durableId="1453551005">
    <w:abstractNumId w:val="2"/>
  </w:num>
  <w:num w:numId="29" w16cid:durableId="1867595386">
    <w:abstractNumId w:val="2"/>
    <w:lvlOverride w:ilvl="0">
      <w:startOverride w:val="1"/>
    </w:lvlOverride>
  </w:num>
  <w:num w:numId="30" w16cid:durableId="1382166921">
    <w:abstractNumId w:val="4"/>
  </w:num>
  <w:num w:numId="31" w16cid:durableId="1381132938">
    <w:abstractNumId w:val="4"/>
  </w:num>
  <w:num w:numId="32" w16cid:durableId="1921404547">
    <w:abstractNumId w:val="4"/>
  </w:num>
  <w:num w:numId="33" w16cid:durableId="1669288973">
    <w:abstractNumId w:val="2"/>
  </w:num>
  <w:num w:numId="34" w16cid:durableId="2074887586">
    <w:abstractNumId w:val="2"/>
  </w:num>
  <w:num w:numId="35" w16cid:durableId="1934824212">
    <w:abstractNumId w:val="4"/>
  </w:num>
  <w:num w:numId="36" w16cid:durableId="1045063401">
    <w:abstractNumId w:val="3"/>
  </w:num>
  <w:num w:numId="37" w16cid:durableId="1835602500">
    <w:abstractNumId w:val="26"/>
  </w:num>
  <w:num w:numId="38" w16cid:durableId="1754546560">
    <w:abstractNumId w:val="31"/>
  </w:num>
  <w:num w:numId="39" w16cid:durableId="744231174">
    <w:abstractNumId w:val="13"/>
  </w:num>
  <w:num w:numId="40" w16cid:durableId="489566628">
    <w:abstractNumId w:val="17"/>
  </w:num>
  <w:num w:numId="41" w16cid:durableId="1713068793">
    <w:abstractNumId w:val="1"/>
  </w:num>
  <w:num w:numId="42" w16cid:durableId="494494848">
    <w:abstractNumId w:val="15"/>
  </w:num>
  <w:num w:numId="43" w16cid:durableId="1656909886">
    <w:abstractNumId w:val="25"/>
  </w:num>
  <w:num w:numId="44" w16cid:durableId="743992678">
    <w:abstractNumId w:val="11"/>
  </w:num>
  <w:num w:numId="45" w16cid:durableId="690229727">
    <w:abstractNumId w:val="12"/>
  </w:num>
  <w:num w:numId="46" w16cid:durableId="1320691681">
    <w:abstractNumId w:val="7"/>
  </w:num>
  <w:num w:numId="47" w16cid:durableId="163239711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240526932">
    <w:abstractNumId w:val="2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685329584">
    <w:abstractNumId w:val="18"/>
  </w:num>
  <w:num w:numId="50" w16cid:durableId="1138915849">
    <w:abstractNumId w:val="29"/>
  </w:num>
  <w:num w:numId="51" w16cid:durableId="279382288">
    <w:abstractNumId w:val="22"/>
  </w:num>
  <w:num w:numId="52" w16cid:durableId="1936859992">
    <w:abstractNumId w:val="1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3620"/>
    <w:rsid w:val="0001646A"/>
    <w:rsid w:val="0001688E"/>
    <w:rsid w:val="00034873"/>
    <w:rsid w:val="00036632"/>
    <w:rsid w:val="00036E22"/>
    <w:rsid w:val="00037281"/>
    <w:rsid w:val="00037393"/>
    <w:rsid w:val="000415C9"/>
    <w:rsid w:val="00041C3D"/>
    <w:rsid w:val="00042B75"/>
    <w:rsid w:val="00042C5A"/>
    <w:rsid w:val="00050777"/>
    <w:rsid w:val="0005345E"/>
    <w:rsid w:val="000568BF"/>
    <w:rsid w:val="000574C0"/>
    <w:rsid w:val="00062707"/>
    <w:rsid w:val="000646CE"/>
    <w:rsid w:val="0006721E"/>
    <w:rsid w:val="00067DF4"/>
    <w:rsid w:val="000737B8"/>
    <w:rsid w:val="00084F56"/>
    <w:rsid w:val="00087C2F"/>
    <w:rsid w:val="000913AD"/>
    <w:rsid w:val="00092B12"/>
    <w:rsid w:val="000959C0"/>
    <w:rsid w:val="00096186"/>
    <w:rsid w:val="000962F5"/>
    <w:rsid w:val="000A32D5"/>
    <w:rsid w:val="000A4D93"/>
    <w:rsid w:val="000A6C43"/>
    <w:rsid w:val="000A6DA4"/>
    <w:rsid w:val="000A7A02"/>
    <w:rsid w:val="000A7A35"/>
    <w:rsid w:val="000A7B8E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48F8"/>
    <w:rsid w:val="000E5412"/>
    <w:rsid w:val="000E6DF3"/>
    <w:rsid w:val="000E7173"/>
    <w:rsid w:val="000F1555"/>
    <w:rsid w:val="000F1FED"/>
    <w:rsid w:val="000F47F8"/>
    <w:rsid w:val="001024A0"/>
    <w:rsid w:val="00103AA3"/>
    <w:rsid w:val="0010518A"/>
    <w:rsid w:val="00117B3D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505D5"/>
    <w:rsid w:val="00153302"/>
    <w:rsid w:val="00156FD5"/>
    <w:rsid w:val="001606A3"/>
    <w:rsid w:val="00164154"/>
    <w:rsid w:val="0017062D"/>
    <w:rsid w:val="00172787"/>
    <w:rsid w:val="0018242C"/>
    <w:rsid w:val="00182671"/>
    <w:rsid w:val="00190DF8"/>
    <w:rsid w:val="0019490B"/>
    <w:rsid w:val="001A00F6"/>
    <w:rsid w:val="001A27E3"/>
    <w:rsid w:val="001B28C7"/>
    <w:rsid w:val="001B34C5"/>
    <w:rsid w:val="001B467A"/>
    <w:rsid w:val="001B4938"/>
    <w:rsid w:val="001B6738"/>
    <w:rsid w:val="001C0DDF"/>
    <w:rsid w:val="001C2BE6"/>
    <w:rsid w:val="001C47C0"/>
    <w:rsid w:val="001C60BB"/>
    <w:rsid w:val="001C6C13"/>
    <w:rsid w:val="001D17DA"/>
    <w:rsid w:val="001D59B6"/>
    <w:rsid w:val="001E4583"/>
    <w:rsid w:val="001E4D55"/>
    <w:rsid w:val="001F02E2"/>
    <w:rsid w:val="001F1579"/>
    <w:rsid w:val="001F226F"/>
    <w:rsid w:val="00204BB7"/>
    <w:rsid w:val="00211EC2"/>
    <w:rsid w:val="00216DF0"/>
    <w:rsid w:val="002222CE"/>
    <w:rsid w:val="00222314"/>
    <w:rsid w:val="00232066"/>
    <w:rsid w:val="00235ECF"/>
    <w:rsid w:val="00236049"/>
    <w:rsid w:val="00236F70"/>
    <w:rsid w:val="00240130"/>
    <w:rsid w:val="00243C5C"/>
    <w:rsid w:val="00246211"/>
    <w:rsid w:val="00247D37"/>
    <w:rsid w:val="0025001D"/>
    <w:rsid w:val="00250872"/>
    <w:rsid w:val="002520EC"/>
    <w:rsid w:val="002560D4"/>
    <w:rsid w:val="0025759A"/>
    <w:rsid w:val="00261662"/>
    <w:rsid w:val="00261E57"/>
    <w:rsid w:val="00266133"/>
    <w:rsid w:val="00270F57"/>
    <w:rsid w:val="0027162A"/>
    <w:rsid w:val="0027686E"/>
    <w:rsid w:val="002801FC"/>
    <w:rsid w:val="00280239"/>
    <w:rsid w:val="002839A5"/>
    <w:rsid w:val="00283C73"/>
    <w:rsid w:val="0029065E"/>
    <w:rsid w:val="00290C1F"/>
    <w:rsid w:val="00292113"/>
    <w:rsid w:val="00295BD4"/>
    <w:rsid w:val="00296D26"/>
    <w:rsid w:val="00297C5C"/>
    <w:rsid w:val="002A0D43"/>
    <w:rsid w:val="002A2CD1"/>
    <w:rsid w:val="002A4E08"/>
    <w:rsid w:val="002A5103"/>
    <w:rsid w:val="002A62A8"/>
    <w:rsid w:val="002B0247"/>
    <w:rsid w:val="002B13E8"/>
    <w:rsid w:val="002B3561"/>
    <w:rsid w:val="002B4516"/>
    <w:rsid w:val="002B4AF9"/>
    <w:rsid w:val="002B6200"/>
    <w:rsid w:val="002B67E2"/>
    <w:rsid w:val="002C2AAE"/>
    <w:rsid w:val="002C473E"/>
    <w:rsid w:val="002C542D"/>
    <w:rsid w:val="002C6054"/>
    <w:rsid w:val="002D06EA"/>
    <w:rsid w:val="002D0959"/>
    <w:rsid w:val="002D0EA1"/>
    <w:rsid w:val="002D15B9"/>
    <w:rsid w:val="002D3049"/>
    <w:rsid w:val="002D4CBD"/>
    <w:rsid w:val="002E5C02"/>
    <w:rsid w:val="002E5C78"/>
    <w:rsid w:val="002E6D61"/>
    <w:rsid w:val="002F0765"/>
    <w:rsid w:val="003017CB"/>
    <w:rsid w:val="00302A43"/>
    <w:rsid w:val="003031D3"/>
    <w:rsid w:val="00304FA0"/>
    <w:rsid w:val="0030726E"/>
    <w:rsid w:val="003109F0"/>
    <w:rsid w:val="00310AEB"/>
    <w:rsid w:val="00312A39"/>
    <w:rsid w:val="0031595D"/>
    <w:rsid w:val="003160D5"/>
    <w:rsid w:val="00316DD2"/>
    <w:rsid w:val="00323F50"/>
    <w:rsid w:val="00331369"/>
    <w:rsid w:val="00331A38"/>
    <w:rsid w:val="00334E86"/>
    <w:rsid w:val="003364C3"/>
    <w:rsid w:val="00336C89"/>
    <w:rsid w:val="00337984"/>
    <w:rsid w:val="00341505"/>
    <w:rsid w:val="00347040"/>
    <w:rsid w:val="00351172"/>
    <w:rsid w:val="003514ED"/>
    <w:rsid w:val="003516EA"/>
    <w:rsid w:val="0035270A"/>
    <w:rsid w:val="0035585C"/>
    <w:rsid w:val="0035713A"/>
    <w:rsid w:val="00357D18"/>
    <w:rsid w:val="003630A2"/>
    <w:rsid w:val="0036423A"/>
    <w:rsid w:val="003648C1"/>
    <w:rsid w:val="00366FCB"/>
    <w:rsid w:val="00376416"/>
    <w:rsid w:val="00377577"/>
    <w:rsid w:val="003837A3"/>
    <w:rsid w:val="0038554E"/>
    <w:rsid w:val="00391327"/>
    <w:rsid w:val="0039401D"/>
    <w:rsid w:val="00397F2D"/>
    <w:rsid w:val="003A45D5"/>
    <w:rsid w:val="003A6A3C"/>
    <w:rsid w:val="003B674D"/>
    <w:rsid w:val="003C1327"/>
    <w:rsid w:val="003C2238"/>
    <w:rsid w:val="003C6EE3"/>
    <w:rsid w:val="003D0536"/>
    <w:rsid w:val="003D17E0"/>
    <w:rsid w:val="003D6E96"/>
    <w:rsid w:val="003E40C2"/>
    <w:rsid w:val="003F08DF"/>
    <w:rsid w:val="003F0919"/>
    <w:rsid w:val="003F320A"/>
    <w:rsid w:val="003F646F"/>
    <w:rsid w:val="003F671E"/>
    <w:rsid w:val="003F7FBC"/>
    <w:rsid w:val="004024FD"/>
    <w:rsid w:val="00403A61"/>
    <w:rsid w:val="00404B5B"/>
    <w:rsid w:val="00404D94"/>
    <w:rsid w:val="0041013E"/>
    <w:rsid w:val="00411BD4"/>
    <w:rsid w:val="00412A0B"/>
    <w:rsid w:val="004135E6"/>
    <w:rsid w:val="00415C85"/>
    <w:rsid w:val="004169DC"/>
    <w:rsid w:val="00421F8D"/>
    <w:rsid w:val="004245ED"/>
    <w:rsid w:val="00426284"/>
    <w:rsid w:val="00435CAC"/>
    <w:rsid w:val="00440BE2"/>
    <w:rsid w:val="00442214"/>
    <w:rsid w:val="004428C5"/>
    <w:rsid w:val="0044518B"/>
    <w:rsid w:val="00445244"/>
    <w:rsid w:val="00446916"/>
    <w:rsid w:val="004516C0"/>
    <w:rsid w:val="00451C21"/>
    <w:rsid w:val="004535F0"/>
    <w:rsid w:val="0045363C"/>
    <w:rsid w:val="004559D5"/>
    <w:rsid w:val="0045618E"/>
    <w:rsid w:val="00460066"/>
    <w:rsid w:val="004621DD"/>
    <w:rsid w:val="004648A5"/>
    <w:rsid w:val="004649DA"/>
    <w:rsid w:val="00464B1A"/>
    <w:rsid w:val="004710A2"/>
    <w:rsid w:val="004719A1"/>
    <w:rsid w:val="0047625E"/>
    <w:rsid w:val="0048001D"/>
    <w:rsid w:val="0048017B"/>
    <w:rsid w:val="00486E7E"/>
    <w:rsid w:val="00497914"/>
    <w:rsid w:val="004A0971"/>
    <w:rsid w:val="004A7264"/>
    <w:rsid w:val="004B2D75"/>
    <w:rsid w:val="004B785B"/>
    <w:rsid w:val="004C307A"/>
    <w:rsid w:val="004C384A"/>
    <w:rsid w:val="004C5A2C"/>
    <w:rsid w:val="004D51D2"/>
    <w:rsid w:val="004D7F32"/>
    <w:rsid w:val="004E4DF7"/>
    <w:rsid w:val="004E6EC8"/>
    <w:rsid w:val="004E7A7F"/>
    <w:rsid w:val="00502844"/>
    <w:rsid w:val="00503143"/>
    <w:rsid w:val="0050508B"/>
    <w:rsid w:val="00513D92"/>
    <w:rsid w:val="005147C9"/>
    <w:rsid w:val="00516BF5"/>
    <w:rsid w:val="00521E3B"/>
    <w:rsid w:val="005231DE"/>
    <w:rsid w:val="00523C58"/>
    <w:rsid w:val="0052593C"/>
    <w:rsid w:val="005274C2"/>
    <w:rsid w:val="00531D59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6E24"/>
    <w:rsid w:val="00567EC4"/>
    <w:rsid w:val="005700E4"/>
    <w:rsid w:val="005720A3"/>
    <w:rsid w:val="0058407B"/>
    <w:rsid w:val="005842E7"/>
    <w:rsid w:val="00585E17"/>
    <w:rsid w:val="0059589C"/>
    <w:rsid w:val="00596F72"/>
    <w:rsid w:val="005A00BC"/>
    <w:rsid w:val="005B03E8"/>
    <w:rsid w:val="005B1411"/>
    <w:rsid w:val="005B6A66"/>
    <w:rsid w:val="005C5509"/>
    <w:rsid w:val="005C7ABA"/>
    <w:rsid w:val="005D69BB"/>
    <w:rsid w:val="005D7BE9"/>
    <w:rsid w:val="005E5485"/>
    <w:rsid w:val="005F0977"/>
    <w:rsid w:val="005F3687"/>
    <w:rsid w:val="005F48C5"/>
    <w:rsid w:val="005F4BCF"/>
    <w:rsid w:val="005F553F"/>
    <w:rsid w:val="005F5F35"/>
    <w:rsid w:val="005F772A"/>
    <w:rsid w:val="0060187D"/>
    <w:rsid w:val="00604F62"/>
    <w:rsid w:val="006207FE"/>
    <w:rsid w:val="00620CAE"/>
    <w:rsid w:val="0062394D"/>
    <w:rsid w:val="006337C8"/>
    <w:rsid w:val="00635C5F"/>
    <w:rsid w:val="006375F1"/>
    <w:rsid w:val="0064122B"/>
    <w:rsid w:val="0064229C"/>
    <w:rsid w:val="00644473"/>
    <w:rsid w:val="006627E0"/>
    <w:rsid w:val="00663F31"/>
    <w:rsid w:val="006734B2"/>
    <w:rsid w:val="00676DA8"/>
    <w:rsid w:val="006777DA"/>
    <w:rsid w:val="00681C97"/>
    <w:rsid w:val="00681D0E"/>
    <w:rsid w:val="00682119"/>
    <w:rsid w:val="00684BAE"/>
    <w:rsid w:val="006866AC"/>
    <w:rsid w:val="0069169B"/>
    <w:rsid w:val="00692040"/>
    <w:rsid w:val="0069249C"/>
    <w:rsid w:val="00692C8E"/>
    <w:rsid w:val="0069326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C7632"/>
    <w:rsid w:val="006D096A"/>
    <w:rsid w:val="006D1D43"/>
    <w:rsid w:val="006D34CB"/>
    <w:rsid w:val="006D4684"/>
    <w:rsid w:val="006D58EF"/>
    <w:rsid w:val="006F09FB"/>
    <w:rsid w:val="006F34CE"/>
    <w:rsid w:val="00702117"/>
    <w:rsid w:val="0070452E"/>
    <w:rsid w:val="007046D9"/>
    <w:rsid w:val="0071119F"/>
    <w:rsid w:val="007111F9"/>
    <w:rsid w:val="0071505F"/>
    <w:rsid w:val="007178DD"/>
    <w:rsid w:val="00722AD1"/>
    <w:rsid w:val="007233E2"/>
    <w:rsid w:val="00727673"/>
    <w:rsid w:val="00727B01"/>
    <w:rsid w:val="00732FB4"/>
    <w:rsid w:val="00733B19"/>
    <w:rsid w:val="00733B51"/>
    <w:rsid w:val="00740656"/>
    <w:rsid w:val="00742BC6"/>
    <w:rsid w:val="00747750"/>
    <w:rsid w:val="00751AA7"/>
    <w:rsid w:val="00760357"/>
    <w:rsid w:val="00760AE5"/>
    <w:rsid w:val="007656F2"/>
    <w:rsid w:val="0077091C"/>
    <w:rsid w:val="00770AFF"/>
    <w:rsid w:val="0077129E"/>
    <w:rsid w:val="0077145D"/>
    <w:rsid w:val="00776A54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06F"/>
    <w:rsid w:val="007A7859"/>
    <w:rsid w:val="007B24AA"/>
    <w:rsid w:val="007B2FE2"/>
    <w:rsid w:val="007C201C"/>
    <w:rsid w:val="007C45FE"/>
    <w:rsid w:val="007D1386"/>
    <w:rsid w:val="007D1EA8"/>
    <w:rsid w:val="007D2381"/>
    <w:rsid w:val="007D27ED"/>
    <w:rsid w:val="007D6B1D"/>
    <w:rsid w:val="007D6C66"/>
    <w:rsid w:val="007D7F95"/>
    <w:rsid w:val="007E569B"/>
    <w:rsid w:val="007E5E7C"/>
    <w:rsid w:val="007E7A2F"/>
    <w:rsid w:val="008046AB"/>
    <w:rsid w:val="00804BE9"/>
    <w:rsid w:val="00806110"/>
    <w:rsid w:val="00815F00"/>
    <w:rsid w:val="008172B9"/>
    <w:rsid w:val="00820EBA"/>
    <w:rsid w:val="00820EE3"/>
    <w:rsid w:val="00822E4F"/>
    <w:rsid w:val="0082521E"/>
    <w:rsid w:val="00825680"/>
    <w:rsid w:val="008260DC"/>
    <w:rsid w:val="00826E75"/>
    <w:rsid w:val="00827A0A"/>
    <w:rsid w:val="00831F0C"/>
    <w:rsid w:val="00834205"/>
    <w:rsid w:val="00834782"/>
    <w:rsid w:val="008400CA"/>
    <w:rsid w:val="00842CCD"/>
    <w:rsid w:val="00843392"/>
    <w:rsid w:val="00844F90"/>
    <w:rsid w:val="00850627"/>
    <w:rsid w:val="00857AEC"/>
    <w:rsid w:val="00857E91"/>
    <w:rsid w:val="00860D88"/>
    <w:rsid w:val="0086430A"/>
    <w:rsid w:val="00865ABE"/>
    <w:rsid w:val="00866F91"/>
    <w:rsid w:val="008708CC"/>
    <w:rsid w:val="00877BF3"/>
    <w:rsid w:val="00880D0C"/>
    <w:rsid w:val="0088606E"/>
    <w:rsid w:val="0089269C"/>
    <w:rsid w:val="008947F9"/>
    <w:rsid w:val="00895720"/>
    <w:rsid w:val="00897C81"/>
    <w:rsid w:val="008A0328"/>
    <w:rsid w:val="008A1316"/>
    <w:rsid w:val="008A1480"/>
    <w:rsid w:val="008A438D"/>
    <w:rsid w:val="008A4763"/>
    <w:rsid w:val="008A507C"/>
    <w:rsid w:val="008A6850"/>
    <w:rsid w:val="008B3A8E"/>
    <w:rsid w:val="008B58BE"/>
    <w:rsid w:val="008C0278"/>
    <w:rsid w:val="008C298C"/>
    <w:rsid w:val="008C3C3A"/>
    <w:rsid w:val="008D2291"/>
    <w:rsid w:val="008D3115"/>
    <w:rsid w:val="008D3D00"/>
    <w:rsid w:val="008E456A"/>
    <w:rsid w:val="008E5CF8"/>
    <w:rsid w:val="008F2C88"/>
    <w:rsid w:val="008F551A"/>
    <w:rsid w:val="008F5B3D"/>
    <w:rsid w:val="008F711E"/>
    <w:rsid w:val="009077D1"/>
    <w:rsid w:val="00911C88"/>
    <w:rsid w:val="00911ECB"/>
    <w:rsid w:val="00917ADC"/>
    <w:rsid w:val="00921865"/>
    <w:rsid w:val="00923F8A"/>
    <w:rsid w:val="00925714"/>
    <w:rsid w:val="00931139"/>
    <w:rsid w:val="009316DC"/>
    <w:rsid w:val="00932EBE"/>
    <w:rsid w:val="009351AB"/>
    <w:rsid w:val="00937A05"/>
    <w:rsid w:val="00940B0B"/>
    <w:rsid w:val="00945499"/>
    <w:rsid w:val="00947270"/>
    <w:rsid w:val="009502C7"/>
    <w:rsid w:val="009516DF"/>
    <w:rsid w:val="00954930"/>
    <w:rsid w:val="0095583A"/>
    <w:rsid w:val="00960FED"/>
    <w:rsid w:val="00961477"/>
    <w:rsid w:val="00965905"/>
    <w:rsid w:val="00967C21"/>
    <w:rsid w:val="00970C44"/>
    <w:rsid w:val="0097125A"/>
    <w:rsid w:val="0097412A"/>
    <w:rsid w:val="009746BF"/>
    <w:rsid w:val="00976127"/>
    <w:rsid w:val="009762E4"/>
    <w:rsid w:val="00977C8C"/>
    <w:rsid w:val="00981C54"/>
    <w:rsid w:val="00981EF8"/>
    <w:rsid w:val="0098235B"/>
    <w:rsid w:val="00983653"/>
    <w:rsid w:val="00990C77"/>
    <w:rsid w:val="009A0210"/>
    <w:rsid w:val="009A177D"/>
    <w:rsid w:val="009A2471"/>
    <w:rsid w:val="009A3683"/>
    <w:rsid w:val="009A67AB"/>
    <w:rsid w:val="009B075C"/>
    <w:rsid w:val="009B0FC9"/>
    <w:rsid w:val="009B3AAA"/>
    <w:rsid w:val="009C0FD5"/>
    <w:rsid w:val="009C1186"/>
    <w:rsid w:val="009C46BA"/>
    <w:rsid w:val="009D3783"/>
    <w:rsid w:val="009D4CDB"/>
    <w:rsid w:val="009D655E"/>
    <w:rsid w:val="009D700F"/>
    <w:rsid w:val="009E196C"/>
    <w:rsid w:val="009E33AB"/>
    <w:rsid w:val="009E7588"/>
    <w:rsid w:val="009F0702"/>
    <w:rsid w:val="009F4885"/>
    <w:rsid w:val="009F560F"/>
    <w:rsid w:val="009F76DA"/>
    <w:rsid w:val="009F7C1F"/>
    <w:rsid w:val="00A00DB2"/>
    <w:rsid w:val="00A01824"/>
    <w:rsid w:val="00A02659"/>
    <w:rsid w:val="00A0400C"/>
    <w:rsid w:val="00A11C33"/>
    <w:rsid w:val="00A124C8"/>
    <w:rsid w:val="00A14D71"/>
    <w:rsid w:val="00A15A1E"/>
    <w:rsid w:val="00A15FD0"/>
    <w:rsid w:val="00A201EC"/>
    <w:rsid w:val="00A22D85"/>
    <w:rsid w:val="00A3044A"/>
    <w:rsid w:val="00A352CF"/>
    <w:rsid w:val="00A4594E"/>
    <w:rsid w:val="00A50048"/>
    <w:rsid w:val="00A54925"/>
    <w:rsid w:val="00A61CDE"/>
    <w:rsid w:val="00A61D25"/>
    <w:rsid w:val="00A6210C"/>
    <w:rsid w:val="00A63358"/>
    <w:rsid w:val="00A708F2"/>
    <w:rsid w:val="00A71923"/>
    <w:rsid w:val="00A72881"/>
    <w:rsid w:val="00A7540B"/>
    <w:rsid w:val="00A7723A"/>
    <w:rsid w:val="00A77264"/>
    <w:rsid w:val="00A80D8B"/>
    <w:rsid w:val="00A81C0A"/>
    <w:rsid w:val="00A833A5"/>
    <w:rsid w:val="00A8549E"/>
    <w:rsid w:val="00A92E19"/>
    <w:rsid w:val="00A9517C"/>
    <w:rsid w:val="00A9588C"/>
    <w:rsid w:val="00A95E33"/>
    <w:rsid w:val="00AA113A"/>
    <w:rsid w:val="00AA2A0C"/>
    <w:rsid w:val="00AA769F"/>
    <w:rsid w:val="00AB2B1D"/>
    <w:rsid w:val="00AB3C23"/>
    <w:rsid w:val="00AB64B8"/>
    <w:rsid w:val="00AB6909"/>
    <w:rsid w:val="00AB6AC3"/>
    <w:rsid w:val="00AC0FF8"/>
    <w:rsid w:val="00AC183E"/>
    <w:rsid w:val="00AC3889"/>
    <w:rsid w:val="00AC5FC8"/>
    <w:rsid w:val="00AD18E2"/>
    <w:rsid w:val="00AD24F8"/>
    <w:rsid w:val="00AD4103"/>
    <w:rsid w:val="00AD4688"/>
    <w:rsid w:val="00AF2236"/>
    <w:rsid w:val="00AF39EC"/>
    <w:rsid w:val="00AF6F97"/>
    <w:rsid w:val="00AF757B"/>
    <w:rsid w:val="00B02403"/>
    <w:rsid w:val="00B04A6E"/>
    <w:rsid w:val="00B058DB"/>
    <w:rsid w:val="00B109E2"/>
    <w:rsid w:val="00B10AF3"/>
    <w:rsid w:val="00B10BD4"/>
    <w:rsid w:val="00B14179"/>
    <w:rsid w:val="00B219F2"/>
    <w:rsid w:val="00B23D81"/>
    <w:rsid w:val="00B258C9"/>
    <w:rsid w:val="00B2649D"/>
    <w:rsid w:val="00B275D2"/>
    <w:rsid w:val="00B30348"/>
    <w:rsid w:val="00B321E5"/>
    <w:rsid w:val="00B33590"/>
    <w:rsid w:val="00B41F8F"/>
    <w:rsid w:val="00B43578"/>
    <w:rsid w:val="00B439A6"/>
    <w:rsid w:val="00B44560"/>
    <w:rsid w:val="00B44765"/>
    <w:rsid w:val="00B46F3E"/>
    <w:rsid w:val="00B47012"/>
    <w:rsid w:val="00B4741D"/>
    <w:rsid w:val="00B54D25"/>
    <w:rsid w:val="00B56E1C"/>
    <w:rsid w:val="00B57FB1"/>
    <w:rsid w:val="00B623C1"/>
    <w:rsid w:val="00B65375"/>
    <w:rsid w:val="00B6588B"/>
    <w:rsid w:val="00B65F1B"/>
    <w:rsid w:val="00B67459"/>
    <w:rsid w:val="00B742AF"/>
    <w:rsid w:val="00B76300"/>
    <w:rsid w:val="00B82F46"/>
    <w:rsid w:val="00B853B5"/>
    <w:rsid w:val="00B85A87"/>
    <w:rsid w:val="00B85C7E"/>
    <w:rsid w:val="00B86F2D"/>
    <w:rsid w:val="00B93752"/>
    <w:rsid w:val="00B9579E"/>
    <w:rsid w:val="00B971B3"/>
    <w:rsid w:val="00BA05F1"/>
    <w:rsid w:val="00BA4659"/>
    <w:rsid w:val="00BA53FD"/>
    <w:rsid w:val="00BA66A6"/>
    <w:rsid w:val="00BA7689"/>
    <w:rsid w:val="00BB3733"/>
    <w:rsid w:val="00BB380B"/>
    <w:rsid w:val="00BB3D76"/>
    <w:rsid w:val="00BB3F9A"/>
    <w:rsid w:val="00BB4AF3"/>
    <w:rsid w:val="00BC263E"/>
    <w:rsid w:val="00BC5E46"/>
    <w:rsid w:val="00BC6599"/>
    <w:rsid w:val="00BD4058"/>
    <w:rsid w:val="00BD6293"/>
    <w:rsid w:val="00BE0BDB"/>
    <w:rsid w:val="00BE18FC"/>
    <w:rsid w:val="00BE24ED"/>
    <w:rsid w:val="00BE4B7E"/>
    <w:rsid w:val="00BF4AED"/>
    <w:rsid w:val="00BF53B1"/>
    <w:rsid w:val="00BF5DFE"/>
    <w:rsid w:val="00BF6855"/>
    <w:rsid w:val="00BF79E7"/>
    <w:rsid w:val="00C005D2"/>
    <w:rsid w:val="00C144DF"/>
    <w:rsid w:val="00C14BEA"/>
    <w:rsid w:val="00C167B0"/>
    <w:rsid w:val="00C16D47"/>
    <w:rsid w:val="00C2037A"/>
    <w:rsid w:val="00C21629"/>
    <w:rsid w:val="00C22155"/>
    <w:rsid w:val="00C32234"/>
    <w:rsid w:val="00C35A03"/>
    <w:rsid w:val="00C40974"/>
    <w:rsid w:val="00C41FBB"/>
    <w:rsid w:val="00C45B9A"/>
    <w:rsid w:val="00C45F55"/>
    <w:rsid w:val="00C47097"/>
    <w:rsid w:val="00C50A66"/>
    <w:rsid w:val="00C51D8A"/>
    <w:rsid w:val="00C55E8C"/>
    <w:rsid w:val="00C56D23"/>
    <w:rsid w:val="00C571B5"/>
    <w:rsid w:val="00C576CF"/>
    <w:rsid w:val="00C62898"/>
    <w:rsid w:val="00C75917"/>
    <w:rsid w:val="00C77D22"/>
    <w:rsid w:val="00C843FC"/>
    <w:rsid w:val="00C85DBF"/>
    <w:rsid w:val="00C93DD6"/>
    <w:rsid w:val="00C93DD8"/>
    <w:rsid w:val="00CA4370"/>
    <w:rsid w:val="00CB354D"/>
    <w:rsid w:val="00CB3577"/>
    <w:rsid w:val="00CB6DF5"/>
    <w:rsid w:val="00CC38A6"/>
    <w:rsid w:val="00CC4DB1"/>
    <w:rsid w:val="00CC6364"/>
    <w:rsid w:val="00CD47AF"/>
    <w:rsid w:val="00CD69D6"/>
    <w:rsid w:val="00CE234B"/>
    <w:rsid w:val="00CE26F2"/>
    <w:rsid w:val="00CE2940"/>
    <w:rsid w:val="00CF0DDB"/>
    <w:rsid w:val="00CF645F"/>
    <w:rsid w:val="00CF6EFE"/>
    <w:rsid w:val="00D05150"/>
    <w:rsid w:val="00D06088"/>
    <w:rsid w:val="00D063A2"/>
    <w:rsid w:val="00D10168"/>
    <w:rsid w:val="00D13467"/>
    <w:rsid w:val="00D1615E"/>
    <w:rsid w:val="00D1693D"/>
    <w:rsid w:val="00D2217E"/>
    <w:rsid w:val="00D2387D"/>
    <w:rsid w:val="00D24BEF"/>
    <w:rsid w:val="00D24D81"/>
    <w:rsid w:val="00D25880"/>
    <w:rsid w:val="00D31A69"/>
    <w:rsid w:val="00D32109"/>
    <w:rsid w:val="00D33E4C"/>
    <w:rsid w:val="00D34693"/>
    <w:rsid w:val="00D355DE"/>
    <w:rsid w:val="00D35DD8"/>
    <w:rsid w:val="00D4038C"/>
    <w:rsid w:val="00D40B60"/>
    <w:rsid w:val="00D43BF0"/>
    <w:rsid w:val="00D440AF"/>
    <w:rsid w:val="00D44974"/>
    <w:rsid w:val="00D45BEF"/>
    <w:rsid w:val="00D51CF6"/>
    <w:rsid w:val="00D51EAB"/>
    <w:rsid w:val="00D531F7"/>
    <w:rsid w:val="00D61104"/>
    <w:rsid w:val="00D65E49"/>
    <w:rsid w:val="00D671E1"/>
    <w:rsid w:val="00D67518"/>
    <w:rsid w:val="00D70867"/>
    <w:rsid w:val="00D75803"/>
    <w:rsid w:val="00D7596E"/>
    <w:rsid w:val="00D75D64"/>
    <w:rsid w:val="00D77458"/>
    <w:rsid w:val="00D8006F"/>
    <w:rsid w:val="00D82358"/>
    <w:rsid w:val="00D836C9"/>
    <w:rsid w:val="00D87AE5"/>
    <w:rsid w:val="00D9487C"/>
    <w:rsid w:val="00D95C08"/>
    <w:rsid w:val="00D964D9"/>
    <w:rsid w:val="00DA0BD3"/>
    <w:rsid w:val="00DA1DFB"/>
    <w:rsid w:val="00DA2518"/>
    <w:rsid w:val="00DA4D76"/>
    <w:rsid w:val="00DB33D5"/>
    <w:rsid w:val="00DB3E90"/>
    <w:rsid w:val="00DB5398"/>
    <w:rsid w:val="00DB6D33"/>
    <w:rsid w:val="00DC2A03"/>
    <w:rsid w:val="00DC33F2"/>
    <w:rsid w:val="00DC4948"/>
    <w:rsid w:val="00DC76F3"/>
    <w:rsid w:val="00DD0B92"/>
    <w:rsid w:val="00DD3CA6"/>
    <w:rsid w:val="00DD475C"/>
    <w:rsid w:val="00DD5040"/>
    <w:rsid w:val="00DE0E82"/>
    <w:rsid w:val="00DE7AF7"/>
    <w:rsid w:val="00DF0D83"/>
    <w:rsid w:val="00DF0DED"/>
    <w:rsid w:val="00DF5B5D"/>
    <w:rsid w:val="00DF7A6A"/>
    <w:rsid w:val="00E005BF"/>
    <w:rsid w:val="00E0153E"/>
    <w:rsid w:val="00E03D74"/>
    <w:rsid w:val="00E03F63"/>
    <w:rsid w:val="00E04E7C"/>
    <w:rsid w:val="00E0757D"/>
    <w:rsid w:val="00E077DF"/>
    <w:rsid w:val="00E078C5"/>
    <w:rsid w:val="00E13DBA"/>
    <w:rsid w:val="00E1550C"/>
    <w:rsid w:val="00E20799"/>
    <w:rsid w:val="00E208D6"/>
    <w:rsid w:val="00E22342"/>
    <w:rsid w:val="00E23F38"/>
    <w:rsid w:val="00E24BF0"/>
    <w:rsid w:val="00E24D17"/>
    <w:rsid w:val="00E24E23"/>
    <w:rsid w:val="00E27275"/>
    <w:rsid w:val="00E311B2"/>
    <w:rsid w:val="00E33FAA"/>
    <w:rsid w:val="00E34BCC"/>
    <w:rsid w:val="00E359EB"/>
    <w:rsid w:val="00E37636"/>
    <w:rsid w:val="00E40080"/>
    <w:rsid w:val="00E45F5C"/>
    <w:rsid w:val="00E503B9"/>
    <w:rsid w:val="00E536B4"/>
    <w:rsid w:val="00E560BA"/>
    <w:rsid w:val="00E56F72"/>
    <w:rsid w:val="00E63A1D"/>
    <w:rsid w:val="00E807C0"/>
    <w:rsid w:val="00E80921"/>
    <w:rsid w:val="00E84D90"/>
    <w:rsid w:val="00E861FC"/>
    <w:rsid w:val="00E86925"/>
    <w:rsid w:val="00E8748E"/>
    <w:rsid w:val="00E90C45"/>
    <w:rsid w:val="00E910A1"/>
    <w:rsid w:val="00E9524F"/>
    <w:rsid w:val="00E97B01"/>
    <w:rsid w:val="00E97EC7"/>
    <w:rsid w:val="00EA7D90"/>
    <w:rsid w:val="00EB10C4"/>
    <w:rsid w:val="00EB3CD4"/>
    <w:rsid w:val="00EB4EFE"/>
    <w:rsid w:val="00EC0E49"/>
    <w:rsid w:val="00EC344E"/>
    <w:rsid w:val="00EC6A73"/>
    <w:rsid w:val="00EC7A27"/>
    <w:rsid w:val="00ED12C3"/>
    <w:rsid w:val="00ED1845"/>
    <w:rsid w:val="00ED38D2"/>
    <w:rsid w:val="00ED629D"/>
    <w:rsid w:val="00ED67C0"/>
    <w:rsid w:val="00EE1E50"/>
    <w:rsid w:val="00EE3741"/>
    <w:rsid w:val="00EE5781"/>
    <w:rsid w:val="00EE764F"/>
    <w:rsid w:val="00EF0313"/>
    <w:rsid w:val="00EF4235"/>
    <w:rsid w:val="00EF731D"/>
    <w:rsid w:val="00F019D7"/>
    <w:rsid w:val="00F02696"/>
    <w:rsid w:val="00F0385B"/>
    <w:rsid w:val="00F066D7"/>
    <w:rsid w:val="00F117A3"/>
    <w:rsid w:val="00F11B4E"/>
    <w:rsid w:val="00F12606"/>
    <w:rsid w:val="00F12B99"/>
    <w:rsid w:val="00F24317"/>
    <w:rsid w:val="00F247B4"/>
    <w:rsid w:val="00F2599A"/>
    <w:rsid w:val="00F26ECC"/>
    <w:rsid w:val="00F272D6"/>
    <w:rsid w:val="00F30303"/>
    <w:rsid w:val="00F30BBB"/>
    <w:rsid w:val="00F33D48"/>
    <w:rsid w:val="00F3541E"/>
    <w:rsid w:val="00F413D5"/>
    <w:rsid w:val="00F43D74"/>
    <w:rsid w:val="00F440A7"/>
    <w:rsid w:val="00F550AD"/>
    <w:rsid w:val="00F55A79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9289D"/>
    <w:rsid w:val="00F93832"/>
    <w:rsid w:val="00F954F8"/>
    <w:rsid w:val="00FA28E4"/>
    <w:rsid w:val="00FA6E6A"/>
    <w:rsid w:val="00FB0586"/>
    <w:rsid w:val="00FB1099"/>
    <w:rsid w:val="00FB1824"/>
    <w:rsid w:val="00FB6236"/>
    <w:rsid w:val="00FC45F2"/>
    <w:rsid w:val="00FC6C56"/>
    <w:rsid w:val="00FC79D0"/>
    <w:rsid w:val="00FD0599"/>
    <w:rsid w:val="00FD141E"/>
    <w:rsid w:val="00FD2BEE"/>
    <w:rsid w:val="00FD7ABF"/>
    <w:rsid w:val="00FE0A69"/>
    <w:rsid w:val="00FE20B8"/>
    <w:rsid w:val="00FE6B01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9289D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  <w:style w:type="paragraph" w:customStyle="1" w:styleId="Pargrafos">
    <w:name w:val="Parágrafos"/>
    <w:basedOn w:val="Normal"/>
    <w:link w:val="PargrafosChar"/>
    <w:qFormat/>
    <w:rsid w:val="002C6054"/>
    <w:rPr>
      <w:rFonts w:eastAsiaTheme="minorHAnsi" w:cstheme="minorBidi"/>
      <w:bCs/>
      <w:szCs w:val="22"/>
      <w:lang w:eastAsia="en-US"/>
    </w:rPr>
  </w:style>
  <w:style w:type="character" w:customStyle="1" w:styleId="PargrafosChar">
    <w:name w:val="Parágrafos Char"/>
    <w:basedOn w:val="Fontepargpadro"/>
    <w:link w:val="Pargrafos"/>
    <w:rsid w:val="002C6054"/>
    <w:rPr>
      <w:rFonts w:eastAsiaTheme="minorHAnsi" w:cstheme="minorBidi"/>
      <w:bCs/>
      <w:sz w:val="24"/>
      <w:szCs w:val="22"/>
      <w:lang w:eastAsia="en-US"/>
    </w:rPr>
  </w:style>
  <w:style w:type="paragraph" w:customStyle="1" w:styleId="Textopargrafo">
    <w:name w:val="Texto parágrafo"/>
    <w:link w:val="TextopargrafoChar"/>
    <w:rsid w:val="00AB2B1D"/>
    <w:pPr>
      <w:spacing w:after="160" w:line="360" w:lineRule="auto"/>
      <w:ind w:firstLine="851"/>
      <w:jc w:val="both"/>
    </w:pPr>
    <w:rPr>
      <w:rFonts w:eastAsiaTheme="minorHAnsi" w:cstheme="minorBidi"/>
      <w:sz w:val="24"/>
      <w:szCs w:val="22"/>
      <w:lang w:eastAsia="en-US"/>
    </w:rPr>
  </w:style>
  <w:style w:type="character" w:customStyle="1" w:styleId="TextopargrafoChar">
    <w:name w:val="Texto parágrafo Char"/>
    <w:basedOn w:val="Fontepargpadro"/>
    <w:link w:val="Textopargrafo"/>
    <w:rsid w:val="00AB2B1D"/>
    <w:rPr>
      <w:rFonts w:eastAsiaTheme="minorHAnsi" w:cstheme="minorBidi"/>
      <w:sz w:val="24"/>
      <w:szCs w:val="22"/>
      <w:lang w:eastAsia="en-US"/>
    </w:rPr>
  </w:style>
  <w:style w:type="character" w:styleId="nfase">
    <w:name w:val="Emphasis"/>
    <w:basedOn w:val="Fontepargpadro"/>
    <w:qFormat/>
    <w:rsid w:val="005147C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fb6d2a8-d536-4b2e-a91d-7dbf952b7065" xsi:nil="true"/>
    <lcf76f155ced4ddcb4097134ff3c332f xmlns="d0527113-d38d-4afa-824c-bed2a24a6f3e">
      <Terms xmlns="http://schemas.microsoft.com/office/infopath/2007/PartnerControls"/>
    </lcf76f155ced4ddcb4097134ff3c332f>
    <ReferenceId xmlns="d0527113-d38d-4afa-824c-bed2a24a6f3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D32BC0F950BE4C8C15472762A065E9" ma:contentTypeVersion="13" ma:contentTypeDescription="Create a new document." ma:contentTypeScope="" ma:versionID="6eca5a1d42183c0dba22fc30b1ddeccd">
  <xsd:schema xmlns:xsd="http://www.w3.org/2001/XMLSchema" xmlns:xs="http://www.w3.org/2001/XMLSchema" xmlns:p="http://schemas.microsoft.com/office/2006/metadata/properties" xmlns:ns2="d0527113-d38d-4afa-824c-bed2a24a6f3e" xmlns:ns3="cfb6d2a8-d536-4b2e-a91d-7dbf952b7065" targetNamespace="http://schemas.microsoft.com/office/2006/metadata/properties" ma:root="true" ma:fieldsID="e5b84eaebc4d7ace77611e0f486fb891" ns2:_="" ns3:_="">
    <xsd:import namespace="d0527113-d38d-4afa-824c-bed2a24a6f3e"/>
    <xsd:import namespace="cfb6d2a8-d536-4b2e-a91d-7dbf952b70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527113-d38d-4afa-824c-bed2a24a6f3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b6d2a8-d536-4b2e-a91d-7dbf952b70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71929e4b-9f19-4d74-a367-735a58f9fc2b}" ma:internalName="TaxCatchAll" ma:showField="CatchAllData" ma:web="cfb6d2a8-d536-4b2e-a91d-7dbf952b70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cfb6d2a8-d536-4b2e-a91d-7dbf952b7065"/>
    <ds:schemaRef ds:uri="d0527113-d38d-4afa-824c-bed2a24a6f3e"/>
  </ds:schemaRefs>
</ds:datastoreItem>
</file>

<file path=customXml/itemProps2.xml><?xml version="1.0" encoding="utf-8"?>
<ds:datastoreItem xmlns:ds="http://schemas.openxmlformats.org/officeDocument/2006/customXml" ds:itemID="{B9F24D31-109B-4A89-B4E8-411518A5E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527113-d38d-4afa-824c-bed2a24a6f3e"/>
    <ds:schemaRef ds:uri="cfb6d2a8-d536-4b2e-a91d-7dbf952b70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2A8B78F-836A-40BA-B6F1-7398813DF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3</TotalTime>
  <Pages>76</Pages>
  <Words>12629</Words>
  <Characters>68200</Characters>
  <Application>Microsoft Office Word</Application>
  <DocSecurity>0</DocSecurity>
  <Lines>568</Lines>
  <Paragraphs>161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80668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Olívio Neto</cp:lastModifiedBy>
  <cp:revision>2</cp:revision>
  <cp:lastPrinted>2010-02-07T21:29:00Z</cp:lastPrinted>
  <dcterms:created xsi:type="dcterms:W3CDTF">2023-12-03T22:45:00Z</dcterms:created>
  <dcterms:modified xsi:type="dcterms:W3CDTF">2023-12-03T22:45:00Z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